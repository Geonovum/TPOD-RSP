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7BFFF" w14:textId="7A0A2F19" w:rsidR="00577995" w:rsidRDefault="00577995" w:rsidP="008736FB"/>
    <w:p w14:paraId="20C80D7F" w14:textId="77777777" w:rsidR="00430A5D" w:rsidRPr="008736FB" w:rsidRDefault="00430A5D" w:rsidP="008736FB"/>
    <w:p w14:paraId="5D1D7BF1" w14:textId="77777777" w:rsidR="00577995" w:rsidRPr="00365993" w:rsidRDefault="00577995" w:rsidP="0047061F">
      <w:pPr>
        <w:pStyle w:val="Kop1voorwerk"/>
        <w:jc w:val="right"/>
        <w:sectPr w:rsidR="00577995" w:rsidRPr="00365993" w:rsidSect="003F3E6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2835" w:bottom="1701" w:left="2835" w:header="567" w:footer="567" w:gutter="0"/>
          <w:cols w:space="708"/>
          <w:docGrid w:linePitch="360"/>
        </w:sectPr>
      </w:pPr>
    </w:p>
    <w:p w14:paraId="4F28B261" w14:textId="77777777" w:rsidR="00577995" w:rsidRPr="00A80EBC" w:rsidRDefault="00577995" w:rsidP="00577995">
      <w:pPr>
        <w:pStyle w:val="Kop1voorwerk"/>
      </w:pPr>
      <w:r w:rsidRPr="002D2D4E">
        <w:lastRenderedPageBreak/>
        <w:t>Colofon</w:t>
      </w:r>
    </w:p>
    <w:p w14:paraId="6750074E" w14:textId="2FF7AA2D" w:rsidR="00FF343D" w:rsidRPr="002D2D4E" w:rsidRDefault="00FF343D" w:rsidP="00A22B92">
      <w:pPr>
        <w:pStyle w:val="Colofon"/>
      </w:pPr>
      <w:r w:rsidRPr="00A80EBC">
        <w:t>Omgevings</w:t>
      </w:r>
      <w:r w:rsidR="00A84EA1" w:rsidRPr="00A80EBC">
        <w:t>document</w:t>
      </w:r>
      <w:r w:rsidRPr="00A80EBC">
        <w:tab/>
      </w:r>
      <w:r w:rsidR="003D7F5B">
        <w:fldChar w:fldCharType="begin"/>
      </w:r>
      <w:r w:rsidR="003D7F5B">
        <w:instrText xml:space="preserve"> DOCVARIABLE  ID01 </w:instrText>
      </w:r>
      <w:r w:rsidR="003D7F5B">
        <w:fldChar w:fldCharType="separate"/>
      </w:r>
      <w:r w:rsidR="000B31CB">
        <w:t>projectbesluit</w:t>
      </w:r>
      <w:r w:rsidR="003D7F5B">
        <w:fldChar w:fldCharType="end"/>
      </w:r>
    </w:p>
    <w:p w14:paraId="043533E6" w14:textId="3117BC5A" w:rsidR="00CC3EF1" w:rsidRPr="002D2D4E" w:rsidRDefault="00CC3EF1" w:rsidP="00A22B92">
      <w:pPr>
        <w:pStyle w:val="Colofon"/>
      </w:pPr>
      <w:r w:rsidRPr="00A80EBC">
        <w:t>Identificatie</w:t>
      </w:r>
      <w:r w:rsidRPr="00A80EBC">
        <w:tab/>
      </w:r>
      <w:r w:rsidR="003D7F5B">
        <w:fldChar w:fldCharType="begin"/>
      </w:r>
      <w:r w:rsidR="003D7F5B">
        <w:instrText xml:space="preserve"> DOCVARIABLE  ID03 </w:instrText>
      </w:r>
      <w:r w:rsidR="003D7F5B">
        <w:fldChar w:fldCharType="separate"/>
      </w:r>
      <w:r w:rsidR="000B31CB">
        <w:t>pb</w:t>
      </w:r>
      <w:r w:rsidR="003D7F5B">
        <w:fldChar w:fldCharType="end"/>
      </w:r>
    </w:p>
    <w:p w14:paraId="0814BC00" w14:textId="31EAF32F" w:rsidR="003B006E" w:rsidRPr="002D2D4E" w:rsidRDefault="003B006E" w:rsidP="00A22B92">
      <w:pPr>
        <w:pStyle w:val="Colofon"/>
      </w:pPr>
      <w:r w:rsidRPr="00A80EBC">
        <w:t>Versie</w:t>
      </w:r>
      <w:r w:rsidR="002703D9" w:rsidRPr="00A80EBC">
        <w:tab/>
      </w:r>
      <w:r w:rsidR="003D7F5B">
        <w:fldChar w:fldCharType="begin"/>
      </w:r>
      <w:r w:rsidR="003D7F5B">
        <w:instrText xml:space="preserve"> DOCVARIABLE  ID04 </w:instrText>
      </w:r>
      <w:r w:rsidR="003D7F5B">
        <w:fldChar w:fldCharType="separate"/>
      </w:r>
      <w:r w:rsidR="000B31CB">
        <w:t>2.0.0-rc</w:t>
      </w:r>
      <w:r w:rsidR="003D7F5B">
        <w:fldChar w:fldCharType="end"/>
      </w:r>
    </w:p>
    <w:p w14:paraId="1E7CFD61" w14:textId="57D410AE" w:rsidR="00E35702" w:rsidRPr="002D2D4E" w:rsidRDefault="00577995" w:rsidP="00A22B92">
      <w:pPr>
        <w:pStyle w:val="Colofon"/>
      </w:pPr>
      <w:r w:rsidRPr="00A80EBC">
        <w:t>Projectnaam</w:t>
      </w:r>
      <w:r w:rsidRPr="00A80EBC">
        <w:tab/>
      </w:r>
      <w:r w:rsidR="003D7F5B">
        <w:fldChar w:fldCharType="begin"/>
      </w:r>
      <w:r w:rsidR="003D7F5B">
        <w:instrText xml:space="preserve"> DOCVARIABLE  ID05 </w:instrText>
      </w:r>
      <w:r w:rsidR="003D7F5B">
        <w:fldChar w:fldCharType="separate"/>
      </w:r>
      <w:r w:rsidR="000B31CB">
        <w:t>STandaard Officiële Publicaties met ToepassingsProfielen voor OmgevingsDocumenten (STOP/TPOD)</w:t>
      </w:r>
      <w:r w:rsidR="003D7F5B">
        <w:fldChar w:fldCharType="end"/>
      </w:r>
    </w:p>
    <w:p w14:paraId="3C11409D" w14:textId="37468FA7" w:rsidR="00577995" w:rsidRPr="002D2D4E" w:rsidRDefault="00577995" w:rsidP="00A22B92">
      <w:pPr>
        <w:pStyle w:val="Colofon"/>
      </w:pPr>
      <w:r w:rsidRPr="00A80EBC">
        <w:t>Projectnummer</w:t>
      </w:r>
      <w:r w:rsidRPr="00A80EBC">
        <w:tab/>
      </w:r>
      <w:r w:rsidR="003D7F5B">
        <w:fldChar w:fldCharType="begin"/>
      </w:r>
      <w:r w:rsidR="003D7F5B">
        <w:instrText xml:space="preserve"> DOCVARIABLE  ID06 </w:instrText>
      </w:r>
      <w:r w:rsidR="003D7F5B">
        <w:fldChar w:fldCharType="separate"/>
      </w:r>
      <w:r w:rsidR="000B31CB">
        <w:t>PR33</w:t>
      </w:r>
      <w:r w:rsidR="003D7F5B">
        <w:fldChar w:fldCharType="end"/>
      </w:r>
    </w:p>
    <w:p w14:paraId="7CE8A0B9" w14:textId="77777777" w:rsidR="00460002" w:rsidRPr="00A80EBC" w:rsidRDefault="00460002" w:rsidP="00A22B92">
      <w:pPr>
        <w:pStyle w:val="Colofon"/>
      </w:pPr>
    </w:p>
    <w:p w14:paraId="036AC34F" w14:textId="41FA237E" w:rsidR="00C01336" w:rsidRPr="002D2D4E" w:rsidRDefault="00577995" w:rsidP="00A22B92">
      <w:pPr>
        <w:pStyle w:val="Colofon"/>
      </w:pPr>
      <w:r w:rsidRPr="00A80EBC">
        <w:t>Contactpersoon</w:t>
      </w:r>
      <w:r w:rsidRPr="00A80EBC">
        <w:tab/>
      </w:r>
      <w:r w:rsidR="003D7F5B">
        <w:fldChar w:fldCharType="begin"/>
      </w:r>
      <w:r w:rsidR="003D7F5B">
        <w:instrText xml:space="preserve"> DOCVARIABLE  ID07 </w:instrText>
      </w:r>
      <w:r w:rsidR="003D7F5B">
        <w:fldChar w:fldCharType="separate"/>
      </w:r>
      <w:r w:rsidR="000B31CB">
        <w:t>Nienke Jansen</w:t>
      </w:r>
      <w:r w:rsidR="003D7F5B">
        <w:fldChar w:fldCharType="end"/>
      </w:r>
    </w:p>
    <w:p w14:paraId="31D368F8" w14:textId="77777777" w:rsidR="00460002" w:rsidRPr="00A80EBC" w:rsidRDefault="00460002" w:rsidP="00A22B92">
      <w:pPr>
        <w:pStyle w:val="Colofon"/>
      </w:pPr>
    </w:p>
    <w:p w14:paraId="166EBF93" w14:textId="3EE6A286" w:rsidR="00636407" w:rsidRPr="002D2D4E" w:rsidRDefault="00577995" w:rsidP="00A22B92">
      <w:pPr>
        <w:pStyle w:val="Colofon"/>
      </w:pPr>
      <w:r w:rsidRPr="00A80EBC">
        <w:t>Auteur</w:t>
      </w:r>
      <w:r w:rsidR="003102B9" w:rsidRPr="00A80EBC">
        <w:t>(</w:t>
      </w:r>
      <w:r w:rsidRPr="00A80EBC">
        <w:t>s</w:t>
      </w:r>
      <w:r w:rsidR="003102B9" w:rsidRPr="00A80EBC">
        <w:t>)</w:t>
      </w:r>
      <w:r w:rsidRPr="00A80EBC">
        <w:tab/>
      </w:r>
      <w:r w:rsidR="003D7F5B">
        <w:fldChar w:fldCharType="begin"/>
      </w:r>
      <w:r w:rsidR="003D7F5B">
        <w:instrText xml:space="preserve"> DOCVARIABLE  ID08 </w:instrText>
      </w:r>
      <w:r w:rsidR="003D7F5B">
        <w:fldChar w:fldCharType="separate"/>
      </w:r>
      <w:r w:rsidR="000B31CB">
        <w:t>DSO Project 33</w:t>
      </w:r>
      <w:r w:rsidR="003D7F5B">
        <w:fldChar w:fldCharType="end"/>
      </w:r>
    </w:p>
    <w:p w14:paraId="31B816D6" w14:textId="77777777" w:rsidR="003102B9" w:rsidRPr="00A80EBC" w:rsidRDefault="003102B9" w:rsidP="00A22B92">
      <w:pPr>
        <w:pStyle w:val="Colofon"/>
      </w:pPr>
    </w:p>
    <w:p w14:paraId="7E50DE90" w14:textId="77777777" w:rsidR="00BE0D9C" w:rsidRPr="00A80EBC" w:rsidRDefault="00BE0D9C" w:rsidP="00A22B92">
      <w:pPr>
        <w:pStyle w:val="Colofon"/>
      </w:pPr>
      <w:r w:rsidRPr="00A80EBC">
        <w:t>Versiehistorie</w:t>
      </w:r>
    </w:p>
    <w:p w14:paraId="083267BA" w14:textId="30F5B20B" w:rsidR="006A03EE" w:rsidRPr="00A80EBC" w:rsidRDefault="00B3650B" w:rsidP="00B3650B">
      <w:r w:rsidRPr="00A80EBC">
        <w:t xml:space="preserve">In de versiehistorie wordt met WELT-xx verwezen naar de Wensen en Eisen Lijst voor de TPOD-standaard. Deze lijst bevat meldingen en wijzigingsverzoeken die door gebruikers van de standaard zijn ingediend. De ingediende meldingen zijn te vinden via </w:t>
      </w:r>
      <w:hyperlink r:id="rId17" w:history="1">
        <w:r w:rsidR="004726F0" w:rsidRPr="009F3006">
          <w:rPr>
            <w:rStyle w:val="Hyperlink"/>
          </w:rPr>
          <w:t>https://www.geonovum.nl/geo-standaarden/omgevingswet/meldingen</w:t>
        </w:r>
      </w:hyperlink>
      <w:r w:rsidRPr="00A80EBC">
        <w:t>.</w:t>
      </w:r>
    </w:p>
    <w:p w14:paraId="5B06445E" w14:textId="0E379CA6" w:rsidR="008109A8" w:rsidRDefault="00B3650B" w:rsidP="00DE7923">
      <w:r w:rsidRPr="00A80EBC">
        <w:t xml:space="preserve">Voor de STOP-standaard bestaat een vergelijkbaar meldingssysteem, waarnaar wordt verwezen met STOP#xx. De STOP-issuetracker is te vinden via </w:t>
      </w:r>
      <w:hyperlink r:id="rId18" w:history="1">
        <w:r w:rsidR="0066212C" w:rsidRPr="008C1549">
          <w:rPr>
            <w:rStyle w:val="Hyperlink"/>
          </w:rPr>
          <w:t>https://gitlab.com/koop/STOP/standaard/-/issues</w:t>
        </w:r>
      </w:hyperlink>
      <w:r w:rsidRPr="00A80EBC">
        <w:t>.</w:t>
      </w:r>
    </w:p>
    <w:p w14:paraId="1897FF44" w14:textId="65A37461" w:rsidR="0066212C" w:rsidRDefault="0066212C" w:rsidP="00DE7923"/>
    <w:p w14:paraId="7E1DE451" w14:textId="77777777" w:rsidR="00EA36F0" w:rsidRDefault="00EA36F0" w:rsidP="00DE7923">
      <w:pPr>
        <w:sectPr w:rsidR="00EA36F0" w:rsidSect="003F3E6D">
          <w:headerReference w:type="default" r:id="rId19"/>
          <w:footerReference w:type="default" r:id="rId20"/>
          <w:endnotePr>
            <w:numFmt w:val="decimal"/>
          </w:endnotePr>
          <w:type w:val="oddPage"/>
          <w:pgSz w:w="11906" w:h="16838" w:code="9"/>
          <w:pgMar w:top="1701" w:right="1134" w:bottom="1701" w:left="2268" w:header="567" w:footer="567" w:gutter="0"/>
          <w:cols w:space="708"/>
          <w:docGrid w:linePitch="360"/>
        </w:sectPr>
      </w:pPr>
    </w:p>
    <w:tbl>
      <w:tblPr>
        <w:tblStyle w:val="Versiehistorie"/>
        <w:tblW w:w="5000" w:type="pct"/>
        <w:tblLayout w:type="fixed"/>
        <w:tblLook w:val="0620" w:firstRow="1" w:lastRow="0" w:firstColumn="0" w:lastColumn="0" w:noHBand="1" w:noVBand="1"/>
      </w:tblPr>
      <w:tblGrid>
        <w:gridCol w:w="962"/>
        <w:gridCol w:w="1301"/>
        <w:gridCol w:w="6231"/>
      </w:tblGrid>
      <w:tr w:rsidR="0066212C" w:rsidRPr="00B26823" w14:paraId="48933D7F" w14:textId="77777777" w:rsidTr="00EC4C5F">
        <w:trPr>
          <w:cnfStyle w:val="100000000000" w:firstRow="1" w:lastRow="0" w:firstColumn="0" w:lastColumn="0" w:oddVBand="0" w:evenVBand="0" w:oddHBand="0" w:evenHBand="0" w:firstRowFirstColumn="0" w:firstRowLastColumn="0" w:lastRowFirstColumn="0" w:lastRowLastColumn="0"/>
          <w:tblHeader/>
        </w:trPr>
        <w:tc>
          <w:tcPr>
            <w:tcW w:w="566" w:type="pct"/>
          </w:tcPr>
          <w:p w14:paraId="550DF149" w14:textId="77777777" w:rsidR="0066212C" w:rsidRPr="00B26823" w:rsidRDefault="0066212C" w:rsidP="00EC4C5F">
            <w:r w:rsidRPr="00B26823">
              <w:t>Versie</w:t>
            </w:r>
          </w:p>
        </w:tc>
        <w:tc>
          <w:tcPr>
            <w:tcW w:w="766" w:type="pct"/>
          </w:tcPr>
          <w:p w14:paraId="12EE550A" w14:textId="77777777" w:rsidR="0066212C" w:rsidRPr="00B26823" w:rsidRDefault="0066212C" w:rsidP="00EC4C5F">
            <w:r w:rsidRPr="00B26823">
              <w:t>Datum</w:t>
            </w:r>
          </w:p>
        </w:tc>
        <w:tc>
          <w:tcPr>
            <w:tcW w:w="3668" w:type="pct"/>
          </w:tcPr>
          <w:p w14:paraId="5C411A1A" w14:textId="77777777" w:rsidR="0066212C" w:rsidRPr="00B26823" w:rsidRDefault="0066212C" w:rsidP="00EC4C5F">
            <w:r w:rsidRPr="00B26823">
              <w:t>Wijziging</w:t>
            </w:r>
          </w:p>
        </w:tc>
      </w:tr>
      <w:tr w:rsidR="0066212C" w14:paraId="2F001646" w14:textId="77777777" w:rsidTr="00EC4C5F">
        <w:tc>
          <w:tcPr>
            <w:tcW w:w="566" w:type="pct"/>
          </w:tcPr>
          <w:p w14:paraId="53AB1A1C" w14:textId="77777777" w:rsidR="0066212C" w:rsidRDefault="0066212C" w:rsidP="00EC4C5F">
            <w:r>
              <w:t>2.0.0-rc</w:t>
            </w:r>
          </w:p>
        </w:tc>
        <w:tc>
          <w:tcPr>
            <w:tcW w:w="766" w:type="pct"/>
          </w:tcPr>
          <w:p w14:paraId="6615905E" w14:textId="77777777" w:rsidR="0066212C" w:rsidRDefault="0066212C" w:rsidP="00EC4C5F">
            <w:r>
              <w:t>2021-06-15</w:t>
            </w:r>
          </w:p>
        </w:tc>
        <w:tc>
          <w:tcPr>
            <w:tcW w:w="3668" w:type="pct"/>
          </w:tcPr>
          <w:p w14:paraId="64504B13" w14:textId="77777777" w:rsidR="0066212C" w:rsidRDefault="0066212C" w:rsidP="00EC4C5F">
            <w:r>
              <w:t>Hele document:</w:t>
            </w:r>
          </w:p>
          <w:p w14:paraId="775D0B70" w14:textId="77777777" w:rsidR="0066212C" w:rsidRDefault="0066212C" w:rsidP="00EC4C5F">
            <w:pPr>
              <w:pStyle w:val="Opsommingtekens1"/>
            </w:pPr>
            <w:r>
              <w:t>Tekst gecorrigeerd en verbeterd</w:t>
            </w:r>
          </w:p>
          <w:p w14:paraId="478CCB56" w14:textId="77777777" w:rsidR="0066212C" w:rsidRDefault="0066212C" w:rsidP="00EC4C5F">
            <w:pPr>
              <w:pStyle w:val="Opsommingtekens1"/>
            </w:pPr>
            <w:r>
              <w:t>Verduidelijkende afbeeldingen toegevoegd</w:t>
            </w:r>
          </w:p>
          <w:p w14:paraId="7F61819F" w14:textId="77777777" w:rsidR="0066212C" w:rsidRDefault="0066212C" w:rsidP="00EC4C5F">
            <w:pPr>
              <w:pStyle w:val="Opsommingtekens1"/>
            </w:pPr>
            <w:r>
              <w:t>Term IMOW-object vervangen door OW-object</w:t>
            </w:r>
          </w:p>
          <w:p w14:paraId="5AB6B9BB" w14:textId="77777777" w:rsidR="0066212C" w:rsidRDefault="0066212C" w:rsidP="00EC4C5F">
            <w:pPr>
              <w:pStyle w:val="Opsommingtekens1"/>
            </w:pPr>
            <w:r w:rsidRPr="00744FF5">
              <w:t>Woord symbolisatiebibliotheek vervangen door symbolenbibliotheek, overal waar dat voorkwam (WELT-</w:t>
            </w:r>
            <w:r>
              <w:t>146</w:t>
            </w:r>
            <w:r w:rsidRPr="00744FF5">
              <w:t>)</w:t>
            </w:r>
          </w:p>
        </w:tc>
      </w:tr>
      <w:tr w:rsidR="00E43D11" w14:paraId="773DC88F" w14:textId="77777777" w:rsidTr="00EC4C5F">
        <w:tc>
          <w:tcPr>
            <w:tcW w:w="566" w:type="pct"/>
          </w:tcPr>
          <w:p w14:paraId="1667554B" w14:textId="6761C7AD" w:rsidR="00E43D11" w:rsidRDefault="00E43D11" w:rsidP="00E43D11">
            <w:r>
              <w:lastRenderedPageBreak/>
              <w:t>2.0.0-rc</w:t>
            </w:r>
          </w:p>
        </w:tc>
        <w:tc>
          <w:tcPr>
            <w:tcW w:w="766" w:type="pct"/>
          </w:tcPr>
          <w:p w14:paraId="153FE8BA" w14:textId="2D361B81" w:rsidR="00E43D11" w:rsidRDefault="00E43D11" w:rsidP="00E43D11">
            <w:r>
              <w:t>2021-06-15</w:t>
            </w:r>
          </w:p>
        </w:tc>
        <w:tc>
          <w:tcPr>
            <w:tcW w:w="3668" w:type="pct"/>
          </w:tcPr>
          <w:p w14:paraId="153CA005" w14:textId="70B0B44D" w:rsidR="00E43D11" w:rsidRDefault="00E43D11" w:rsidP="00E43D11">
            <w:r>
              <w:t xml:space="preserve">Hele document: </w:t>
            </w:r>
            <w:r w:rsidR="005C52EF">
              <w:t>overal duidelijk gemaakt en doorgevoerd dat het projectbesluit (nog) niet de regels van het omgevingsplan</w:t>
            </w:r>
            <w:r w:rsidR="00854F11">
              <w:t xml:space="preserve"> wijzigt omdat meervoudig bronhouderschap</w:t>
            </w:r>
            <w:r w:rsidR="00F067A9">
              <w:t xml:space="preserve"> technisch niet mogelijk is. </w:t>
            </w:r>
            <w:r w:rsidR="001F60D9">
              <w:t xml:space="preserve">Naast </w:t>
            </w:r>
            <w:r w:rsidR="00701987">
              <w:t>verwerking in de tekst waar dit relevant is, is d</w:t>
            </w:r>
            <w:r w:rsidR="00E6265B">
              <w:t xml:space="preserve">it </w:t>
            </w:r>
            <w:r w:rsidR="00701987">
              <w:t xml:space="preserve">op het structuurniveau van dit document </w:t>
            </w:r>
            <w:r w:rsidR="00E6265B">
              <w:t>als volgt gedaan:</w:t>
            </w:r>
          </w:p>
          <w:p w14:paraId="66DAA334" w14:textId="77777777" w:rsidR="00F067A9" w:rsidRDefault="001B6947" w:rsidP="001B6947">
            <w:pPr>
              <w:pStyle w:val="Opsommingtekens1"/>
            </w:pPr>
            <w:r>
              <w:t>V</w:t>
            </w:r>
            <w:r w:rsidR="001B623F">
              <w:t>erwijderd v</w:t>
            </w:r>
            <w:r>
              <w:t xml:space="preserve">oormalige paragraaf 5.3 Specificatie van de </w:t>
            </w:r>
            <w:r w:rsidR="00E6265B">
              <w:t xml:space="preserve">Artikelstructuur </w:t>
            </w:r>
          </w:p>
          <w:p w14:paraId="2B4DEEA2" w14:textId="77777777" w:rsidR="001B623F" w:rsidRDefault="001B623F" w:rsidP="001B6947">
            <w:pPr>
              <w:pStyle w:val="Opsommingtekens1"/>
            </w:pPr>
            <w:r>
              <w:t xml:space="preserve">Verwijderd voormalige paragraaf 5.6 Standaardindeling gewijzigde regels </w:t>
            </w:r>
            <w:r w:rsidR="009A4D89">
              <w:t>omgevingsplan</w:t>
            </w:r>
          </w:p>
          <w:p w14:paraId="71DABEAC" w14:textId="77777777" w:rsidR="009A4D89" w:rsidRDefault="009A4D89" w:rsidP="001B6947">
            <w:pPr>
              <w:pStyle w:val="Opsommingtekens1"/>
            </w:pPr>
            <w:r>
              <w:t>Verwijderd voormalige paragraaf 5.7 Begripsbepalingen</w:t>
            </w:r>
          </w:p>
          <w:p w14:paraId="617F0F4D" w14:textId="77777777" w:rsidR="009A4D89" w:rsidRDefault="009A4D89" w:rsidP="001B6947">
            <w:pPr>
              <w:pStyle w:val="Opsommingtekens1"/>
            </w:pPr>
            <w:r>
              <w:t>Verwijderd voormalige paragraaf 5.8 Meet- en rekenbepalingen</w:t>
            </w:r>
          </w:p>
          <w:p w14:paraId="3DA2F707" w14:textId="77777777" w:rsidR="009A4D89" w:rsidRDefault="00336E34" w:rsidP="001B6947">
            <w:pPr>
              <w:pStyle w:val="Opsommingtekens1"/>
            </w:pPr>
            <w:r>
              <w:t xml:space="preserve">Verwijderd voormalige paragraaf 6.5 Het IMOW voor de gewijzigde regels </w:t>
            </w:r>
            <w:r w:rsidR="00636411">
              <w:t>omgevingsplan</w:t>
            </w:r>
          </w:p>
          <w:p w14:paraId="72467808" w14:textId="77777777" w:rsidR="00636411" w:rsidRDefault="001E2FBE" w:rsidP="001B6947">
            <w:pPr>
              <w:pStyle w:val="Opsommingtekens1"/>
            </w:pPr>
            <w:r>
              <w:t xml:space="preserve">Verwijderd voormalige paragraaf 6.10 Standaardfrase als verbinding tussen </w:t>
            </w:r>
            <w:r w:rsidR="00542548">
              <w:t>Regeltekst, Locatie en waarden</w:t>
            </w:r>
          </w:p>
          <w:p w14:paraId="4FCFF02D" w14:textId="4A6FAF49" w:rsidR="00632A5A" w:rsidRDefault="00632A5A" w:rsidP="001B6947">
            <w:pPr>
              <w:pStyle w:val="Opsommingtekens1"/>
            </w:pPr>
            <w:r>
              <w:t>Verwijderd voormalige paragraaf 7.</w:t>
            </w:r>
            <w:r w:rsidR="00C24761">
              <w:t xml:space="preserve">2 De vormgeving van Regeling en Besluit bij </w:t>
            </w:r>
            <w:r w:rsidR="003567BE">
              <w:t>omgevingsdocumenten met Artikelstructuur</w:t>
            </w:r>
          </w:p>
        </w:tc>
      </w:tr>
      <w:tr w:rsidR="0066212C" w14:paraId="0435D28C" w14:textId="77777777" w:rsidTr="00EC4C5F">
        <w:tc>
          <w:tcPr>
            <w:tcW w:w="566" w:type="pct"/>
          </w:tcPr>
          <w:p w14:paraId="31633F04" w14:textId="77777777" w:rsidR="0066212C" w:rsidRPr="003F1F6F" w:rsidRDefault="0066212C" w:rsidP="00EC4C5F">
            <w:r>
              <w:t>2.0.0-rc</w:t>
            </w:r>
          </w:p>
        </w:tc>
        <w:tc>
          <w:tcPr>
            <w:tcW w:w="766" w:type="pct"/>
          </w:tcPr>
          <w:p w14:paraId="47755026" w14:textId="77777777" w:rsidR="0066212C" w:rsidRDefault="0066212C" w:rsidP="00EC4C5F">
            <w:r w:rsidRPr="000F7A51">
              <w:t>2021-06-15</w:t>
            </w:r>
          </w:p>
        </w:tc>
        <w:tc>
          <w:tcPr>
            <w:tcW w:w="3668" w:type="pct"/>
          </w:tcPr>
          <w:p w14:paraId="7A909785" w14:textId="410A11B2" w:rsidR="0066212C" w:rsidRDefault="0066212C" w:rsidP="00EC4C5F">
            <w:r>
              <w:t xml:space="preserve">Paragraaf </w:t>
            </w:r>
            <w:r w:rsidRPr="000B31CB">
              <w:rPr>
                <w:rStyle w:val="Verwijzing"/>
              </w:rPr>
              <w:fldChar w:fldCharType="begin"/>
            </w:r>
            <w:r w:rsidRPr="000B31CB">
              <w:rPr>
                <w:rStyle w:val="Verwijzing"/>
              </w:rPr>
              <w:instrText xml:space="preserve"> REF _Ref_6f6c23cd5aa5b4d852df2e350485ead6_1 \n \h </w:instrText>
            </w:r>
            <w:r w:rsidRPr="000B31CB">
              <w:rPr>
                <w:rStyle w:val="Verwijzing"/>
              </w:rPr>
            </w:r>
            <w:r w:rsidRPr="000B31CB">
              <w:rPr>
                <w:rStyle w:val="Verwijzing"/>
              </w:rPr>
              <w:fldChar w:fldCharType="separate"/>
            </w:r>
            <w:r w:rsidR="00816BCB">
              <w:rPr>
                <w:rStyle w:val="Verwijzing"/>
              </w:rPr>
              <w:t>1.2</w:t>
            </w:r>
            <w:r w:rsidRPr="000B31CB">
              <w:rPr>
                <w:rStyle w:val="Verwijzing"/>
              </w:rPr>
              <w:fldChar w:fldCharType="end"/>
            </w:r>
            <w:r>
              <w:t xml:space="preserve"> STOP, IMOW en TPOD</w:t>
            </w:r>
          </w:p>
          <w:p w14:paraId="1811C1BB" w14:textId="77777777" w:rsidR="0066212C" w:rsidRDefault="0066212C" w:rsidP="00EC4C5F">
            <w:pPr>
              <w:pStyle w:val="Opsommingtekens1"/>
            </w:pPr>
            <w:r>
              <w:t xml:space="preserve">Tekst toegevoegd over het aanwijzen van omgevingsdocumenten en verplicht stellen van het gebruik van STOP, IMOW en toepassingsprofiel door </w:t>
            </w:r>
            <w:r w:rsidRPr="007A47EE">
              <w:t>Omgevingsregeling</w:t>
            </w:r>
            <w:r>
              <w:t xml:space="preserve"> en </w:t>
            </w:r>
            <w:r w:rsidRPr="007A47EE">
              <w:t>Regeling standaarden publicaties Omgevingswet</w:t>
            </w:r>
          </w:p>
          <w:p w14:paraId="7C41D282" w14:textId="77777777" w:rsidR="0066212C" w:rsidRDefault="0066212C" w:rsidP="00EC4C5F">
            <w:pPr>
              <w:pStyle w:val="Opsommingtekens1"/>
            </w:pPr>
            <w:r>
              <w:t>Verwerkt huidig inzicht in welke producten tot de standaard behoren, welke serviceproducten zijn en voor welke doelgroep ze bedoeld zijn</w:t>
            </w:r>
          </w:p>
        </w:tc>
      </w:tr>
      <w:tr w:rsidR="0066212C" w14:paraId="6A0DEF34" w14:textId="77777777" w:rsidTr="00EC4C5F">
        <w:tc>
          <w:tcPr>
            <w:tcW w:w="566" w:type="pct"/>
          </w:tcPr>
          <w:p w14:paraId="1FDAE827" w14:textId="77777777" w:rsidR="0066212C" w:rsidRPr="003F1F6F" w:rsidRDefault="0066212C" w:rsidP="00EC4C5F">
            <w:r>
              <w:t>2.0.0-rc</w:t>
            </w:r>
          </w:p>
        </w:tc>
        <w:tc>
          <w:tcPr>
            <w:tcW w:w="766" w:type="pct"/>
          </w:tcPr>
          <w:p w14:paraId="2C08E8DA" w14:textId="77777777" w:rsidR="0066212C" w:rsidRDefault="0066212C" w:rsidP="00EC4C5F">
            <w:r w:rsidRPr="000F7A51">
              <w:t>2021-06-15</w:t>
            </w:r>
          </w:p>
        </w:tc>
        <w:tc>
          <w:tcPr>
            <w:tcW w:w="3668" w:type="pct"/>
          </w:tcPr>
          <w:p w14:paraId="6CD9AE03" w14:textId="036FBD93" w:rsidR="0066212C" w:rsidRDefault="0066212C" w:rsidP="00EC4C5F">
            <w:r>
              <w:t xml:space="preserve">Paragraaf </w:t>
            </w:r>
            <w:r w:rsidR="008140FD" w:rsidRPr="000B31CB">
              <w:rPr>
                <w:rStyle w:val="Verwijzing"/>
              </w:rPr>
              <w:fldChar w:fldCharType="begin"/>
            </w:r>
            <w:r w:rsidR="008140FD" w:rsidRPr="000B31CB">
              <w:rPr>
                <w:rStyle w:val="Verwijzing"/>
              </w:rPr>
              <w:instrText xml:space="preserve"> REF _Ref_3cbd03f1a2e2f459d8656f7a42b241af_1 \n \h </w:instrText>
            </w:r>
            <w:r w:rsidR="008140FD" w:rsidRPr="000B31CB">
              <w:rPr>
                <w:rStyle w:val="Verwijzing"/>
              </w:rPr>
            </w:r>
            <w:r w:rsidR="008140FD" w:rsidRPr="000B31CB">
              <w:rPr>
                <w:rStyle w:val="Verwijzing"/>
              </w:rPr>
              <w:fldChar w:fldCharType="separate"/>
            </w:r>
            <w:r w:rsidR="00816BCB">
              <w:rPr>
                <w:rStyle w:val="Verwijzing"/>
              </w:rPr>
              <w:t>2.2</w:t>
            </w:r>
            <w:r w:rsidR="008140FD" w:rsidRPr="000B31CB">
              <w:rPr>
                <w:rStyle w:val="Verwijzing"/>
              </w:rPr>
              <w:fldChar w:fldCharType="end"/>
            </w:r>
            <w:r>
              <w:t xml:space="preserve"> Algemene kenmerken </w:t>
            </w:r>
            <w:r w:rsidR="003D7F5B">
              <w:fldChar w:fldCharType="begin"/>
            </w:r>
            <w:r w:rsidR="003D7F5B">
              <w:instrText xml:space="preserve"> DOCVARIABLE ID01 </w:instrText>
            </w:r>
            <w:r w:rsidR="003D7F5B">
              <w:fldChar w:fldCharType="separate"/>
            </w:r>
            <w:r w:rsidR="000B31CB">
              <w:t>projectbesluit</w:t>
            </w:r>
            <w:r w:rsidR="003D7F5B">
              <w:fldChar w:fldCharType="end"/>
            </w:r>
          </w:p>
          <w:p w14:paraId="75F5997B" w14:textId="6DCCAAEE" w:rsidR="0066212C" w:rsidRDefault="0066212C" w:rsidP="00EC4C5F">
            <w:pPr>
              <w:pStyle w:val="Opsommingtekens1"/>
            </w:pPr>
            <w:r>
              <w:t xml:space="preserve">In tabel 2 de onderdelen over besluit en besluitonderdelen verwijderd i.v.m. nieuwe opzet hoofdstuk 4 waarin niet langer sprake is van </w:t>
            </w:r>
            <w:r w:rsidRPr="00F61C78">
              <w:t>besluit en besluitonderdelen</w:t>
            </w:r>
            <w:r>
              <w:t xml:space="preserve">, maar de opzet van </w:t>
            </w:r>
            <w:r w:rsidR="003D7F5B">
              <w:fldChar w:fldCharType="begin"/>
            </w:r>
            <w:r w:rsidR="003D7F5B">
              <w:instrText xml:space="preserve"> DOCVARIABLE ID01+ </w:instrText>
            </w:r>
            <w:r w:rsidR="003D7F5B">
              <w:fldChar w:fldCharType="separate"/>
            </w:r>
            <w:r w:rsidR="000B31CB">
              <w:t>het projectbesluit</w:t>
            </w:r>
            <w:r w:rsidR="003D7F5B">
              <w:fldChar w:fldCharType="end"/>
            </w:r>
            <w:r>
              <w:t xml:space="preserve"> wordt voorgeschreven aan de hand van de STOP-modellen voor Besluit en Regeling</w:t>
            </w:r>
          </w:p>
        </w:tc>
      </w:tr>
      <w:tr w:rsidR="0066212C" w14:paraId="24FC0A18" w14:textId="77777777" w:rsidTr="00EC4C5F">
        <w:tc>
          <w:tcPr>
            <w:tcW w:w="566" w:type="pct"/>
          </w:tcPr>
          <w:p w14:paraId="694FF1C3" w14:textId="77777777" w:rsidR="0066212C" w:rsidRPr="003F1F6F" w:rsidRDefault="0066212C" w:rsidP="00EC4C5F">
            <w:r>
              <w:t>2.0.0-rc</w:t>
            </w:r>
          </w:p>
        </w:tc>
        <w:tc>
          <w:tcPr>
            <w:tcW w:w="766" w:type="pct"/>
          </w:tcPr>
          <w:p w14:paraId="3AFABD47" w14:textId="77777777" w:rsidR="0066212C" w:rsidRDefault="0066212C" w:rsidP="00EC4C5F">
            <w:r w:rsidRPr="000F7A51">
              <w:t>2021-06-15</w:t>
            </w:r>
          </w:p>
        </w:tc>
        <w:tc>
          <w:tcPr>
            <w:tcW w:w="3668" w:type="pct"/>
          </w:tcPr>
          <w:p w14:paraId="403C14CD" w14:textId="5472ABFA" w:rsidR="0066212C" w:rsidRDefault="0066212C" w:rsidP="00EC4C5F">
            <w:r>
              <w:t xml:space="preserve">Paragraaf </w:t>
            </w:r>
            <w:r w:rsidRPr="000B31CB">
              <w:rPr>
                <w:rStyle w:val="Verwijzing"/>
              </w:rPr>
              <w:fldChar w:fldCharType="begin"/>
            </w:r>
            <w:r w:rsidRPr="000B31CB">
              <w:rPr>
                <w:rStyle w:val="Verwijzing"/>
              </w:rPr>
              <w:instrText xml:space="preserve"> REF _Ref_b138a74d4f91df5033dbf7565f0fa342_1 \n \h </w:instrText>
            </w:r>
            <w:r w:rsidRPr="000B31CB">
              <w:rPr>
                <w:rStyle w:val="Verwijzing"/>
              </w:rPr>
            </w:r>
            <w:r w:rsidRPr="000B31CB">
              <w:rPr>
                <w:rStyle w:val="Verwijzing"/>
              </w:rPr>
              <w:fldChar w:fldCharType="separate"/>
            </w:r>
            <w:r w:rsidR="00816BCB">
              <w:rPr>
                <w:rStyle w:val="Verwijzing"/>
              </w:rPr>
              <w:t>3.5</w:t>
            </w:r>
            <w:r w:rsidRPr="000B31CB">
              <w:rPr>
                <w:rStyle w:val="Verwijzing"/>
              </w:rPr>
              <w:fldChar w:fldCharType="end"/>
            </w:r>
            <w:r>
              <w:t xml:space="preserve"> Waardelijsten</w:t>
            </w:r>
          </w:p>
          <w:p w14:paraId="5BF6C54D" w14:textId="77777777" w:rsidR="0066212C" w:rsidRDefault="0066212C" w:rsidP="00EC4C5F">
            <w:pPr>
              <w:pStyle w:val="Opsommingtekens1"/>
            </w:pPr>
            <w:r>
              <w:t>Toegevoegd dat de waardelijsten zijn vastgelegd in de Stelselcatalogus</w:t>
            </w:r>
          </w:p>
        </w:tc>
      </w:tr>
      <w:tr w:rsidR="0066212C" w14:paraId="2A787034" w14:textId="77777777" w:rsidTr="00EC4C5F">
        <w:tc>
          <w:tcPr>
            <w:tcW w:w="566" w:type="pct"/>
          </w:tcPr>
          <w:p w14:paraId="741BFC81" w14:textId="77777777" w:rsidR="0066212C" w:rsidRPr="003F1F6F" w:rsidRDefault="0066212C" w:rsidP="00EC4C5F">
            <w:r>
              <w:t>2.0.0-rc</w:t>
            </w:r>
          </w:p>
        </w:tc>
        <w:tc>
          <w:tcPr>
            <w:tcW w:w="766" w:type="pct"/>
          </w:tcPr>
          <w:p w14:paraId="70B2CD22" w14:textId="77777777" w:rsidR="0066212C" w:rsidRDefault="0066212C" w:rsidP="00EC4C5F">
            <w:r w:rsidRPr="000F7A51">
              <w:t>2021-06-15</w:t>
            </w:r>
          </w:p>
        </w:tc>
        <w:tc>
          <w:tcPr>
            <w:tcW w:w="3668" w:type="pct"/>
          </w:tcPr>
          <w:p w14:paraId="16747D53" w14:textId="7FAB7707" w:rsidR="0066212C" w:rsidRDefault="0066212C" w:rsidP="00EC4C5F">
            <w:r>
              <w:t xml:space="preserve">Paragraaf </w:t>
            </w:r>
            <w:r w:rsidRPr="000B31CB">
              <w:rPr>
                <w:rStyle w:val="Verwijzing"/>
              </w:rPr>
              <w:fldChar w:fldCharType="begin"/>
            </w:r>
            <w:r w:rsidRPr="000B31CB">
              <w:rPr>
                <w:rStyle w:val="Verwijzing"/>
              </w:rPr>
              <w:instrText xml:space="preserve"> REF _Ref_f3a63d902bd31938d18c27f2b7df6627_1 \n \h </w:instrText>
            </w:r>
            <w:r w:rsidRPr="000B31CB">
              <w:rPr>
                <w:rStyle w:val="Verwijzing"/>
              </w:rPr>
            </w:r>
            <w:r w:rsidRPr="000B31CB">
              <w:rPr>
                <w:rStyle w:val="Verwijzing"/>
              </w:rPr>
              <w:fldChar w:fldCharType="separate"/>
            </w:r>
            <w:r w:rsidR="00816BCB">
              <w:rPr>
                <w:rStyle w:val="Verwijzing"/>
              </w:rPr>
              <w:t>3.6</w:t>
            </w:r>
            <w:r w:rsidRPr="000B31CB">
              <w:rPr>
                <w:rStyle w:val="Verwijzing"/>
              </w:rPr>
              <w:fldChar w:fldCharType="end"/>
            </w:r>
            <w:r>
              <w:t xml:space="preserve"> Presentatiemodel</w:t>
            </w:r>
          </w:p>
          <w:p w14:paraId="0DF8A941" w14:textId="77777777" w:rsidR="0066212C" w:rsidRDefault="0066212C" w:rsidP="00EC4C5F">
            <w:pPr>
              <w:pStyle w:val="Opsommingtekens1"/>
            </w:pPr>
            <w:r>
              <w:t>V</w:t>
            </w:r>
            <w:r w:rsidRPr="00515EAA">
              <w:t xml:space="preserve">erwijderd </w:t>
            </w:r>
            <w:r>
              <w:t xml:space="preserve">beschrijving attribuut </w:t>
            </w:r>
            <w:r w:rsidRPr="00FC76F2">
              <w:rPr>
                <w:i/>
                <w:iCs/>
              </w:rPr>
              <w:t>specifiekeSymbolisatie</w:t>
            </w:r>
          </w:p>
          <w:p w14:paraId="1781DCC3" w14:textId="77777777" w:rsidR="0066212C" w:rsidRDefault="0066212C" w:rsidP="00EC4C5F">
            <w:pPr>
              <w:pStyle w:val="Opsommingtekens1"/>
            </w:pPr>
            <w:r>
              <w:t>Verwijderd beschrijving dat Presentatiemodel vastlegt hoe wijzigingen in wijzigingsbesluit worden gepresenteerd</w:t>
            </w:r>
          </w:p>
          <w:p w14:paraId="6BFED684" w14:textId="77777777" w:rsidR="0066212C" w:rsidRDefault="0066212C" w:rsidP="00EC4C5F">
            <w:pPr>
              <w:pStyle w:val="Opsommingtekens1"/>
            </w:pPr>
            <w:r>
              <w:t>Verwerkt dat de symboolcodes voor de standaardweergave niet langer in een afzonderlijke symbolisatietabel staan, maar zijn opgenomen in de IMOW-waardelijsten</w:t>
            </w:r>
          </w:p>
        </w:tc>
      </w:tr>
      <w:tr w:rsidR="0066212C" w14:paraId="38DCA330" w14:textId="77777777" w:rsidTr="00EC4C5F">
        <w:tc>
          <w:tcPr>
            <w:tcW w:w="566" w:type="pct"/>
          </w:tcPr>
          <w:p w14:paraId="6975443E" w14:textId="77777777" w:rsidR="0066212C" w:rsidRPr="003F1F6F" w:rsidRDefault="0066212C" w:rsidP="00EC4C5F">
            <w:r>
              <w:lastRenderedPageBreak/>
              <w:t>2.0.0-rc</w:t>
            </w:r>
          </w:p>
        </w:tc>
        <w:tc>
          <w:tcPr>
            <w:tcW w:w="766" w:type="pct"/>
          </w:tcPr>
          <w:p w14:paraId="52C7F80E" w14:textId="77777777" w:rsidR="0066212C" w:rsidRDefault="0066212C" w:rsidP="00EC4C5F">
            <w:r w:rsidRPr="000F7A51">
              <w:t>2021-06-15</w:t>
            </w:r>
          </w:p>
        </w:tc>
        <w:tc>
          <w:tcPr>
            <w:tcW w:w="3668" w:type="pct"/>
          </w:tcPr>
          <w:p w14:paraId="5C8422C0" w14:textId="24FCE0D1" w:rsidR="0066212C" w:rsidRDefault="0066212C" w:rsidP="00EC4C5F">
            <w:r>
              <w:t xml:space="preserve">Hoofdstuk </w:t>
            </w:r>
            <w:r w:rsidRPr="000B31CB">
              <w:rPr>
                <w:rStyle w:val="Verwijzing"/>
              </w:rPr>
              <w:fldChar w:fldCharType="begin"/>
            </w:r>
            <w:r w:rsidRPr="000B31CB">
              <w:rPr>
                <w:rStyle w:val="Verwijzing"/>
              </w:rPr>
              <w:instrText xml:space="preserve"> REF _Ref_f9cef8ba70a4f0d5db55afa0b90616d8_4 \n \h </w:instrText>
            </w:r>
            <w:r w:rsidRPr="000B31CB">
              <w:rPr>
                <w:rStyle w:val="Verwijzing"/>
              </w:rPr>
            </w:r>
            <w:r w:rsidRPr="000B31CB">
              <w:rPr>
                <w:rStyle w:val="Verwijzing"/>
              </w:rPr>
              <w:fldChar w:fldCharType="separate"/>
            </w:r>
            <w:r w:rsidR="00816BCB">
              <w:rPr>
                <w:rStyle w:val="Verwijzing"/>
              </w:rPr>
              <w:t>4</w:t>
            </w:r>
            <w:r w:rsidRPr="000B31CB">
              <w:rPr>
                <w:rStyle w:val="Verwijzing"/>
              </w:rPr>
              <w:fldChar w:fldCharType="end"/>
            </w:r>
            <w:r>
              <w:t xml:space="preserve"> </w:t>
            </w:r>
            <w:r w:rsidRPr="00B97839">
              <w:t xml:space="preserve">De vormgeving van Besluit en Regeling in </w:t>
            </w:r>
            <w:r w:rsidR="003D7F5B">
              <w:fldChar w:fldCharType="begin"/>
            </w:r>
            <w:r w:rsidR="003D7F5B">
              <w:instrText xml:space="preserve"> DOCVARIABLE ID01+ </w:instrText>
            </w:r>
            <w:r w:rsidR="003D7F5B">
              <w:fldChar w:fldCharType="separate"/>
            </w:r>
            <w:r w:rsidR="000B31CB">
              <w:t>het projectbesluit</w:t>
            </w:r>
            <w:r w:rsidR="003D7F5B">
              <w:fldChar w:fldCharType="end"/>
            </w:r>
          </w:p>
          <w:p w14:paraId="54360EA5" w14:textId="77777777" w:rsidR="0066212C" w:rsidRDefault="0066212C" w:rsidP="00EC4C5F">
            <w:pPr>
              <w:pStyle w:val="Opsommingtekens1"/>
            </w:pPr>
            <w:r>
              <w:t>Hoofdstuk volledig vervangen door nieuwe tekst. Daarin is de beschrijving van de drie onderdelen van het besluit vervangen door de beschrijving van de vormgeving en onderdelen van Besluit en regeling aan de hand van de STOP-modellen</w:t>
            </w:r>
          </w:p>
        </w:tc>
      </w:tr>
      <w:tr w:rsidR="0066212C" w14:paraId="71672D53" w14:textId="77777777" w:rsidTr="00EC4C5F">
        <w:tc>
          <w:tcPr>
            <w:tcW w:w="566" w:type="pct"/>
          </w:tcPr>
          <w:p w14:paraId="49180F2F" w14:textId="77777777" w:rsidR="0066212C" w:rsidRPr="003F1F6F" w:rsidRDefault="0066212C" w:rsidP="00EC4C5F">
            <w:r>
              <w:t>2.0.0-rc</w:t>
            </w:r>
          </w:p>
        </w:tc>
        <w:tc>
          <w:tcPr>
            <w:tcW w:w="766" w:type="pct"/>
          </w:tcPr>
          <w:p w14:paraId="3B0B6194" w14:textId="77777777" w:rsidR="0066212C" w:rsidRDefault="0066212C" w:rsidP="00EC4C5F">
            <w:r w:rsidRPr="000F7A51">
              <w:t>2021-06-15</w:t>
            </w:r>
          </w:p>
        </w:tc>
        <w:tc>
          <w:tcPr>
            <w:tcW w:w="3668" w:type="pct"/>
          </w:tcPr>
          <w:p w14:paraId="3EAB4CFF" w14:textId="6244C9BD" w:rsidR="0066212C" w:rsidRDefault="0066212C" w:rsidP="00EC4C5F">
            <w:r>
              <w:t xml:space="preserve">Hoofdstuk </w:t>
            </w:r>
            <w:r w:rsidRPr="000B31CB">
              <w:rPr>
                <w:rStyle w:val="Verwijzing"/>
              </w:rPr>
              <w:fldChar w:fldCharType="begin"/>
            </w:r>
            <w:r w:rsidRPr="000B31CB">
              <w:rPr>
                <w:rStyle w:val="Verwijzing"/>
              </w:rPr>
              <w:instrText xml:space="preserve"> REF _Ref_78342923d4970b654543d726a31456da_1 \n \h </w:instrText>
            </w:r>
            <w:r w:rsidRPr="000B31CB">
              <w:rPr>
                <w:rStyle w:val="Verwijzing"/>
              </w:rPr>
            </w:r>
            <w:r w:rsidRPr="000B31CB">
              <w:rPr>
                <w:rStyle w:val="Verwijzing"/>
              </w:rPr>
              <w:fldChar w:fldCharType="separate"/>
            </w:r>
            <w:r w:rsidR="00816BCB">
              <w:rPr>
                <w:rStyle w:val="Verwijzing"/>
              </w:rPr>
              <w:t>5</w:t>
            </w:r>
            <w:r w:rsidRPr="000B31CB">
              <w:rPr>
                <w:rStyle w:val="Verwijzing"/>
              </w:rPr>
              <w:fldChar w:fldCharType="end"/>
            </w:r>
            <w:r>
              <w:t xml:space="preserve"> </w:t>
            </w:r>
            <w:r w:rsidRPr="00B97839">
              <w:t>Toepassing van de STOP-tekststructuren op omgevingsdocumenten</w:t>
            </w:r>
          </w:p>
          <w:p w14:paraId="4CB5B17F" w14:textId="77777777" w:rsidR="0066212C" w:rsidRDefault="0066212C" w:rsidP="00EC4C5F">
            <w:pPr>
              <w:pStyle w:val="Opsommingtekens1"/>
            </w:pPr>
            <w:r>
              <w:t>Hoofdstuk herschreven zodat het beter aan</w:t>
            </w:r>
            <w:r w:rsidRPr="00826D43">
              <w:t>sluit</w:t>
            </w:r>
            <w:r>
              <w:t xml:space="preserve"> op STOP in de beschrijving welke onderdelen van Besluit en Regeling Artikelstructuur respectievelijk Vrijetekststructuur hebben</w:t>
            </w:r>
          </w:p>
        </w:tc>
      </w:tr>
      <w:tr w:rsidR="0066212C" w14:paraId="19CF8E8C" w14:textId="77777777" w:rsidTr="00EC4C5F">
        <w:tc>
          <w:tcPr>
            <w:tcW w:w="566" w:type="pct"/>
          </w:tcPr>
          <w:p w14:paraId="6093BC21" w14:textId="77777777" w:rsidR="0066212C" w:rsidRDefault="0066212C" w:rsidP="00EC4C5F">
            <w:r>
              <w:t>2.0.0-rc</w:t>
            </w:r>
          </w:p>
        </w:tc>
        <w:tc>
          <w:tcPr>
            <w:tcW w:w="766" w:type="pct"/>
          </w:tcPr>
          <w:p w14:paraId="1EA51535" w14:textId="77777777" w:rsidR="0066212C" w:rsidRDefault="0066212C" w:rsidP="00EC4C5F">
            <w:r w:rsidRPr="000F7A51">
              <w:t>2021-06-15</w:t>
            </w:r>
          </w:p>
        </w:tc>
        <w:tc>
          <w:tcPr>
            <w:tcW w:w="3668" w:type="pct"/>
          </w:tcPr>
          <w:p w14:paraId="3E2B5637" w14:textId="7FBB6DDF" w:rsidR="0066212C" w:rsidRDefault="0066212C" w:rsidP="00EC4C5F">
            <w:pPr>
              <w:pStyle w:val="Opsommingtekens1"/>
            </w:pPr>
            <w:r>
              <w:t xml:space="preserve">Paragraaf </w:t>
            </w:r>
            <w:r w:rsidRPr="000B31CB">
              <w:rPr>
                <w:rStyle w:val="Verwijzing"/>
              </w:rPr>
              <w:fldChar w:fldCharType="begin"/>
            </w:r>
            <w:r w:rsidRPr="000B31CB">
              <w:rPr>
                <w:rStyle w:val="Verwijzing"/>
              </w:rPr>
              <w:instrText xml:space="preserve"> REF _Ref_23f49fbe509670c8397c244011e1922d_1 \n \h </w:instrText>
            </w:r>
            <w:r w:rsidRPr="000B31CB">
              <w:rPr>
                <w:rStyle w:val="Verwijzing"/>
              </w:rPr>
            </w:r>
            <w:r w:rsidRPr="000B31CB">
              <w:rPr>
                <w:rStyle w:val="Verwijzing"/>
              </w:rPr>
              <w:fldChar w:fldCharType="separate"/>
            </w:r>
            <w:r w:rsidR="00816BCB">
              <w:rPr>
                <w:rStyle w:val="Verwijzing"/>
              </w:rPr>
              <w:t>5.2</w:t>
            </w:r>
            <w:r w:rsidRPr="000B31CB">
              <w:rPr>
                <w:rStyle w:val="Verwijzing"/>
              </w:rPr>
              <w:fldChar w:fldCharType="end"/>
            </w:r>
            <w:r>
              <w:t xml:space="preserve"> Specificatie van de Vrijetekststructuur</w:t>
            </w:r>
          </w:p>
          <w:p w14:paraId="1F974C28" w14:textId="77777777" w:rsidR="0066212C" w:rsidRDefault="0066212C" w:rsidP="00EC4C5F">
            <w:pPr>
              <w:pStyle w:val="Opsommingtekens2"/>
            </w:pPr>
            <w:r>
              <w:t>Norm en toelichting aangepast op gewijzigd inzicht over positie van het element Divisietekst in de modellen: geen structuurelement maar inhoudelijke bouwsteen</w:t>
            </w:r>
          </w:p>
          <w:p w14:paraId="0A515BA6" w14:textId="77777777" w:rsidR="0066212C" w:rsidRDefault="0066212C" w:rsidP="00EC4C5F">
            <w:pPr>
              <w:pStyle w:val="Opsommingtekens2"/>
            </w:pPr>
            <w:r>
              <w:t>Bepaling dat de Kop van Divisietekst in een aantal gevallen verplicht is gewijzigd in altijd optioneel</w:t>
            </w:r>
          </w:p>
          <w:p w14:paraId="6E359CDC" w14:textId="77777777" w:rsidR="0066212C" w:rsidRDefault="0066212C" w:rsidP="00EC4C5F">
            <w:pPr>
              <w:pStyle w:val="Opsommingtekens2"/>
            </w:pPr>
            <w:r>
              <w:t>Toelichting volledig herschreven en afbeeldingen toegevoegd</w:t>
            </w:r>
          </w:p>
        </w:tc>
      </w:tr>
      <w:tr w:rsidR="0066212C" w14:paraId="0073F8F3" w14:textId="77777777" w:rsidTr="00EC4C5F">
        <w:tc>
          <w:tcPr>
            <w:tcW w:w="566" w:type="pct"/>
          </w:tcPr>
          <w:p w14:paraId="4A9C569E" w14:textId="77777777" w:rsidR="0066212C" w:rsidRDefault="0066212C" w:rsidP="00EC4C5F">
            <w:r>
              <w:t>2.0.0-rc</w:t>
            </w:r>
          </w:p>
        </w:tc>
        <w:tc>
          <w:tcPr>
            <w:tcW w:w="766" w:type="pct"/>
          </w:tcPr>
          <w:p w14:paraId="6AB3C95B" w14:textId="77777777" w:rsidR="0066212C" w:rsidRDefault="0066212C" w:rsidP="00EC4C5F">
            <w:r w:rsidRPr="000F7A51">
              <w:t>2021-06-15</w:t>
            </w:r>
          </w:p>
        </w:tc>
        <w:tc>
          <w:tcPr>
            <w:tcW w:w="3668" w:type="pct"/>
          </w:tcPr>
          <w:p w14:paraId="0E409FB9" w14:textId="5B6A043E" w:rsidR="0066212C" w:rsidRDefault="0066212C" w:rsidP="00EC4C5F">
            <w:r>
              <w:t xml:space="preserve">Hoofdstuk </w:t>
            </w:r>
            <w:r w:rsidRPr="000B31CB">
              <w:rPr>
                <w:rStyle w:val="Verwijzing"/>
              </w:rPr>
              <w:fldChar w:fldCharType="begin"/>
            </w:r>
            <w:r w:rsidRPr="000B31CB">
              <w:rPr>
                <w:rStyle w:val="Verwijzing"/>
              </w:rPr>
              <w:instrText xml:space="preserve"> REF _Ref_e3bd8998bf9d2c1db6cef91a8d0d0285_1 \n \h </w:instrText>
            </w:r>
            <w:r w:rsidRPr="000B31CB">
              <w:rPr>
                <w:rStyle w:val="Verwijzing"/>
              </w:rPr>
            </w:r>
            <w:r w:rsidRPr="000B31CB">
              <w:rPr>
                <w:rStyle w:val="Verwijzing"/>
              </w:rPr>
              <w:fldChar w:fldCharType="separate"/>
            </w:r>
            <w:r w:rsidR="00816BCB">
              <w:rPr>
                <w:rStyle w:val="Verwijzing"/>
              </w:rPr>
              <w:t>6</w:t>
            </w:r>
            <w:r w:rsidRPr="000B31CB">
              <w:rPr>
                <w:rStyle w:val="Verwijzing"/>
              </w:rPr>
              <w:fldChar w:fldCharType="end"/>
            </w:r>
            <w:r>
              <w:t xml:space="preserve"> Inleiding op het Informatiemodel Omgevingswet</w:t>
            </w:r>
          </w:p>
          <w:p w14:paraId="603C32C1" w14:textId="77777777" w:rsidR="0066212C" w:rsidRDefault="0066212C" w:rsidP="00EC4C5F">
            <w:pPr>
              <w:pStyle w:val="Opsommingtekens1"/>
            </w:pPr>
            <w:r>
              <w:t xml:space="preserve">Dit is het inleidende deel van het voormalige zeer uitgebreide Hoofdstuk 6, dat nu is gesplitst in 2 hoofdstukken. De detailbeschrijving van de objecttypen staat nu in Hoofdstuk 7 </w:t>
            </w:r>
          </w:p>
        </w:tc>
      </w:tr>
      <w:tr w:rsidR="0066212C" w14:paraId="2D51C3B9" w14:textId="77777777" w:rsidTr="00EC4C5F">
        <w:tc>
          <w:tcPr>
            <w:tcW w:w="566" w:type="pct"/>
          </w:tcPr>
          <w:p w14:paraId="7C2225CA" w14:textId="77777777" w:rsidR="0066212C" w:rsidRDefault="0066212C" w:rsidP="00EC4C5F">
            <w:r>
              <w:t>2.0.0-rc</w:t>
            </w:r>
          </w:p>
        </w:tc>
        <w:tc>
          <w:tcPr>
            <w:tcW w:w="766" w:type="pct"/>
          </w:tcPr>
          <w:p w14:paraId="4510BA55" w14:textId="77777777" w:rsidR="0066212C" w:rsidRDefault="0066212C" w:rsidP="00EC4C5F">
            <w:r w:rsidRPr="000F7A51">
              <w:t>2021-06-15</w:t>
            </w:r>
          </w:p>
        </w:tc>
        <w:tc>
          <w:tcPr>
            <w:tcW w:w="3668" w:type="pct"/>
          </w:tcPr>
          <w:p w14:paraId="2DC92F50" w14:textId="462171C1" w:rsidR="0066212C" w:rsidRDefault="0066212C" w:rsidP="00EC4C5F">
            <w:r>
              <w:t xml:space="preserve">Paragraaf </w:t>
            </w:r>
            <w:r w:rsidRPr="000B31CB">
              <w:rPr>
                <w:rStyle w:val="Verwijzing"/>
              </w:rPr>
              <w:fldChar w:fldCharType="begin"/>
            </w:r>
            <w:r w:rsidRPr="000B31CB">
              <w:rPr>
                <w:rStyle w:val="Verwijzing"/>
              </w:rPr>
              <w:instrText xml:space="preserve"> REF _Ref_c59af45151f8885c9d6c62670eff47fe_1 \n \h </w:instrText>
            </w:r>
            <w:r w:rsidRPr="000B31CB">
              <w:rPr>
                <w:rStyle w:val="Verwijzing"/>
              </w:rPr>
            </w:r>
            <w:r w:rsidRPr="000B31CB">
              <w:rPr>
                <w:rStyle w:val="Verwijzing"/>
              </w:rPr>
              <w:fldChar w:fldCharType="separate"/>
            </w:r>
            <w:r w:rsidR="00816BCB">
              <w:rPr>
                <w:rStyle w:val="Verwijzing"/>
              </w:rPr>
              <w:t>7.1</w:t>
            </w:r>
            <w:r w:rsidRPr="000B31CB">
              <w:rPr>
                <w:rStyle w:val="Verwijzing"/>
              </w:rPr>
              <w:fldChar w:fldCharType="end"/>
            </w:r>
            <w:r>
              <w:t xml:space="preserve"> Productmodel: het IMOW-UML-diagram voor </w:t>
            </w:r>
            <w:r w:rsidR="003D7F5B">
              <w:fldChar w:fldCharType="begin"/>
            </w:r>
            <w:r w:rsidR="003D7F5B">
              <w:instrText xml:space="preserve"> DOCVARIABLE ID01+ </w:instrText>
            </w:r>
            <w:r w:rsidR="003D7F5B">
              <w:fldChar w:fldCharType="separate"/>
            </w:r>
            <w:r w:rsidR="000B31CB">
              <w:t>het projectbesluit</w:t>
            </w:r>
            <w:r w:rsidR="003D7F5B">
              <w:fldChar w:fldCharType="end"/>
            </w:r>
          </w:p>
          <w:p w14:paraId="1A28E123" w14:textId="77777777" w:rsidR="0066212C" w:rsidRDefault="0066212C" w:rsidP="00EC4C5F">
            <w:pPr>
              <w:pStyle w:val="Opsommingtekens1"/>
            </w:pPr>
            <w:r>
              <w:t>Productmodel vervangen door nieuwe versie, geactualiseerd op de hierna volgende punten</w:t>
            </w:r>
          </w:p>
        </w:tc>
      </w:tr>
      <w:tr w:rsidR="0066212C" w:rsidRPr="00DD1F7F" w14:paraId="2C478FF5" w14:textId="77777777" w:rsidTr="00EC4C5F">
        <w:tc>
          <w:tcPr>
            <w:tcW w:w="566" w:type="pct"/>
          </w:tcPr>
          <w:p w14:paraId="34CE590A" w14:textId="77777777" w:rsidR="0066212C" w:rsidRPr="003F1F6F" w:rsidRDefault="0066212C" w:rsidP="00EC4C5F">
            <w:r>
              <w:t>2.0.0-rc</w:t>
            </w:r>
          </w:p>
        </w:tc>
        <w:tc>
          <w:tcPr>
            <w:tcW w:w="766" w:type="pct"/>
          </w:tcPr>
          <w:p w14:paraId="6B3A9D63" w14:textId="77777777" w:rsidR="0066212C" w:rsidRDefault="0066212C" w:rsidP="00EC4C5F">
            <w:r w:rsidRPr="000F7A51">
              <w:t>2021-06-15</w:t>
            </w:r>
          </w:p>
        </w:tc>
        <w:tc>
          <w:tcPr>
            <w:tcW w:w="3668" w:type="pct"/>
          </w:tcPr>
          <w:p w14:paraId="42B4C71E" w14:textId="7F028B60" w:rsidR="0066212C" w:rsidRPr="00DD1F7F" w:rsidRDefault="0066212C" w:rsidP="00EC4C5F">
            <w:r>
              <w:t xml:space="preserve">Paragrafen </w:t>
            </w:r>
            <w:r w:rsidR="00AE2B4D" w:rsidRPr="000B31CB">
              <w:rPr>
                <w:rStyle w:val="Verwijzing"/>
              </w:rPr>
              <w:fldChar w:fldCharType="begin"/>
            </w:r>
            <w:r w:rsidR="00AE2B4D" w:rsidRPr="000B31CB">
              <w:rPr>
                <w:rStyle w:val="Verwijzing"/>
              </w:rPr>
              <w:instrText xml:space="preserve"> REF _Ref_3cdd0428cb3ecefa11f06a387a318708_1 \n \h </w:instrText>
            </w:r>
            <w:r w:rsidR="00AE2B4D" w:rsidRPr="000B31CB">
              <w:rPr>
                <w:rStyle w:val="Verwijzing"/>
              </w:rPr>
            </w:r>
            <w:r w:rsidR="00AE2B4D" w:rsidRPr="000B31CB">
              <w:rPr>
                <w:rStyle w:val="Verwijzing"/>
              </w:rPr>
              <w:fldChar w:fldCharType="separate"/>
            </w:r>
            <w:r w:rsidR="00816BCB">
              <w:rPr>
                <w:rStyle w:val="Verwijzing"/>
              </w:rPr>
              <w:t>7.2</w:t>
            </w:r>
            <w:r w:rsidR="00AE2B4D" w:rsidRPr="000B31CB">
              <w:rPr>
                <w:rStyle w:val="Verwijzing"/>
              </w:rPr>
              <w:fldChar w:fldCharType="end"/>
            </w:r>
            <w:r>
              <w:t xml:space="preserve"> t/m </w:t>
            </w:r>
            <w:r w:rsidRPr="000B31CB">
              <w:rPr>
                <w:rStyle w:val="Verwijzing"/>
              </w:rPr>
              <w:fldChar w:fldCharType="begin"/>
            </w:r>
            <w:r w:rsidRPr="000B31CB">
              <w:rPr>
                <w:rStyle w:val="Verwijzing"/>
              </w:rPr>
              <w:instrText xml:space="preserve"> REF _Ref_1f1400dc622a70fb2c884625f8f140fa_1 \n \h </w:instrText>
            </w:r>
            <w:r w:rsidRPr="000B31CB">
              <w:rPr>
                <w:rStyle w:val="Verwijzing"/>
              </w:rPr>
            </w:r>
            <w:r w:rsidRPr="000B31CB">
              <w:rPr>
                <w:rStyle w:val="Verwijzing"/>
              </w:rPr>
              <w:fldChar w:fldCharType="separate"/>
            </w:r>
            <w:r w:rsidR="00816BCB">
              <w:rPr>
                <w:rStyle w:val="Verwijzing"/>
              </w:rPr>
              <w:t>7.8</w:t>
            </w:r>
            <w:r w:rsidRPr="000B31CB">
              <w:rPr>
                <w:rStyle w:val="Verwijzing"/>
              </w:rPr>
              <w:fldChar w:fldCharType="end"/>
            </w:r>
            <w:r>
              <w:t xml:space="preserve"> expliciet beschreven dat annotaties met OW-objecten alleen kunnen worden toegepast op het Lichaam van de Regeling van omgevingsdocumenten</w:t>
            </w:r>
          </w:p>
        </w:tc>
      </w:tr>
      <w:tr w:rsidR="0066212C" w14:paraId="50D85E66" w14:textId="77777777" w:rsidTr="00EC4C5F">
        <w:tc>
          <w:tcPr>
            <w:tcW w:w="566" w:type="pct"/>
          </w:tcPr>
          <w:p w14:paraId="19B656ED" w14:textId="77777777" w:rsidR="0066212C" w:rsidRPr="003F1F6F" w:rsidRDefault="0066212C" w:rsidP="00EC4C5F">
            <w:r>
              <w:t>2.0.0-rc</w:t>
            </w:r>
          </w:p>
        </w:tc>
        <w:tc>
          <w:tcPr>
            <w:tcW w:w="766" w:type="pct"/>
          </w:tcPr>
          <w:p w14:paraId="033192F3" w14:textId="77777777" w:rsidR="0066212C" w:rsidRDefault="0066212C" w:rsidP="00EC4C5F">
            <w:r w:rsidRPr="000F7A51">
              <w:t>2021-06-15</w:t>
            </w:r>
          </w:p>
        </w:tc>
        <w:tc>
          <w:tcPr>
            <w:tcW w:w="3668" w:type="pct"/>
          </w:tcPr>
          <w:p w14:paraId="1FDF2761" w14:textId="5452BF6D" w:rsidR="0066212C" w:rsidRDefault="0066212C" w:rsidP="00EC4C5F">
            <w:r w:rsidRPr="00DD1F7F">
              <w:t xml:space="preserve">Paragraaf </w:t>
            </w:r>
            <w:r w:rsidRPr="000B31CB">
              <w:rPr>
                <w:rStyle w:val="Verwijzing"/>
              </w:rPr>
              <w:fldChar w:fldCharType="begin"/>
            </w:r>
            <w:r w:rsidRPr="000B31CB">
              <w:rPr>
                <w:rStyle w:val="Verwijzing"/>
              </w:rPr>
              <w:instrText xml:space="preserve"> REF _Ref_3cdd0428cb3ecefa11f06a387a318708_1 \n \h </w:instrText>
            </w:r>
            <w:r w:rsidRPr="000B31CB">
              <w:rPr>
                <w:rStyle w:val="Verwijzing"/>
              </w:rPr>
            </w:r>
            <w:r w:rsidRPr="000B31CB">
              <w:rPr>
                <w:rStyle w:val="Verwijzing"/>
              </w:rPr>
              <w:fldChar w:fldCharType="separate"/>
            </w:r>
            <w:r w:rsidR="00816BCB">
              <w:rPr>
                <w:rStyle w:val="Verwijzing"/>
              </w:rPr>
              <w:t>7.2</w:t>
            </w:r>
            <w:r w:rsidRPr="000B31CB">
              <w:rPr>
                <w:rStyle w:val="Verwijzing"/>
              </w:rPr>
              <w:fldChar w:fldCharType="end"/>
            </w:r>
            <w:r w:rsidRPr="00DD1F7F">
              <w:t xml:space="preserve"> </w:t>
            </w:r>
            <w:r>
              <w:t>O</w:t>
            </w:r>
            <w:r w:rsidRPr="00DD1F7F">
              <w:t xml:space="preserve">bjecttype </w:t>
            </w:r>
            <w:r>
              <w:t>Divisie</w:t>
            </w:r>
          </w:p>
          <w:p w14:paraId="4EF6896F" w14:textId="77777777" w:rsidR="0066212C" w:rsidRDefault="0066212C" w:rsidP="00EC4C5F">
            <w:pPr>
              <w:pStyle w:val="Opsommingtekens1"/>
            </w:pPr>
            <w:r>
              <w:t>Toegevoegd de opmerking dat in omgevingsdocumenten met Vrijetekststructuur geannoteerd kan worden op (STOP)structuurelementen én op STOP-elementen die inhoud bevatten en wanneer naar verwachting de ene of juist de andere mogelijkheid toegepast zal worden</w:t>
            </w:r>
          </w:p>
          <w:p w14:paraId="630345F5" w14:textId="77777777" w:rsidR="0066212C" w:rsidRDefault="0066212C" w:rsidP="00EC4C5F">
            <w:pPr>
              <w:pStyle w:val="Opsommingtekens1"/>
            </w:pPr>
            <w:r>
              <w:t>Toegevoegd beschrijving van onderscheid tussen Divisie en Divisietekst</w:t>
            </w:r>
          </w:p>
          <w:p w14:paraId="0F9FB1A8" w14:textId="77777777" w:rsidR="0066212C" w:rsidRDefault="0066212C" w:rsidP="00EC4C5F">
            <w:pPr>
              <w:pStyle w:val="Opsommingtekens1"/>
            </w:pPr>
            <w:r>
              <w:t xml:space="preserve">Definitie aangepast i.v.m. introductie van het objecttype Divisietekst </w:t>
            </w:r>
            <w:r w:rsidRPr="004161DF">
              <w:t>in IMOW</w:t>
            </w:r>
          </w:p>
          <w:p w14:paraId="7C6F31D9" w14:textId="77777777" w:rsidR="0066212C" w:rsidRDefault="0066212C" w:rsidP="00EC4C5F">
            <w:pPr>
              <w:pStyle w:val="Opsommingtekens1"/>
            </w:pPr>
            <w:r w:rsidRPr="00521A66">
              <w:t>Uitsnede uit IMOW-diagram aangepast</w:t>
            </w:r>
          </w:p>
        </w:tc>
      </w:tr>
      <w:tr w:rsidR="0066212C" w:rsidRPr="00DD1F7F" w14:paraId="46E882C5" w14:textId="77777777" w:rsidTr="00EC4C5F">
        <w:tc>
          <w:tcPr>
            <w:tcW w:w="566" w:type="pct"/>
          </w:tcPr>
          <w:p w14:paraId="17AA3F9B" w14:textId="77777777" w:rsidR="0066212C" w:rsidRPr="003F1F6F" w:rsidRDefault="0066212C" w:rsidP="00EC4C5F">
            <w:r>
              <w:lastRenderedPageBreak/>
              <w:t>2.0.0-rc</w:t>
            </w:r>
          </w:p>
        </w:tc>
        <w:tc>
          <w:tcPr>
            <w:tcW w:w="766" w:type="pct"/>
          </w:tcPr>
          <w:p w14:paraId="7956DAE5" w14:textId="77777777" w:rsidR="0066212C" w:rsidRDefault="0066212C" w:rsidP="00EC4C5F">
            <w:r w:rsidRPr="000F7A51">
              <w:t>2021-06-15</w:t>
            </w:r>
          </w:p>
        </w:tc>
        <w:tc>
          <w:tcPr>
            <w:tcW w:w="3668" w:type="pct"/>
          </w:tcPr>
          <w:p w14:paraId="14188F3C" w14:textId="1922280A" w:rsidR="0066212C" w:rsidRDefault="0066212C" w:rsidP="00EC4C5F">
            <w:r>
              <w:t xml:space="preserve">Paragraaf </w:t>
            </w:r>
            <w:r w:rsidRPr="000B31CB">
              <w:rPr>
                <w:rStyle w:val="Verwijzing"/>
              </w:rPr>
              <w:fldChar w:fldCharType="begin"/>
            </w:r>
            <w:r w:rsidRPr="000B31CB">
              <w:rPr>
                <w:rStyle w:val="Verwijzing"/>
              </w:rPr>
              <w:instrText xml:space="preserve"> REF _Ref_75aaeda1decb78bfe920dcdec054a6f3_1 \n \h </w:instrText>
            </w:r>
            <w:r w:rsidRPr="000B31CB">
              <w:rPr>
                <w:rStyle w:val="Verwijzing"/>
              </w:rPr>
            </w:r>
            <w:r w:rsidRPr="000B31CB">
              <w:rPr>
                <w:rStyle w:val="Verwijzing"/>
              </w:rPr>
              <w:fldChar w:fldCharType="separate"/>
            </w:r>
            <w:r w:rsidR="00816BCB">
              <w:rPr>
                <w:rStyle w:val="Verwijzing"/>
              </w:rPr>
              <w:t>7.3</w:t>
            </w:r>
            <w:r w:rsidRPr="000B31CB">
              <w:rPr>
                <w:rStyle w:val="Verwijzing"/>
              </w:rPr>
              <w:fldChar w:fldCharType="end"/>
            </w:r>
            <w:r>
              <w:t xml:space="preserve"> Objecttype Divisietekst</w:t>
            </w:r>
          </w:p>
          <w:p w14:paraId="0D3BB702" w14:textId="77777777" w:rsidR="0066212C" w:rsidRPr="00DD1F7F" w:rsidRDefault="0066212C" w:rsidP="00EC4C5F">
            <w:pPr>
              <w:pStyle w:val="Opsommingtekens1"/>
            </w:pPr>
            <w:r>
              <w:t xml:space="preserve">Paragraaf toegevoegd </w:t>
            </w:r>
            <w:r w:rsidRPr="00332FDD">
              <w:t>i.v.m. introductie van het objecttype Divisietekst</w:t>
            </w:r>
            <w:r>
              <w:t xml:space="preserve"> in IMOW</w:t>
            </w:r>
          </w:p>
        </w:tc>
      </w:tr>
      <w:tr w:rsidR="0066212C" w14:paraId="6BEEC9C8" w14:textId="77777777" w:rsidTr="00EC4C5F">
        <w:tc>
          <w:tcPr>
            <w:tcW w:w="566" w:type="pct"/>
          </w:tcPr>
          <w:p w14:paraId="60ED9E80" w14:textId="77777777" w:rsidR="0066212C" w:rsidRPr="003F1F6F" w:rsidRDefault="0066212C" w:rsidP="00EC4C5F">
            <w:r>
              <w:t>2.0.0-rc</w:t>
            </w:r>
          </w:p>
        </w:tc>
        <w:tc>
          <w:tcPr>
            <w:tcW w:w="766" w:type="pct"/>
          </w:tcPr>
          <w:p w14:paraId="16E673A9" w14:textId="77777777" w:rsidR="0066212C" w:rsidRDefault="0066212C" w:rsidP="00EC4C5F">
            <w:r w:rsidRPr="000F7A51">
              <w:t>2021-06-15</w:t>
            </w:r>
          </w:p>
        </w:tc>
        <w:tc>
          <w:tcPr>
            <w:tcW w:w="3668" w:type="pct"/>
          </w:tcPr>
          <w:p w14:paraId="21EFE819" w14:textId="58CE3431" w:rsidR="0066212C" w:rsidRDefault="0066212C" w:rsidP="00EC4C5F">
            <w:r>
              <w:t xml:space="preserve">Paragraaf </w:t>
            </w:r>
            <w:r w:rsidRPr="000B31CB">
              <w:rPr>
                <w:rStyle w:val="Verwijzing"/>
              </w:rPr>
              <w:fldChar w:fldCharType="begin"/>
            </w:r>
            <w:r w:rsidRPr="000B31CB">
              <w:rPr>
                <w:rStyle w:val="Verwijzing"/>
              </w:rPr>
              <w:instrText xml:space="preserve"> REF _Ref_39d2a04c6da9bf7dfab5d6333176fcaa_1 \n \h </w:instrText>
            </w:r>
            <w:r w:rsidRPr="000B31CB">
              <w:rPr>
                <w:rStyle w:val="Verwijzing"/>
              </w:rPr>
            </w:r>
            <w:r w:rsidRPr="000B31CB">
              <w:rPr>
                <w:rStyle w:val="Verwijzing"/>
              </w:rPr>
              <w:fldChar w:fldCharType="separate"/>
            </w:r>
            <w:r w:rsidR="00816BCB">
              <w:rPr>
                <w:rStyle w:val="Verwijzing"/>
              </w:rPr>
              <w:t>7.4</w:t>
            </w:r>
            <w:r w:rsidRPr="000B31CB">
              <w:rPr>
                <w:rStyle w:val="Verwijzing"/>
              </w:rPr>
              <w:fldChar w:fldCharType="end"/>
            </w:r>
            <w:r>
              <w:t xml:space="preserve"> Objecttype Tekstdeel</w:t>
            </w:r>
          </w:p>
          <w:p w14:paraId="0BA7C86C" w14:textId="77777777" w:rsidR="0066212C" w:rsidRDefault="0066212C" w:rsidP="00EC4C5F">
            <w:pPr>
              <w:pStyle w:val="Opsommingtekens1"/>
            </w:pPr>
            <w:r>
              <w:t>Toegevoegd dat Tekstdeel zowel bij Divisie als bij Divisietekst kan voorkomen</w:t>
            </w:r>
          </w:p>
          <w:p w14:paraId="3EC099B2" w14:textId="77777777" w:rsidR="0066212C" w:rsidRDefault="0066212C" w:rsidP="00EC4C5F">
            <w:pPr>
              <w:pStyle w:val="Opsommingtekens1"/>
            </w:pPr>
            <w:r>
              <w:t xml:space="preserve">Gewijzigd de beschrijving van het attribuut </w:t>
            </w:r>
            <w:r w:rsidRPr="00FC76F2">
              <w:rPr>
                <w:i/>
                <w:iCs/>
              </w:rPr>
              <w:t>divisieaanduiding</w:t>
            </w:r>
            <w:r>
              <w:rPr>
                <w:i/>
                <w:iCs/>
              </w:rPr>
              <w:t xml:space="preserve"> </w:t>
            </w:r>
            <w:r>
              <w:t>i.v.m. de introductie van het keuze-element DivisieOfDivisietekst, waarmee de keuze tussen Divisie en Divisietekst wordt gemaakt</w:t>
            </w:r>
          </w:p>
          <w:p w14:paraId="7DD51FEC" w14:textId="77777777" w:rsidR="0066212C" w:rsidRDefault="0066212C" w:rsidP="00EC4C5F">
            <w:pPr>
              <w:pStyle w:val="Opsommingtekens1"/>
            </w:pPr>
            <w:r>
              <w:t xml:space="preserve">Toegevoegd attribuut </w:t>
            </w:r>
            <w:r w:rsidRPr="003762FE">
              <w:rPr>
                <w:i/>
                <w:iCs/>
              </w:rPr>
              <w:t>kaartaanduiding</w:t>
            </w:r>
            <w:r>
              <w:t>. Dit attribuut was al vermeld in de paragraaf over het objecttype Kaart maar niet bij het objecttype Tekstdeel waar het hoort</w:t>
            </w:r>
          </w:p>
          <w:p w14:paraId="74368DE7" w14:textId="77777777" w:rsidR="0066212C" w:rsidRDefault="0066212C" w:rsidP="00EC4C5F">
            <w:pPr>
              <w:pStyle w:val="Opsommingtekens1"/>
            </w:pPr>
            <w:r w:rsidRPr="008010D5">
              <w:t>Uitsnede uit IMOW-diagram aangepast</w:t>
            </w:r>
          </w:p>
        </w:tc>
      </w:tr>
      <w:tr w:rsidR="0066212C" w14:paraId="78588300" w14:textId="77777777" w:rsidTr="00EC4C5F">
        <w:tc>
          <w:tcPr>
            <w:tcW w:w="566" w:type="pct"/>
          </w:tcPr>
          <w:p w14:paraId="42BFE907" w14:textId="77777777" w:rsidR="0066212C" w:rsidRDefault="0066212C" w:rsidP="00EC4C5F">
            <w:r>
              <w:t>2.0.0-rc</w:t>
            </w:r>
          </w:p>
        </w:tc>
        <w:tc>
          <w:tcPr>
            <w:tcW w:w="766" w:type="pct"/>
          </w:tcPr>
          <w:p w14:paraId="575B969F" w14:textId="77777777" w:rsidR="0066212C" w:rsidRDefault="0066212C" w:rsidP="00EC4C5F">
            <w:r w:rsidRPr="000F7A51">
              <w:t>2021-06-15</w:t>
            </w:r>
          </w:p>
        </w:tc>
        <w:tc>
          <w:tcPr>
            <w:tcW w:w="3668" w:type="pct"/>
          </w:tcPr>
          <w:p w14:paraId="6FAE2CDF" w14:textId="36170334" w:rsidR="0066212C" w:rsidRDefault="0066212C" w:rsidP="00EC4C5F">
            <w:r>
              <w:t xml:space="preserve">Paragraaf </w:t>
            </w:r>
            <w:r w:rsidRPr="000B31CB">
              <w:rPr>
                <w:rStyle w:val="Verwijzing"/>
              </w:rPr>
              <w:fldChar w:fldCharType="begin"/>
            </w:r>
            <w:r w:rsidRPr="000B31CB">
              <w:rPr>
                <w:rStyle w:val="Verwijzing"/>
              </w:rPr>
              <w:instrText xml:space="preserve"> REF _Ref_69e5d58d887f34bdd3a631ae844aea8c_1 \n \h </w:instrText>
            </w:r>
            <w:r w:rsidRPr="000B31CB">
              <w:rPr>
                <w:rStyle w:val="Verwijzing"/>
              </w:rPr>
            </w:r>
            <w:r w:rsidRPr="000B31CB">
              <w:rPr>
                <w:rStyle w:val="Verwijzing"/>
              </w:rPr>
              <w:fldChar w:fldCharType="separate"/>
            </w:r>
            <w:r w:rsidR="00816BCB">
              <w:rPr>
                <w:rStyle w:val="Verwijzing"/>
              </w:rPr>
              <w:t>7.5</w:t>
            </w:r>
            <w:r w:rsidRPr="000B31CB">
              <w:rPr>
                <w:rStyle w:val="Verwijzing"/>
              </w:rPr>
              <w:fldChar w:fldCharType="end"/>
            </w:r>
            <w:r>
              <w:t xml:space="preserve"> Objecttype Hoofdlijn</w:t>
            </w:r>
          </w:p>
          <w:p w14:paraId="07FC626C" w14:textId="77777777" w:rsidR="0066212C" w:rsidRDefault="0066212C" w:rsidP="00EC4C5F">
            <w:pPr>
              <w:pStyle w:val="Opsommingtekens1"/>
            </w:pPr>
            <w:r w:rsidRPr="001251D7">
              <w:t xml:space="preserve">Toegevoegd opmerking </w:t>
            </w:r>
            <w:r>
              <w:t xml:space="preserve">over de mogelijkheid om </w:t>
            </w:r>
            <w:r w:rsidRPr="001251D7">
              <w:t xml:space="preserve">in omgevingsdocumenten met Vrijetekststructuur </w:t>
            </w:r>
            <w:r>
              <w:t xml:space="preserve">te </w:t>
            </w:r>
            <w:r w:rsidRPr="001251D7">
              <w:t>annoter</w:t>
            </w:r>
            <w:r>
              <w:t>en</w:t>
            </w:r>
            <w:r w:rsidRPr="001251D7">
              <w:t xml:space="preserve"> op (STOP)structuurelementen én op STOP-elementen die inhoud bevatten</w:t>
            </w:r>
          </w:p>
        </w:tc>
      </w:tr>
      <w:tr w:rsidR="0066212C" w14:paraId="448CFD56" w14:textId="77777777" w:rsidTr="00EC4C5F">
        <w:tc>
          <w:tcPr>
            <w:tcW w:w="566" w:type="pct"/>
          </w:tcPr>
          <w:p w14:paraId="76A698EC" w14:textId="77777777" w:rsidR="0066212C" w:rsidRDefault="0066212C" w:rsidP="00EC4C5F">
            <w:r>
              <w:t>2.0.0-rc</w:t>
            </w:r>
          </w:p>
        </w:tc>
        <w:tc>
          <w:tcPr>
            <w:tcW w:w="766" w:type="pct"/>
          </w:tcPr>
          <w:p w14:paraId="704594BC" w14:textId="77777777" w:rsidR="0066212C" w:rsidRDefault="0066212C" w:rsidP="00EC4C5F">
            <w:r w:rsidRPr="000F7A51">
              <w:t>2021-06-15</w:t>
            </w:r>
          </w:p>
        </w:tc>
        <w:tc>
          <w:tcPr>
            <w:tcW w:w="3668" w:type="pct"/>
          </w:tcPr>
          <w:p w14:paraId="3867EC01" w14:textId="33968EA0" w:rsidR="0066212C" w:rsidRDefault="0066212C" w:rsidP="00EC4C5F">
            <w:r>
              <w:t xml:space="preserve">Paragraaf </w:t>
            </w:r>
            <w:r w:rsidRPr="000B31CB">
              <w:rPr>
                <w:rStyle w:val="Verwijzing"/>
              </w:rPr>
              <w:fldChar w:fldCharType="begin"/>
            </w:r>
            <w:r w:rsidRPr="000B31CB">
              <w:rPr>
                <w:rStyle w:val="Verwijzing"/>
              </w:rPr>
              <w:instrText xml:space="preserve"> REF _Ref_f4d50b6bba7c81c6da9d8c3e3d821c93_1 \n \h </w:instrText>
            </w:r>
            <w:r w:rsidRPr="000B31CB">
              <w:rPr>
                <w:rStyle w:val="Verwijzing"/>
              </w:rPr>
            </w:r>
            <w:r w:rsidRPr="000B31CB">
              <w:rPr>
                <w:rStyle w:val="Verwijzing"/>
              </w:rPr>
              <w:fldChar w:fldCharType="separate"/>
            </w:r>
            <w:r w:rsidR="00816BCB">
              <w:rPr>
                <w:rStyle w:val="Verwijzing"/>
              </w:rPr>
              <w:t>7.6</w:t>
            </w:r>
            <w:r w:rsidRPr="000B31CB">
              <w:rPr>
                <w:rStyle w:val="Verwijzing"/>
              </w:rPr>
              <w:fldChar w:fldCharType="end"/>
            </w:r>
            <w:r>
              <w:t xml:space="preserve"> Locatie</w:t>
            </w:r>
          </w:p>
          <w:p w14:paraId="05D5B803" w14:textId="77777777" w:rsidR="0066212C" w:rsidRDefault="0066212C" w:rsidP="00EC4C5F">
            <w:pPr>
              <w:pStyle w:val="Opsommingtekens1"/>
            </w:pPr>
            <w:r>
              <w:t>Vastgelegd dat naar Ambtsgebied altijd statisch verwezen moet worden; dynamisch verwijzen is vanwege de mogelijkheid van bestuurlijke herindeling onwenselijk gebleken</w:t>
            </w:r>
          </w:p>
          <w:p w14:paraId="7300EFCD" w14:textId="77777777" w:rsidR="0066212C" w:rsidRDefault="0066212C" w:rsidP="00EC4C5F">
            <w:pPr>
              <w:pStyle w:val="Opsommingtekens1"/>
            </w:pPr>
            <w:r>
              <w:t>Kader met dynamisch verwijzen naar Ambtsgebied als Toekomstige functionaliteit verwijderd</w:t>
            </w:r>
          </w:p>
          <w:p w14:paraId="05FC8BD4" w14:textId="77777777" w:rsidR="0066212C" w:rsidRDefault="0066212C" w:rsidP="00EC4C5F">
            <w:pPr>
              <w:pStyle w:val="Opsommingtekens1"/>
            </w:pPr>
            <w:r>
              <w:t xml:space="preserve">Toegevoegd toelichting over aanleveren Ambtsgebied </w:t>
            </w:r>
          </w:p>
        </w:tc>
      </w:tr>
      <w:tr w:rsidR="0066212C" w14:paraId="2CBFC850" w14:textId="77777777" w:rsidTr="00EC4C5F">
        <w:tc>
          <w:tcPr>
            <w:tcW w:w="566" w:type="pct"/>
          </w:tcPr>
          <w:p w14:paraId="691C44C0" w14:textId="77777777" w:rsidR="0066212C" w:rsidRPr="003F1F6F" w:rsidRDefault="0066212C" w:rsidP="00EC4C5F">
            <w:r>
              <w:t>2.0.0-rc</w:t>
            </w:r>
          </w:p>
        </w:tc>
        <w:tc>
          <w:tcPr>
            <w:tcW w:w="766" w:type="pct"/>
          </w:tcPr>
          <w:p w14:paraId="7C866259" w14:textId="77777777" w:rsidR="0066212C" w:rsidRDefault="0066212C" w:rsidP="00EC4C5F">
            <w:r w:rsidRPr="000F7A51">
              <w:t>2021-06-15</w:t>
            </w:r>
          </w:p>
        </w:tc>
        <w:tc>
          <w:tcPr>
            <w:tcW w:w="3668" w:type="pct"/>
          </w:tcPr>
          <w:p w14:paraId="4A77E00D" w14:textId="06EA91AF" w:rsidR="0066212C" w:rsidRDefault="0066212C" w:rsidP="00EC4C5F">
            <w:r>
              <w:t xml:space="preserve">Paragraaf </w:t>
            </w:r>
            <w:r w:rsidRPr="000B31CB">
              <w:rPr>
                <w:rStyle w:val="Verwijzing"/>
              </w:rPr>
              <w:fldChar w:fldCharType="begin"/>
            </w:r>
            <w:r w:rsidRPr="000B31CB">
              <w:rPr>
                <w:rStyle w:val="Verwijzing"/>
              </w:rPr>
              <w:instrText xml:space="preserve"> REF _Ref_1f1400dc622a70fb2c884625f8f140fa_2 \n \h </w:instrText>
            </w:r>
            <w:r w:rsidRPr="000B31CB">
              <w:rPr>
                <w:rStyle w:val="Verwijzing"/>
              </w:rPr>
            </w:r>
            <w:r w:rsidRPr="000B31CB">
              <w:rPr>
                <w:rStyle w:val="Verwijzing"/>
              </w:rPr>
              <w:fldChar w:fldCharType="separate"/>
            </w:r>
            <w:r w:rsidR="00816BCB">
              <w:rPr>
                <w:rStyle w:val="Verwijzing"/>
              </w:rPr>
              <w:t>7.8</w:t>
            </w:r>
            <w:r w:rsidRPr="000B31CB">
              <w:rPr>
                <w:rStyle w:val="Verwijzing"/>
              </w:rPr>
              <w:fldChar w:fldCharType="end"/>
            </w:r>
            <w:r>
              <w:t xml:space="preserve"> Objecttype Gebiedsaanwijzing</w:t>
            </w:r>
          </w:p>
          <w:p w14:paraId="73DB25F7" w14:textId="77777777" w:rsidR="0066212C" w:rsidRDefault="0066212C" w:rsidP="00EC4C5F">
            <w:pPr>
              <w:pStyle w:val="Opsommingtekens1"/>
            </w:pPr>
            <w:r>
              <w:t>Toelichting op de toepassing herschreven en tabel toegevoegd met overzicht welk Gebiedsaanwijzingtype in welk omgevingsdocument toegepast kan worden</w:t>
            </w:r>
          </w:p>
          <w:p w14:paraId="394C6D5E" w14:textId="77777777" w:rsidR="0066212C" w:rsidRDefault="0066212C" w:rsidP="00EC4C5F">
            <w:pPr>
              <w:pStyle w:val="Opsommingtekens1"/>
            </w:pPr>
            <w:r>
              <w:t xml:space="preserve">Attribuut </w:t>
            </w:r>
            <w:r w:rsidRPr="003762FE">
              <w:rPr>
                <w:i/>
                <w:iCs/>
              </w:rPr>
              <w:t>specifiekeSymbolisatie</w:t>
            </w:r>
            <w:r>
              <w:t xml:space="preserve"> verwijderd (nu definitief vervangen door objecttype SymbolisatieItem)</w:t>
            </w:r>
          </w:p>
          <w:p w14:paraId="440C73B5" w14:textId="77777777" w:rsidR="0066212C" w:rsidRDefault="0066212C" w:rsidP="00EC4C5F">
            <w:pPr>
              <w:pStyle w:val="Opsommingtekens1"/>
            </w:pPr>
            <w:r>
              <w:t xml:space="preserve">In deze paragraaf zijn de paragraaf over het objecttype Gebiedsaanwijzing en de </w:t>
            </w:r>
            <w:r w:rsidRPr="00E33B4C">
              <w:t>paragrafen over de verschillende typen Gebiedsaanwijzing</w:t>
            </w:r>
            <w:r>
              <w:t xml:space="preserve"> samengevoegd. Hierbij zijn de </w:t>
            </w:r>
            <w:r w:rsidRPr="00FD1012">
              <w:t>paragrafen over de verschillende typen Gebiedsaanwijzing</w:t>
            </w:r>
            <w:r>
              <w:t xml:space="preserve"> zo ingekort dat tekstdubbelingen zijn verwijderd</w:t>
            </w:r>
          </w:p>
        </w:tc>
      </w:tr>
      <w:tr w:rsidR="0066212C" w14:paraId="3CC5CD16" w14:textId="77777777" w:rsidTr="00EC4C5F">
        <w:tc>
          <w:tcPr>
            <w:tcW w:w="566" w:type="pct"/>
          </w:tcPr>
          <w:p w14:paraId="54746B92" w14:textId="77777777" w:rsidR="0066212C" w:rsidRDefault="0066212C" w:rsidP="00EC4C5F">
            <w:r>
              <w:t>2.0.0-rc</w:t>
            </w:r>
          </w:p>
        </w:tc>
        <w:tc>
          <w:tcPr>
            <w:tcW w:w="766" w:type="pct"/>
          </w:tcPr>
          <w:p w14:paraId="114F96F6" w14:textId="77777777" w:rsidR="0066212C" w:rsidRDefault="0066212C" w:rsidP="00EC4C5F">
            <w:r w:rsidRPr="000F7A51">
              <w:t>2021-06-15</w:t>
            </w:r>
          </w:p>
        </w:tc>
        <w:tc>
          <w:tcPr>
            <w:tcW w:w="3668" w:type="pct"/>
          </w:tcPr>
          <w:p w14:paraId="355F0374" w14:textId="0B76E0EE" w:rsidR="0066212C" w:rsidRDefault="0066212C" w:rsidP="00EC4C5F">
            <w:r>
              <w:t xml:space="preserve">Paragraaf </w:t>
            </w:r>
            <w:r w:rsidRPr="000B31CB">
              <w:rPr>
                <w:rStyle w:val="Verwijzing"/>
              </w:rPr>
              <w:fldChar w:fldCharType="begin"/>
            </w:r>
            <w:r w:rsidRPr="000B31CB">
              <w:rPr>
                <w:rStyle w:val="Verwijzing"/>
              </w:rPr>
              <w:instrText xml:space="preserve"> REF _Ref_848aa3a4c277b00b729a862026d8a73e_1 \n \h </w:instrText>
            </w:r>
            <w:r w:rsidRPr="000B31CB">
              <w:rPr>
                <w:rStyle w:val="Verwijzing"/>
              </w:rPr>
            </w:r>
            <w:r w:rsidRPr="000B31CB">
              <w:rPr>
                <w:rStyle w:val="Verwijzing"/>
              </w:rPr>
              <w:fldChar w:fldCharType="separate"/>
            </w:r>
            <w:r w:rsidR="00816BCB">
              <w:rPr>
                <w:rStyle w:val="Verwijzing"/>
              </w:rPr>
              <w:t>7.9</w:t>
            </w:r>
            <w:r w:rsidRPr="000B31CB">
              <w:rPr>
                <w:rStyle w:val="Verwijzing"/>
              </w:rPr>
              <w:fldChar w:fldCharType="end"/>
            </w:r>
            <w:r>
              <w:t xml:space="preserve"> Objecttype SymbolisatieItem</w:t>
            </w:r>
          </w:p>
          <w:p w14:paraId="191459CD" w14:textId="77777777" w:rsidR="0066212C" w:rsidRDefault="0066212C" w:rsidP="00EC4C5F">
            <w:pPr>
              <w:pStyle w:val="Opsommingtekens1"/>
            </w:pPr>
            <w:r>
              <w:t xml:space="preserve">Iedere vermelding van het (nu vervallen) attribuut </w:t>
            </w:r>
            <w:r w:rsidRPr="00FC76F2">
              <w:rPr>
                <w:i/>
                <w:iCs/>
              </w:rPr>
              <w:t>specifiekeSymbolisatie</w:t>
            </w:r>
            <w:r>
              <w:t xml:space="preserve"> verwijderd</w:t>
            </w:r>
          </w:p>
        </w:tc>
      </w:tr>
      <w:tr w:rsidR="0066212C" w14:paraId="030260D1" w14:textId="77777777" w:rsidTr="00EC4C5F">
        <w:tc>
          <w:tcPr>
            <w:tcW w:w="566" w:type="pct"/>
          </w:tcPr>
          <w:p w14:paraId="0B59A700" w14:textId="77777777" w:rsidR="0066212C" w:rsidRDefault="0066212C" w:rsidP="00EC4C5F">
            <w:r>
              <w:t>2.0.0-rc</w:t>
            </w:r>
          </w:p>
        </w:tc>
        <w:tc>
          <w:tcPr>
            <w:tcW w:w="766" w:type="pct"/>
          </w:tcPr>
          <w:p w14:paraId="096874F5" w14:textId="77777777" w:rsidR="0066212C" w:rsidRDefault="0066212C" w:rsidP="00EC4C5F">
            <w:r w:rsidRPr="000F7A51">
              <w:t>2021-06-15</w:t>
            </w:r>
          </w:p>
        </w:tc>
        <w:tc>
          <w:tcPr>
            <w:tcW w:w="3668" w:type="pct"/>
          </w:tcPr>
          <w:p w14:paraId="075B9933" w14:textId="0E2C6784" w:rsidR="0066212C" w:rsidRDefault="0066212C" w:rsidP="00EC4C5F">
            <w:r>
              <w:t xml:space="preserve">Paragraaf </w:t>
            </w:r>
            <w:r w:rsidRPr="000B31CB">
              <w:rPr>
                <w:rStyle w:val="Verwijzing"/>
              </w:rPr>
              <w:fldChar w:fldCharType="begin"/>
            </w:r>
            <w:r w:rsidRPr="000B31CB">
              <w:rPr>
                <w:rStyle w:val="Verwijzing"/>
              </w:rPr>
              <w:instrText xml:space="preserve"> REF _Ref_92009a6e842053c38bfdbf11b5d9a80e_2 \n \h </w:instrText>
            </w:r>
            <w:r w:rsidRPr="000B31CB">
              <w:rPr>
                <w:rStyle w:val="Verwijzing"/>
              </w:rPr>
            </w:r>
            <w:r w:rsidRPr="000B31CB">
              <w:rPr>
                <w:rStyle w:val="Verwijzing"/>
              </w:rPr>
              <w:fldChar w:fldCharType="separate"/>
            </w:r>
            <w:r w:rsidR="00816BCB">
              <w:rPr>
                <w:rStyle w:val="Verwijzing"/>
              </w:rPr>
              <w:t>7.10</w:t>
            </w:r>
            <w:r w:rsidRPr="000B31CB">
              <w:rPr>
                <w:rStyle w:val="Verwijzing"/>
              </w:rPr>
              <w:fldChar w:fldCharType="end"/>
            </w:r>
            <w:r>
              <w:t xml:space="preserve"> Objecttype Kaart</w:t>
            </w:r>
          </w:p>
          <w:p w14:paraId="6010E3DC" w14:textId="77777777" w:rsidR="0066212C" w:rsidRDefault="0066212C" w:rsidP="00EC4C5F">
            <w:pPr>
              <w:pStyle w:val="Opsommingtekens1"/>
            </w:pPr>
            <w:r>
              <w:t xml:space="preserve">Cardinaliteit attribuut </w:t>
            </w:r>
            <w:r w:rsidRPr="00FC76F2">
              <w:rPr>
                <w:i/>
                <w:iCs/>
              </w:rPr>
              <w:t>nummer</w:t>
            </w:r>
            <w:r>
              <w:t xml:space="preserve"> gecorrigeerd (WELT-127)</w:t>
            </w:r>
          </w:p>
        </w:tc>
      </w:tr>
      <w:tr w:rsidR="0066212C" w14:paraId="445385D2" w14:textId="77777777" w:rsidTr="00EC4C5F">
        <w:tc>
          <w:tcPr>
            <w:tcW w:w="566" w:type="pct"/>
          </w:tcPr>
          <w:p w14:paraId="0D48E900" w14:textId="77777777" w:rsidR="0066212C" w:rsidRDefault="0066212C" w:rsidP="00EC4C5F">
            <w:r>
              <w:lastRenderedPageBreak/>
              <w:t>2.0.0-rc</w:t>
            </w:r>
          </w:p>
        </w:tc>
        <w:tc>
          <w:tcPr>
            <w:tcW w:w="766" w:type="pct"/>
          </w:tcPr>
          <w:p w14:paraId="411F6BE2" w14:textId="77777777" w:rsidR="0066212C" w:rsidRDefault="0066212C" w:rsidP="00EC4C5F">
            <w:r w:rsidRPr="000F7A51">
              <w:t>2021-06-15</w:t>
            </w:r>
          </w:p>
        </w:tc>
        <w:tc>
          <w:tcPr>
            <w:tcW w:w="3668" w:type="pct"/>
          </w:tcPr>
          <w:p w14:paraId="6D7AA77D" w14:textId="0C588183" w:rsidR="0066212C" w:rsidRDefault="0066212C" w:rsidP="00EC4C5F">
            <w:r w:rsidRPr="00222A2E">
              <w:t xml:space="preserve">Paragraaf </w:t>
            </w:r>
            <w:r w:rsidRPr="000B31CB">
              <w:rPr>
                <w:rStyle w:val="Verwijzing"/>
              </w:rPr>
              <w:fldChar w:fldCharType="begin"/>
            </w:r>
            <w:r w:rsidRPr="000B31CB">
              <w:rPr>
                <w:rStyle w:val="Verwijzing"/>
              </w:rPr>
              <w:instrText xml:space="preserve"> REF _Ref_aed587908657563df89a0aa82a98a36f_2 \n \h </w:instrText>
            </w:r>
            <w:r w:rsidRPr="000B31CB">
              <w:rPr>
                <w:rStyle w:val="Verwijzing"/>
              </w:rPr>
            </w:r>
            <w:r w:rsidRPr="000B31CB">
              <w:rPr>
                <w:rStyle w:val="Verwijzing"/>
              </w:rPr>
              <w:fldChar w:fldCharType="separate"/>
            </w:r>
            <w:r w:rsidR="00816BCB">
              <w:rPr>
                <w:rStyle w:val="Verwijzing"/>
              </w:rPr>
              <w:t>7.11</w:t>
            </w:r>
            <w:r w:rsidRPr="000B31CB">
              <w:rPr>
                <w:rStyle w:val="Verwijzing"/>
              </w:rPr>
              <w:fldChar w:fldCharType="end"/>
            </w:r>
            <w:r w:rsidRPr="00222A2E">
              <w:t xml:space="preserve"> Objecttype Kaart</w:t>
            </w:r>
            <w:r>
              <w:t>laag</w:t>
            </w:r>
          </w:p>
          <w:p w14:paraId="157854A2" w14:textId="77777777" w:rsidR="0066212C" w:rsidRDefault="0066212C" w:rsidP="00EC4C5F">
            <w:pPr>
              <w:pStyle w:val="Opsommingtekens1"/>
            </w:pPr>
            <w:r>
              <w:t>V</w:t>
            </w:r>
            <w:r w:rsidRPr="00222A2E">
              <w:t xml:space="preserve">ermelding van het (nu vervallen) attribuut </w:t>
            </w:r>
            <w:r w:rsidRPr="00FC76F2">
              <w:rPr>
                <w:i/>
                <w:iCs/>
              </w:rPr>
              <w:t>specifiekeSymbolisatie</w:t>
            </w:r>
            <w:r w:rsidRPr="00222A2E">
              <w:t xml:space="preserve"> verwijderd</w:t>
            </w:r>
          </w:p>
        </w:tc>
      </w:tr>
      <w:tr w:rsidR="0066212C" w14:paraId="6877BB6A" w14:textId="77777777" w:rsidTr="00EC4C5F">
        <w:tc>
          <w:tcPr>
            <w:tcW w:w="566" w:type="pct"/>
          </w:tcPr>
          <w:p w14:paraId="5341A141" w14:textId="77777777" w:rsidR="0066212C" w:rsidRDefault="0066212C" w:rsidP="00EC4C5F">
            <w:r>
              <w:t>2.0.0-rc</w:t>
            </w:r>
          </w:p>
        </w:tc>
        <w:tc>
          <w:tcPr>
            <w:tcW w:w="766" w:type="pct"/>
          </w:tcPr>
          <w:p w14:paraId="17D41DE5" w14:textId="77777777" w:rsidR="0066212C" w:rsidRDefault="0066212C" w:rsidP="00EC4C5F">
            <w:r w:rsidRPr="000F7A51">
              <w:t>2021-06-15</w:t>
            </w:r>
          </w:p>
        </w:tc>
        <w:tc>
          <w:tcPr>
            <w:tcW w:w="3668" w:type="pct"/>
          </w:tcPr>
          <w:p w14:paraId="3F8BA785" w14:textId="0BCFF4B6" w:rsidR="0066212C" w:rsidRDefault="0066212C" w:rsidP="00EC4C5F">
            <w:r>
              <w:t xml:space="preserve">Paragraaf </w:t>
            </w:r>
            <w:r w:rsidRPr="000B31CB">
              <w:rPr>
                <w:rStyle w:val="Verwijzing"/>
              </w:rPr>
              <w:fldChar w:fldCharType="begin"/>
            </w:r>
            <w:r w:rsidRPr="000B31CB">
              <w:rPr>
                <w:rStyle w:val="Verwijzing"/>
              </w:rPr>
              <w:instrText xml:space="preserve"> REF _Ref_d45658d907a1c14a5b45bac96779eb93_1 \n \h </w:instrText>
            </w:r>
            <w:r w:rsidRPr="000B31CB">
              <w:rPr>
                <w:rStyle w:val="Verwijzing"/>
              </w:rPr>
            </w:r>
            <w:r w:rsidRPr="000B31CB">
              <w:rPr>
                <w:rStyle w:val="Verwijzing"/>
              </w:rPr>
              <w:fldChar w:fldCharType="separate"/>
            </w:r>
            <w:r w:rsidR="00816BCB">
              <w:rPr>
                <w:rStyle w:val="Verwijzing"/>
              </w:rPr>
              <w:t>7.12</w:t>
            </w:r>
            <w:r w:rsidRPr="000B31CB">
              <w:rPr>
                <w:rStyle w:val="Verwijzing"/>
              </w:rPr>
              <w:fldChar w:fldCharType="end"/>
            </w:r>
            <w:r>
              <w:t xml:space="preserve"> Objecttype Regelingsgebied</w:t>
            </w:r>
          </w:p>
          <w:p w14:paraId="6BA65E2C" w14:textId="77777777" w:rsidR="0066212C" w:rsidRDefault="0066212C" w:rsidP="00EC4C5F">
            <w:pPr>
              <w:pStyle w:val="Opsommingtekens1"/>
            </w:pPr>
            <w:r>
              <w:t>Toegevoegd dat Regelingsgebied hoort bij de Regeling en niet wordt gekoppeld aan een Juridische regel of Tekstdeel</w:t>
            </w:r>
          </w:p>
        </w:tc>
      </w:tr>
      <w:tr w:rsidR="0066212C" w14:paraId="275A0224" w14:textId="77777777" w:rsidTr="00EC4C5F">
        <w:tc>
          <w:tcPr>
            <w:tcW w:w="566" w:type="pct"/>
          </w:tcPr>
          <w:p w14:paraId="7FC85B07" w14:textId="77777777" w:rsidR="0066212C" w:rsidRDefault="0066212C" w:rsidP="00EC4C5F">
            <w:r>
              <w:t>2.0.0-rc</w:t>
            </w:r>
          </w:p>
        </w:tc>
        <w:tc>
          <w:tcPr>
            <w:tcW w:w="766" w:type="pct"/>
          </w:tcPr>
          <w:p w14:paraId="4459197F" w14:textId="77777777" w:rsidR="0066212C" w:rsidRDefault="0066212C" w:rsidP="00EC4C5F">
            <w:r w:rsidRPr="000F7A51">
              <w:t>2021-06-15</w:t>
            </w:r>
          </w:p>
        </w:tc>
        <w:tc>
          <w:tcPr>
            <w:tcW w:w="3668" w:type="pct"/>
          </w:tcPr>
          <w:p w14:paraId="29340404" w14:textId="418DDBF1" w:rsidR="0066212C" w:rsidRDefault="0066212C" w:rsidP="00EC4C5F">
            <w:r>
              <w:t xml:space="preserve">Paragraaf </w:t>
            </w:r>
            <w:r w:rsidRPr="000B31CB">
              <w:rPr>
                <w:rStyle w:val="Verwijzing"/>
              </w:rPr>
              <w:fldChar w:fldCharType="begin"/>
            </w:r>
            <w:r w:rsidRPr="000B31CB">
              <w:rPr>
                <w:rStyle w:val="Verwijzing"/>
              </w:rPr>
              <w:instrText xml:space="preserve"> REF _Ref_eb5e9deacac5a9bafb3f86716f99a28d_1 \n \h </w:instrText>
            </w:r>
            <w:r w:rsidRPr="000B31CB">
              <w:rPr>
                <w:rStyle w:val="Verwijzing"/>
              </w:rPr>
            </w:r>
            <w:r w:rsidRPr="000B31CB">
              <w:rPr>
                <w:rStyle w:val="Verwijzing"/>
              </w:rPr>
              <w:fldChar w:fldCharType="separate"/>
            </w:r>
            <w:r w:rsidR="00816BCB">
              <w:rPr>
                <w:rStyle w:val="Verwijzing"/>
              </w:rPr>
              <w:t>7.13</w:t>
            </w:r>
            <w:r w:rsidRPr="000B31CB">
              <w:rPr>
                <w:rStyle w:val="Verwijzing"/>
              </w:rPr>
              <w:fldChar w:fldCharType="end"/>
            </w:r>
            <w:r>
              <w:t xml:space="preserve"> Het niveau van annoteren</w:t>
            </w:r>
          </w:p>
          <w:p w14:paraId="4B8ACFFD" w14:textId="77777777" w:rsidR="0066212C" w:rsidRDefault="0066212C" w:rsidP="00EC4C5F">
            <w:pPr>
              <w:pStyle w:val="Opsommingtekens1"/>
            </w:pPr>
            <w:r>
              <w:t>Toegevoegd Divisietekst als niveau waarop geannoteerd kan worden</w:t>
            </w:r>
          </w:p>
        </w:tc>
      </w:tr>
      <w:tr w:rsidR="0066212C" w14:paraId="6E3E9884" w14:textId="77777777" w:rsidTr="00EC4C5F">
        <w:tc>
          <w:tcPr>
            <w:tcW w:w="566" w:type="pct"/>
          </w:tcPr>
          <w:p w14:paraId="4310E1C4" w14:textId="77777777" w:rsidR="0066212C" w:rsidRDefault="0066212C" w:rsidP="00EC4C5F">
            <w:r>
              <w:t>2.0.0-rc</w:t>
            </w:r>
          </w:p>
        </w:tc>
        <w:tc>
          <w:tcPr>
            <w:tcW w:w="766" w:type="pct"/>
          </w:tcPr>
          <w:p w14:paraId="79B1E900" w14:textId="77777777" w:rsidR="0066212C" w:rsidRDefault="0066212C" w:rsidP="00EC4C5F">
            <w:r w:rsidRPr="000F7A51">
              <w:t>2021-06-15</w:t>
            </w:r>
          </w:p>
        </w:tc>
        <w:tc>
          <w:tcPr>
            <w:tcW w:w="3668" w:type="pct"/>
          </w:tcPr>
          <w:p w14:paraId="3944AC2C" w14:textId="58E478E5" w:rsidR="0066212C" w:rsidRDefault="0066212C" w:rsidP="00EC4C5F">
            <w:r>
              <w:t xml:space="preserve">Hoofdstuk </w:t>
            </w:r>
            <w:r w:rsidRPr="000B31CB">
              <w:rPr>
                <w:rStyle w:val="Verwijzing"/>
              </w:rPr>
              <w:fldChar w:fldCharType="begin"/>
            </w:r>
            <w:r w:rsidRPr="000B31CB">
              <w:rPr>
                <w:rStyle w:val="Verwijzing"/>
              </w:rPr>
              <w:instrText xml:space="preserve"> REF _Ref_e64f9e66c5662872df4715d1580d9901_1 \n \h </w:instrText>
            </w:r>
            <w:r w:rsidRPr="000B31CB">
              <w:rPr>
                <w:rStyle w:val="Verwijzing"/>
              </w:rPr>
            </w:r>
            <w:r w:rsidRPr="000B31CB">
              <w:rPr>
                <w:rStyle w:val="Verwijzing"/>
              </w:rPr>
              <w:fldChar w:fldCharType="separate"/>
            </w:r>
            <w:r w:rsidR="00816BCB">
              <w:rPr>
                <w:rStyle w:val="Verwijzing"/>
              </w:rPr>
              <w:t>8</w:t>
            </w:r>
            <w:r w:rsidRPr="000B31CB">
              <w:rPr>
                <w:rStyle w:val="Verwijzing"/>
              </w:rPr>
              <w:fldChar w:fldCharType="end"/>
            </w:r>
            <w:r>
              <w:t xml:space="preserve"> Overige modelleringsaspecten van </w:t>
            </w:r>
            <w:r w:rsidR="003D7F5B">
              <w:fldChar w:fldCharType="begin"/>
            </w:r>
            <w:r w:rsidR="003D7F5B">
              <w:instrText xml:space="preserve"> DOCVARIABLE ID01+ </w:instrText>
            </w:r>
            <w:r w:rsidR="003D7F5B">
              <w:fldChar w:fldCharType="separate"/>
            </w:r>
            <w:r w:rsidR="000B31CB">
              <w:t>het projectbesluit</w:t>
            </w:r>
            <w:r w:rsidR="003D7F5B">
              <w:fldChar w:fldCharType="end"/>
            </w:r>
          </w:p>
          <w:p w14:paraId="1A8DE18A" w14:textId="77777777" w:rsidR="0066212C" w:rsidRDefault="0066212C" w:rsidP="00EC4C5F">
            <w:pPr>
              <w:pStyle w:val="Opsommingtekens1"/>
            </w:pPr>
            <w:r>
              <w:t>Hoofdstuk toegevoegd</w:t>
            </w:r>
          </w:p>
          <w:p w14:paraId="50121E88" w14:textId="7DEE4028" w:rsidR="0066212C" w:rsidRDefault="00A4211E" w:rsidP="00EC4C5F">
            <w:pPr>
              <w:pStyle w:val="Opsommingtekens1"/>
            </w:pPr>
            <w:r>
              <w:t>Naar dit hoofdstuk de voormalige paragrafen 5.5 (Standaardindeling), 5.</w:t>
            </w:r>
            <w:r w:rsidR="00FD15DA">
              <w:t>9</w:t>
            </w:r>
            <w:r>
              <w:t xml:space="preserve"> (Verwijzing) en 6.</w:t>
            </w:r>
            <w:r w:rsidR="00FD15DA">
              <w:t>11</w:t>
            </w:r>
            <w:r>
              <w:t xml:space="preserve"> (Verplichte en onverplichte onderdelen) verplaatst</w:t>
            </w:r>
            <w:r w:rsidR="00403550">
              <w:t xml:space="preserve">; een groot deel van de inhoud van de paragraaf </w:t>
            </w:r>
            <w:r w:rsidR="00DC6A67">
              <w:t>S</w:t>
            </w:r>
            <w:r w:rsidR="00403550">
              <w:t xml:space="preserve">tandaardindeling </w:t>
            </w:r>
            <w:r w:rsidR="00DC6A67">
              <w:t xml:space="preserve">is verplaatst naar paragraaf </w:t>
            </w:r>
            <w:r w:rsidR="00DC6A67" w:rsidRPr="000B31CB">
              <w:rPr>
                <w:rStyle w:val="Verwijzing"/>
              </w:rPr>
              <w:fldChar w:fldCharType="begin"/>
            </w:r>
            <w:r w:rsidR="00DC6A67" w:rsidRPr="000B31CB">
              <w:rPr>
                <w:rStyle w:val="Verwijzing"/>
              </w:rPr>
              <w:instrText xml:space="preserve"> REF _Ref_632ceddf5a7590ed69e73d443ddaca8f_1 \n \h </w:instrText>
            </w:r>
            <w:r w:rsidR="00DC6A67" w:rsidRPr="000B31CB">
              <w:rPr>
                <w:rStyle w:val="Verwijzing"/>
              </w:rPr>
            </w:r>
            <w:r w:rsidR="00DC6A67" w:rsidRPr="000B31CB">
              <w:rPr>
                <w:rStyle w:val="Verwijzing"/>
              </w:rPr>
              <w:fldChar w:fldCharType="separate"/>
            </w:r>
            <w:r w:rsidR="00816BCB">
              <w:rPr>
                <w:rStyle w:val="Verwijzing"/>
              </w:rPr>
              <w:t>2.3</w:t>
            </w:r>
            <w:r w:rsidR="00DC6A67" w:rsidRPr="000B31CB">
              <w:rPr>
                <w:rStyle w:val="Verwijzing"/>
              </w:rPr>
              <w:fldChar w:fldCharType="end"/>
            </w:r>
          </w:p>
          <w:p w14:paraId="044F38B1" w14:textId="494FB5D1" w:rsidR="0066212C" w:rsidRDefault="0066212C" w:rsidP="00EC4C5F">
            <w:pPr>
              <w:pStyle w:val="Opsommingtekens1"/>
            </w:pPr>
            <w:r>
              <w:t xml:space="preserve">Paragraaf </w:t>
            </w:r>
            <w:r w:rsidRPr="000B31CB">
              <w:rPr>
                <w:rStyle w:val="Verwijzing"/>
              </w:rPr>
              <w:fldChar w:fldCharType="begin"/>
            </w:r>
            <w:r w:rsidRPr="000B31CB">
              <w:rPr>
                <w:rStyle w:val="Verwijzing"/>
              </w:rPr>
              <w:instrText xml:space="preserve"> REF _Ref_d177c98a27adeae9622219221241afc6_1 \n \h </w:instrText>
            </w:r>
            <w:r w:rsidRPr="000B31CB">
              <w:rPr>
                <w:rStyle w:val="Verwijzing"/>
              </w:rPr>
            </w:r>
            <w:r w:rsidRPr="000B31CB">
              <w:rPr>
                <w:rStyle w:val="Verwijzing"/>
              </w:rPr>
              <w:fldChar w:fldCharType="separate"/>
            </w:r>
            <w:r w:rsidR="00816BCB">
              <w:rPr>
                <w:rStyle w:val="Verwijzing"/>
              </w:rPr>
              <w:t>8.3</w:t>
            </w:r>
            <w:r w:rsidRPr="000B31CB">
              <w:rPr>
                <w:rStyle w:val="Verwijzing"/>
              </w:rPr>
              <w:fldChar w:fldCharType="end"/>
            </w:r>
            <w:r>
              <w:t xml:space="preserve"> </w:t>
            </w:r>
            <w:r w:rsidRPr="002229DE">
              <w:t>“</w:t>
            </w:r>
            <w:r w:rsidRPr="0015607A">
              <w:t xml:space="preserve">Onderdelen van de standaard die voor </w:t>
            </w:r>
            <w:r w:rsidRPr="002229DE">
              <w:t xml:space="preserve">omgevingsdocumenten met </w:t>
            </w:r>
            <w:r>
              <w:t>Vrijetekst</w:t>
            </w:r>
            <w:r w:rsidRPr="002229DE">
              <w:t xml:space="preserve">structuur </w:t>
            </w:r>
            <w:r w:rsidRPr="0015607A">
              <w:t>verplicht of noodzakelijk zijn</w:t>
            </w:r>
            <w:r w:rsidRPr="002229DE">
              <w:t>” herschreven</w:t>
            </w:r>
          </w:p>
        </w:tc>
      </w:tr>
      <w:tr w:rsidR="0066212C" w14:paraId="5ED314B4" w14:textId="77777777" w:rsidTr="00EC4C5F">
        <w:tc>
          <w:tcPr>
            <w:tcW w:w="566" w:type="pct"/>
          </w:tcPr>
          <w:p w14:paraId="726E0553" w14:textId="77777777" w:rsidR="0066212C" w:rsidRDefault="0066212C" w:rsidP="00EC4C5F">
            <w:r>
              <w:t>2.0.0-rc</w:t>
            </w:r>
          </w:p>
        </w:tc>
        <w:tc>
          <w:tcPr>
            <w:tcW w:w="766" w:type="pct"/>
          </w:tcPr>
          <w:p w14:paraId="01CF2749" w14:textId="77777777" w:rsidR="0066212C" w:rsidRDefault="0066212C" w:rsidP="00EC4C5F">
            <w:r w:rsidRPr="000F7A51">
              <w:t>2021-06-15</w:t>
            </w:r>
          </w:p>
        </w:tc>
        <w:tc>
          <w:tcPr>
            <w:tcW w:w="3668" w:type="pct"/>
          </w:tcPr>
          <w:p w14:paraId="0322BED1" w14:textId="7DD63577" w:rsidR="0066212C" w:rsidRDefault="0066212C" w:rsidP="00EC4C5F">
            <w:r>
              <w:t xml:space="preserve">Paragraaf </w:t>
            </w:r>
            <w:r w:rsidRPr="000B31CB">
              <w:rPr>
                <w:rStyle w:val="Verwijzing"/>
              </w:rPr>
              <w:fldChar w:fldCharType="begin"/>
            </w:r>
            <w:r w:rsidRPr="000B31CB">
              <w:rPr>
                <w:rStyle w:val="Verwijzing"/>
              </w:rPr>
              <w:instrText xml:space="preserve"> REF _Ref_6947a34764496fea66884b5c0db5ac00_1 \n \h </w:instrText>
            </w:r>
            <w:r w:rsidRPr="000B31CB">
              <w:rPr>
                <w:rStyle w:val="Verwijzing"/>
              </w:rPr>
            </w:r>
            <w:r w:rsidRPr="000B31CB">
              <w:rPr>
                <w:rStyle w:val="Verwijzing"/>
              </w:rPr>
              <w:fldChar w:fldCharType="separate"/>
            </w:r>
            <w:r w:rsidR="00816BCB">
              <w:rPr>
                <w:rStyle w:val="Verwijzing"/>
              </w:rPr>
              <w:t>9.3</w:t>
            </w:r>
            <w:r w:rsidRPr="000B31CB">
              <w:rPr>
                <w:rStyle w:val="Verwijzing"/>
              </w:rPr>
              <w:fldChar w:fldCharType="end"/>
            </w:r>
            <w:r>
              <w:t xml:space="preserve"> Kennisgeving</w:t>
            </w:r>
          </w:p>
          <w:p w14:paraId="66FEFA3E" w14:textId="77777777" w:rsidR="0066212C" w:rsidRDefault="0066212C" w:rsidP="00EC4C5F">
            <w:pPr>
              <w:pStyle w:val="Opsommingtekens1"/>
            </w:pPr>
            <w:r>
              <w:t>Beschrijving van het element Divisietekst aangepast: de Kop is nu altijd optioneel</w:t>
            </w:r>
          </w:p>
        </w:tc>
      </w:tr>
      <w:tr w:rsidR="00FB7546" w14:paraId="0A52CD43" w14:textId="77777777" w:rsidTr="00EC4C5F">
        <w:tc>
          <w:tcPr>
            <w:tcW w:w="566" w:type="pct"/>
          </w:tcPr>
          <w:p w14:paraId="1CBA1FA7" w14:textId="6A708CB8" w:rsidR="00FB7546" w:rsidRDefault="00FB7546" w:rsidP="00FB7546">
            <w:r w:rsidRPr="001832B7">
              <w:t>2.0.0</w:t>
            </w:r>
          </w:p>
        </w:tc>
        <w:tc>
          <w:tcPr>
            <w:tcW w:w="766" w:type="pct"/>
          </w:tcPr>
          <w:p w14:paraId="2B5D0B4F" w14:textId="7AD36C58" w:rsidR="00FB7546" w:rsidRPr="000F7A51" w:rsidRDefault="00FB7546" w:rsidP="00FB7546">
            <w:r w:rsidRPr="001832B7">
              <w:t>2021-06-29</w:t>
            </w:r>
          </w:p>
        </w:tc>
        <w:tc>
          <w:tcPr>
            <w:tcW w:w="3668" w:type="pct"/>
          </w:tcPr>
          <w:p w14:paraId="1BF075B1" w14:textId="03A1B048" w:rsidR="00FB7546" w:rsidRDefault="00FB7546" w:rsidP="00FB7546">
            <w:r>
              <w:t xml:space="preserve">Paragraaf </w:t>
            </w:r>
            <w:r w:rsidR="00ED5C05" w:rsidRPr="000B31CB">
              <w:rPr>
                <w:rStyle w:val="Verwijzing"/>
              </w:rPr>
              <w:fldChar w:fldCharType="begin"/>
            </w:r>
            <w:r w:rsidR="00ED5C05" w:rsidRPr="000B31CB">
              <w:rPr>
                <w:rStyle w:val="Verwijzing"/>
              </w:rPr>
              <w:instrText xml:space="preserve"> REF _Ref74065146 \n \h </w:instrText>
            </w:r>
            <w:r w:rsidR="00ED5C05" w:rsidRPr="000B31CB">
              <w:rPr>
                <w:rStyle w:val="Verwijzing"/>
              </w:rPr>
            </w:r>
            <w:r w:rsidR="00ED5C05" w:rsidRPr="000B31CB">
              <w:rPr>
                <w:rStyle w:val="Verwijzing"/>
              </w:rPr>
              <w:fldChar w:fldCharType="separate"/>
            </w:r>
            <w:r w:rsidR="00816BCB">
              <w:rPr>
                <w:rStyle w:val="Verwijzing"/>
              </w:rPr>
              <w:t>4.3</w:t>
            </w:r>
            <w:r w:rsidR="00ED5C05" w:rsidRPr="000B31CB">
              <w:rPr>
                <w:rStyle w:val="Verwijzing"/>
              </w:rPr>
              <w:fldChar w:fldCharType="end"/>
            </w:r>
            <w:r>
              <w:t xml:space="preserve"> De vormgeving van Besluit en Regeling</w:t>
            </w:r>
          </w:p>
          <w:p w14:paraId="2B878DAC" w14:textId="2C5EC58F" w:rsidR="00FB7546" w:rsidRDefault="00FB7546" w:rsidP="00EF5F61">
            <w:pPr>
              <w:pStyle w:val="Opsommingtekens1"/>
            </w:pPr>
            <w:r>
              <w:t>Gebruik van WijzigLid aangescherpt</w:t>
            </w:r>
            <w:r w:rsidR="00963BE6">
              <w:t xml:space="preserve"> </w:t>
            </w:r>
            <w:r w:rsidR="00963BE6" w:rsidRPr="00963BE6">
              <w:t>(STOP#184)</w:t>
            </w:r>
          </w:p>
        </w:tc>
      </w:tr>
      <w:tr w:rsidR="00A20700" w14:paraId="0370DD99" w14:textId="77777777" w:rsidTr="00EC4C5F">
        <w:tc>
          <w:tcPr>
            <w:tcW w:w="566" w:type="pct"/>
          </w:tcPr>
          <w:p w14:paraId="5420AE0D" w14:textId="3E64A962" w:rsidR="00A20700" w:rsidRDefault="00A20700" w:rsidP="00A20700">
            <w:r>
              <w:t>2.0.0</w:t>
            </w:r>
          </w:p>
        </w:tc>
        <w:tc>
          <w:tcPr>
            <w:tcW w:w="766" w:type="pct"/>
          </w:tcPr>
          <w:p w14:paraId="04C206E9" w14:textId="36C2FD0D" w:rsidR="00A20700" w:rsidRPr="000F7A51" w:rsidRDefault="00A20700" w:rsidP="00A20700">
            <w:r w:rsidRPr="00916D31">
              <w:t>2021-06-</w:t>
            </w:r>
            <w:r>
              <w:t>29</w:t>
            </w:r>
          </w:p>
        </w:tc>
        <w:tc>
          <w:tcPr>
            <w:tcW w:w="3668" w:type="pct"/>
          </w:tcPr>
          <w:p w14:paraId="7172BD80" w14:textId="7A4F384D" w:rsidR="00A20700" w:rsidRDefault="00A20700" w:rsidP="00A20700">
            <w:r>
              <w:t xml:space="preserve">Paragraaf </w:t>
            </w:r>
            <w:r w:rsidRPr="000B31CB">
              <w:rPr>
                <w:rStyle w:val="Verwijzing"/>
              </w:rPr>
              <w:fldChar w:fldCharType="begin"/>
            </w:r>
            <w:r w:rsidRPr="000B31CB">
              <w:rPr>
                <w:rStyle w:val="Verwijzing"/>
              </w:rPr>
              <w:instrText xml:space="preserve"> REF _Ref_f4d50b6bba7c81c6da9d8c3e3d821c93_1 \n \h </w:instrText>
            </w:r>
            <w:r w:rsidRPr="000B31CB">
              <w:rPr>
                <w:rStyle w:val="Verwijzing"/>
              </w:rPr>
            </w:r>
            <w:r w:rsidRPr="000B31CB">
              <w:rPr>
                <w:rStyle w:val="Verwijzing"/>
              </w:rPr>
              <w:fldChar w:fldCharType="separate"/>
            </w:r>
            <w:r w:rsidR="00816BCB">
              <w:rPr>
                <w:rStyle w:val="Verwijzing"/>
              </w:rPr>
              <w:t>7.6</w:t>
            </w:r>
            <w:r w:rsidRPr="000B31CB">
              <w:rPr>
                <w:rStyle w:val="Verwijzing"/>
              </w:rPr>
              <w:fldChar w:fldCharType="end"/>
            </w:r>
            <w:r>
              <w:t xml:space="preserve"> Objecttype Locatie</w:t>
            </w:r>
            <w:r w:rsidR="00963BE6">
              <w:t xml:space="preserve"> </w:t>
            </w:r>
            <w:r w:rsidR="00963BE6" w:rsidRPr="00963BE6">
              <w:t>(WELT-170)</w:t>
            </w:r>
          </w:p>
          <w:p w14:paraId="67DBB431" w14:textId="77777777" w:rsidR="00A20700" w:rsidRDefault="00A20700" w:rsidP="00A20700">
            <w:pPr>
              <w:pStyle w:val="Opsommingtekens1"/>
            </w:pPr>
            <w:r>
              <w:t xml:space="preserve">Bij het attribuut </w:t>
            </w:r>
            <w:r w:rsidRPr="00E679AF">
              <w:rPr>
                <w:i/>
                <w:iCs/>
              </w:rPr>
              <w:t>identificatie</w:t>
            </w:r>
            <w:r>
              <w:t xml:space="preserve"> is </w:t>
            </w:r>
            <w:r w:rsidRPr="007B04C7">
              <w:t>de uitzondering voor Ambtsgebied</w:t>
            </w:r>
            <w:r>
              <w:t xml:space="preserve"> </w:t>
            </w:r>
            <w:r w:rsidRPr="007B04C7">
              <w:t>vervallen</w:t>
            </w:r>
            <w:r>
              <w:t xml:space="preserve">: </w:t>
            </w:r>
            <w:r w:rsidRPr="00E679AF">
              <w:rPr>
                <w:i/>
                <w:iCs/>
              </w:rPr>
              <w:t>identificatie</w:t>
            </w:r>
            <w:r>
              <w:t xml:space="preserve"> is nu in alle gevallen </w:t>
            </w:r>
            <w:r w:rsidRPr="00C267FC">
              <w:t>conform datatype NEN3610-ID</w:t>
            </w:r>
            <w:r>
              <w:t>; de toelichting op dit attribuut is verwijderd</w:t>
            </w:r>
          </w:p>
          <w:p w14:paraId="228FD87C" w14:textId="45DDC502" w:rsidR="00A20700" w:rsidRDefault="00A20700" w:rsidP="00EF5F61">
            <w:pPr>
              <w:pStyle w:val="Opsommingtekens1"/>
            </w:pPr>
            <w:r>
              <w:t xml:space="preserve">Aan Ambtsgebied, een van de verschijningsvormen van Locatie, is het attribuut </w:t>
            </w:r>
            <w:r w:rsidRPr="00E679AF">
              <w:rPr>
                <w:i/>
                <w:iCs/>
              </w:rPr>
              <w:t>bestuurlijkeGrenzenV</w:t>
            </w:r>
            <w:r>
              <w:rPr>
                <w:i/>
                <w:iCs/>
              </w:rPr>
              <w:t>e</w:t>
            </w:r>
            <w:r w:rsidRPr="00E679AF">
              <w:rPr>
                <w:i/>
                <w:iCs/>
              </w:rPr>
              <w:t>r</w:t>
            </w:r>
            <w:r>
              <w:rPr>
                <w:i/>
                <w:iCs/>
              </w:rPr>
              <w:t>wijz</w:t>
            </w:r>
            <w:r w:rsidRPr="00E679AF">
              <w:rPr>
                <w:i/>
                <w:iCs/>
              </w:rPr>
              <w:t>ing</w:t>
            </w:r>
            <w:r>
              <w:t xml:space="preserve"> toegevoegd, dat wordt ingevuld met de gegevensgroep BestuurlijkeGrenzenVerwijzing waarin zijn samengevoegd het nieuwe attribuut </w:t>
            </w:r>
            <w:r w:rsidRPr="00E679AF">
              <w:rPr>
                <w:i/>
                <w:iCs/>
              </w:rPr>
              <w:t>bestuurlijkeGrenzenID</w:t>
            </w:r>
            <w:r>
              <w:t xml:space="preserve"> en de bestaande attributen </w:t>
            </w:r>
            <w:r w:rsidRPr="00E679AF">
              <w:rPr>
                <w:i/>
                <w:iCs/>
              </w:rPr>
              <w:t>domein</w:t>
            </w:r>
            <w:r>
              <w:t xml:space="preserve"> en </w:t>
            </w:r>
            <w:r w:rsidRPr="00E679AF">
              <w:rPr>
                <w:i/>
                <w:iCs/>
              </w:rPr>
              <w:t>geldigOp</w:t>
            </w:r>
            <w:r>
              <w:t>; de toelichting is hierop aangepast</w:t>
            </w:r>
          </w:p>
        </w:tc>
      </w:tr>
    </w:tbl>
    <w:p w14:paraId="34994F38" w14:textId="77777777" w:rsidR="0066212C" w:rsidRPr="00A80EBC" w:rsidRDefault="0066212C" w:rsidP="00DE7923"/>
    <w:p w14:paraId="3C463CDD" w14:textId="77777777" w:rsidR="008109A8" w:rsidRPr="0066212C" w:rsidRDefault="008109A8" w:rsidP="008109A8">
      <w:pPr>
        <w:sectPr w:rsidR="008109A8" w:rsidRPr="0066212C" w:rsidSect="003F3E6D">
          <w:endnotePr>
            <w:numFmt w:val="decimal"/>
          </w:endnotePr>
          <w:type w:val="continuous"/>
          <w:pgSz w:w="11906" w:h="16838" w:code="9"/>
          <w:pgMar w:top="1701" w:right="1134" w:bottom="1701" w:left="2268" w:header="567" w:footer="567" w:gutter="0"/>
          <w:cols w:space="708"/>
          <w:formProt w:val="0"/>
          <w:docGrid w:linePitch="360"/>
        </w:sectPr>
      </w:pPr>
    </w:p>
    <w:p w14:paraId="6D99BCEE" w14:textId="77777777" w:rsidR="00402B4C" w:rsidRPr="001C0D8A" w:rsidRDefault="00671848" w:rsidP="00671848">
      <w:pPr>
        <w:pStyle w:val="Kop1voorwerk"/>
        <w:rPr>
          <w:lang w:val="pt-BR"/>
        </w:rPr>
      </w:pPr>
      <w:r w:rsidRPr="002D2D4E">
        <w:rPr>
          <w:lang w:val="pt-BR"/>
        </w:rPr>
        <w:lastRenderedPageBreak/>
        <w:t>Inhoud</w:t>
      </w:r>
    </w:p>
    <w:p w14:paraId="7D83048F" w14:textId="6443E73F" w:rsidR="0089475D" w:rsidRDefault="006B09B8">
      <w:pPr>
        <w:pStyle w:val="Inhopg1"/>
        <w:rPr>
          <w:rFonts w:asciiTheme="minorHAnsi" w:eastAsiaTheme="minorEastAsia" w:hAnsiTheme="minorHAnsi" w:cstheme="minorBidi"/>
          <w:b w:val="0"/>
          <w:noProof/>
          <w:sz w:val="22"/>
          <w:szCs w:val="22"/>
        </w:rPr>
      </w:pPr>
      <w:r w:rsidRPr="002D2D4E">
        <w:rPr>
          <w:b w:val="0"/>
        </w:rPr>
        <w:fldChar w:fldCharType="begin"/>
      </w:r>
      <w:r w:rsidRPr="002D2D4E">
        <w:instrText xml:space="preserve"> TOC</w:instrText>
      </w:r>
      <w:r w:rsidR="000A4A4A">
        <w:instrText xml:space="preserve"> \h</w:instrText>
      </w:r>
      <w:r w:rsidRPr="002D2D4E">
        <w:instrText xml:space="preserve"> \t "Kop 1;Kop 2;Kop 3;Kop 4;Kop 5;Kop 2 bijlage;Kop 3 bijlage" </w:instrText>
      </w:r>
      <w:r w:rsidRPr="002D2D4E">
        <w:rPr>
          <w:b w:val="0"/>
        </w:rPr>
        <w:fldChar w:fldCharType="separate"/>
      </w:r>
      <w:hyperlink w:anchor="_Toc75500129" w:history="1">
        <w:r w:rsidR="0089475D" w:rsidRPr="00C87A37">
          <w:rPr>
            <w:rStyle w:val="Hyperlink"/>
            <w:noProof/>
          </w:rPr>
          <w:t>A</w:t>
        </w:r>
        <w:r w:rsidR="0089475D">
          <w:rPr>
            <w:rFonts w:asciiTheme="minorHAnsi" w:eastAsiaTheme="minorEastAsia" w:hAnsiTheme="minorHAnsi" w:cstheme="minorBidi"/>
            <w:b w:val="0"/>
            <w:noProof/>
            <w:sz w:val="22"/>
            <w:szCs w:val="22"/>
          </w:rPr>
          <w:tab/>
        </w:r>
        <w:r w:rsidR="0089475D" w:rsidRPr="00C87A37">
          <w:rPr>
            <w:rStyle w:val="Hyperlink"/>
            <w:noProof/>
          </w:rPr>
          <w:t>Uitgangspunten voor de modellering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_Toc75500129 \h </w:instrText>
        </w:r>
        <w:r w:rsidR="0089475D" w:rsidRPr="000B31CB">
          <w:rPr>
            <w:rStyle w:val="Verwijzing"/>
            <w:noProof/>
          </w:rPr>
        </w:r>
        <w:r w:rsidR="0089475D" w:rsidRPr="000B31CB">
          <w:rPr>
            <w:rStyle w:val="Verwijzing"/>
            <w:noProof/>
          </w:rPr>
          <w:fldChar w:fldCharType="separate"/>
        </w:r>
        <w:r w:rsidR="00816BCB">
          <w:rPr>
            <w:rStyle w:val="Verwijzing"/>
            <w:noProof/>
          </w:rPr>
          <w:t>13</w:t>
        </w:r>
        <w:r w:rsidR="0089475D" w:rsidRPr="000B31CB">
          <w:rPr>
            <w:rStyle w:val="Verwijzing"/>
            <w:noProof/>
          </w:rPr>
          <w:fldChar w:fldCharType="end"/>
        </w:r>
      </w:hyperlink>
    </w:p>
    <w:p w14:paraId="2652CFDF" w14:textId="79BC1CD4" w:rsidR="0089475D" w:rsidRDefault="003D7F5B">
      <w:pPr>
        <w:pStyle w:val="Inhopg2"/>
        <w:rPr>
          <w:rFonts w:asciiTheme="minorHAnsi" w:eastAsiaTheme="minorEastAsia" w:hAnsiTheme="minorHAnsi" w:cstheme="minorBidi"/>
          <w:b w:val="0"/>
          <w:noProof/>
          <w:sz w:val="22"/>
          <w:szCs w:val="22"/>
        </w:rPr>
      </w:pPr>
      <w:hyperlink w:anchor="_Toc75500130" w:history="1">
        <w:r w:rsidR="0089475D" w:rsidRPr="00C87A37">
          <w:rPr>
            <w:rStyle w:val="Hyperlink"/>
            <w:noProof/>
          </w:rPr>
          <w:t>1</w:t>
        </w:r>
        <w:r w:rsidR="0089475D">
          <w:rPr>
            <w:rFonts w:asciiTheme="minorHAnsi" w:eastAsiaTheme="minorEastAsia" w:hAnsiTheme="minorHAnsi" w:cstheme="minorBidi"/>
            <w:b w:val="0"/>
            <w:noProof/>
            <w:sz w:val="22"/>
            <w:szCs w:val="22"/>
          </w:rPr>
          <w:tab/>
        </w:r>
        <w:r w:rsidR="0089475D" w:rsidRPr="00C87A37">
          <w:rPr>
            <w:rStyle w:val="Hyperlink"/>
            <w:noProof/>
          </w:rPr>
          <w:t>Inleiding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_Toc75500130 \h </w:instrText>
        </w:r>
        <w:r w:rsidR="0089475D" w:rsidRPr="000B31CB">
          <w:rPr>
            <w:rStyle w:val="Verwijzing"/>
            <w:noProof/>
          </w:rPr>
        </w:r>
        <w:r w:rsidR="0089475D" w:rsidRPr="000B31CB">
          <w:rPr>
            <w:rStyle w:val="Verwijzing"/>
            <w:noProof/>
          </w:rPr>
          <w:fldChar w:fldCharType="separate"/>
        </w:r>
        <w:r w:rsidR="00816BCB">
          <w:rPr>
            <w:rStyle w:val="Verwijzing"/>
            <w:noProof/>
          </w:rPr>
          <w:t>14</w:t>
        </w:r>
        <w:r w:rsidR="0089475D" w:rsidRPr="000B31CB">
          <w:rPr>
            <w:rStyle w:val="Verwijzing"/>
            <w:noProof/>
          </w:rPr>
          <w:fldChar w:fldCharType="end"/>
        </w:r>
      </w:hyperlink>
    </w:p>
    <w:p w14:paraId="51FD6378" w14:textId="76C9FC1F" w:rsidR="0089475D" w:rsidRDefault="003D7F5B">
      <w:pPr>
        <w:pStyle w:val="Inhopg3"/>
        <w:rPr>
          <w:rFonts w:asciiTheme="minorHAnsi" w:eastAsiaTheme="minorEastAsia" w:hAnsiTheme="minorHAnsi" w:cstheme="minorBidi"/>
          <w:noProof/>
          <w:sz w:val="22"/>
          <w:szCs w:val="22"/>
        </w:rPr>
      </w:pPr>
      <w:hyperlink w:anchor="_Toc75500131" w:history="1">
        <w:r w:rsidR="0089475D" w:rsidRPr="00C87A37">
          <w:rPr>
            <w:rStyle w:val="Hyperlink"/>
            <w:noProof/>
          </w:rPr>
          <w:t>1.1</w:t>
        </w:r>
        <w:r w:rsidR="0089475D">
          <w:rPr>
            <w:rFonts w:asciiTheme="minorHAnsi" w:eastAsiaTheme="minorEastAsia" w:hAnsiTheme="minorHAnsi" w:cstheme="minorBidi"/>
            <w:noProof/>
            <w:sz w:val="22"/>
            <w:szCs w:val="22"/>
          </w:rPr>
          <w:tab/>
        </w:r>
        <w:r w:rsidR="0089475D" w:rsidRPr="00C87A37">
          <w:rPr>
            <w:rStyle w:val="Hyperlink"/>
            <w:noProof/>
          </w:rPr>
          <w:t>Aanleiding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_Toc75500131 \h </w:instrText>
        </w:r>
        <w:r w:rsidR="0089475D" w:rsidRPr="000B31CB">
          <w:rPr>
            <w:rStyle w:val="Verwijzing"/>
            <w:noProof/>
          </w:rPr>
        </w:r>
        <w:r w:rsidR="0089475D" w:rsidRPr="000B31CB">
          <w:rPr>
            <w:rStyle w:val="Verwijzing"/>
            <w:noProof/>
          </w:rPr>
          <w:fldChar w:fldCharType="separate"/>
        </w:r>
        <w:r w:rsidR="00816BCB">
          <w:rPr>
            <w:rStyle w:val="Verwijzing"/>
            <w:noProof/>
          </w:rPr>
          <w:t>14</w:t>
        </w:r>
        <w:r w:rsidR="0089475D" w:rsidRPr="000B31CB">
          <w:rPr>
            <w:rStyle w:val="Verwijzing"/>
            <w:noProof/>
          </w:rPr>
          <w:fldChar w:fldCharType="end"/>
        </w:r>
      </w:hyperlink>
    </w:p>
    <w:p w14:paraId="00DDDB0C" w14:textId="77240E7D" w:rsidR="0089475D" w:rsidRDefault="003D7F5B">
      <w:pPr>
        <w:pStyle w:val="Inhopg4"/>
        <w:rPr>
          <w:rFonts w:asciiTheme="minorHAnsi" w:eastAsiaTheme="minorEastAsia" w:hAnsiTheme="minorHAnsi" w:cstheme="minorBidi"/>
          <w:noProof/>
          <w:sz w:val="22"/>
          <w:szCs w:val="22"/>
        </w:rPr>
      </w:pPr>
      <w:hyperlink w:anchor="_Toc75500132" w:history="1">
        <w:r w:rsidR="0089475D" w:rsidRPr="00C87A37">
          <w:rPr>
            <w:rStyle w:val="Hyperlink"/>
            <w:noProof/>
          </w:rPr>
          <w:t>1.1.1</w:t>
        </w:r>
        <w:r w:rsidR="0089475D">
          <w:rPr>
            <w:rFonts w:asciiTheme="minorHAnsi" w:eastAsiaTheme="minorEastAsia" w:hAnsiTheme="minorHAnsi" w:cstheme="minorBidi"/>
            <w:noProof/>
            <w:sz w:val="22"/>
            <w:szCs w:val="22"/>
          </w:rPr>
          <w:tab/>
        </w:r>
        <w:r w:rsidR="0089475D" w:rsidRPr="00C87A37">
          <w:rPr>
            <w:rStyle w:val="Hyperlink"/>
            <w:noProof/>
          </w:rPr>
          <w:t>Nieuw stelsel omgevingsrecht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_Toc75500132 \h </w:instrText>
        </w:r>
        <w:r w:rsidR="0089475D" w:rsidRPr="000B31CB">
          <w:rPr>
            <w:rStyle w:val="Verwijzing"/>
            <w:noProof/>
          </w:rPr>
        </w:r>
        <w:r w:rsidR="0089475D" w:rsidRPr="000B31CB">
          <w:rPr>
            <w:rStyle w:val="Verwijzing"/>
            <w:noProof/>
          </w:rPr>
          <w:fldChar w:fldCharType="separate"/>
        </w:r>
        <w:r w:rsidR="00816BCB">
          <w:rPr>
            <w:rStyle w:val="Verwijzing"/>
            <w:noProof/>
          </w:rPr>
          <w:t>14</w:t>
        </w:r>
        <w:r w:rsidR="0089475D" w:rsidRPr="000B31CB">
          <w:rPr>
            <w:rStyle w:val="Verwijzing"/>
            <w:noProof/>
          </w:rPr>
          <w:fldChar w:fldCharType="end"/>
        </w:r>
      </w:hyperlink>
    </w:p>
    <w:p w14:paraId="5A2916C7" w14:textId="45887793" w:rsidR="0089475D" w:rsidRDefault="003D7F5B">
      <w:pPr>
        <w:pStyle w:val="Inhopg4"/>
        <w:rPr>
          <w:rFonts w:asciiTheme="minorHAnsi" w:eastAsiaTheme="minorEastAsia" w:hAnsiTheme="minorHAnsi" w:cstheme="minorBidi"/>
          <w:noProof/>
          <w:sz w:val="22"/>
          <w:szCs w:val="22"/>
        </w:rPr>
      </w:pPr>
      <w:hyperlink w:anchor="_Toc75500133" w:history="1">
        <w:r w:rsidR="0089475D" w:rsidRPr="00C87A37">
          <w:rPr>
            <w:rStyle w:val="Hyperlink"/>
            <w:noProof/>
          </w:rPr>
          <w:t>1.1.2</w:t>
        </w:r>
        <w:r w:rsidR="0089475D">
          <w:rPr>
            <w:rFonts w:asciiTheme="minorHAnsi" w:eastAsiaTheme="minorEastAsia" w:hAnsiTheme="minorHAnsi" w:cstheme="minorBidi"/>
            <w:noProof/>
            <w:sz w:val="22"/>
            <w:szCs w:val="22"/>
          </w:rPr>
          <w:tab/>
        </w:r>
        <w:r w:rsidR="0089475D" w:rsidRPr="00C87A37">
          <w:rPr>
            <w:rStyle w:val="Hyperlink"/>
            <w:noProof/>
          </w:rPr>
          <w:t>LVBB, overheid.nl en DSO-LV</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_Toc75500133 \h </w:instrText>
        </w:r>
        <w:r w:rsidR="0089475D" w:rsidRPr="000B31CB">
          <w:rPr>
            <w:rStyle w:val="Verwijzing"/>
            <w:noProof/>
          </w:rPr>
        </w:r>
        <w:r w:rsidR="0089475D" w:rsidRPr="000B31CB">
          <w:rPr>
            <w:rStyle w:val="Verwijzing"/>
            <w:noProof/>
          </w:rPr>
          <w:fldChar w:fldCharType="separate"/>
        </w:r>
        <w:r w:rsidR="00816BCB">
          <w:rPr>
            <w:rStyle w:val="Verwijzing"/>
            <w:noProof/>
          </w:rPr>
          <w:t>14</w:t>
        </w:r>
        <w:r w:rsidR="0089475D" w:rsidRPr="000B31CB">
          <w:rPr>
            <w:rStyle w:val="Verwijzing"/>
            <w:noProof/>
          </w:rPr>
          <w:fldChar w:fldCharType="end"/>
        </w:r>
      </w:hyperlink>
    </w:p>
    <w:p w14:paraId="755BABB4" w14:textId="458CE3AB" w:rsidR="0089475D" w:rsidRDefault="003D7F5B">
      <w:pPr>
        <w:pStyle w:val="Inhopg3"/>
        <w:rPr>
          <w:rFonts w:asciiTheme="minorHAnsi" w:eastAsiaTheme="minorEastAsia" w:hAnsiTheme="minorHAnsi" w:cstheme="minorBidi"/>
          <w:noProof/>
          <w:sz w:val="22"/>
          <w:szCs w:val="22"/>
        </w:rPr>
      </w:pPr>
      <w:hyperlink w:anchor="_Toc75500134" w:history="1">
        <w:r w:rsidR="0089475D" w:rsidRPr="00C87A37">
          <w:rPr>
            <w:rStyle w:val="Hyperlink"/>
            <w:noProof/>
          </w:rPr>
          <w:t>1.2</w:t>
        </w:r>
        <w:r w:rsidR="0089475D">
          <w:rPr>
            <w:rFonts w:asciiTheme="minorHAnsi" w:eastAsiaTheme="minorEastAsia" w:hAnsiTheme="minorHAnsi" w:cstheme="minorBidi"/>
            <w:noProof/>
            <w:sz w:val="22"/>
            <w:szCs w:val="22"/>
          </w:rPr>
          <w:tab/>
        </w:r>
        <w:r w:rsidR="0089475D" w:rsidRPr="00C87A37">
          <w:rPr>
            <w:rStyle w:val="Hyperlink"/>
            <w:noProof/>
          </w:rPr>
          <w:t>STOP, IMOW en TPOD</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_Toc75500134 \h </w:instrText>
        </w:r>
        <w:r w:rsidR="0089475D" w:rsidRPr="000B31CB">
          <w:rPr>
            <w:rStyle w:val="Verwijzing"/>
            <w:noProof/>
          </w:rPr>
        </w:r>
        <w:r w:rsidR="0089475D" w:rsidRPr="000B31CB">
          <w:rPr>
            <w:rStyle w:val="Verwijzing"/>
            <w:noProof/>
          </w:rPr>
          <w:fldChar w:fldCharType="separate"/>
        </w:r>
        <w:r w:rsidR="00816BCB">
          <w:rPr>
            <w:rStyle w:val="Verwijzing"/>
            <w:noProof/>
          </w:rPr>
          <w:t>15</w:t>
        </w:r>
        <w:r w:rsidR="0089475D" w:rsidRPr="000B31CB">
          <w:rPr>
            <w:rStyle w:val="Verwijzing"/>
            <w:noProof/>
          </w:rPr>
          <w:fldChar w:fldCharType="end"/>
        </w:r>
      </w:hyperlink>
    </w:p>
    <w:p w14:paraId="58D714C5" w14:textId="2BA72FE9" w:rsidR="0089475D" w:rsidRDefault="003D7F5B">
      <w:pPr>
        <w:pStyle w:val="Inhopg3"/>
        <w:rPr>
          <w:rFonts w:asciiTheme="minorHAnsi" w:eastAsiaTheme="minorEastAsia" w:hAnsiTheme="minorHAnsi" w:cstheme="minorBidi"/>
          <w:noProof/>
          <w:sz w:val="22"/>
          <w:szCs w:val="22"/>
        </w:rPr>
      </w:pPr>
      <w:hyperlink w:anchor="_Toc75500135" w:history="1">
        <w:r w:rsidR="0089475D" w:rsidRPr="00C87A37">
          <w:rPr>
            <w:rStyle w:val="Hyperlink"/>
            <w:noProof/>
          </w:rPr>
          <w:t>1.3</w:t>
        </w:r>
        <w:r w:rsidR="0089475D">
          <w:rPr>
            <w:rFonts w:asciiTheme="minorHAnsi" w:eastAsiaTheme="minorEastAsia" w:hAnsiTheme="minorHAnsi" w:cstheme="minorBidi"/>
            <w:noProof/>
            <w:sz w:val="22"/>
            <w:szCs w:val="22"/>
          </w:rPr>
          <w:tab/>
        </w:r>
        <w:r w:rsidR="0089475D" w:rsidRPr="00C87A37">
          <w:rPr>
            <w:rStyle w:val="Hyperlink"/>
            <w:noProof/>
          </w:rPr>
          <w:t>Leeswijzer</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_Toc75500135 \h </w:instrText>
        </w:r>
        <w:r w:rsidR="0089475D" w:rsidRPr="000B31CB">
          <w:rPr>
            <w:rStyle w:val="Verwijzing"/>
            <w:noProof/>
          </w:rPr>
        </w:r>
        <w:r w:rsidR="0089475D" w:rsidRPr="000B31CB">
          <w:rPr>
            <w:rStyle w:val="Verwijzing"/>
            <w:noProof/>
          </w:rPr>
          <w:fldChar w:fldCharType="separate"/>
        </w:r>
        <w:r w:rsidR="00816BCB">
          <w:rPr>
            <w:rStyle w:val="Verwijzing"/>
            <w:noProof/>
          </w:rPr>
          <w:t>16</w:t>
        </w:r>
        <w:r w:rsidR="0089475D" w:rsidRPr="000B31CB">
          <w:rPr>
            <w:rStyle w:val="Verwijzing"/>
            <w:noProof/>
          </w:rPr>
          <w:fldChar w:fldCharType="end"/>
        </w:r>
      </w:hyperlink>
    </w:p>
    <w:p w14:paraId="4E44B77C" w14:textId="5432C821" w:rsidR="0089475D" w:rsidRDefault="003D7F5B">
      <w:pPr>
        <w:pStyle w:val="Inhopg2"/>
        <w:rPr>
          <w:rFonts w:asciiTheme="minorHAnsi" w:eastAsiaTheme="minorEastAsia" w:hAnsiTheme="minorHAnsi" w:cstheme="minorBidi"/>
          <w:b w:val="0"/>
          <w:noProof/>
          <w:sz w:val="22"/>
          <w:szCs w:val="22"/>
        </w:rPr>
      </w:pPr>
      <w:hyperlink w:anchor="_Toc75500136" w:history="1">
        <w:r w:rsidR="0089475D" w:rsidRPr="00C87A37">
          <w:rPr>
            <w:rStyle w:val="Hyperlink"/>
            <w:noProof/>
          </w:rPr>
          <w:t>2</w:t>
        </w:r>
        <w:r w:rsidR="0089475D">
          <w:rPr>
            <w:rFonts w:asciiTheme="minorHAnsi" w:eastAsiaTheme="minorEastAsia" w:hAnsiTheme="minorHAnsi" w:cstheme="minorBidi"/>
            <w:b w:val="0"/>
            <w:noProof/>
            <w:sz w:val="22"/>
            <w:szCs w:val="22"/>
          </w:rPr>
          <w:tab/>
        </w:r>
        <w:r w:rsidR="0089475D" w:rsidRPr="00C87A37">
          <w:rPr>
            <w:rStyle w:val="Hyperlink"/>
            <w:noProof/>
          </w:rPr>
          <w:t>Inhoudelijke aspecten van het projectbesluit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_Toc75500136 \h </w:instrText>
        </w:r>
        <w:r w:rsidR="0089475D" w:rsidRPr="000B31CB">
          <w:rPr>
            <w:rStyle w:val="Verwijzing"/>
            <w:noProof/>
          </w:rPr>
        </w:r>
        <w:r w:rsidR="0089475D" w:rsidRPr="000B31CB">
          <w:rPr>
            <w:rStyle w:val="Verwijzing"/>
            <w:noProof/>
          </w:rPr>
          <w:fldChar w:fldCharType="separate"/>
        </w:r>
        <w:r w:rsidR="00816BCB">
          <w:rPr>
            <w:rStyle w:val="Verwijzing"/>
            <w:noProof/>
          </w:rPr>
          <w:t>18</w:t>
        </w:r>
        <w:r w:rsidR="0089475D" w:rsidRPr="000B31CB">
          <w:rPr>
            <w:rStyle w:val="Verwijzing"/>
            <w:noProof/>
          </w:rPr>
          <w:fldChar w:fldCharType="end"/>
        </w:r>
      </w:hyperlink>
    </w:p>
    <w:p w14:paraId="3D3FFBCB" w14:textId="65AE44CC" w:rsidR="0089475D" w:rsidRDefault="003D7F5B">
      <w:pPr>
        <w:pStyle w:val="Inhopg3"/>
        <w:rPr>
          <w:rFonts w:asciiTheme="minorHAnsi" w:eastAsiaTheme="minorEastAsia" w:hAnsiTheme="minorHAnsi" w:cstheme="minorBidi"/>
          <w:noProof/>
          <w:sz w:val="22"/>
          <w:szCs w:val="22"/>
        </w:rPr>
      </w:pPr>
      <w:hyperlink w:anchor="_Toc75500137" w:history="1">
        <w:r w:rsidR="0089475D" w:rsidRPr="00C87A37">
          <w:rPr>
            <w:rStyle w:val="Hyperlink"/>
            <w:noProof/>
          </w:rPr>
          <w:t>2.1</w:t>
        </w:r>
        <w:r w:rsidR="0089475D">
          <w:rPr>
            <w:rFonts w:asciiTheme="minorHAnsi" w:eastAsiaTheme="minorEastAsia" w:hAnsiTheme="minorHAnsi" w:cstheme="minorBidi"/>
            <w:noProof/>
            <w:sz w:val="22"/>
            <w:szCs w:val="22"/>
          </w:rPr>
          <w:tab/>
        </w:r>
        <w:r w:rsidR="0089475D" w:rsidRPr="00C87A37">
          <w:rPr>
            <w:rStyle w:val="Hyperlink"/>
            <w:noProof/>
          </w:rPr>
          <w:t>Kenschets rechtsfiguur</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_Toc75500137 \h </w:instrText>
        </w:r>
        <w:r w:rsidR="0089475D" w:rsidRPr="000B31CB">
          <w:rPr>
            <w:rStyle w:val="Verwijzing"/>
            <w:noProof/>
          </w:rPr>
        </w:r>
        <w:r w:rsidR="0089475D" w:rsidRPr="000B31CB">
          <w:rPr>
            <w:rStyle w:val="Verwijzing"/>
            <w:noProof/>
          </w:rPr>
          <w:fldChar w:fldCharType="separate"/>
        </w:r>
        <w:r w:rsidR="00816BCB">
          <w:rPr>
            <w:rStyle w:val="Verwijzing"/>
            <w:noProof/>
          </w:rPr>
          <w:t>18</w:t>
        </w:r>
        <w:r w:rsidR="0089475D" w:rsidRPr="000B31CB">
          <w:rPr>
            <w:rStyle w:val="Verwijzing"/>
            <w:noProof/>
          </w:rPr>
          <w:fldChar w:fldCharType="end"/>
        </w:r>
      </w:hyperlink>
    </w:p>
    <w:p w14:paraId="5AAB7C3A" w14:textId="2B07E397" w:rsidR="0089475D" w:rsidRDefault="003D7F5B">
      <w:pPr>
        <w:pStyle w:val="Inhopg3"/>
        <w:rPr>
          <w:rFonts w:asciiTheme="minorHAnsi" w:eastAsiaTheme="minorEastAsia" w:hAnsiTheme="minorHAnsi" w:cstheme="minorBidi"/>
          <w:noProof/>
          <w:sz w:val="22"/>
          <w:szCs w:val="22"/>
        </w:rPr>
      </w:pPr>
      <w:hyperlink w:anchor="_Toc75500138" w:history="1">
        <w:r w:rsidR="0089475D" w:rsidRPr="00C87A37">
          <w:rPr>
            <w:rStyle w:val="Hyperlink"/>
            <w:noProof/>
          </w:rPr>
          <w:t>2.2</w:t>
        </w:r>
        <w:r w:rsidR="0089475D">
          <w:rPr>
            <w:rFonts w:asciiTheme="minorHAnsi" w:eastAsiaTheme="minorEastAsia" w:hAnsiTheme="minorHAnsi" w:cstheme="minorBidi"/>
            <w:noProof/>
            <w:sz w:val="22"/>
            <w:szCs w:val="22"/>
          </w:rPr>
          <w:tab/>
        </w:r>
        <w:r w:rsidR="0089475D" w:rsidRPr="00C87A37">
          <w:rPr>
            <w:rStyle w:val="Hyperlink"/>
            <w:noProof/>
          </w:rPr>
          <w:t>Algemene kenmerken projectbesluit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_Toc75500138 \h </w:instrText>
        </w:r>
        <w:r w:rsidR="0089475D" w:rsidRPr="000B31CB">
          <w:rPr>
            <w:rStyle w:val="Verwijzing"/>
            <w:noProof/>
          </w:rPr>
        </w:r>
        <w:r w:rsidR="0089475D" w:rsidRPr="000B31CB">
          <w:rPr>
            <w:rStyle w:val="Verwijzing"/>
            <w:noProof/>
          </w:rPr>
          <w:fldChar w:fldCharType="separate"/>
        </w:r>
        <w:r w:rsidR="00816BCB">
          <w:rPr>
            <w:rStyle w:val="Verwijzing"/>
            <w:noProof/>
          </w:rPr>
          <w:t>18</w:t>
        </w:r>
        <w:r w:rsidR="0089475D" w:rsidRPr="000B31CB">
          <w:rPr>
            <w:rStyle w:val="Verwijzing"/>
            <w:noProof/>
          </w:rPr>
          <w:fldChar w:fldCharType="end"/>
        </w:r>
      </w:hyperlink>
    </w:p>
    <w:p w14:paraId="7FC9A2F8" w14:textId="321A806B" w:rsidR="0089475D" w:rsidRDefault="003D7F5B">
      <w:pPr>
        <w:pStyle w:val="Inhopg3"/>
        <w:rPr>
          <w:rFonts w:asciiTheme="minorHAnsi" w:eastAsiaTheme="minorEastAsia" w:hAnsiTheme="minorHAnsi" w:cstheme="minorBidi"/>
          <w:noProof/>
          <w:sz w:val="22"/>
          <w:szCs w:val="22"/>
        </w:rPr>
      </w:pPr>
      <w:hyperlink w:anchor="_Toc75500139" w:history="1">
        <w:r w:rsidR="0089475D" w:rsidRPr="00C87A37">
          <w:rPr>
            <w:rStyle w:val="Hyperlink"/>
            <w:noProof/>
          </w:rPr>
          <w:t>2.3</w:t>
        </w:r>
        <w:r w:rsidR="0089475D">
          <w:rPr>
            <w:rFonts w:asciiTheme="minorHAnsi" w:eastAsiaTheme="minorEastAsia" w:hAnsiTheme="minorHAnsi" w:cstheme="minorBidi"/>
            <w:noProof/>
            <w:sz w:val="22"/>
            <w:szCs w:val="22"/>
          </w:rPr>
          <w:tab/>
        </w:r>
        <w:r w:rsidR="0089475D" w:rsidRPr="00C87A37">
          <w:rPr>
            <w:rStyle w:val="Hyperlink"/>
            <w:noProof/>
          </w:rPr>
          <w:t>De inhoud van het projectbesluit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_Toc75500139 \h </w:instrText>
        </w:r>
        <w:r w:rsidR="0089475D" w:rsidRPr="000B31CB">
          <w:rPr>
            <w:rStyle w:val="Verwijzing"/>
            <w:noProof/>
          </w:rPr>
        </w:r>
        <w:r w:rsidR="0089475D" w:rsidRPr="000B31CB">
          <w:rPr>
            <w:rStyle w:val="Verwijzing"/>
            <w:noProof/>
          </w:rPr>
          <w:fldChar w:fldCharType="separate"/>
        </w:r>
        <w:r w:rsidR="00816BCB">
          <w:rPr>
            <w:rStyle w:val="Verwijzing"/>
            <w:noProof/>
          </w:rPr>
          <w:t>20</w:t>
        </w:r>
        <w:r w:rsidR="0089475D" w:rsidRPr="000B31CB">
          <w:rPr>
            <w:rStyle w:val="Verwijzing"/>
            <w:noProof/>
          </w:rPr>
          <w:fldChar w:fldCharType="end"/>
        </w:r>
      </w:hyperlink>
    </w:p>
    <w:p w14:paraId="757E057E" w14:textId="229DF307" w:rsidR="0089475D" w:rsidRDefault="003D7F5B">
      <w:pPr>
        <w:pStyle w:val="Inhopg3"/>
        <w:rPr>
          <w:rFonts w:asciiTheme="minorHAnsi" w:eastAsiaTheme="minorEastAsia" w:hAnsiTheme="minorHAnsi" w:cstheme="minorBidi"/>
          <w:noProof/>
          <w:sz w:val="22"/>
          <w:szCs w:val="22"/>
        </w:rPr>
      </w:pPr>
      <w:hyperlink w:anchor="_Toc75500140" w:history="1">
        <w:r w:rsidR="0089475D" w:rsidRPr="00C87A37">
          <w:rPr>
            <w:rStyle w:val="Hyperlink"/>
            <w:noProof/>
          </w:rPr>
          <w:t>2.4</w:t>
        </w:r>
        <w:r w:rsidR="0089475D">
          <w:rPr>
            <w:rFonts w:asciiTheme="minorHAnsi" w:eastAsiaTheme="minorEastAsia" w:hAnsiTheme="minorHAnsi" w:cstheme="minorBidi"/>
            <w:noProof/>
            <w:sz w:val="22"/>
            <w:szCs w:val="22"/>
          </w:rPr>
          <w:tab/>
        </w:r>
        <w:r w:rsidR="0089475D" w:rsidRPr="00C87A37">
          <w:rPr>
            <w:rStyle w:val="Hyperlink"/>
            <w:noProof/>
          </w:rPr>
          <w:t>Projectbesluit en projectprocedure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_Toc75500140 \h </w:instrText>
        </w:r>
        <w:r w:rsidR="0089475D" w:rsidRPr="000B31CB">
          <w:rPr>
            <w:rStyle w:val="Verwijzing"/>
            <w:noProof/>
          </w:rPr>
        </w:r>
        <w:r w:rsidR="0089475D" w:rsidRPr="000B31CB">
          <w:rPr>
            <w:rStyle w:val="Verwijzing"/>
            <w:noProof/>
          </w:rPr>
          <w:fldChar w:fldCharType="separate"/>
        </w:r>
        <w:r w:rsidR="00816BCB">
          <w:rPr>
            <w:rStyle w:val="Verwijzing"/>
            <w:noProof/>
          </w:rPr>
          <w:t>23</w:t>
        </w:r>
        <w:r w:rsidR="0089475D" w:rsidRPr="000B31CB">
          <w:rPr>
            <w:rStyle w:val="Verwijzing"/>
            <w:noProof/>
          </w:rPr>
          <w:fldChar w:fldCharType="end"/>
        </w:r>
      </w:hyperlink>
    </w:p>
    <w:p w14:paraId="7EA5A749" w14:textId="1463D50C" w:rsidR="0089475D" w:rsidRDefault="003D7F5B">
      <w:pPr>
        <w:pStyle w:val="Inhopg3"/>
        <w:rPr>
          <w:rFonts w:asciiTheme="minorHAnsi" w:eastAsiaTheme="minorEastAsia" w:hAnsiTheme="minorHAnsi" w:cstheme="minorBidi"/>
          <w:noProof/>
          <w:sz w:val="22"/>
          <w:szCs w:val="22"/>
        </w:rPr>
      </w:pPr>
      <w:hyperlink w:anchor="_Toc75500141" w:history="1">
        <w:r w:rsidR="0089475D" w:rsidRPr="00C87A37">
          <w:rPr>
            <w:rStyle w:val="Hyperlink"/>
            <w:noProof/>
          </w:rPr>
          <w:t>2.5</w:t>
        </w:r>
        <w:r w:rsidR="0089475D">
          <w:rPr>
            <w:rFonts w:asciiTheme="minorHAnsi" w:eastAsiaTheme="minorEastAsia" w:hAnsiTheme="minorHAnsi" w:cstheme="minorBidi"/>
            <w:noProof/>
            <w:sz w:val="22"/>
            <w:szCs w:val="22"/>
          </w:rPr>
          <w:tab/>
        </w:r>
        <w:r w:rsidR="0089475D" w:rsidRPr="00C87A37">
          <w:rPr>
            <w:rStyle w:val="Hyperlink"/>
            <w:noProof/>
          </w:rPr>
          <w:t>Het projectbesluit wijzigt het omgevingsplan: meervoudig bronhouderschap</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_Toc75500141 \h </w:instrText>
        </w:r>
        <w:r w:rsidR="0089475D" w:rsidRPr="000B31CB">
          <w:rPr>
            <w:rStyle w:val="Verwijzing"/>
            <w:noProof/>
          </w:rPr>
        </w:r>
        <w:r w:rsidR="0089475D" w:rsidRPr="000B31CB">
          <w:rPr>
            <w:rStyle w:val="Verwijzing"/>
            <w:noProof/>
          </w:rPr>
          <w:fldChar w:fldCharType="separate"/>
        </w:r>
        <w:r w:rsidR="00816BCB">
          <w:rPr>
            <w:rStyle w:val="Verwijzing"/>
            <w:noProof/>
          </w:rPr>
          <w:t>23</w:t>
        </w:r>
        <w:r w:rsidR="0089475D" w:rsidRPr="000B31CB">
          <w:rPr>
            <w:rStyle w:val="Verwijzing"/>
            <w:noProof/>
          </w:rPr>
          <w:fldChar w:fldCharType="end"/>
        </w:r>
      </w:hyperlink>
    </w:p>
    <w:p w14:paraId="340F86BE" w14:textId="3938D48B" w:rsidR="0089475D" w:rsidRDefault="003D7F5B">
      <w:pPr>
        <w:pStyle w:val="Inhopg3"/>
        <w:rPr>
          <w:rFonts w:asciiTheme="minorHAnsi" w:eastAsiaTheme="minorEastAsia" w:hAnsiTheme="minorHAnsi" w:cstheme="minorBidi"/>
          <w:noProof/>
          <w:sz w:val="22"/>
          <w:szCs w:val="22"/>
        </w:rPr>
      </w:pPr>
      <w:hyperlink w:anchor="_Toc75500142" w:history="1">
        <w:r w:rsidR="0089475D" w:rsidRPr="00C87A37">
          <w:rPr>
            <w:rStyle w:val="Hyperlink"/>
            <w:noProof/>
          </w:rPr>
          <w:t>2.6</w:t>
        </w:r>
        <w:r w:rsidR="0089475D">
          <w:rPr>
            <w:rFonts w:asciiTheme="minorHAnsi" w:eastAsiaTheme="minorEastAsia" w:hAnsiTheme="minorHAnsi" w:cstheme="minorBidi"/>
            <w:noProof/>
            <w:sz w:val="22"/>
            <w:szCs w:val="22"/>
          </w:rPr>
          <w:tab/>
        </w:r>
        <w:r w:rsidR="0089475D" w:rsidRPr="00C87A37">
          <w:rPr>
            <w:rStyle w:val="Hyperlink"/>
            <w:noProof/>
          </w:rPr>
          <w:t>Overgangsrecht en overgangsfase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_Toc75500142 \h </w:instrText>
        </w:r>
        <w:r w:rsidR="0089475D" w:rsidRPr="000B31CB">
          <w:rPr>
            <w:rStyle w:val="Verwijzing"/>
            <w:noProof/>
          </w:rPr>
        </w:r>
        <w:r w:rsidR="0089475D" w:rsidRPr="000B31CB">
          <w:rPr>
            <w:rStyle w:val="Verwijzing"/>
            <w:noProof/>
          </w:rPr>
          <w:fldChar w:fldCharType="separate"/>
        </w:r>
        <w:r w:rsidR="00816BCB">
          <w:rPr>
            <w:rStyle w:val="Verwijzing"/>
            <w:noProof/>
          </w:rPr>
          <w:t>24</w:t>
        </w:r>
        <w:r w:rsidR="0089475D" w:rsidRPr="000B31CB">
          <w:rPr>
            <w:rStyle w:val="Verwijzing"/>
            <w:noProof/>
          </w:rPr>
          <w:fldChar w:fldCharType="end"/>
        </w:r>
      </w:hyperlink>
    </w:p>
    <w:p w14:paraId="52B0FE2A" w14:textId="0232D71A" w:rsidR="0089475D" w:rsidRDefault="003D7F5B">
      <w:pPr>
        <w:pStyle w:val="Inhopg2"/>
        <w:rPr>
          <w:rFonts w:asciiTheme="minorHAnsi" w:eastAsiaTheme="minorEastAsia" w:hAnsiTheme="minorHAnsi" w:cstheme="minorBidi"/>
          <w:b w:val="0"/>
          <w:noProof/>
          <w:sz w:val="22"/>
          <w:szCs w:val="22"/>
        </w:rPr>
      </w:pPr>
      <w:hyperlink w:anchor="_Toc75500143" w:history="1">
        <w:r w:rsidR="0089475D" w:rsidRPr="00C87A37">
          <w:rPr>
            <w:rStyle w:val="Hyperlink"/>
            <w:noProof/>
          </w:rPr>
          <w:t>3</w:t>
        </w:r>
        <w:r w:rsidR="0089475D">
          <w:rPr>
            <w:rFonts w:asciiTheme="minorHAnsi" w:eastAsiaTheme="minorEastAsia" w:hAnsiTheme="minorHAnsi" w:cstheme="minorBidi"/>
            <w:b w:val="0"/>
            <w:noProof/>
            <w:sz w:val="22"/>
            <w:szCs w:val="22"/>
          </w:rPr>
          <w:tab/>
        </w:r>
        <w:r w:rsidR="0089475D" w:rsidRPr="00C87A37">
          <w:rPr>
            <w:rStyle w:val="Hyperlink"/>
            <w:noProof/>
          </w:rPr>
          <w:t>Uitgangspunten voor de toepassingsprofielen voor omgevingsdocumenten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_Toc75500143 \h </w:instrText>
        </w:r>
        <w:r w:rsidR="0089475D" w:rsidRPr="000B31CB">
          <w:rPr>
            <w:rStyle w:val="Verwijzing"/>
            <w:noProof/>
          </w:rPr>
        </w:r>
        <w:r w:rsidR="0089475D" w:rsidRPr="000B31CB">
          <w:rPr>
            <w:rStyle w:val="Verwijzing"/>
            <w:noProof/>
          </w:rPr>
          <w:fldChar w:fldCharType="separate"/>
        </w:r>
        <w:r w:rsidR="00816BCB">
          <w:rPr>
            <w:rStyle w:val="Verwijzing"/>
            <w:noProof/>
          </w:rPr>
          <w:t>25</w:t>
        </w:r>
        <w:r w:rsidR="0089475D" w:rsidRPr="000B31CB">
          <w:rPr>
            <w:rStyle w:val="Verwijzing"/>
            <w:noProof/>
          </w:rPr>
          <w:fldChar w:fldCharType="end"/>
        </w:r>
      </w:hyperlink>
    </w:p>
    <w:p w14:paraId="6B13749C" w14:textId="12DD515E" w:rsidR="0089475D" w:rsidRDefault="003D7F5B">
      <w:pPr>
        <w:pStyle w:val="Inhopg3"/>
        <w:rPr>
          <w:rFonts w:asciiTheme="minorHAnsi" w:eastAsiaTheme="minorEastAsia" w:hAnsiTheme="minorHAnsi" w:cstheme="minorBidi"/>
          <w:noProof/>
          <w:sz w:val="22"/>
          <w:szCs w:val="22"/>
        </w:rPr>
      </w:pPr>
      <w:hyperlink w:anchor="_Toc75500144" w:history="1">
        <w:r w:rsidR="0089475D" w:rsidRPr="00C87A37">
          <w:rPr>
            <w:rStyle w:val="Hyperlink"/>
            <w:noProof/>
          </w:rPr>
          <w:t>3.1</w:t>
        </w:r>
        <w:r w:rsidR="0089475D">
          <w:rPr>
            <w:rFonts w:asciiTheme="minorHAnsi" w:eastAsiaTheme="minorEastAsia" w:hAnsiTheme="minorHAnsi" w:cstheme="minorBidi"/>
            <w:noProof/>
            <w:sz w:val="22"/>
            <w:szCs w:val="22"/>
          </w:rPr>
          <w:tab/>
        </w:r>
        <w:r w:rsidR="0089475D" w:rsidRPr="00C87A37">
          <w:rPr>
            <w:rStyle w:val="Hyperlink"/>
            <w:noProof/>
          </w:rPr>
          <w:t>Proces van totstandkoming en bekendmaking c.q. publicatie van omgevingsdocumenten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_Toc75500144 \h </w:instrText>
        </w:r>
        <w:r w:rsidR="0089475D" w:rsidRPr="000B31CB">
          <w:rPr>
            <w:rStyle w:val="Verwijzing"/>
            <w:noProof/>
          </w:rPr>
        </w:r>
        <w:r w:rsidR="0089475D" w:rsidRPr="000B31CB">
          <w:rPr>
            <w:rStyle w:val="Verwijzing"/>
            <w:noProof/>
          </w:rPr>
          <w:fldChar w:fldCharType="separate"/>
        </w:r>
        <w:r w:rsidR="00816BCB">
          <w:rPr>
            <w:rStyle w:val="Verwijzing"/>
            <w:noProof/>
          </w:rPr>
          <w:t>25</w:t>
        </w:r>
        <w:r w:rsidR="0089475D" w:rsidRPr="000B31CB">
          <w:rPr>
            <w:rStyle w:val="Verwijzing"/>
            <w:noProof/>
          </w:rPr>
          <w:fldChar w:fldCharType="end"/>
        </w:r>
      </w:hyperlink>
    </w:p>
    <w:p w14:paraId="646D7F54" w14:textId="1391CF6B" w:rsidR="0089475D" w:rsidRDefault="003D7F5B">
      <w:pPr>
        <w:pStyle w:val="Inhopg3"/>
        <w:rPr>
          <w:rFonts w:asciiTheme="minorHAnsi" w:eastAsiaTheme="minorEastAsia" w:hAnsiTheme="minorHAnsi" w:cstheme="minorBidi"/>
          <w:noProof/>
          <w:sz w:val="22"/>
          <w:szCs w:val="22"/>
        </w:rPr>
      </w:pPr>
      <w:hyperlink w:anchor="_Toc75500145" w:history="1">
        <w:r w:rsidR="0089475D" w:rsidRPr="00C87A37">
          <w:rPr>
            <w:rStyle w:val="Hyperlink"/>
            <w:noProof/>
          </w:rPr>
          <w:t>3.2</w:t>
        </w:r>
        <w:r w:rsidR="0089475D">
          <w:rPr>
            <w:rFonts w:asciiTheme="minorHAnsi" w:eastAsiaTheme="minorEastAsia" w:hAnsiTheme="minorHAnsi" w:cstheme="minorBidi"/>
            <w:noProof/>
            <w:sz w:val="22"/>
            <w:szCs w:val="22"/>
          </w:rPr>
          <w:tab/>
        </w:r>
        <w:r w:rsidR="0089475D" w:rsidRPr="00C87A37">
          <w:rPr>
            <w:rStyle w:val="Hyperlink"/>
            <w:noProof/>
          </w:rPr>
          <w:t>Omgevingsdocumenten met en zonder regels</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_Toc75500145 \h </w:instrText>
        </w:r>
        <w:r w:rsidR="0089475D" w:rsidRPr="000B31CB">
          <w:rPr>
            <w:rStyle w:val="Verwijzing"/>
            <w:noProof/>
          </w:rPr>
        </w:r>
        <w:r w:rsidR="0089475D" w:rsidRPr="000B31CB">
          <w:rPr>
            <w:rStyle w:val="Verwijzing"/>
            <w:noProof/>
          </w:rPr>
          <w:fldChar w:fldCharType="separate"/>
        </w:r>
        <w:r w:rsidR="00816BCB">
          <w:rPr>
            <w:rStyle w:val="Verwijzing"/>
            <w:noProof/>
          </w:rPr>
          <w:t>25</w:t>
        </w:r>
        <w:r w:rsidR="0089475D" w:rsidRPr="000B31CB">
          <w:rPr>
            <w:rStyle w:val="Verwijzing"/>
            <w:noProof/>
          </w:rPr>
          <w:fldChar w:fldCharType="end"/>
        </w:r>
      </w:hyperlink>
    </w:p>
    <w:p w14:paraId="57BAA0B1" w14:textId="2D2E3617" w:rsidR="0089475D" w:rsidRDefault="003D7F5B">
      <w:pPr>
        <w:pStyle w:val="Inhopg3"/>
        <w:rPr>
          <w:rFonts w:asciiTheme="minorHAnsi" w:eastAsiaTheme="minorEastAsia" w:hAnsiTheme="minorHAnsi" w:cstheme="minorBidi"/>
          <w:noProof/>
          <w:sz w:val="22"/>
          <w:szCs w:val="22"/>
        </w:rPr>
      </w:pPr>
      <w:hyperlink w:anchor="_Toc75500146" w:history="1">
        <w:r w:rsidR="0089475D" w:rsidRPr="00C87A37">
          <w:rPr>
            <w:rStyle w:val="Hyperlink"/>
            <w:noProof/>
          </w:rPr>
          <w:t>3.3</w:t>
        </w:r>
        <w:r w:rsidR="0089475D">
          <w:rPr>
            <w:rFonts w:asciiTheme="minorHAnsi" w:eastAsiaTheme="minorEastAsia" w:hAnsiTheme="minorHAnsi" w:cstheme="minorBidi"/>
            <w:noProof/>
            <w:sz w:val="22"/>
            <w:szCs w:val="22"/>
          </w:rPr>
          <w:tab/>
        </w:r>
        <w:r w:rsidR="0089475D" w:rsidRPr="00C87A37">
          <w:rPr>
            <w:rStyle w:val="Hyperlink"/>
            <w:noProof/>
          </w:rPr>
          <w:t>Initieel besluit, wijzigingsbesluit en geconsolideerde Regeling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_Toc75500146 \h </w:instrText>
        </w:r>
        <w:r w:rsidR="0089475D" w:rsidRPr="000B31CB">
          <w:rPr>
            <w:rStyle w:val="Verwijzing"/>
            <w:noProof/>
          </w:rPr>
        </w:r>
        <w:r w:rsidR="0089475D" w:rsidRPr="000B31CB">
          <w:rPr>
            <w:rStyle w:val="Verwijzing"/>
            <w:noProof/>
          </w:rPr>
          <w:fldChar w:fldCharType="separate"/>
        </w:r>
        <w:r w:rsidR="00816BCB">
          <w:rPr>
            <w:rStyle w:val="Verwijzing"/>
            <w:noProof/>
          </w:rPr>
          <w:t>26</w:t>
        </w:r>
        <w:r w:rsidR="0089475D" w:rsidRPr="000B31CB">
          <w:rPr>
            <w:rStyle w:val="Verwijzing"/>
            <w:noProof/>
          </w:rPr>
          <w:fldChar w:fldCharType="end"/>
        </w:r>
      </w:hyperlink>
    </w:p>
    <w:p w14:paraId="2DB384B6" w14:textId="3BE4580B" w:rsidR="0089475D" w:rsidRDefault="003D7F5B">
      <w:pPr>
        <w:pStyle w:val="Inhopg3"/>
        <w:rPr>
          <w:rFonts w:asciiTheme="minorHAnsi" w:eastAsiaTheme="minorEastAsia" w:hAnsiTheme="minorHAnsi" w:cstheme="minorBidi"/>
          <w:noProof/>
          <w:sz w:val="22"/>
          <w:szCs w:val="22"/>
        </w:rPr>
      </w:pPr>
      <w:hyperlink w:anchor="_Toc75500147" w:history="1">
        <w:r w:rsidR="0089475D" w:rsidRPr="00C87A37">
          <w:rPr>
            <w:rStyle w:val="Hyperlink"/>
            <w:noProof/>
          </w:rPr>
          <w:t>3.4</w:t>
        </w:r>
        <w:r w:rsidR="0089475D">
          <w:rPr>
            <w:rFonts w:asciiTheme="minorHAnsi" w:eastAsiaTheme="minorEastAsia" w:hAnsiTheme="minorHAnsi" w:cstheme="minorBidi"/>
            <w:noProof/>
            <w:sz w:val="22"/>
            <w:szCs w:val="22"/>
          </w:rPr>
          <w:tab/>
        </w:r>
        <w:r w:rsidR="0089475D" w:rsidRPr="00C87A37">
          <w:rPr>
            <w:rStyle w:val="Hyperlink"/>
            <w:noProof/>
          </w:rPr>
          <w:t>Annoteren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_Toc75500147 \h </w:instrText>
        </w:r>
        <w:r w:rsidR="0089475D" w:rsidRPr="000B31CB">
          <w:rPr>
            <w:rStyle w:val="Verwijzing"/>
            <w:noProof/>
          </w:rPr>
        </w:r>
        <w:r w:rsidR="0089475D" w:rsidRPr="000B31CB">
          <w:rPr>
            <w:rStyle w:val="Verwijzing"/>
            <w:noProof/>
          </w:rPr>
          <w:fldChar w:fldCharType="separate"/>
        </w:r>
        <w:r w:rsidR="00816BCB">
          <w:rPr>
            <w:rStyle w:val="Verwijzing"/>
            <w:noProof/>
          </w:rPr>
          <w:t>26</w:t>
        </w:r>
        <w:r w:rsidR="0089475D" w:rsidRPr="000B31CB">
          <w:rPr>
            <w:rStyle w:val="Verwijzing"/>
            <w:noProof/>
          </w:rPr>
          <w:fldChar w:fldCharType="end"/>
        </w:r>
      </w:hyperlink>
    </w:p>
    <w:p w14:paraId="5AF70EDC" w14:textId="5A60D4D8" w:rsidR="0089475D" w:rsidRDefault="003D7F5B">
      <w:pPr>
        <w:pStyle w:val="Inhopg3"/>
        <w:rPr>
          <w:rFonts w:asciiTheme="minorHAnsi" w:eastAsiaTheme="minorEastAsia" w:hAnsiTheme="minorHAnsi" w:cstheme="minorBidi"/>
          <w:noProof/>
          <w:sz w:val="22"/>
          <w:szCs w:val="22"/>
        </w:rPr>
      </w:pPr>
      <w:hyperlink w:anchor="_Toc75500148" w:history="1">
        <w:r w:rsidR="0089475D" w:rsidRPr="00C87A37">
          <w:rPr>
            <w:rStyle w:val="Hyperlink"/>
            <w:noProof/>
          </w:rPr>
          <w:t>3.5</w:t>
        </w:r>
        <w:r w:rsidR="0089475D">
          <w:rPr>
            <w:rFonts w:asciiTheme="minorHAnsi" w:eastAsiaTheme="minorEastAsia" w:hAnsiTheme="minorHAnsi" w:cstheme="minorBidi"/>
            <w:noProof/>
            <w:sz w:val="22"/>
            <w:szCs w:val="22"/>
          </w:rPr>
          <w:tab/>
        </w:r>
        <w:r w:rsidR="0089475D" w:rsidRPr="00C87A37">
          <w:rPr>
            <w:rStyle w:val="Hyperlink"/>
            <w:noProof/>
          </w:rPr>
          <w:t>Waardelijsten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_Toc75500148 \h </w:instrText>
        </w:r>
        <w:r w:rsidR="0089475D" w:rsidRPr="000B31CB">
          <w:rPr>
            <w:rStyle w:val="Verwijzing"/>
            <w:noProof/>
          </w:rPr>
        </w:r>
        <w:r w:rsidR="0089475D" w:rsidRPr="000B31CB">
          <w:rPr>
            <w:rStyle w:val="Verwijzing"/>
            <w:noProof/>
          </w:rPr>
          <w:fldChar w:fldCharType="separate"/>
        </w:r>
        <w:r w:rsidR="00816BCB">
          <w:rPr>
            <w:rStyle w:val="Verwijzing"/>
            <w:noProof/>
          </w:rPr>
          <w:t>26</w:t>
        </w:r>
        <w:r w:rsidR="0089475D" w:rsidRPr="000B31CB">
          <w:rPr>
            <w:rStyle w:val="Verwijzing"/>
            <w:noProof/>
          </w:rPr>
          <w:fldChar w:fldCharType="end"/>
        </w:r>
      </w:hyperlink>
    </w:p>
    <w:p w14:paraId="5301F878" w14:textId="4F99F1C9" w:rsidR="0089475D" w:rsidRDefault="003D7F5B">
      <w:pPr>
        <w:pStyle w:val="Inhopg3"/>
        <w:rPr>
          <w:rFonts w:asciiTheme="minorHAnsi" w:eastAsiaTheme="minorEastAsia" w:hAnsiTheme="minorHAnsi" w:cstheme="minorBidi"/>
          <w:noProof/>
          <w:sz w:val="22"/>
          <w:szCs w:val="22"/>
        </w:rPr>
      </w:pPr>
      <w:hyperlink w:anchor="_Toc75500149" w:history="1">
        <w:r w:rsidR="0089475D" w:rsidRPr="00C87A37">
          <w:rPr>
            <w:rStyle w:val="Hyperlink"/>
            <w:noProof/>
          </w:rPr>
          <w:t>3.6</w:t>
        </w:r>
        <w:r w:rsidR="0089475D">
          <w:rPr>
            <w:rFonts w:asciiTheme="minorHAnsi" w:eastAsiaTheme="minorEastAsia" w:hAnsiTheme="minorHAnsi" w:cstheme="minorBidi"/>
            <w:noProof/>
            <w:sz w:val="22"/>
            <w:szCs w:val="22"/>
          </w:rPr>
          <w:tab/>
        </w:r>
        <w:r w:rsidR="0089475D" w:rsidRPr="00C87A37">
          <w:rPr>
            <w:rStyle w:val="Hyperlink"/>
            <w:noProof/>
          </w:rPr>
          <w:t>Presentatiemodel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_Toc75500149 \h </w:instrText>
        </w:r>
        <w:r w:rsidR="0089475D" w:rsidRPr="000B31CB">
          <w:rPr>
            <w:rStyle w:val="Verwijzing"/>
            <w:noProof/>
          </w:rPr>
        </w:r>
        <w:r w:rsidR="0089475D" w:rsidRPr="000B31CB">
          <w:rPr>
            <w:rStyle w:val="Verwijzing"/>
            <w:noProof/>
          </w:rPr>
          <w:fldChar w:fldCharType="separate"/>
        </w:r>
        <w:r w:rsidR="00816BCB">
          <w:rPr>
            <w:rStyle w:val="Verwijzing"/>
            <w:noProof/>
          </w:rPr>
          <w:t>27</w:t>
        </w:r>
        <w:r w:rsidR="0089475D" w:rsidRPr="000B31CB">
          <w:rPr>
            <w:rStyle w:val="Verwijzing"/>
            <w:noProof/>
          </w:rPr>
          <w:fldChar w:fldCharType="end"/>
        </w:r>
      </w:hyperlink>
    </w:p>
    <w:p w14:paraId="0DA5F8AD" w14:textId="4F796533" w:rsidR="0089475D" w:rsidRDefault="003D7F5B">
      <w:pPr>
        <w:pStyle w:val="Inhopg3"/>
        <w:rPr>
          <w:rFonts w:asciiTheme="minorHAnsi" w:eastAsiaTheme="minorEastAsia" w:hAnsiTheme="minorHAnsi" w:cstheme="minorBidi"/>
          <w:noProof/>
          <w:sz w:val="22"/>
          <w:szCs w:val="22"/>
        </w:rPr>
      </w:pPr>
      <w:hyperlink w:anchor="_Toc75500150" w:history="1">
        <w:r w:rsidR="0089475D" w:rsidRPr="00C87A37">
          <w:rPr>
            <w:rStyle w:val="Hyperlink"/>
            <w:noProof/>
          </w:rPr>
          <w:t>3.7</w:t>
        </w:r>
        <w:r w:rsidR="0089475D">
          <w:rPr>
            <w:rFonts w:asciiTheme="minorHAnsi" w:eastAsiaTheme="minorEastAsia" w:hAnsiTheme="minorHAnsi" w:cstheme="minorBidi"/>
            <w:noProof/>
            <w:sz w:val="22"/>
            <w:szCs w:val="22"/>
          </w:rPr>
          <w:tab/>
        </w:r>
        <w:r w:rsidR="0089475D" w:rsidRPr="00C87A37">
          <w:rPr>
            <w:rStyle w:val="Hyperlink"/>
            <w:noProof/>
          </w:rPr>
          <w:t>Metadata</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_Toc75500150 \h </w:instrText>
        </w:r>
        <w:r w:rsidR="0089475D" w:rsidRPr="000B31CB">
          <w:rPr>
            <w:rStyle w:val="Verwijzing"/>
            <w:noProof/>
          </w:rPr>
        </w:r>
        <w:r w:rsidR="0089475D" w:rsidRPr="000B31CB">
          <w:rPr>
            <w:rStyle w:val="Verwijzing"/>
            <w:noProof/>
          </w:rPr>
          <w:fldChar w:fldCharType="separate"/>
        </w:r>
        <w:r w:rsidR="00816BCB">
          <w:rPr>
            <w:rStyle w:val="Verwijzing"/>
            <w:noProof/>
          </w:rPr>
          <w:t>31</w:t>
        </w:r>
        <w:r w:rsidR="0089475D" w:rsidRPr="000B31CB">
          <w:rPr>
            <w:rStyle w:val="Verwijzing"/>
            <w:noProof/>
          </w:rPr>
          <w:fldChar w:fldCharType="end"/>
        </w:r>
      </w:hyperlink>
    </w:p>
    <w:p w14:paraId="3341B999" w14:textId="5BF70845" w:rsidR="0089475D" w:rsidRDefault="003D7F5B">
      <w:pPr>
        <w:pStyle w:val="Inhopg3"/>
        <w:rPr>
          <w:rFonts w:asciiTheme="minorHAnsi" w:eastAsiaTheme="minorEastAsia" w:hAnsiTheme="minorHAnsi" w:cstheme="minorBidi"/>
          <w:noProof/>
          <w:sz w:val="22"/>
          <w:szCs w:val="22"/>
        </w:rPr>
      </w:pPr>
      <w:hyperlink w:anchor="_Toc75500151" w:history="1">
        <w:r w:rsidR="0089475D" w:rsidRPr="00C87A37">
          <w:rPr>
            <w:rStyle w:val="Hyperlink"/>
            <w:noProof/>
          </w:rPr>
          <w:t>3.8</w:t>
        </w:r>
        <w:r w:rsidR="0089475D">
          <w:rPr>
            <w:rFonts w:asciiTheme="minorHAnsi" w:eastAsiaTheme="minorEastAsia" w:hAnsiTheme="minorHAnsi" w:cstheme="minorBidi"/>
            <w:noProof/>
            <w:sz w:val="22"/>
            <w:szCs w:val="22"/>
          </w:rPr>
          <w:tab/>
        </w:r>
        <w:r w:rsidR="0089475D" w:rsidRPr="00C87A37">
          <w:rPr>
            <w:rStyle w:val="Hyperlink"/>
            <w:noProof/>
          </w:rPr>
          <w:t>Van plan tot publicatie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_Toc75500151 \h </w:instrText>
        </w:r>
        <w:r w:rsidR="0089475D" w:rsidRPr="000B31CB">
          <w:rPr>
            <w:rStyle w:val="Verwijzing"/>
            <w:noProof/>
          </w:rPr>
        </w:r>
        <w:r w:rsidR="0089475D" w:rsidRPr="000B31CB">
          <w:rPr>
            <w:rStyle w:val="Verwijzing"/>
            <w:noProof/>
          </w:rPr>
          <w:fldChar w:fldCharType="separate"/>
        </w:r>
        <w:r w:rsidR="00816BCB">
          <w:rPr>
            <w:rStyle w:val="Verwijzing"/>
            <w:noProof/>
          </w:rPr>
          <w:t>31</w:t>
        </w:r>
        <w:r w:rsidR="0089475D" w:rsidRPr="000B31CB">
          <w:rPr>
            <w:rStyle w:val="Verwijzing"/>
            <w:noProof/>
          </w:rPr>
          <w:fldChar w:fldCharType="end"/>
        </w:r>
      </w:hyperlink>
    </w:p>
    <w:p w14:paraId="7B79F79F" w14:textId="728AC316" w:rsidR="0089475D" w:rsidRDefault="003D7F5B">
      <w:pPr>
        <w:pStyle w:val="Inhopg4"/>
        <w:rPr>
          <w:rFonts w:asciiTheme="minorHAnsi" w:eastAsiaTheme="minorEastAsia" w:hAnsiTheme="minorHAnsi" w:cstheme="minorBidi"/>
          <w:noProof/>
          <w:sz w:val="22"/>
          <w:szCs w:val="22"/>
        </w:rPr>
      </w:pPr>
      <w:hyperlink w:anchor="_Toc75500152" w:history="1">
        <w:r w:rsidR="0089475D" w:rsidRPr="00C87A37">
          <w:rPr>
            <w:rStyle w:val="Hyperlink"/>
            <w:noProof/>
          </w:rPr>
          <w:t>3.8.1</w:t>
        </w:r>
        <w:r w:rsidR="0089475D">
          <w:rPr>
            <w:rFonts w:asciiTheme="minorHAnsi" w:eastAsiaTheme="minorEastAsia" w:hAnsiTheme="minorHAnsi" w:cstheme="minorBidi"/>
            <w:noProof/>
            <w:sz w:val="22"/>
            <w:szCs w:val="22"/>
          </w:rPr>
          <w:tab/>
        </w:r>
        <w:r w:rsidR="0089475D" w:rsidRPr="00C87A37">
          <w:rPr>
            <w:rStyle w:val="Hyperlink"/>
            <w:noProof/>
          </w:rPr>
          <w:t>Het aanleverproces</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_Toc75500152 \h </w:instrText>
        </w:r>
        <w:r w:rsidR="0089475D" w:rsidRPr="000B31CB">
          <w:rPr>
            <w:rStyle w:val="Verwijzing"/>
            <w:noProof/>
          </w:rPr>
        </w:r>
        <w:r w:rsidR="0089475D" w:rsidRPr="000B31CB">
          <w:rPr>
            <w:rStyle w:val="Verwijzing"/>
            <w:noProof/>
          </w:rPr>
          <w:fldChar w:fldCharType="separate"/>
        </w:r>
        <w:r w:rsidR="00816BCB">
          <w:rPr>
            <w:rStyle w:val="Verwijzing"/>
            <w:noProof/>
          </w:rPr>
          <w:t>31</w:t>
        </w:r>
        <w:r w:rsidR="0089475D" w:rsidRPr="000B31CB">
          <w:rPr>
            <w:rStyle w:val="Verwijzing"/>
            <w:noProof/>
          </w:rPr>
          <w:fldChar w:fldCharType="end"/>
        </w:r>
      </w:hyperlink>
    </w:p>
    <w:p w14:paraId="111D9530" w14:textId="38FE493D" w:rsidR="0089475D" w:rsidRDefault="003D7F5B">
      <w:pPr>
        <w:pStyle w:val="Inhopg4"/>
        <w:rPr>
          <w:rFonts w:asciiTheme="minorHAnsi" w:eastAsiaTheme="minorEastAsia" w:hAnsiTheme="minorHAnsi" w:cstheme="minorBidi"/>
          <w:noProof/>
          <w:sz w:val="22"/>
          <w:szCs w:val="22"/>
        </w:rPr>
      </w:pPr>
      <w:hyperlink w:anchor="_Toc75500153" w:history="1">
        <w:r w:rsidR="0089475D" w:rsidRPr="00C87A37">
          <w:rPr>
            <w:rStyle w:val="Hyperlink"/>
            <w:noProof/>
          </w:rPr>
          <w:t>3.8.2</w:t>
        </w:r>
        <w:r w:rsidR="0089475D">
          <w:rPr>
            <w:rFonts w:asciiTheme="minorHAnsi" w:eastAsiaTheme="minorEastAsia" w:hAnsiTheme="minorHAnsi" w:cstheme="minorBidi"/>
            <w:noProof/>
            <w:sz w:val="22"/>
            <w:szCs w:val="22"/>
          </w:rPr>
          <w:tab/>
        </w:r>
        <w:r w:rsidR="0089475D" w:rsidRPr="00C87A37">
          <w:rPr>
            <w:rStyle w:val="Hyperlink"/>
            <w:noProof/>
          </w:rPr>
          <w:t>Raadplegen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_Toc75500153 \h </w:instrText>
        </w:r>
        <w:r w:rsidR="0089475D" w:rsidRPr="000B31CB">
          <w:rPr>
            <w:rStyle w:val="Verwijzing"/>
            <w:noProof/>
          </w:rPr>
        </w:r>
        <w:r w:rsidR="0089475D" w:rsidRPr="000B31CB">
          <w:rPr>
            <w:rStyle w:val="Verwijzing"/>
            <w:noProof/>
          </w:rPr>
          <w:fldChar w:fldCharType="separate"/>
        </w:r>
        <w:r w:rsidR="00816BCB">
          <w:rPr>
            <w:rStyle w:val="Verwijzing"/>
            <w:noProof/>
          </w:rPr>
          <w:t>32</w:t>
        </w:r>
        <w:r w:rsidR="0089475D" w:rsidRPr="000B31CB">
          <w:rPr>
            <w:rStyle w:val="Verwijzing"/>
            <w:noProof/>
          </w:rPr>
          <w:fldChar w:fldCharType="end"/>
        </w:r>
      </w:hyperlink>
    </w:p>
    <w:p w14:paraId="36F100D2" w14:textId="28E2C1D2" w:rsidR="0089475D" w:rsidRDefault="003D7F5B">
      <w:pPr>
        <w:pStyle w:val="Inhopg5"/>
        <w:rPr>
          <w:rFonts w:asciiTheme="minorHAnsi" w:eastAsiaTheme="minorEastAsia" w:hAnsiTheme="minorHAnsi" w:cstheme="minorBidi"/>
          <w:noProof/>
          <w:sz w:val="22"/>
          <w:szCs w:val="22"/>
        </w:rPr>
      </w:pPr>
      <w:hyperlink w:anchor="_Toc75500154" w:history="1">
        <w:r w:rsidR="0089475D" w:rsidRPr="00C87A37">
          <w:rPr>
            <w:rStyle w:val="Hyperlink"/>
            <w:noProof/>
          </w:rPr>
          <w:t>3.8.2.1</w:t>
        </w:r>
        <w:r w:rsidR="0089475D">
          <w:rPr>
            <w:rFonts w:asciiTheme="minorHAnsi" w:eastAsiaTheme="minorEastAsia" w:hAnsiTheme="minorHAnsi" w:cstheme="minorBidi"/>
            <w:noProof/>
            <w:sz w:val="22"/>
            <w:szCs w:val="22"/>
          </w:rPr>
          <w:tab/>
        </w:r>
        <w:r w:rsidR="0089475D" w:rsidRPr="00C87A37">
          <w:rPr>
            <w:rStyle w:val="Hyperlink"/>
            <w:noProof/>
          </w:rPr>
          <w:t>Raadplegen in het officiële publicatieblad</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_Toc75500154 \h </w:instrText>
        </w:r>
        <w:r w:rsidR="0089475D" w:rsidRPr="000B31CB">
          <w:rPr>
            <w:rStyle w:val="Verwijzing"/>
            <w:noProof/>
          </w:rPr>
        </w:r>
        <w:r w:rsidR="0089475D" w:rsidRPr="000B31CB">
          <w:rPr>
            <w:rStyle w:val="Verwijzing"/>
            <w:noProof/>
          </w:rPr>
          <w:fldChar w:fldCharType="separate"/>
        </w:r>
        <w:r w:rsidR="00816BCB">
          <w:rPr>
            <w:rStyle w:val="Verwijzing"/>
            <w:noProof/>
          </w:rPr>
          <w:t>32</w:t>
        </w:r>
        <w:r w:rsidR="0089475D" w:rsidRPr="000B31CB">
          <w:rPr>
            <w:rStyle w:val="Verwijzing"/>
            <w:noProof/>
          </w:rPr>
          <w:fldChar w:fldCharType="end"/>
        </w:r>
      </w:hyperlink>
    </w:p>
    <w:p w14:paraId="56B93C79" w14:textId="0BD0655A" w:rsidR="0089475D" w:rsidRDefault="003D7F5B">
      <w:pPr>
        <w:pStyle w:val="Inhopg5"/>
        <w:rPr>
          <w:rFonts w:asciiTheme="minorHAnsi" w:eastAsiaTheme="minorEastAsia" w:hAnsiTheme="minorHAnsi" w:cstheme="minorBidi"/>
          <w:noProof/>
          <w:sz w:val="22"/>
          <w:szCs w:val="22"/>
        </w:rPr>
      </w:pPr>
      <w:hyperlink w:anchor="_Toc75500155" w:history="1">
        <w:r w:rsidR="0089475D" w:rsidRPr="00C87A37">
          <w:rPr>
            <w:rStyle w:val="Hyperlink"/>
            <w:noProof/>
          </w:rPr>
          <w:t>3.8.2.2</w:t>
        </w:r>
        <w:r w:rsidR="0089475D">
          <w:rPr>
            <w:rFonts w:asciiTheme="minorHAnsi" w:eastAsiaTheme="minorEastAsia" w:hAnsiTheme="minorHAnsi" w:cstheme="minorBidi"/>
            <w:noProof/>
            <w:sz w:val="22"/>
            <w:szCs w:val="22"/>
          </w:rPr>
          <w:tab/>
        </w:r>
        <w:r w:rsidR="0089475D" w:rsidRPr="00C87A37">
          <w:rPr>
            <w:rStyle w:val="Hyperlink"/>
            <w:noProof/>
          </w:rPr>
          <w:t>Raadplegen in DSO-LV</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_Toc75500155 \h </w:instrText>
        </w:r>
        <w:r w:rsidR="0089475D" w:rsidRPr="000B31CB">
          <w:rPr>
            <w:rStyle w:val="Verwijzing"/>
            <w:noProof/>
          </w:rPr>
        </w:r>
        <w:r w:rsidR="0089475D" w:rsidRPr="000B31CB">
          <w:rPr>
            <w:rStyle w:val="Verwijzing"/>
            <w:noProof/>
          </w:rPr>
          <w:fldChar w:fldCharType="separate"/>
        </w:r>
        <w:r w:rsidR="00816BCB">
          <w:rPr>
            <w:rStyle w:val="Verwijzing"/>
            <w:noProof/>
          </w:rPr>
          <w:t>32</w:t>
        </w:r>
        <w:r w:rsidR="0089475D" w:rsidRPr="000B31CB">
          <w:rPr>
            <w:rStyle w:val="Verwijzing"/>
            <w:noProof/>
          </w:rPr>
          <w:fldChar w:fldCharType="end"/>
        </w:r>
      </w:hyperlink>
    </w:p>
    <w:p w14:paraId="1B51D30A" w14:textId="5191160C" w:rsidR="0089475D" w:rsidRDefault="003D7F5B">
      <w:pPr>
        <w:pStyle w:val="Inhopg1"/>
        <w:rPr>
          <w:rFonts w:asciiTheme="minorHAnsi" w:eastAsiaTheme="minorEastAsia" w:hAnsiTheme="minorHAnsi" w:cstheme="minorBidi"/>
          <w:b w:val="0"/>
          <w:noProof/>
          <w:sz w:val="22"/>
          <w:szCs w:val="22"/>
        </w:rPr>
      </w:pPr>
      <w:hyperlink w:anchor="_Toc75500156" w:history="1">
        <w:r w:rsidR="0089475D" w:rsidRPr="00C87A37">
          <w:rPr>
            <w:rStyle w:val="Hyperlink"/>
            <w:noProof/>
          </w:rPr>
          <w:t>B</w:t>
        </w:r>
        <w:r w:rsidR="0089475D">
          <w:rPr>
            <w:rFonts w:asciiTheme="minorHAnsi" w:eastAsiaTheme="minorEastAsia" w:hAnsiTheme="minorHAnsi" w:cstheme="minorBidi"/>
            <w:b w:val="0"/>
            <w:noProof/>
            <w:sz w:val="22"/>
            <w:szCs w:val="22"/>
          </w:rPr>
          <w:tab/>
        </w:r>
        <w:r w:rsidR="0089475D" w:rsidRPr="00C87A37">
          <w:rPr>
            <w:rStyle w:val="Hyperlink"/>
            <w:noProof/>
          </w:rPr>
          <w:t>Modellering van het projectbesluit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_Toc75500156 \h </w:instrText>
        </w:r>
        <w:r w:rsidR="0089475D" w:rsidRPr="000B31CB">
          <w:rPr>
            <w:rStyle w:val="Verwijzing"/>
            <w:noProof/>
          </w:rPr>
        </w:r>
        <w:r w:rsidR="0089475D" w:rsidRPr="000B31CB">
          <w:rPr>
            <w:rStyle w:val="Verwijzing"/>
            <w:noProof/>
          </w:rPr>
          <w:fldChar w:fldCharType="separate"/>
        </w:r>
        <w:r w:rsidR="00816BCB">
          <w:rPr>
            <w:rStyle w:val="Verwijzing"/>
            <w:noProof/>
          </w:rPr>
          <w:t>33</w:t>
        </w:r>
        <w:r w:rsidR="0089475D" w:rsidRPr="000B31CB">
          <w:rPr>
            <w:rStyle w:val="Verwijzing"/>
            <w:noProof/>
          </w:rPr>
          <w:fldChar w:fldCharType="end"/>
        </w:r>
      </w:hyperlink>
    </w:p>
    <w:p w14:paraId="2D19DB62" w14:textId="2CE2B955" w:rsidR="0089475D" w:rsidRDefault="003D7F5B">
      <w:pPr>
        <w:pStyle w:val="Inhopg2"/>
        <w:rPr>
          <w:rFonts w:asciiTheme="minorHAnsi" w:eastAsiaTheme="minorEastAsia" w:hAnsiTheme="minorHAnsi" w:cstheme="minorBidi"/>
          <w:b w:val="0"/>
          <w:noProof/>
          <w:sz w:val="22"/>
          <w:szCs w:val="22"/>
        </w:rPr>
      </w:pPr>
      <w:hyperlink w:anchor="_Toc75500157" w:history="1">
        <w:r w:rsidR="0089475D" w:rsidRPr="00C87A37">
          <w:rPr>
            <w:rStyle w:val="Hyperlink"/>
            <w:noProof/>
          </w:rPr>
          <w:t>4</w:t>
        </w:r>
        <w:r w:rsidR="0089475D">
          <w:rPr>
            <w:rFonts w:asciiTheme="minorHAnsi" w:eastAsiaTheme="minorEastAsia" w:hAnsiTheme="minorHAnsi" w:cstheme="minorBidi"/>
            <w:b w:val="0"/>
            <w:noProof/>
            <w:sz w:val="22"/>
            <w:szCs w:val="22"/>
          </w:rPr>
          <w:tab/>
        </w:r>
        <w:r w:rsidR="0089475D" w:rsidRPr="00C87A37">
          <w:rPr>
            <w:rStyle w:val="Hyperlink"/>
            <w:noProof/>
          </w:rPr>
          <w:t>De vormgeving van Besluit en Regeling bij het projectbesluit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_Toc75500157 \h </w:instrText>
        </w:r>
        <w:r w:rsidR="0089475D" w:rsidRPr="000B31CB">
          <w:rPr>
            <w:rStyle w:val="Verwijzing"/>
            <w:noProof/>
          </w:rPr>
        </w:r>
        <w:r w:rsidR="0089475D" w:rsidRPr="000B31CB">
          <w:rPr>
            <w:rStyle w:val="Verwijzing"/>
            <w:noProof/>
          </w:rPr>
          <w:fldChar w:fldCharType="separate"/>
        </w:r>
        <w:r w:rsidR="00816BCB">
          <w:rPr>
            <w:rStyle w:val="Verwijzing"/>
            <w:noProof/>
          </w:rPr>
          <w:t>34</w:t>
        </w:r>
        <w:r w:rsidR="0089475D" w:rsidRPr="000B31CB">
          <w:rPr>
            <w:rStyle w:val="Verwijzing"/>
            <w:noProof/>
          </w:rPr>
          <w:fldChar w:fldCharType="end"/>
        </w:r>
      </w:hyperlink>
    </w:p>
    <w:p w14:paraId="540213A5" w14:textId="64C3A0DF" w:rsidR="0089475D" w:rsidRDefault="003D7F5B">
      <w:pPr>
        <w:pStyle w:val="Inhopg3"/>
        <w:rPr>
          <w:rFonts w:asciiTheme="minorHAnsi" w:eastAsiaTheme="minorEastAsia" w:hAnsiTheme="minorHAnsi" w:cstheme="minorBidi"/>
          <w:noProof/>
          <w:sz w:val="22"/>
          <w:szCs w:val="22"/>
        </w:rPr>
      </w:pPr>
      <w:hyperlink w:anchor="_Toc75500158" w:history="1">
        <w:r w:rsidR="0089475D" w:rsidRPr="00C87A37">
          <w:rPr>
            <w:rStyle w:val="Hyperlink"/>
            <w:noProof/>
          </w:rPr>
          <w:t>4.1</w:t>
        </w:r>
        <w:r w:rsidR="0089475D">
          <w:rPr>
            <w:rFonts w:asciiTheme="minorHAnsi" w:eastAsiaTheme="minorEastAsia" w:hAnsiTheme="minorHAnsi" w:cstheme="minorBidi"/>
            <w:noProof/>
            <w:sz w:val="22"/>
            <w:szCs w:val="22"/>
          </w:rPr>
          <w:tab/>
        </w:r>
        <w:r w:rsidR="0089475D" w:rsidRPr="00C87A37">
          <w:rPr>
            <w:rStyle w:val="Hyperlink"/>
            <w:noProof/>
          </w:rPr>
          <w:t>Besluit, juridisch geldende versie en (geconsolideerde) Regeling van het projectbesluit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_Toc75500158 \h </w:instrText>
        </w:r>
        <w:r w:rsidR="0089475D" w:rsidRPr="000B31CB">
          <w:rPr>
            <w:rStyle w:val="Verwijzing"/>
            <w:noProof/>
          </w:rPr>
        </w:r>
        <w:r w:rsidR="0089475D" w:rsidRPr="000B31CB">
          <w:rPr>
            <w:rStyle w:val="Verwijzing"/>
            <w:noProof/>
          </w:rPr>
          <w:fldChar w:fldCharType="separate"/>
        </w:r>
        <w:r w:rsidR="00816BCB">
          <w:rPr>
            <w:rStyle w:val="Verwijzing"/>
            <w:noProof/>
          </w:rPr>
          <w:t>34</w:t>
        </w:r>
        <w:r w:rsidR="0089475D" w:rsidRPr="000B31CB">
          <w:rPr>
            <w:rStyle w:val="Verwijzing"/>
            <w:noProof/>
          </w:rPr>
          <w:fldChar w:fldCharType="end"/>
        </w:r>
      </w:hyperlink>
    </w:p>
    <w:p w14:paraId="6EB880FF" w14:textId="45F1D82A" w:rsidR="0089475D" w:rsidRDefault="003D7F5B">
      <w:pPr>
        <w:pStyle w:val="Inhopg3"/>
        <w:rPr>
          <w:rFonts w:asciiTheme="minorHAnsi" w:eastAsiaTheme="minorEastAsia" w:hAnsiTheme="minorHAnsi" w:cstheme="minorBidi"/>
          <w:noProof/>
          <w:sz w:val="22"/>
          <w:szCs w:val="22"/>
        </w:rPr>
      </w:pPr>
      <w:hyperlink w:anchor="_Toc75500159" w:history="1">
        <w:r w:rsidR="0089475D" w:rsidRPr="00C87A37">
          <w:rPr>
            <w:rStyle w:val="Hyperlink"/>
            <w:noProof/>
          </w:rPr>
          <w:t>4.2</w:t>
        </w:r>
        <w:r w:rsidR="0089475D">
          <w:rPr>
            <w:rFonts w:asciiTheme="minorHAnsi" w:eastAsiaTheme="minorEastAsia" w:hAnsiTheme="minorHAnsi" w:cstheme="minorBidi"/>
            <w:noProof/>
            <w:sz w:val="22"/>
            <w:szCs w:val="22"/>
          </w:rPr>
          <w:tab/>
        </w:r>
        <w:r w:rsidR="0089475D" w:rsidRPr="00C87A37">
          <w:rPr>
            <w:rStyle w:val="Hyperlink"/>
            <w:noProof/>
          </w:rPr>
          <w:t>Modellen voor Besluit en Regeling en tekststructuren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_Toc75500159 \h </w:instrText>
        </w:r>
        <w:r w:rsidR="0089475D" w:rsidRPr="000B31CB">
          <w:rPr>
            <w:rStyle w:val="Verwijzing"/>
            <w:noProof/>
          </w:rPr>
        </w:r>
        <w:r w:rsidR="0089475D" w:rsidRPr="000B31CB">
          <w:rPr>
            <w:rStyle w:val="Verwijzing"/>
            <w:noProof/>
          </w:rPr>
          <w:fldChar w:fldCharType="separate"/>
        </w:r>
        <w:r w:rsidR="00816BCB">
          <w:rPr>
            <w:rStyle w:val="Verwijzing"/>
            <w:noProof/>
          </w:rPr>
          <w:t>34</w:t>
        </w:r>
        <w:r w:rsidR="0089475D" w:rsidRPr="000B31CB">
          <w:rPr>
            <w:rStyle w:val="Verwijzing"/>
            <w:noProof/>
          </w:rPr>
          <w:fldChar w:fldCharType="end"/>
        </w:r>
      </w:hyperlink>
    </w:p>
    <w:p w14:paraId="3739B198" w14:textId="6A925A96" w:rsidR="0089475D" w:rsidRDefault="003D7F5B">
      <w:pPr>
        <w:pStyle w:val="Inhopg4"/>
        <w:rPr>
          <w:rFonts w:asciiTheme="minorHAnsi" w:eastAsiaTheme="minorEastAsia" w:hAnsiTheme="minorHAnsi" w:cstheme="minorBidi"/>
          <w:noProof/>
          <w:sz w:val="22"/>
          <w:szCs w:val="22"/>
        </w:rPr>
      </w:pPr>
      <w:hyperlink w:anchor="_Toc75500160" w:history="1">
        <w:r w:rsidR="0089475D" w:rsidRPr="00C87A37">
          <w:rPr>
            <w:rStyle w:val="Hyperlink"/>
            <w:noProof/>
          </w:rPr>
          <w:t>4.2.1</w:t>
        </w:r>
        <w:r w:rsidR="0089475D">
          <w:rPr>
            <w:rFonts w:asciiTheme="minorHAnsi" w:eastAsiaTheme="minorEastAsia" w:hAnsiTheme="minorHAnsi" w:cstheme="minorBidi"/>
            <w:noProof/>
            <w:sz w:val="22"/>
            <w:szCs w:val="22"/>
          </w:rPr>
          <w:tab/>
        </w:r>
        <w:r w:rsidR="0089475D" w:rsidRPr="00C87A37">
          <w:rPr>
            <w:rStyle w:val="Hyperlink"/>
            <w:noProof/>
          </w:rPr>
          <w:t>Modellen voor Besluit en Regeling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_Toc75500160 \h </w:instrText>
        </w:r>
        <w:r w:rsidR="0089475D" w:rsidRPr="000B31CB">
          <w:rPr>
            <w:rStyle w:val="Verwijzing"/>
            <w:noProof/>
          </w:rPr>
        </w:r>
        <w:r w:rsidR="0089475D" w:rsidRPr="000B31CB">
          <w:rPr>
            <w:rStyle w:val="Verwijzing"/>
            <w:noProof/>
          </w:rPr>
          <w:fldChar w:fldCharType="separate"/>
        </w:r>
        <w:r w:rsidR="00816BCB">
          <w:rPr>
            <w:rStyle w:val="Verwijzing"/>
            <w:noProof/>
          </w:rPr>
          <w:t>34</w:t>
        </w:r>
        <w:r w:rsidR="0089475D" w:rsidRPr="000B31CB">
          <w:rPr>
            <w:rStyle w:val="Verwijzing"/>
            <w:noProof/>
          </w:rPr>
          <w:fldChar w:fldCharType="end"/>
        </w:r>
      </w:hyperlink>
    </w:p>
    <w:p w14:paraId="3B5EF0E8" w14:textId="155455F5" w:rsidR="0089475D" w:rsidRDefault="003D7F5B">
      <w:pPr>
        <w:pStyle w:val="Inhopg4"/>
        <w:rPr>
          <w:rFonts w:asciiTheme="minorHAnsi" w:eastAsiaTheme="minorEastAsia" w:hAnsiTheme="minorHAnsi" w:cstheme="minorBidi"/>
          <w:noProof/>
          <w:sz w:val="22"/>
          <w:szCs w:val="22"/>
        </w:rPr>
      </w:pPr>
      <w:hyperlink w:anchor="_Toc75500161" w:history="1">
        <w:r w:rsidR="0089475D" w:rsidRPr="00C87A37">
          <w:rPr>
            <w:rStyle w:val="Hyperlink"/>
            <w:noProof/>
          </w:rPr>
          <w:t>4.2.2</w:t>
        </w:r>
        <w:r w:rsidR="0089475D">
          <w:rPr>
            <w:rFonts w:asciiTheme="minorHAnsi" w:eastAsiaTheme="minorEastAsia" w:hAnsiTheme="minorHAnsi" w:cstheme="minorBidi"/>
            <w:noProof/>
            <w:sz w:val="22"/>
            <w:szCs w:val="22"/>
          </w:rPr>
          <w:tab/>
        </w:r>
        <w:r w:rsidR="0089475D" w:rsidRPr="00C87A37">
          <w:rPr>
            <w:rStyle w:val="Hyperlink"/>
            <w:noProof/>
          </w:rPr>
          <w:t>Tekststructuren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_Toc75500161 \h </w:instrText>
        </w:r>
        <w:r w:rsidR="0089475D" w:rsidRPr="000B31CB">
          <w:rPr>
            <w:rStyle w:val="Verwijzing"/>
            <w:noProof/>
          </w:rPr>
        </w:r>
        <w:r w:rsidR="0089475D" w:rsidRPr="000B31CB">
          <w:rPr>
            <w:rStyle w:val="Verwijzing"/>
            <w:noProof/>
          </w:rPr>
          <w:fldChar w:fldCharType="separate"/>
        </w:r>
        <w:r w:rsidR="00816BCB">
          <w:rPr>
            <w:rStyle w:val="Verwijzing"/>
            <w:noProof/>
          </w:rPr>
          <w:t>35</w:t>
        </w:r>
        <w:r w:rsidR="0089475D" w:rsidRPr="000B31CB">
          <w:rPr>
            <w:rStyle w:val="Verwijzing"/>
            <w:noProof/>
          </w:rPr>
          <w:fldChar w:fldCharType="end"/>
        </w:r>
      </w:hyperlink>
    </w:p>
    <w:p w14:paraId="444CC235" w14:textId="41B4BD9A" w:rsidR="0089475D" w:rsidRDefault="003D7F5B">
      <w:pPr>
        <w:pStyle w:val="Inhopg3"/>
        <w:rPr>
          <w:rFonts w:asciiTheme="minorHAnsi" w:eastAsiaTheme="minorEastAsia" w:hAnsiTheme="minorHAnsi" w:cstheme="minorBidi"/>
          <w:noProof/>
          <w:sz w:val="22"/>
          <w:szCs w:val="22"/>
        </w:rPr>
      </w:pPr>
      <w:hyperlink w:anchor="_Toc75500162" w:history="1">
        <w:r w:rsidR="0089475D" w:rsidRPr="00C87A37">
          <w:rPr>
            <w:rStyle w:val="Hyperlink"/>
            <w:noProof/>
          </w:rPr>
          <w:t>4.3</w:t>
        </w:r>
        <w:r w:rsidR="0089475D">
          <w:rPr>
            <w:rFonts w:asciiTheme="minorHAnsi" w:eastAsiaTheme="minorEastAsia" w:hAnsiTheme="minorHAnsi" w:cstheme="minorBidi"/>
            <w:noProof/>
            <w:sz w:val="22"/>
            <w:szCs w:val="22"/>
          </w:rPr>
          <w:tab/>
        </w:r>
        <w:r w:rsidR="0089475D" w:rsidRPr="00C87A37">
          <w:rPr>
            <w:rStyle w:val="Hyperlink"/>
            <w:noProof/>
          </w:rPr>
          <w:t>De vormgeving van Besluit en Regeling bij omgevingsdocumenten met Vrijetekststructuur</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_Toc75500162 \h </w:instrText>
        </w:r>
        <w:r w:rsidR="0089475D" w:rsidRPr="000B31CB">
          <w:rPr>
            <w:rStyle w:val="Verwijzing"/>
            <w:noProof/>
          </w:rPr>
        </w:r>
        <w:r w:rsidR="0089475D" w:rsidRPr="000B31CB">
          <w:rPr>
            <w:rStyle w:val="Verwijzing"/>
            <w:noProof/>
          </w:rPr>
          <w:fldChar w:fldCharType="separate"/>
        </w:r>
        <w:r w:rsidR="00816BCB">
          <w:rPr>
            <w:rStyle w:val="Verwijzing"/>
            <w:noProof/>
          </w:rPr>
          <w:t>35</w:t>
        </w:r>
        <w:r w:rsidR="0089475D" w:rsidRPr="000B31CB">
          <w:rPr>
            <w:rStyle w:val="Verwijzing"/>
            <w:noProof/>
          </w:rPr>
          <w:fldChar w:fldCharType="end"/>
        </w:r>
      </w:hyperlink>
    </w:p>
    <w:p w14:paraId="4FC3417F" w14:textId="558F91EC" w:rsidR="0089475D" w:rsidRDefault="003D7F5B">
      <w:pPr>
        <w:pStyle w:val="Inhopg4"/>
        <w:rPr>
          <w:rFonts w:asciiTheme="minorHAnsi" w:eastAsiaTheme="minorEastAsia" w:hAnsiTheme="minorHAnsi" w:cstheme="minorBidi"/>
          <w:noProof/>
          <w:sz w:val="22"/>
          <w:szCs w:val="22"/>
        </w:rPr>
      </w:pPr>
      <w:hyperlink w:anchor="_Toc75500163" w:history="1">
        <w:r w:rsidR="0089475D" w:rsidRPr="00C87A37">
          <w:rPr>
            <w:rStyle w:val="Hyperlink"/>
            <w:noProof/>
          </w:rPr>
          <w:t>4.3.1</w:t>
        </w:r>
        <w:r w:rsidR="0089475D">
          <w:rPr>
            <w:rFonts w:asciiTheme="minorHAnsi" w:eastAsiaTheme="minorEastAsia" w:hAnsiTheme="minorHAnsi" w:cstheme="minorBidi"/>
            <w:noProof/>
            <w:sz w:val="22"/>
            <w:szCs w:val="22"/>
          </w:rPr>
          <w:tab/>
        </w:r>
        <w:r w:rsidR="0089475D" w:rsidRPr="00C87A37">
          <w:rPr>
            <w:rStyle w:val="Hyperlink"/>
            <w:noProof/>
          </w:rPr>
          <w:t>Inleiding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_Toc75500163 \h </w:instrText>
        </w:r>
        <w:r w:rsidR="0089475D" w:rsidRPr="000B31CB">
          <w:rPr>
            <w:rStyle w:val="Verwijzing"/>
            <w:noProof/>
          </w:rPr>
        </w:r>
        <w:r w:rsidR="0089475D" w:rsidRPr="000B31CB">
          <w:rPr>
            <w:rStyle w:val="Verwijzing"/>
            <w:noProof/>
          </w:rPr>
          <w:fldChar w:fldCharType="separate"/>
        </w:r>
        <w:r w:rsidR="00816BCB">
          <w:rPr>
            <w:rStyle w:val="Verwijzing"/>
            <w:noProof/>
          </w:rPr>
          <w:t>35</w:t>
        </w:r>
        <w:r w:rsidR="0089475D" w:rsidRPr="000B31CB">
          <w:rPr>
            <w:rStyle w:val="Verwijzing"/>
            <w:noProof/>
          </w:rPr>
          <w:fldChar w:fldCharType="end"/>
        </w:r>
      </w:hyperlink>
    </w:p>
    <w:p w14:paraId="10B4819A" w14:textId="02766076" w:rsidR="0089475D" w:rsidRDefault="003D7F5B">
      <w:pPr>
        <w:pStyle w:val="Inhopg4"/>
        <w:rPr>
          <w:rFonts w:asciiTheme="minorHAnsi" w:eastAsiaTheme="minorEastAsia" w:hAnsiTheme="minorHAnsi" w:cstheme="minorBidi"/>
          <w:noProof/>
          <w:sz w:val="22"/>
          <w:szCs w:val="22"/>
        </w:rPr>
      </w:pPr>
      <w:hyperlink w:anchor="_Toc75500164" w:history="1">
        <w:r w:rsidR="0089475D" w:rsidRPr="00C87A37">
          <w:rPr>
            <w:rStyle w:val="Hyperlink"/>
            <w:noProof/>
          </w:rPr>
          <w:t>4.3.2</w:t>
        </w:r>
        <w:r w:rsidR="0089475D">
          <w:rPr>
            <w:rFonts w:asciiTheme="minorHAnsi" w:eastAsiaTheme="minorEastAsia" w:hAnsiTheme="minorHAnsi" w:cstheme="minorBidi"/>
            <w:noProof/>
            <w:sz w:val="22"/>
            <w:szCs w:val="22"/>
          </w:rPr>
          <w:tab/>
        </w:r>
        <w:r w:rsidR="0089475D" w:rsidRPr="00C87A37">
          <w:rPr>
            <w:rStyle w:val="Hyperlink"/>
            <w:noProof/>
          </w:rPr>
          <w:t>Besluit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_Toc75500164 \h </w:instrText>
        </w:r>
        <w:r w:rsidR="0089475D" w:rsidRPr="000B31CB">
          <w:rPr>
            <w:rStyle w:val="Verwijzing"/>
            <w:noProof/>
          </w:rPr>
        </w:r>
        <w:r w:rsidR="0089475D" w:rsidRPr="000B31CB">
          <w:rPr>
            <w:rStyle w:val="Verwijzing"/>
            <w:noProof/>
          </w:rPr>
          <w:fldChar w:fldCharType="separate"/>
        </w:r>
        <w:r w:rsidR="00816BCB">
          <w:rPr>
            <w:rStyle w:val="Verwijzing"/>
            <w:noProof/>
          </w:rPr>
          <w:t>36</w:t>
        </w:r>
        <w:r w:rsidR="0089475D" w:rsidRPr="000B31CB">
          <w:rPr>
            <w:rStyle w:val="Verwijzing"/>
            <w:noProof/>
          </w:rPr>
          <w:fldChar w:fldCharType="end"/>
        </w:r>
      </w:hyperlink>
    </w:p>
    <w:p w14:paraId="77DCA9F6" w14:textId="6B19804C" w:rsidR="0089475D" w:rsidRDefault="003D7F5B">
      <w:pPr>
        <w:pStyle w:val="Inhopg5"/>
        <w:rPr>
          <w:rFonts w:asciiTheme="minorHAnsi" w:eastAsiaTheme="minorEastAsia" w:hAnsiTheme="minorHAnsi" w:cstheme="minorBidi"/>
          <w:noProof/>
          <w:sz w:val="22"/>
          <w:szCs w:val="22"/>
        </w:rPr>
      </w:pPr>
      <w:hyperlink w:anchor="_Toc75500165" w:history="1">
        <w:r w:rsidR="0089475D" w:rsidRPr="00C87A37">
          <w:rPr>
            <w:rStyle w:val="Hyperlink"/>
            <w:noProof/>
          </w:rPr>
          <w:t>4.3.2.1</w:t>
        </w:r>
        <w:r w:rsidR="0089475D">
          <w:rPr>
            <w:rFonts w:asciiTheme="minorHAnsi" w:eastAsiaTheme="minorEastAsia" w:hAnsiTheme="minorHAnsi" w:cstheme="minorBidi"/>
            <w:noProof/>
            <w:sz w:val="22"/>
            <w:szCs w:val="22"/>
          </w:rPr>
          <w:tab/>
        </w:r>
        <w:r w:rsidR="0089475D" w:rsidRPr="00C87A37">
          <w:rPr>
            <w:rStyle w:val="Hyperlink"/>
            <w:noProof/>
          </w:rPr>
          <w:t>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_Toc75500165 \h </w:instrText>
        </w:r>
        <w:r w:rsidR="0089475D" w:rsidRPr="000B31CB">
          <w:rPr>
            <w:rStyle w:val="Verwijzing"/>
            <w:noProof/>
          </w:rPr>
        </w:r>
        <w:r w:rsidR="0089475D" w:rsidRPr="000B31CB">
          <w:rPr>
            <w:rStyle w:val="Verwijzing"/>
            <w:noProof/>
          </w:rPr>
          <w:fldChar w:fldCharType="separate"/>
        </w:r>
        <w:r w:rsidR="00816BCB">
          <w:rPr>
            <w:rStyle w:val="Verwijzing"/>
            <w:noProof/>
          </w:rPr>
          <w:t>36</w:t>
        </w:r>
        <w:r w:rsidR="0089475D" w:rsidRPr="000B31CB">
          <w:rPr>
            <w:rStyle w:val="Verwijzing"/>
            <w:noProof/>
          </w:rPr>
          <w:fldChar w:fldCharType="end"/>
        </w:r>
      </w:hyperlink>
    </w:p>
    <w:p w14:paraId="67714B56" w14:textId="791D7850" w:rsidR="0089475D" w:rsidRDefault="003D7F5B">
      <w:pPr>
        <w:pStyle w:val="Inhopg5"/>
        <w:rPr>
          <w:rFonts w:asciiTheme="minorHAnsi" w:eastAsiaTheme="minorEastAsia" w:hAnsiTheme="minorHAnsi" w:cstheme="minorBidi"/>
          <w:noProof/>
          <w:sz w:val="22"/>
          <w:szCs w:val="22"/>
        </w:rPr>
      </w:pPr>
      <w:hyperlink w:anchor="_Toc75500166" w:history="1">
        <w:r w:rsidR="0089475D" w:rsidRPr="00C87A37">
          <w:rPr>
            <w:rStyle w:val="Hyperlink"/>
            <w:noProof/>
          </w:rPr>
          <w:t>4.3.2.2</w:t>
        </w:r>
        <w:r w:rsidR="0089475D">
          <w:rPr>
            <w:rFonts w:asciiTheme="minorHAnsi" w:eastAsiaTheme="minorEastAsia" w:hAnsiTheme="minorHAnsi" w:cstheme="minorBidi"/>
            <w:noProof/>
            <w:sz w:val="22"/>
            <w:szCs w:val="22"/>
          </w:rPr>
          <w:tab/>
        </w:r>
        <w:r w:rsidR="0089475D" w:rsidRPr="00C87A37">
          <w:rPr>
            <w:rStyle w:val="Hyperlink"/>
            <w:noProof/>
          </w:rPr>
          <w:t>Toelichting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_Toc75500166 \h </w:instrText>
        </w:r>
        <w:r w:rsidR="0089475D" w:rsidRPr="000B31CB">
          <w:rPr>
            <w:rStyle w:val="Verwijzing"/>
            <w:noProof/>
          </w:rPr>
        </w:r>
        <w:r w:rsidR="0089475D" w:rsidRPr="000B31CB">
          <w:rPr>
            <w:rStyle w:val="Verwijzing"/>
            <w:noProof/>
          </w:rPr>
          <w:fldChar w:fldCharType="separate"/>
        </w:r>
        <w:r w:rsidR="00816BCB">
          <w:rPr>
            <w:rStyle w:val="Verwijzing"/>
            <w:noProof/>
          </w:rPr>
          <w:t>39</w:t>
        </w:r>
        <w:r w:rsidR="0089475D" w:rsidRPr="000B31CB">
          <w:rPr>
            <w:rStyle w:val="Verwijzing"/>
            <w:noProof/>
          </w:rPr>
          <w:fldChar w:fldCharType="end"/>
        </w:r>
      </w:hyperlink>
    </w:p>
    <w:p w14:paraId="0063FD95" w14:textId="0A37C63F" w:rsidR="0089475D" w:rsidRDefault="003D7F5B">
      <w:pPr>
        <w:pStyle w:val="Inhopg5"/>
        <w:rPr>
          <w:rFonts w:asciiTheme="minorHAnsi" w:eastAsiaTheme="minorEastAsia" w:hAnsiTheme="minorHAnsi" w:cstheme="minorBidi"/>
          <w:noProof/>
          <w:sz w:val="22"/>
          <w:szCs w:val="22"/>
        </w:rPr>
      </w:pPr>
      <w:hyperlink w:anchor="_Toc75500167" w:history="1">
        <w:r w:rsidR="0089475D" w:rsidRPr="00C87A37">
          <w:rPr>
            <w:rStyle w:val="Hyperlink"/>
            <w:noProof/>
          </w:rPr>
          <w:t>4.3.2.3</w:t>
        </w:r>
        <w:r w:rsidR="0089475D">
          <w:rPr>
            <w:rFonts w:asciiTheme="minorHAnsi" w:eastAsiaTheme="minorEastAsia" w:hAnsiTheme="minorHAnsi" w:cstheme="minorBidi"/>
            <w:noProof/>
            <w:sz w:val="22"/>
            <w:szCs w:val="22"/>
          </w:rPr>
          <w:tab/>
        </w:r>
        <w:r w:rsidR="0089475D" w:rsidRPr="00C87A37">
          <w:rPr>
            <w:rStyle w:val="Hyperlink"/>
            <w:noProof/>
          </w:rPr>
          <w:t>Voorbeeld</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_Toc75500167 \h </w:instrText>
        </w:r>
        <w:r w:rsidR="0089475D" w:rsidRPr="000B31CB">
          <w:rPr>
            <w:rStyle w:val="Verwijzing"/>
            <w:noProof/>
          </w:rPr>
        </w:r>
        <w:r w:rsidR="0089475D" w:rsidRPr="000B31CB">
          <w:rPr>
            <w:rStyle w:val="Verwijzing"/>
            <w:noProof/>
          </w:rPr>
          <w:fldChar w:fldCharType="separate"/>
        </w:r>
        <w:r w:rsidR="00816BCB">
          <w:rPr>
            <w:rStyle w:val="Verwijzing"/>
            <w:noProof/>
          </w:rPr>
          <w:t>42</w:t>
        </w:r>
        <w:r w:rsidR="0089475D" w:rsidRPr="000B31CB">
          <w:rPr>
            <w:rStyle w:val="Verwijzing"/>
            <w:noProof/>
          </w:rPr>
          <w:fldChar w:fldCharType="end"/>
        </w:r>
      </w:hyperlink>
    </w:p>
    <w:p w14:paraId="170400B8" w14:textId="26376553" w:rsidR="0089475D" w:rsidRDefault="003D7F5B">
      <w:pPr>
        <w:pStyle w:val="Inhopg4"/>
        <w:rPr>
          <w:rFonts w:asciiTheme="minorHAnsi" w:eastAsiaTheme="minorEastAsia" w:hAnsiTheme="minorHAnsi" w:cstheme="minorBidi"/>
          <w:noProof/>
          <w:sz w:val="22"/>
          <w:szCs w:val="22"/>
        </w:rPr>
      </w:pPr>
      <w:hyperlink w:anchor="_Toc75500168" w:history="1">
        <w:r w:rsidR="0089475D" w:rsidRPr="00C87A37">
          <w:rPr>
            <w:rStyle w:val="Hyperlink"/>
            <w:noProof/>
          </w:rPr>
          <w:t>4.3.3</w:t>
        </w:r>
        <w:r w:rsidR="0089475D">
          <w:rPr>
            <w:rFonts w:asciiTheme="minorHAnsi" w:eastAsiaTheme="minorEastAsia" w:hAnsiTheme="minorHAnsi" w:cstheme="minorBidi"/>
            <w:noProof/>
            <w:sz w:val="22"/>
            <w:szCs w:val="22"/>
          </w:rPr>
          <w:tab/>
        </w:r>
        <w:r w:rsidR="0089475D" w:rsidRPr="00C87A37">
          <w:rPr>
            <w:rStyle w:val="Hyperlink"/>
            <w:noProof/>
          </w:rPr>
          <w:t>Regeling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_Toc75500168 \h </w:instrText>
        </w:r>
        <w:r w:rsidR="0089475D" w:rsidRPr="000B31CB">
          <w:rPr>
            <w:rStyle w:val="Verwijzing"/>
            <w:noProof/>
          </w:rPr>
        </w:r>
        <w:r w:rsidR="0089475D" w:rsidRPr="000B31CB">
          <w:rPr>
            <w:rStyle w:val="Verwijzing"/>
            <w:noProof/>
          </w:rPr>
          <w:fldChar w:fldCharType="separate"/>
        </w:r>
        <w:r w:rsidR="00816BCB">
          <w:rPr>
            <w:rStyle w:val="Verwijzing"/>
            <w:noProof/>
          </w:rPr>
          <w:t>44</w:t>
        </w:r>
        <w:r w:rsidR="0089475D" w:rsidRPr="000B31CB">
          <w:rPr>
            <w:rStyle w:val="Verwijzing"/>
            <w:noProof/>
          </w:rPr>
          <w:fldChar w:fldCharType="end"/>
        </w:r>
      </w:hyperlink>
    </w:p>
    <w:p w14:paraId="0F9C402E" w14:textId="733F96DC" w:rsidR="0089475D" w:rsidRDefault="003D7F5B">
      <w:pPr>
        <w:pStyle w:val="Inhopg5"/>
        <w:rPr>
          <w:rFonts w:asciiTheme="minorHAnsi" w:eastAsiaTheme="minorEastAsia" w:hAnsiTheme="minorHAnsi" w:cstheme="minorBidi"/>
          <w:noProof/>
          <w:sz w:val="22"/>
          <w:szCs w:val="22"/>
        </w:rPr>
      </w:pPr>
      <w:hyperlink w:anchor="_Toc75500169" w:history="1">
        <w:r w:rsidR="0089475D" w:rsidRPr="00C87A37">
          <w:rPr>
            <w:rStyle w:val="Hyperlink"/>
            <w:noProof/>
          </w:rPr>
          <w:t>4.3.3.1</w:t>
        </w:r>
        <w:r w:rsidR="0089475D">
          <w:rPr>
            <w:rFonts w:asciiTheme="minorHAnsi" w:eastAsiaTheme="minorEastAsia" w:hAnsiTheme="minorHAnsi" w:cstheme="minorBidi"/>
            <w:noProof/>
            <w:sz w:val="22"/>
            <w:szCs w:val="22"/>
          </w:rPr>
          <w:tab/>
        </w:r>
        <w:r w:rsidR="0089475D" w:rsidRPr="00C87A37">
          <w:rPr>
            <w:rStyle w:val="Hyperlink"/>
            <w:noProof/>
          </w:rPr>
          <w:t>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_Toc75500169 \h </w:instrText>
        </w:r>
        <w:r w:rsidR="0089475D" w:rsidRPr="000B31CB">
          <w:rPr>
            <w:rStyle w:val="Verwijzing"/>
            <w:noProof/>
          </w:rPr>
        </w:r>
        <w:r w:rsidR="0089475D" w:rsidRPr="000B31CB">
          <w:rPr>
            <w:rStyle w:val="Verwijzing"/>
            <w:noProof/>
          </w:rPr>
          <w:fldChar w:fldCharType="separate"/>
        </w:r>
        <w:r w:rsidR="00816BCB">
          <w:rPr>
            <w:rStyle w:val="Verwijzing"/>
            <w:noProof/>
          </w:rPr>
          <w:t>45</w:t>
        </w:r>
        <w:r w:rsidR="0089475D" w:rsidRPr="000B31CB">
          <w:rPr>
            <w:rStyle w:val="Verwijzing"/>
            <w:noProof/>
          </w:rPr>
          <w:fldChar w:fldCharType="end"/>
        </w:r>
      </w:hyperlink>
    </w:p>
    <w:p w14:paraId="7856E26E" w14:textId="2633FBE4" w:rsidR="0089475D" w:rsidRDefault="003D7F5B">
      <w:pPr>
        <w:pStyle w:val="Inhopg5"/>
        <w:rPr>
          <w:rFonts w:asciiTheme="minorHAnsi" w:eastAsiaTheme="minorEastAsia" w:hAnsiTheme="minorHAnsi" w:cstheme="minorBidi"/>
          <w:noProof/>
          <w:sz w:val="22"/>
          <w:szCs w:val="22"/>
        </w:rPr>
      </w:pPr>
      <w:hyperlink w:anchor="_Toc75500170" w:history="1">
        <w:r w:rsidR="0089475D" w:rsidRPr="00C87A37">
          <w:rPr>
            <w:rStyle w:val="Hyperlink"/>
            <w:noProof/>
          </w:rPr>
          <w:t>4.3.3.2</w:t>
        </w:r>
        <w:r w:rsidR="0089475D">
          <w:rPr>
            <w:rFonts w:asciiTheme="minorHAnsi" w:eastAsiaTheme="minorEastAsia" w:hAnsiTheme="minorHAnsi" w:cstheme="minorBidi"/>
            <w:noProof/>
            <w:sz w:val="22"/>
            <w:szCs w:val="22"/>
          </w:rPr>
          <w:tab/>
        </w:r>
        <w:r w:rsidR="0089475D" w:rsidRPr="00C87A37">
          <w:rPr>
            <w:rStyle w:val="Hyperlink"/>
            <w:noProof/>
          </w:rPr>
          <w:t>Toelichting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_Toc75500170 \h </w:instrText>
        </w:r>
        <w:r w:rsidR="0089475D" w:rsidRPr="000B31CB">
          <w:rPr>
            <w:rStyle w:val="Verwijzing"/>
            <w:noProof/>
          </w:rPr>
        </w:r>
        <w:r w:rsidR="0089475D" w:rsidRPr="000B31CB">
          <w:rPr>
            <w:rStyle w:val="Verwijzing"/>
            <w:noProof/>
          </w:rPr>
          <w:fldChar w:fldCharType="separate"/>
        </w:r>
        <w:r w:rsidR="00816BCB">
          <w:rPr>
            <w:rStyle w:val="Verwijzing"/>
            <w:noProof/>
          </w:rPr>
          <w:t>46</w:t>
        </w:r>
        <w:r w:rsidR="0089475D" w:rsidRPr="000B31CB">
          <w:rPr>
            <w:rStyle w:val="Verwijzing"/>
            <w:noProof/>
          </w:rPr>
          <w:fldChar w:fldCharType="end"/>
        </w:r>
      </w:hyperlink>
    </w:p>
    <w:p w14:paraId="3839916D" w14:textId="17A4B34F" w:rsidR="0089475D" w:rsidRDefault="003D7F5B">
      <w:pPr>
        <w:pStyle w:val="Inhopg5"/>
        <w:rPr>
          <w:rFonts w:asciiTheme="minorHAnsi" w:eastAsiaTheme="minorEastAsia" w:hAnsiTheme="minorHAnsi" w:cstheme="minorBidi"/>
          <w:noProof/>
          <w:sz w:val="22"/>
          <w:szCs w:val="22"/>
        </w:rPr>
      </w:pPr>
      <w:hyperlink w:anchor="_Toc75500171" w:history="1">
        <w:r w:rsidR="0089475D" w:rsidRPr="00C87A37">
          <w:rPr>
            <w:rStyle w:val="Hyperlink"/>
            <w:noProof/>
          </w:rPr>
          <w:t>4.3.3.3</w:t>
        </w:r>
        <w:r w:rsidR="0089475D">
          <w:rPr>
            <w:rFonts w:asciiTheme="minorHAnsi" w:eastAsiaTheme="minorEastAsia" w:hAnsiTheme="minorHAnsi" w:cstheme="minorBidi"/>
            <w:noProof/>
            <w:sz w:val="22"/>
            <w:szCs w:val="22"/>
          </w:rPr>
          <w:tab/>
        </w:r>
        <w:r w:rsidR="0089475D" w:rsidRPr="00C87A37">
          <w:rPr>
            <w:rStyle w:val="Hyperlink"/>
            <w:noProof/>
          </w:rPr>
          <w:t>Voorbeeld</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_Toc75500171 \h </w:instrText>
        </w:r>
        <w:r w:rsidR="0089475D" w:rsidRPr="000B31CB">
          <w:rPr>
            <w:rStyle w:val="Verwijzing"/>
            <w:noProof/>
          </w:rPr>
        </w:r>
        <w:r w:rsidR="0089475D" w:rsidRPr="000B31CB">
          <w:rPr>
            <w:rStyle w:val="Verwijzing"/>
            <w:noProof/>
          </w:rPr>
          <w:fldChar w:fldCharType="separate"/>
        </w:r>
        <w:r w:rsidR="00816BCB">
          <w:rPr>
            <w:rStyle w:val="Verwijzing"/>
            <w:noProof/>
          </w:rPr>
          <w:t>47</w:t>
        </w:r>
        <w:r w:rsidR="0089475D" w:rsidRPr="000B31CB">
          <w:rPr>
            <w:rStyle w:val="Verwijzing"/>
            <w:noProof/>
          </w:rPr>
          <w:fldChar w:fldCharType="end"/>
        </w:r>
      </w:hyperlink>
    </w:p>
    <w:p w14:paraId="138CCB35" w14:textId="4CFF9C5F" w:rsidR="0089475D" w:rsidRDefault="003D7F5B">
      <w:pPr>
        <w:pStyle w:val="Inhopg2"/>
        <w:rPr>
          <w:rFonts w:asciiTheme="minorHAnsi" w:eastAsiaTheme="minorEastAsia" w:hAnsiTheme="minorHAnsi" w:cstheme="minorBidi"/>
          <w:b w:val="0"/>
          <w:noProof/>
          <w:sz w:val="22"/>
          <w:szCs w:val="22"/>
        </w:rPr>
      </w:pPr>
      <w:hyperlink w:anchor="_Toc75500172" w:history="1">
        <w:r w:rsidR="0089475D" w:rsidRPr="00C87A37">
          <w:rPr>
            <w:rStyle w:val="Hyperlink"/>
            <w:noProof/>
          </w:rPr>
          <w:t>5</w:t>
        </w:r>
        <w:r w:rsidR="0089475D">
          <w:rPr>
            <w:rFonts w:asciiTheme="minorHAnsi" w:eastAsiaTheme="minorEastAsia" w:hAnsiTheme="minorHAnsi" w:cstheme="minorBidi"/>
            <w:b w:val="0"/>
            <w:noProof/>
            <w:sz w:val="22"/>
            <w:szCs w:val="22"/>
          </w:rPr>
          <w:tab/>
        </w:r>
        <w:r w:rsidR="0089475D" w:rsidRPr="00C87A37">
          <w:rPr>
            <w:rStyle w:val="Hyperlink"/>
            <w:noProof/>
          </w:rPr>
          <w:t>Toepassing van de STOP-tekststructuren op omgevingsdocumenten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_Toc75500172 \h </w:instrText>
        </w:r>
        <w:r w:rsidR="0089475D" w:rsidRPr="000B31CB">
          <w:rPr>
            <w:rStyle w:val="Verwijzing"/>
            <w:noProof/>
          </w:rPr>
        </w:r>
        <w:r w:rsidR="0089475D" w:rsidRPr="000B31CB">
          <w:rPr>
            <w:rStyle w:val="Verwijzing"/>
            <w:noProof/>
          </w:rPr>
          <w:fldChar w:fldCharType="separate"/>
        </w:r>
        <w:r w:rsidR="00816BCB">
          <w:rPr>
            <w:rStyle w:val="Verwijzing"/>
            <w:noProof/>
          </w:rPr>
          <w:t>48</w:t>
        </w:r>
        <w:r w:rsidR="0089475D" w:rsidRPr="000B31CB">
          <w:rPr>
            <w:rStyle w:val="Verwijzing"/>
            <w:noProof/>
          </w:rPr>
          <w:fldChar w:fldCharType="end"/>
        </w:r>
      </w:hyperlink>
    </w:p>
    <w:p w14:paraId="1B5C641B" w14:textId="0AAACA7F" w:rsidR="0089475D" w:rsidRDefault="003D7F5B">
      <w:pPr>
        <w:pStyle w:val="Inhopg3"/>
        <w:rPr>
          <w:rFonts w:asciiTheme="minorHAnsi" w:eastAsiaTheme="minorEastAsia" w:hAnsiTheme="minorHAnsi" w:cstheme="minorBidi"/>
          <w:noProof/>
          <w:sz w:val="22"/>
          <w:szCs w:val="22"/>
        </w:rPr>
      </w:pPr>
      <w:hyperlink w:anchor="_Toc75500173" w:history="1">
        <w:r w:rsidR="0089475D" w:rsidRPr="00C87A37">
          <w:rPr>
            <w:rStyle w:val="Hyperlink"/>
            <w:noProof/>
          </w:rPr>
          <w:t>5.1</w:t>
        </w:r>
        <w:r w:rsidR="0089475D">
          <w:rPr>
            <w:rFonts w:asciiTheme="minorHAnsi" w:eastAsiaTheme="minorEastAsia" w:hAnsiTheme="minorHAnsi" w:cstheme="minorBidi"/>
            <w:noProof/>
            <w:sz w:val="22"/>
            <w:szCs w:val="22"/>
          </w:rPr>
          <w:tab/>
        </w:r>
        <w:r w:rsidR="0089475D" w:rsidRPr="00C87A37">
          <w:rPr>
            <w:rStyle w:val="Hyperlink"/>
            <w:noProof/>
          </w:rPr>
          <w:t>Soorten tekststructuur</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_Toc75500173 \h </w:instrText>
        </w:r>
        <w:r w:rsidR="0089475D" w:rsidRPr="000B31CB">
          <w:rPr>
            <w:rStyle w:val="Verwijzing"/>
            <w:noProof/>
          </w:rPr>
        </w:r>
        <w:r w:rsidR="0089475D" w:rsidRPr="000B31CB">
          <w:rPr>
            <w:rStyle w:val="Verwijzing"/>
            <w:noProof/>
          </w:rPr>
          <w:fldChar w:fldCharType="separate"/>
        </w:r>
        <w:r w:rsidR="00816BCB">
          <w:rPr>
            <w:rStyle w:val="Verwijzing"/>
            <w:noProof/>
          </w:rPr>
          <w:t>48</w:t>
        </w:r>
        <w:r w:rsidR="0089475D" w:rsidRPr="000B31CB">
          <w:rPr>
            <w:rStyle w:val="Verwijzing"/>
            <w:noProof/>
          </w:rPr>
          <w:fldChar w:fldCharType="end"/>
        </w:r>
      </w:hyperlink>
    </w:p>
    <w:p w14:paraId="42792DF5" w14:textId="59A7B632" w:rsidR="0089475D" w:rsidRDefault="003D7F5B">
      <w:pPr>
        <w:pStyle w:val="Inhopg3"/>
        <w:rPr>
          <w:rFonts w:asciiTheme="minorHAnsi" w:eastAsiaTheme="minorEastAsia" w:hAnsiTheme="minorHAnsi" w:cstheme="minorBidi"/>
          <w:noProof/>
          <w:sz w:val="22"/>
          <w:szCs w:val="22"/>
        </w:rPr>
      </w:pPr>
      <w:hyperlink w:anchor="_Toc75500174" w:history="1">
        <w:r w:rsidR="0089475D" w:rsidRPr="00C87A37">
          <w:rPr>
            <w:rStyle w:val="Hyperlink"/>
            <w:noProof/>
          </w:rPr>
          <w:t>5.2</w:t>
        </w:r>
        <w:r w:rsidR="0089475D">
          <w:rPr>
            <w:rFonts w:asciiTheme="minorHAnsi" w:eastAsiaTheme="minorEastAsia" w:hAnsiTheme="minorHAnsi" w:cstheme="minorBidi"/>
            <w:noProof/>
            <w:sz w:val="22"/>
            <w:szCs w:val="22"/>
          </w:rPr>
          <w:tab/>
        </w:r>
        <w:r w:rsidR="0089475D" w:rsidRPr="00C87A37">
          <w:rPr>
            <w:rStyle w:val="Hyperlink"/>
            <w:noProof/>
          </w:rPr>
          <w:t>Specificatie van de Vrijetekststructuur</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_Toc75500174 \h </w:instrText>
        </w:r>
        <w:r w:rsidR="0089475D" w:rsidRPr="000B31CB">
          <w:rPr>
            <w:rStyle w:val="Verwijzing"/>
            <w:noProof/>
          </w:rPr>
        </w:r>
        <w:r w:rsidR="0089475D" w:rsidRPr="000B31CB">
          <w:rPr>
            <w:rStyle w:val="Verwijzing"/>
            <w:noProof/>
          </w:rPr>
          <w:fldChar w:fldCharType="separate"/>
        </w:r>
        <w:r w:rsidR="00816BCB">
          <w:rPr>
            <w:rStyle w:val="Verwijzing"/>
            <w:noProof/>
          </w:rPr>
          <w:t>48</w:t>
        </w:r>
        <w:r w:rsidR="0089475D" w:rsidRPr="000B31CB">
          <w:rPr>
            <w:rStyle w:val="Verwijzing"/>
            <w:noProof/>
          </w:rPr>
          <w:fldChar w:fldCharType="end"/>
        </w:r>
      </w:hyperlink>
    </w:p>
    <w:p w14:paraId="3DE4FB27" w14:textId="790259B6" w:rsidR="0089475D" w:rsidRDefault="003D7F5B">
      <w:pPr>
        <w:pStyle w:val="Inhopg4"/>
        <w:rPr>
          <w:rFonts w:asciiTheme="minorHAnsi" w:eastAsiaTheme="minorEastAsia" w:hAnsiTheme="minorHAnsi" w:cstheme="minorBidi"/>
          <w:noProof/>
          <w:sz w:val="22"/>
          <w:szCs w:val="22"/>
        </w:rPr>
      </w:pPr>
      <w:hyperlink w:anchor="_Toc75500175" w:history="1">
        <w:r w:rsidR="0089475D" w:rsidRPr="00C87A37">
          <w:rPr>
            <w:rStyle w:val="Hyperlink"/>
            <w:noProof/>
          </w:rPr>
          <w:t>5.2.1</w:t>
        </w:r>
        <w:r w:rsidR="0089475D">
          <w:rPr>
            <w:rFonts w:asciiTheme="minorHAnsi" w:eastAsiaTheme="minorEastAsia" w:hAnsiTheme="minorHAnsi" w:cstheme="minorBidi"/>
            <w:noProof/>
            <w:sz w:val="22"/>
            <w:szCs w:val="22"/>
          </w:rPr>
          <w:tab/>
        </w:r>
        <w:r w:rsidR="0089475D" w:rsidRPr="00C87A37">
          <w:rPr>
            <w:rStyle w:val="Hyperlink"/>
            <w:noProof/>
          </w:rPr>
          <w:t>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_Toc75500175 \h </w:instrText>
        </w:r>
        <w:r w:rsidR="0089475D" w:rsidRPr="000B31CB">
          <w:rPr>
            <w:rStyle w:val="Verwijzing"/>
            <w:noProof/>
          </w:rPr>
        </w:r>
        <w:r w:rsidR="0089475D" w:rsidRPr="000B31CB">
          <w:rPr>
            <w:rStyle w:val="Verwijzing"/>
            <w:noProof/>
          </w:rPr>
          <w:fldChar w:fldCharType="separate"/>
        </w:r>
        <w:r w:rsidR="00816BCB">
          <w:rPr>
            <w:rStyle w:val="Verwijzing"/>
            <w:noProof/>
          </w:rPr>
          <w:t>49</w:t>
        </w:r>
        <w:r w:rsidR="0089475D" w:rsidRPr="000B31CB">
          <w:rPr>
            <w:rStyle w:val="Verwijzing"/>
            <w:noProof/>
          </w:rPr>
          <w:fldChar w:fldCharType="end"/>
        </w:r>
      </w:hyperlink>
    </w:p>
    <w:p w14:paraId="1483D745" w14:textId="1594EE07" w:rsidR="0089475D" w:rsidRDefault="003D7F5B">
      <w:pPr>
        <w:pStyle w:val="Inhopg4"/>
        <w:rPr>
          <w:rFonts w:asciiTheme="minorHAnsi" w:eastAsiaTheme="minorEastAsia" w:hAnsiTheme="minorHAnsi" w:cstheme="minorBidi"/>
          <w:noProof/>
          <w:sz w:val="22"/>
          <w:szCs w:val="22"/>
        </w:rPr>
      </w:pPr>
      <w:hyperlink w:anchor="_Toc75500176" w:history="1">
        <w:r w:rsidR="0089475D" w:rsidRPr="00C87A37">
          <w:rPr>
            <w:rStyle w:val="Hyperlink"/>
            <w:noProof/>
          </w:rPr>
          <w:t>5.2.2</w:t>
        </w:r>
        <w:r w:rsidR="0089475D">
          <w:rPr>
            <w:rFonts w:asciiTheme="minorHAnsi" w:eastAsiaTheme="minorEastAsia" w:hAnsiTheme="minorHAnsi" w:cstheme="minorBidi"/>
            <w:noProof/>
            <w:sz w:val="22"/>
            <w:szCs w:val="22"/>
          </w:rPr>
          <w:tab/>
        </w:r>
        <w:r w:rsidR="0089475D" w:rsidRPr="00C87A37">
          <w:rPr>
            <w:rStyle w:val="Hyperlink"/>
            <w:noProof/>
          </w:rPr>
          <w:t>Toelichting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_Toc75500176 \h </w:instrText>
        </w:r>
        <w:r w:rsidR="0089475D" w:rsidRPr="000B31CB">
          <w:rPr>
            <w:rStyle w:val="Verwijzing"/>
            <w:noProof/>
          </w:rPr>
        </w:r>
        <w:r w:rsidR="0089475D" w:rsidRPr="000B31CB">
          <w:rPr>
            <w:rStyle w:val="Verwijzing"/>
            <w:noProof/>
          </w:rPr>
          <w:fldChar w:fldCharType="separate"/>
        </w:r>
        <w:r w:rsidR="00816BCB">
          <w:rPr>
            <w:rStyle w:val="Verwijzing"/>
            <w:noProof/>
          </w:rPr>
          <w:t>50</w:t>
        </w:r>
        <w:r w:rsidR="0089475D" w:rsidRPr="000B31CB">
          <w:rPr>
            <w:rStyle w:val="Verwijzing"/>
            <w:noProof/>
          </w:rPr>
          <w:fldChar w:fldCharType="end"/>
        </w:r>
      </w:hyperlink>
    </w:p>
    <w:p w14:paraId="20E62C37" w14:textId="743C2C70" w:rsidR="0089475D" w:rsidRDefault="003D7F5B">
      <w:pPr>
        <w:pStyle w:val="Inhopg3"/>
        <w:rPr>
          <w:rFonts w:asciiTheme="minorHAnsi" w:eastAsiaTheme="minorEastAsia" w:hAnsiTheme="minorHAnsi" w:cstheme="minorBidi"/>
          <w:noProof/>
          <w:sz w:val="22"/>
          <w:szCs w:val="22"/>
        </w:rPr>
      </w:pPr>
      <w:hyperlink w:anchor="_Toc75500177" w:history="1">
        <w:r w:rsidR="0089475D" w:rsidRPr="00C87A37">
          <w:rPr>
            <w:rStyle w:val="Hyperlink"/>
            <w:noProof/>
          </w:rPr>
          <w:t>5.3</w:t>
        </w:r>
        <w:r w:rsidR="0089475D">
          <w:rPr>
            <w:rFonts w:asciiTheme="minorHAnsi" w:eastAsiaTheme="minorEastAsia" w:hAnsiTheme="minorHAnsi" w:cstheme="minorBidi"/>
            <w:noProof/>
            <w:sz w:val="22"/>
            <w:szCs w:val="22"/>
          </w:rPr>
          <w:tab/>
        </w:r>
        <w:r w:rsidR="0089475D" w:rsidRPr="00C87A37">
          <w:rPr>
            <w:rStyle w:val="Hyperlink"/>
            <w:noProof/>
          </w:rPr>
          <w:t>Bijlagen bij Besluit en Regeling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_Toc75500177 \h </w:instrText>
        </w:r>
        <w:r w:rsidR="0089475D" w:rsidRPr="000B31CB">
          <w:rPr>
            <w:rStyle w:val="Verwijzing"/>
            <w:noProof/>
          </w:rPr>
        </w:r>
        <w:r w:rsidR="0089475D" w:rsidRPr="000B31CB">
          <w:rPr>
            <w:rStyle w:val="Verwijzing"/>
            <w:noProof/>
          </w:rPr>
          <w:fldChar w:fldCharType="separate"/>
        </w:r>
        <w:r w:rsidR="00816BCB">
          <w:rPr>
            <w:rStyle w:val="Verwijzing"/>
            <w:noProof/>
          </w:rPr>
          <w:t>54</w:t>
        </w:r>
        <w:r w:rsidR="0089475D" w:rsidRPr="000B31CB">
          <w:rPr>
            <w:rStyle w:val="Verwijzing"/>
            <w:noProof/>
          </w:rPr>
          <w:fldChar w:fldCharType="end"/>
        </w:r>
      </w:hyperlink>
    </w:p>
    <w:p w14:paraId="393AEBA9" w14:textId="63B618A5" w:rsidR="0089475D" w:rsidRDefault="003D7F5B">
      <w:pPr>
        <w:pStyle w:val="Inhopg4"/>
        <w:rPr>
          <w:rFonts w:asciiTheme="minorHAnsi" w:eastAsiaTheme="minorEastAsia" w:hAnsiTheme="minorHAnsi" w:cstheme="minorBidi"/>
          <w:noProof/>
          <w:sz w:val="22"/>
          <w:szCs w:val="22"/>
        </w:rPr>
      </w:pPr>
      <w:hyperlink w:anchor="_Toc75500178" w:history="1">
        <w:r w:rsidR="0089475D" w:rsidRPr="00C87A37">
          <w:rPr>
            <w:rStyle w:val="Hyperlink"/>
            <w:noProof/>
          </w:rPr>
          <w:t>5.3.1</w:t>
        </w:r>
        <w:r w:rsidR="0089475D">
          <w:rPr>
            <w:rFonts w:asciiTheme="minorHAnsi" w:eastAsiaTheme="minorEastAsia" w:hAnsiTheme="minorHAnsi" w:cstheme="minorBidi"/>
            <w:noProof/>
            <w:sz w:val="22"/>
            <w:szCs w:val="22"/>
          </w:rPr>
          <w:tab/>
        </w:r>
        <w:r w:rsidR="0089475D" w:rsidRPr="00C87A37">
          <w:rPr>
            <w:rStyle w:val="Hyperlink"/>
            <w:noProof/>
          </w:rPr>
          <w:t>Bijlage als onderdeel van de tekst in STOP-XML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_Toc75500178 \h </w:instrText>
        </w:r>
        <w:r w:rsidR="0089475D" w:rsidRPr="000B31CB">
          <w:rPr>
            <w:rStyle w:val="Verwijzing"/>
            <w:noProof/>
          </w:rPr>
        </w:r>
        <w:r w:rsidR="0089475D" w:rsidRPr="000B31CB">
          <w:rPr>
            <w:rStyle w:val="Verwijzing"/>
            <w:noProof/>
          </w:rPr>
          <w:fldChar w:fldCharType="separate"/>
        </w:r>
        <w:r w:rsidR="00816BCB">
          <w:rPr>
            <w:rStyle w:val="Verwijzing"/>
            <w:noProof/>
          </w:rPr>
          <w:t>54</w:t>
        </w:r>
        <w:r w:rsidR="0089475D" w:rsidRPr="000B31CB">
          <w:rPr>
            <w:rStyle w:val="Verwijzing"/>
            <w:noProof/>
          </w:rPr>
          <w:fldChar w:fldCharType="end"/>
        </w:r>
      </w:hyperlink>
    </w:p>
    <w:p w14:paraId="246F7648" w14:textId="31AC7748" w:rsidR="0089475D" w:rsidRDefault="003D7F5B">
      <w:pPr>
        <w:pStyle w:val="Inhopg4"/>
        <w:rPr>
          <w:rFonts w:asciiTheme="minorHAnsi" w:eastAsiaTheme="minorEastAsia" w:hAnsiTheme="minorHAnsi" w:cstheme="minorBidi"/>
          <w:noProof/>
          <w:sz w:val="22"/>
          <w:szCs w:val="22"/>
        </w:rPr>
      </w:pPr>
      <w:hyperlink w:anchor="_Toc75500179" w:history="1">
        <w:r w:rsidR="0089475D" w:rsidRPr="00C87A37">
          <w:rPr>
            <w:rStyle w:val="Hyperlink"/>
            <w:noProof/>
          </w:rPr>
          <w:t>5.3.2</w:t>
        </w:r>
        <w:r w:rsidR="0089475D">
          <w:rPr>
            <w:rFonts w:asciiTheme="minorHAnsi" w:eastAsiaTheme="minorEastAsia" w:hAnsiTheme="minorHAnsi" w:cstheme="minorBidi"/>
            <w:noProof/>
            <w:sz w:val="22"/>
            <w:szCs w:val="22"/>
          </w:rPr>
          <w:tab/>
        </w:r>
        <w:r w:rsidR="0089475D" w:rsidRPr="00C87A37">
          <w:rPr>
            <w:rStyle w:val="Hyperlink"/>
            <w:noProof/>
          </w:rPr>
          <w:t>Informatieobject als bijlage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_Toc75500179 \h </w:instrText>
        </w:r>
        <w:r w:rsidR="0089475D" w:rsidRPr="000B31CB">
          <w:rPr>
            <w:rStyle w:val="Verwijzing"/>
            <w:noProof/>
          </w:rPr>
        </w:r>
        <w:r w:rsidR="0089475D" w:rsidRPr="000B31CB">
          <w:rPr>
            <w:rStyle w:val="Verwijzing"/>
            <w:noProof/>
          </w:rPr>
          <w:fldChar w:fldCharType="separate"/>
        </w:r>
        <w:r w:rsidR="00816BCB">
          <w:rPr>
            <w:rStyle w:val="Verwijzing"/>
            <w:noProof/>
          </w:rPr>
          <w:t>54</w:t>
        </w:r>
        <w:r w:rsidR="0089475D" w:rsidRPr="000B31CB">
          <w:rPr>
            <w:rStyle w:val="Verwijzing"/>
            <w:noProof/>
          </w:rPr>
          <w:fldChar w:fldCharType="end"/>
        </w:r>
      </w:hyperlink>
    </w:p>
    <w:p w14:paraId="6319715C" w14:textId="0EE434FB" w:rsidR="0089475D" w:rsidRDefault="003D7F5B">
      <w:pPr>
        <w:pStyle w:val="Inhopg2"/>
        <w:rPr>
          <w:rFonts w:asciiTheme="minorHAnsi" w:eastAsiaTheme="minorEastAsia" w:hAnsiTheme="minorHAnsi" w:cstheme="minorBidi"/>
          <w:b w:val="0"/>
          <w:noProof/>
          <w:sz w:val="22"/>
          <w:szCs w:val="22"/>
        </w:rPr>
      </w:pPr>
      <w:hyperlink w:anchor="_Toc75500180" w:history="1">
        <w:r w:rsidR="0089475D" w:rsidRPr="00C87A37">
          <w:rPr>
            <w:rStyle w:val="Hyperlink"/>
            <w:noProof/>
          </w:rPr>
          <w:t>6</w:t>
        </w:r>
        <w:r w:rsidR="0089475D">
          <w:rPr>
            <w:rFonts w:asciiTheme="minorHAnsi" w:eastAsiaTheme="minorEastAsia" w:hAnsiTheme="minorHAnsi" w:cstheme="minorBidi"/>
            <w:b w:val="0"/>
            <w:noProof/>
            <w:sz w:val="22"/>
            <w:szCs w:val="22"/>
          </w:rPr>
          <w:tab/>
        </w:r>
        <w:r w:rsidR="0089475D" w:rsidRPr="00C87A37">
          <w:rPr>
            <w:rStyle w:val="Hyperlink"/>
            <w:noProof/>
          </w:rPr>
          <w:t>Inleiding op het Informatiemodel Omgevingswet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_Toc75500180 \h </w:instrText>
        </w:r>
        <w:r w:rsidR="0089475D" w:rsidRPr="000B31CB">
          <w:rPr>
            <w:rStyle w:val="Verwijzing"/>
            <w:noProof/>
          </w:rPr>
        </w:r>
        <w:r w:rsidR="0089475D" w:rsidRPr="000B31CB">
          <w:rPr>
            <w:rStyle w:val="Verwijzing"/>
            <w:noProof/>
          </w:rPr>
          <w:fldChar w:fldCharType="separate"/>
        </w:r>
        <w:r w:rsidR="00816BCB">
          <w:rPr>
            <w:rStyle w:val="Verwijzing"/>
            <w:noProof/>
          </w:rPr>
          <w:t>56</w:t>
        </w:r>
        <w:r w:rsidR="0089475D" w:rsidRPr="000B31CB">
          <w:rPr>
            <w:rStyle w:val="Verwijzing"/>
            <w:noProof/>
          </w:rPr>
          <w:fldChar w:fldCharType="end"/>
        </w:r>
      </w:hyperlink>
    </w:p>
    <w:p w14:paraId="621EC204" w14:textId="6C7C21F3" w:rsidR="0089475D" w:rsidRDefault="003D7F5B">
      <w:pPr>
        <w:pStyle w:val="Inhopg3"/>
        <w:rPr>
          <w:rFonts w:asciiTheme="minorHAnsi" w:eastAsiaTheme="minorEastAsia" w:hAnsiTheme="minorHAnsi" w:cstheme="minorBidi"/>
          <w:noProof/>
          <w:sz w:val="22"/>
          <w:szCs w:val="22"/>
        </w:rPr>
      </w:pPr>
      <w:hyperlink w:anchor="_Toc75500181" w:history="1">
        <w:r w:rsidR="0089475D" w:rsidRPr="00C87A37">
          <w:rPr>
            <w:rStyle w:val="Hyperlink"/>
            <w:noProof/>
          </w:rPr>
          <w:t>6.1</w:t>
        </w:r>
        <w:r w:rsidR="0089475D">
          <w:rPr>
            <w:rFonts w:asciiTheme="minorHAnsi" w:eastAsiaTheme="minorEastAsia" w:hAnsiTheme="minorHAnsi" w:cstheme="minorBidi"/>
            <w:noProof/>
            <w:sz w:val="22"/>
            <w:szCs w:val="22"/>
          </w:rPr>
          <w:tab/>
        </w:r>
        <w:r w:rsidR="0089475D" w:rsidRPr="00C87A37">
          <w:rPr>
            <w:rStyle w:val="Hyperlink"/>
            <w:noProof/>
          </w:rPr>
          <w:t>De drie hoofdcomponenten van IMOW: tekst, locatie en annotatie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_Toc75500181 \h </w:instrText>
        </w:r>
        <w:r w:rsidR="0089475D" w:rsidRPr="000B31CB">
          <w:rPr>
            <w:rStyle w:val="Verwijzing"/>
            <w:noProof/>
          </w:rPr>
        </w:r>
        <w:r w:rsidR="0089475D" w:rsidRPr="000B31CB">
          <w:rPr>
            <w:rStyle w:val="Verwijzing"/>
            <w:noProof/>
          </w:rPr>
          <w:fldChar w:fldCharType="separate"/>
        </w:r>
        <w:r w:rsidR="00816BCB">
          <w:rPr>
            <w:rStyle w:val="Verwijzing"/>
            <w:noProof/>
          </w:rPr>
          <w:t>56</w:t>
        </w:r>
        <w:r w:rsidR="0089475D" w:rsidRPr="000B31CB">
          <w:rPr>
            <w:rStyle w:val="Verwijzing"/>
            <w:noProof/>
          </w:rPr>
          <w:fldChar w:fldCharType="end"/>
        </w:r>
      </w:hyperlink>
    </w:p>
    <w:p w14:paraId="51060D5C" w14:textId="4317860E" w:rsidR="0089475D" w:rsidRDefault="003D7F5B">
      <w:pPr>
        <w:pStyle w:val="Inhopg4"/>
        <w:rPr>
          <w:rFonts w:asciiTheme="minorHAnsi" w:eastAsiaTheme="minorEastAsia" w:hAnsiTheme="minorHAnsi" w:cstheme="minorBidi"/>
          <w:noProof/>
          <w:sz w:val="22"/>
          <w:szCs w:val="22"/>
        </w:rPr>
      </w:pPr>
      <w:hyperlink w:anchor="_Toc75500182" w:history="1">
        <w:r w:rsidR="0089475D" w:rsidRPr="00C87A37">
          <w:rPr>
            <w:rStyle w:val="Hyperlink"/>
            <w:noProof/>
          </w:rPr>
          <w:t>6.1.1</w:t>
        </w:r>
        <w:r w:rsidR="0089475D">
          <w:rPr>
            <w:rFonts w:asciiTheme="minorHAnsi" w:eastAsiaTheme="minorEastAsia" w:hAnsiTheme="minorHAnsi" w:cstheme="minorBidi"/>
            <w:noProof/>
            <w:sz w:val="22"/>
            <w:szCs w:val="22"/>
          </w:rPr>
          <w:tab/>
        </w:r>
        <w:r w:rsidR="0089475D" w:rsidRPr="00C87A37">
          <w:rPr>
            <w:rStyle w:val="Hyperlink"/>
            <w:noProof/>
          </w:rPr>
          <w:t>Tekst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_Toc75500182 \h </w:instrText>
        </w:r>
        <w:r w:rsidR="0089475D" w:rsidRPr="000B31CB">
          <w:rPr>
            <w:rStyle w:val="Verwijzing"/>
            <w:noProof/>
          </w:rPr>
        </w:r>
        <w:r w:rsidR="0089475D" w:rsidRPr="000B31CB">
          <w:rPr>
            <w:rStyle w:val="Verwijzing"/>
            <w:noProof/>
          </w:rPr>
          <w:fldChar w:fldCharType="separate"/>
        </w:r>
        <w:r w:rsidR="00816BCB">
          <w:rPr>
            <w:rStyle w:val="Verwijzing"/>
            <w:noProof/>
          </w:rPr>
          <w:t>56</w:t>
        </w:r>
        <w:r w:rsidR="0089475D" w:rsidRPr="000B31CB">
          <w:rPr>
            <w:rStyle w:val="Verwijzing"/>
            <w:noProof/>
          </w:rPr>
          <w:fldChar w:fldCharType="end"/>
        </w:r>
      </w:hyperlink>
    </w:p>
    <w:p w14:paraId="703B7090" w14:textId="2A8F1130" w:rsidR="0089475D" w:rsidRDefault="003D7F5B">
      <w:pPr>
        <w:pStyle w:val="Inhopg5"/>
        <w:rPr>
          <w:rFonts w:asciiTheme="minorHAnsi" w:eastAsiaTheme="minorEastAsia" w:hAnsiTheme="minorHAnsi" w:cstheme="minorBidi"/>
          <w:noProof/>
          <w:sz w:val="22"/>
          <w:szCs w:val="22"/>
        </w:rPr>
      </w:pPr>
      <w:hyperlink w:anchor="_Toc75500183" w:history="1">
        <w:r w:rsidR="0089475D" w:rsidRPr="00C87A37">
          <w:rPr>
            <w:rStyle w:val="Hyperlink"/>
            <w:noProof/>
          </w:rPr>
          <w:t>6.1.1.1</w:t>
        </w:r>
        <w:r w:rsidR="0089475D">
          <w:rPr>
            <w:rFonts w:asciiTheme="minorHAnsi" w:eastAsiaTheme="minorEastAsia" w:hAnsiTheme="minorHAnsi" w:cstheme="minorBidi"/>
            <w:noProof/>
            <w:sz w:val="22"/>
            <w:szCs w:val="22"/>
          </w:rPr>
          <w:tab/>
        </w:r>
        <w:r w:rsidR="0089475D" w:rsidRPr="00C87A37">
          <w:rPr>
            <w:rStyle w:val="Hyperlink"/>
            <w:noProof/>
          </w:rPr>
          <w:t>Regeltekst en Juridische regel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_Toc75500183 \h </w:instrText>
        </w:r>
        <w:r w:rsidR="0089475D" w:rsidRPr="000B31CB">
          <w:rPr>
            <w:rStyle w:val="Verwijzing"/>
            <w:noProof/>
          </w:rPr>
        </w:r>
        <w:r w:rsidR="0089475D" w:rsidRPr="000B31CB">
          <w:rPr>
            <w:rStyle w:val="Verwijzing"/>
            <w:noProof/>
          </w:rPr>
          <w:fldChar w:fldCharType="separate"/>
        </w:r>
        <w:r w:rsidR="00816BCB">
          <w:rPr>
            <w:rStyle w:val="Verwijzing"/>
            <w:noProof/>
          </w:rPr>
          <w:t>57</w:t>
        </w:r>
        <w:r w:rsidR="0089475D" w:rsidRPr="000B31CB">
          <w:rPr>
            <w:rStyle w:val="Verwijzing"/>
            <w:noProof/>
          </w:rPr>
          <w:fldChar w:fldCharType="end"/>
        </w:r>
      </w:hyperlink>
    </w:p>
    <w:p w14:paraId="335A44F7" w14:textId="2289DCFC" w:rsidR="0089475D" w:rsidRDefault="003D7F5B">
      <w:pPr>
        <w:pStyle w:val="Inhopg5"/>
        <w:rPr>
          <w:rFonts w:asciiTheme="minorHAnsi" w:eastAsiaTheme="minorEastAsia" w:hAnsiTheme="minorHAnsi" w:cstheme="minorBidi"/>
          <w:noProof/>
          <w:sz w:val="22"/>
          <w:szCs w:val="22"/>
        </w:rPr>
      </w:pPr>
      <w:hyperlink w:anchor="_Toc75500184" w:history="1">
        <w:r w:rsidR="0089475D" w:rsidRPr="00C87A37">
          <w:rPr>
            <w:rStyle w:val="Hyperlink"/>
            <w:noProof/>
          </w:rPr>
          <w:t>6.1.1.2</w:t>
        </w:r>
        <w:r w:rsidR="0089475D">
          <w:rPr>
            <w:rFonts w:asciiTheme="minorHAnsi" w:eastAsiaTheme="minorEastAsia" w:hAnsiTheme="minorHAnsi" w:cstheme="minorBidi"/>
            <w:noProof/>
            <w:sz w:val="22"/>
            <w:szCs w:val="22"/>
          </w:rPr>
          <w:tab/>
        </w:r>
        <w:r w:rsidR="0089475D" w:rsidRPr="00C87A37">
          <w:rPr>
            <w:rStyle w:val="Hyperlink"/>
            <w:noProof/>
          </w:rPr>
          <w:t>Divisie, Divisietekst en Tekstdeel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_Toc75500184 \h </w:instrText>
        </w:r>
        <w:r w:rsidR="0089475D" w:rsidRPr="000B31CB">
          <w:rPr>
            <w:rStyle w:val="Verwijzing"/>
            <w:noProof/>
          </w:rPr>
        </w:r>
        <w:r w:rsidR="0089475D" w:rsidRPr="000B31CB">
          <w:rPr>
            <w:rStyle w:val="Verwijzing"/>
            <w:noProof/>
          </w:rPr>
          <w:fldChar w:fldCharType="separate"/>
        </w:r>
        <w:r w:rsidR="00816BCB">
          <w:rPr>
            <w:rStyle w:val="Verwijzing"/>
            <w:noProof/>
          </w:rPr>
          <w:t>57</w:t>
        </w:r>
        <w:r w:rsidR="0089475D" w:rsidRPr="000B31CB">
          <w:rPr>
            <w:rStyle w:val="Verwijzing"/>
            <w:noProof/>
          </w:rPr>
          <w:fldChar w:fldCharType="end"/>
        </w:r>
      </w:hyperlink>
    </w:p>
    <w:p w14:paraId="29148CED" w14:textId="08C434A9" w:rsidR="0089475D" w:rsidRDefault="003D7F5B">
      <w:pPr>
        <w:pStyle w:val="Inhopg4"/>
        <w:rPr>
          <w:rFonts w:asciiTheme="minorHAnsi" w:eastAsiaTheme="minorEastAsia" w:hAnsiTheme="minorHAnsi" w:cstheme="minorBidi"/>
          <w:noProof/>
          <w:sz w:val="22"/>
          <w:szCs w:val="22"/>
        </w:rPr>
      </w:pPr>
      <w:hyperlink w:anchor="_Toc75500185" w:history="1">
        <w:r w:rsidR="0089475D" w:rsidRPr="00C87A37">
          <w:rPr>
            <w:rStyle w:val="Hyperlink"/>
            <w:noProof/>
          </w:rPr>
          <w:t>6.1.2</w:t>
        </w:r>
        <w:r w:rsidR="0089475D">
          <w:rPr>
            <w:rFonts w:asciiTheme="minorHAnsi" w:eastAsiaTheme="minorEastAsia" w:hAnsiTheme="minorHAnsi" w:cstheme="minorBidi"/>
            <w:noProof/>
            <w:sz w:val="22"/>
            <w:szCs w:val="22"/>
          </w:rPr>
          <w:tab/>
        </w:r>
        <w:r w:rsidR="0089475D" w:rsidRPr="00C87A37">
          <w:rPr>
            <w:rStyle w:val="Hyperlink"/>
            <w:noProof/>
          </w:rPr>
          <w:t>Locatie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_Toc75500185 \h </w:instrText>
        </w:r>
        <w:r w:rsidR="0089475D" w:rsidRPr="000B31CB">
          <w:rPr>
            <w:rStyle w:val="Verwijzing"/>
            <w:noProof/>
          </w:rPr>
        </w:r>
        <w:r w:rsidR="0089475D" w:rsidRPr="000B31CB">
          <w:rPr>
            <w:rStyle w:val="Verwijzing"/>
            <w:noProof/>
          </w:rPr>
          <w:fldChar w:fldCharType="separate"/>
        </w:r>
        <w:r w:rsidR="00816BCB">
          <w:rPr>
            <w:rStyle w:val="Verwijzing"/>
            <w:noProof/>
          </w:rPr>
          <w:t>58</w:t>
        </w:r>
        <w:r w:rsidR="0089475D" w:rsidRPr="000B31CB">
          <w:rPr>
            <w:rStyle w:val="Verwijzing"/>
            <w:noProof/>
          </w:rPr>
          <w:fldChar w:fldCharType="end"/>
        </w:r>
      </w:hyperlink>
    </w:p>
    <w:p w14:paraId="146F27BB" w14:textId="234DD5F7" w:rsidR="0089475D" w:rsidRDefault="003D7F5B">
      <w:pPr>
        <w:pStyle w:val="Inhopg5"/>
        <w:rPr>
          <w:rFonts w:asciiTheme="minorHAnsi" w:eastAsiaTheme="minorEastAsia" w:hAnsiTheme="minorHAnsi" w:cstheme="minorBidi"/>
          <w:noProof/>
          <w:sz w:val="22"/>
          <w:szCs w:val="22"/>
        </w:rPr>
      </w:pPr>
      <w:hyperlink w:anchor="_Toc75500186" w:history="1">
        <w:r w:rsidR="0089475D" w:rsidRPr="00C87A37">
          <w:rPr>
            <w:rStyle w:val="Hyperlink"/>
            <w:noProof/>
          </w:rPr>
          <w:t>6.1.2.1</w:t>
        </w:r>
        <w:r w:rsidR="0089475D">
          <w:rPr>
            <w:rFonts w:asciiTheme="minorHAnsi" w:eastAsiaTheme="minorEastAsia" w:hAnsiTheme="minorHAnsi" w:cstheme="minorBidi"/>
            <w:noProof/>
            <w:sz w:val="22"/>
            <w:szCs w:val="22"/>
          </w:rPr>
          <w:tab/>
        </w:r>
        <w:r w:rsidR="0089475D" w:rsidRPr="00C87A37">
          <w:rPr>
            <w:rStyle w:val="Hyperlink"/>
            <w:noProof/>
          </w:rPr>
          <w:t>Werkingsgebied en Locatie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_Toc75500186 \h </w:instrText>
        </w:r>
        <w:r w:rsidR="0089475D" w:rsidRPr="000B31CB">
          <w:rPr>
            <w:rStyle w:val="Verwijzing"/>
            <w:noProof/>
          </w:rPr>
        </w:r>
        <w:r w:rsidR="0089475D" w:rsidRPr="000B31CB">
          <w:rPr>
            <w:rStyle w:val="Verwijzing"/>
            <w:noProof/>
          </w:rPr>
          <w:fldChar w:fldCharType="separate"/>
        </w:r>
        <w:r w:rsidR="00816BCB">
          <w:rPr>
            <w:rStyle w:val="Verwijzing"/>
            <w:noProof/>
          </w:rPr>
          <w:t>58</w:t>
        </w:r>
        <w:r w:rsidR="0089475D" w:rsidRPr="000B31CB">
          <w:rPr>
            <w:rStyle w:val="Verwijzing"/>
            <w:noProof/>
          </w:rPr>
          <w:fldChar w:fldCharType="end"/>
        </w:r>
      </w:hyperlink>
    </w:p>
    <w:p w14:paraId="0753FD4A" w14:textId="7888A574" w:rsidR="0089475D" w:rsidRDefault="003D7F5B">
      <w:pPr>
        <w:pStyle w:val="Inhopg5"/>
        <w:rPr>
          <w:rFonts w:asciiTheme="minorHAnsi" w:eastAsiaTheme="minorEastAsia" w:hAnsiTheme="minorHAnsi" w:cstheme="minorBidi"/>
          <w:noProof/>
          <w:sz w:val="22"/>
          <w:szCs w:val="22"/>
        </w:rPr>
      </w:pPr>
      <w:hyperlink w:anchor="_Toc75500187" w:history="1">
        <w:r w:rsidR="0089475D" w:rsidRPr="00C87A37">
          <w:rPr>
            <w:rStyle w:val="Hyperlink"/>
            <w:noProof/>
          </w:rPr>
          <w:t>6.1.2.2</w:t>
        </w:r>
        <w:r w:rsidR="0089475D">
          <w:rPr>
            <w:rFonts w:asciiTheme="minorHAnsi" w:eastAsiaTheme="minorEastAsia" w:hAnsiTheme="minorHAnsi" w:cstheme="minorBidi"/>
            <w:noProof/>
            <w:sz w:val="22"/>
            <w:szCs w:val="22"/>
          </w:rPr>
          <w:tab/>
        </w:r>
        <w:r w:rsidR="0089475D" w:rsidRPr="00C87A37">
          <w:rPr>
            <w:rStyle w:val="Hyperlink"/>
            <w:noProof/>
          </w:rPr>
          <w:t>Vastleggen van Locatie met geografisch informatieobject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_Toc75500187 \h </w:instrText>
        </w:r>
        <w:r w:rsidR="0089475D" w:rsidRPr="000B31CB">
          <w:rPr>
            <w:rStyle w:val="Verwijzing"/>
            <w:noProof/>
          </w:rPr>
        </w:r>
        <w:r w:rsidR="0089475D" w:rsidRPr="000B31CB">
          <w:rPr>
            <w:rStyle w:val="Verwijzing"/>
            <w:noProof/>
          </w:rPr>
          <w:fldChar w:fldCharType="separate"/>
        </w:r>
        <w:r w:rsidR="00816BCB">
          <w:rPr>
            <w:rStyle w:val="Verwijzing"/>
            <w:noProof/>
          </w:rPr>
          <w:t>60</w:t>
        </w:r>
        <w:r w:rsidR="0089475D" w:rsidRPr="000B31CB">
          <w:rPr>
            <w:rStyle w:val="Verwijzing"/>
            <w:noProof/>
          </w:rPr>
          <w:fldChar w:fldCharType="end"/>
        </w:r>
      </w:hyperlink>
    </w:p>
    <w:p w14:paraId="3C28B6E1" w14:textId="18B01E5F" w:rsidR="0089475D" w:rsidRDefault="003D7F5B">
      <w:pPr>
        <w:pStyle w:val="Inhopg4"/>
        <w:rPr>
          <w:rFonts w:asciiTheme="minorHAnsi" w:eastAsiaTheme="minorEastAsia" w:hAnsiTheme="minorHAnsi" w:cstheme="minorBidi"/>
          <w:noProof/>
          <w:sz w:val="22"/>
          <w:szCs w:val="22"/>
        </w:rPr>
      </w:pPr>
      <w:hyperlink w:anchor="_Toc75500188" w:history="1">
        <w:r w:rsidR="0089475D" w:rsidRPr="00C87A37">
          <w:rPr>
            <w:rStyle w:val="Hyperlink"/>
            <w:noProof/>
          </w:rPr>
          <w:t>6.1.3</w:t>
        </w:r>
        <w:r w:rsidR="0089475D">
          <w:rPr>
            <w:rFonts w:asciiTheme="minorHAnsi" w:eastAsiaTheme="minorEastAsia" w:hAnsiTheme="minorHAnsi" w:cstheme="minorBidi"/>
            <w:noProof/>
            <w:sz w:val="22"/>
            <w:szCs w:val="22"/>
          </w:rPr>
          <w:tab/>
        </w:r>
        <w:r w:rsidR="0089475D" w:rsidRPr="00C87A37">
          <w:rPr>
            <w:rStyle w:val="Hyperlink"/>
            <w:noProof/>
          </w:rPr>
          <w:t>Annotatie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_Toc75500188 \h </w:instrText>
        </w:r>
        <w:r w:rsidR="0089475D" w:rsidRPr="000B31CB">
          <w:rPr>
            <w:rStyle w:val="Verwijzing"/>
            <w:noProof/>
          </w:rPr>
        </w:r>
        <w:r w:rsidR="0089475D" w:rsidRPr="000B31CB">
          <w:rPr>
            <w:rStyle w:val="Verwijzing"/>
            <w:noProof/>
          </w:rPr>
          <w:fldChar w:fldCharType="separate"/>
        </w:r>
        <w:r w:rsidR="00816BCB">
          <w:rPr>
            <w:rStyle w:val="Verwijzing"/>
            <w:noProof/>
          </w:rPr>
          <w:t>62</w:t>
        </w:r>
        <w:r w:rsidR="0089475D" w:rsidRPr="000B31CB">
          <w:rPr>
            <w:rStyle w:val="Verwijzing"/>
            <w:noProof/>
          </w:rPr>
          <w:fldChar w:fldCharType="end"/>
        </w:r>
      </w:hyperlink>
    </w:p>
    <w:p w14:paraId="00FCBC05" w14:textId="4133166E" w:rsidR="0089475D" w:rsidRDefault="003D7F5B">
      <w:pPr>
        <w:pStyle w:val="Inhopg3"/>
        <w:rPr>
          <w:rFonts w:asciiTheme="minorHAnsi" w:eastAsiaTheme="minorEastAsia" w:hAnsiTheme="minorHAnsi" w:cstheme="minorBidi"/>
          <w:noProof/>
          <w:sz w:val="22"/>
          <w:szCs w:val="22"/>
        </w:rPr>
      </w:pPr>
      <w:hyperlink w:anchor="_Toc75500189" w:history="1">
        <w:r w:rsidR="0089475D" w:rsidRPr="00C87A37">
          <w:rPr>
            <w:rStyle w:val="Hyperlink"/>
            <w:noProof/>
          </w:rPr>
          <w:t>6.2</w:t>
        </w:r>
        <w:r w:rsidR="0089475D">
          <w:rPr>
            <w:rFonts w:asciiTheme="minorHAnsi" w:eastAsiaTheme="minorEastAsia" w:hAnsiTheme="minorHAnsi" w:cstheme="minorBidi"/>
            <w:noProof/>
            <w:sz w:val="22"/>
            <w:szCs w:val="22"/>
          </w:rPr>
          <w:tab/>
        </w:r>
        <w:r w:rsidR="0089475D" w:rsidRPr="00C87A37">
          <w:rPr>
            <w:rStyle w:val="Hyperlink"/>
            <w:noProof/>
          </w:rPr>
          <w:t>De bedoeling van het annoteren met OW-objecten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_Toc75500189 \h </w:instrText>
        </w:r>
        <w:r w:rsidR="0089475D" w:rsidRPr="000B31CB">
          <w:rPr>
            <w:rStyle w:val="Verwijzing"/>
            <w:noProof/>
          </w:rPr>
        </w:r>
        <w:r w:rsidR="0089475D" w:rsidRPr="000B31CB">
          <w:rPr>
            <w:rStyle w:val="Verwijzing"/>
            <w:noProof/>
          </w:rPr>
          <w:fldChar w:fldCharType="separate"/>
        </w:r>
        <w:r w:rsidR="00816BCB">
          <w:rPr>
            <w:rStyle w:val="Verwijzing"/>
            <w:noProof/>
          </w:rPr>
          <w:t>62</w:t>
        </w:r>
        <w:r w:rsidR="0089475D" w:rsidRPr="000B31CB">
          <w:rPr>
            <w:rStyle w:val="Verwijzing"/>
            <w:noProof/>
          </w:rPr>
          <w:fldChar w:fldCharType="end"/>
        </w:r>
      </w:hyperlink>
    </w:p>
    <w:p w14:paraId="7AC5BCF7" w14:textId="23837D5C" w:rsidR="0089475D" w:rsidRDefault="003D7F5B">
      <w:pPr>
        <w:pStyle w:val="Inhopg2"/>
        <w:rPr>
          <w:rFonts w:asciiTheme="minorHAnsi" w:eastAsiaTheme="minorEastAsia" w:hAnsiTheme="minorHAnsi" w:cstheme="minorBidi"/>
          <w:b w:val="0"/>
          <w:noProof/>
          <w:sz w:val="22"/>
          <w:szCs w:val="22"/>
        </w:rPr>
      </w:pPr>
      <w:hyperlink w:anchor="_Toc75500190" w:history="1">
        <w:r w:rsidR="0089475D" w:rsidRPr="00C87A37">
          <w:rPr>
            <w:rStyle w:val="Hyperlink"/>
            <w:noProof/>
          </w:rPr>
          <w:t>7</w:t>
        </w:r>
        <w:r w:rsidR="0089475D">
          <w:rPr>
            <w:rFonts w:asciiTheme="minorHAnsi" w:eastAsiaTheme="minorEastAsia" w:hAnsiTheme="minorHAnsi" w:cstheme="minorBidi"/>
            <w:b w:val="0"/>
            <w:noProof/>
            <w:sz w:val="22"/>
            <w:szCs w:val="22"/>
          </w:rPr>
          <w:tab/>
        </w:r>
        <w:r w:rsidR="0089475D" w:rsidRPr="00C87A37">
          <w:rPr>
            <w:rStyle w:val="Hyperlink"/>
            <w:noProof/>
          </w:rPr>
          <w:t>Annoteren met OW-objecten: productmodel, objecten en attributen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_Toc75500190 \h </w:instrText>
        </w:r>
        <w:r w:rsidR="0089475D" w:rsidRPr="000B31CB">
          <w:rPr>
            <w:rStyle w:val="Verwijzing"/>
            <w:noProof/>
          </w:rPr>
        </w:r>
        <w:r w:rsidR="0089475D" w:rsidRPr="000B31CB">
          <w:rPr>
            <w:rStyle w:val="Verwijzing"/>
            <w:noProof/>
          </w:rPr>
          <w:fldChar w:fldCharType="separate"/>
        </w:r>
        <w:r w:rsidR="00816BCB">
          <w:rPr>
            <w:rStyle w:val="Verwijzing"/>
            <w:noProof/>
          </w:rPr>
          <w:t>65</w:t>
        </w:r>
        <w:r w:rsidR="0089475D" w:rsidRPr="000B31CB">
          <w:rPr>
            <w:rStyle w:val="Verwijzing"/>
            <w:noProof/>
          </w:rPr>
          <w:fldChar w:fldCharType="end"/>
        </w:r>
      </w:hyperlink>
    </w:p>
    <w:p w14:paraId="0EEF55EE" w14:textId="1DE9F5A1" w:rsidR="0089475D" w:rsidRDefault="003D7F5B">
      <w:pPr>
        <w:pStyle w:val="Inhopg3"/>
        <w:rPr>
          <w:rFonts w:asciiTheme="minorHAnsi" w:eastAsiaTheme="minorEastAsia" w:hAnsiTheme="minorHAnsi" w:cstheme="minorBidi"/>
          <w:noProof/>
          <w:sz w:val="22"/>
          <w:szCs w:val="22"/>
        </w:rPr>
      </w:pPr>
      <w:hyperlink w:anchor="_Toc75500191" w:history="1">
        <w:r w:rsidR="0089475D" w:rsidRPr="00C87A37">
          <w:rPr>
            <w:rStyle w:val="Hyperlink"/>
            <w:noProof/>
          </w:rPr>
          <w:t>7.1</w:t>
        </w:r>
        <w:r w:rsidR="0089475D">
          <w:rPr>
            <w:rFonts w:asciiTheme="minorHAnsi" w:eastAsiaTheme="minorEastAsia" w:hAnsiTheme="minorHAnsi" w:cstheme="minorBidi"/>
            <w:noProof/>
            <w:sz w:val="22"/>
            <w:szCs w:val="22"/>
          </w:rPr>
          <w:tab/>
        </w:r>
        <w:r w:rsidR="0089475D" w:rsidRPr="00C87A37">
          <w:rPr>
            <w:rStyle w:val="Hyperlink"/>
            <w:noProof/>
          </w:rPr>
          <w:t>Productmodel: het IMOW-UML-diagram voor het projectbesluit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_Toc75500191 \h </w:instrText>
        </w:r>
        <w:r w:rsidR="0089475D" w:rsidRPr="000B31CB">
          <w:rPr>
            <w:rStyle w:val="Verwijzing"/>
            <w:noProof/>
          </w:rPr>
        </w:r>
        <w:r w:rsidR="0089475D" w:rsidRPr="000B31CB">
          <w:rPr>
            <w:rStyle w:val="Verwijzing"/>
            <w:noProof/>
          </w:rPr>
          <w:fldChar w:fldCharType="separate"/>
        </w:r>
        <w:r w:rsidR="00816BCB">
          <w:rPr>
            <w:rStyle w:val="Verwijzing"/>
            <w:noProof/>
          </w:rPr>
          <w:t>65</w:t>
        </w:r>
        <w:r w:rsidR="0089475D" w:rsidRPr="000B31CB">
          <w:rPr>
            <w:rStyle w:val="Verwijzing"/>
            <w:noProof/>
          </w:rPr>
          <w:fldChar w:fldCharType="end"/>
        </w:r>
      </w:hyperlink>
    </w:p>
    <w:p w14:paraId="0EC056C4" w14:textId="73D81279" w:rsidR="0089475D" w:rsidRDefault="003D7F5B">
      <w:pPr>
        <w:pStyle w:val="Inhopg3"/>
        <w:rPr>
          <w:rFonts w:asciiTheme="minorHAnsi" w:eastAsiaTheme="minorEastAsia" w:hAnsiTheme="minorHAnsi" w:cstheme="minorBidi"/>
          <w:noProof/>
          <w:sz w:val="22"/>
          <w:szCs w:val="22"/>
        </w:rPr>
      </w:pPr>
      <w:hyperlink w:anchor="_Toc75500192" w:history="1">
        <w:r w:rsidR="0089475D" w:rsidRPr="00C87A37">
          <w:rPr>
            <w:rStyle w:val="Hyperlink"/>
            <w:noProof/>
          </w:rPr>
          <w:t>7.2</w:t>
        </w:r>
        <w:r w:rsidR="0089475D">
          <w:rPr>
            <w:rFonts w:asciiTheme="minorHAnsi" w:eastAsiaTheme="minorEastAsia" w:hAnsiTheme="minorHAnsi" w:cstheme="minorBidi"/>
            <w:noProof/>
            <w:sz w:val="22"/>
            <w:szCs w:val="22"/>
          </w:rPr>
          <w:tab/>
        </w:r>
        <w:r w:rsidR="0089475D" w:rsidRPr="00C87A37">
          <w:rPr>
            <w:rStyle w:val="Hyperlink"/>
            <w:noProof/>
          </w:rPr>
          <w:t>Objecttype Divisie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_Toc75500192 \h </w:instrText>
        </w:r>
        <w:r w:rsidR="0089475D" w:rsidRPr="000B31CB">
          <w:rPr>
            <w:rStyle w:val="Verwijzing"/>
            <w:noProof/>
          </w:rPr>
        </w:r>
        <w:r w:rsidR="0089475D" w:rsidRPr="000B31CB">
          <w:rPr>
            <w:rStyle w:val="Verwijzing"/>
            <w:noProof/>
          </w:rPr>
          <w:fldChar w:fldCharType="separate"/>
        </w:r>
        <w:r w:rsidR="00816BCB">
          <w:rPr>
            <w:rStyle w:val="Verwijzing"/>
            <w:noProof/>
          </w:rPr>
          <w:t>66</w:t>
        </w:r>
        <w:r w:rsidR="0089475D" w:rsidRPr="000B31CB">
          <w:rPr>
            <w:rStyle w:val="Verwijzing"/>
            <w:noProof/>
          </w:rPr>
          <w:fldChar w:fldCharType="end"/>
        </w:r>
      </w:hyperlink>
    </w:p>
    <w:p w14:paraId="03CD65BD" w14:textId="7A61A99B" w:rsidR="0089475D" w:rsidRDefault="003D7F5B">
      <w:pPr>
        <w:pStyle w:val="Inhopg4"/>
        <w:rPr>
          <w:rFonts w:asciiTheme="minorHAnsi" w:eastAsiaTheme="minorEastAsia" w:hAnsiTheme="minorHAnsi" w:cstheme="minorBidi"/>
          <w:noProof/>
          <w:sz w:val="22"/>
          <w:szCs w:val="22"/>
        </w:rPr>
      </w:pPr>
      <w:hyperlink w:anchor="_Toc75500193" w:history="1">
        <w:r w:rsidR="0089475D" w:rsidRPr="00C87A37">
          <w:rPr>
            <w:rStyle w:val="Hyperlink"/>
            <w:noProof/>
          </w:rPr>
          <w:t>7.2.1</w:t>
        </w:r>
        <w:r w:rsidR="0089475D">
          <w:rPr>
            <w:rFonts w:asciiTheme="minorHAnsi" w:eastAsiaTheme="minorEastAsia" w:hAnsiTheme="minorHAnsi" w:cstheme="minorBidi"/>
            <w:noProof/>
            <w:sz w:val="22"/>
            <w:szCs w:val="22"/>
          </w:rPr>
          <w:tab/>
        </w:r>
        <w:r w:rsidR="0089475D" w:rsidRPr="00C87A37">
          <w:rPr>
            <w:rStyle w:val="Hyperlink"/>
            <w:noProof/>
          </w:rPr>
          <w:t>Toelichting op de toepassing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_Toc75500193 \h </w:instrText>
        </w:r>
        <w:r w:rsidR="0089475D" w:rsidRPr="000B31CB">
          <w:rPr>
            <w:rStyle w:val="Verwijzing"/>
            <w:noProof/>
          </w:rPr>
        </w:r>
        <w:r w:rsidR="0089475D" w:rsidRPr="000B31CB">
          <w:rPr>
            <w:rStyle w:val="Verwijzing"/>
            <w:noProof/>
          </w:rPr>
          <w:fldChar w:fldCharType="separate"/>
        </w:r>
        <w:r w:rsidR="00816BCB">
          <w:rPr>
            <w:rStyle w:val="Verwijzing"/>
            <w:noProof/>
          </w:rPr>
          <w:t>66</w:t>
        </w:r>
        <w:r w:rsidR="0089475D" w:rsidRPr="000B31CB">
          <w:rPr>
            <w:rStyle w:val="Verwijzing"/>
            <w:noProof/>
          </w:rPr>
          <w:fldChar w:fldCharType="end"/>
        </w:r>
      </w:hyperlink>
    </w:p>
    <w:p w14:paraId="79C4B08A" w14:textId="1BB20072" w:rsidR="0089475D" w:rsidRDefault="003D7F5B">
      <w:pPr>
        <w:pStyle w:val="Inhopg4"/>
        <w:rPr>
          <w:rFonts w:asciiTheme="minorHAnsi" w:eastAsiaTheme="minorEastAsia" w:hAnsiTheme="minorHAnsi" w:cstheme="minorBidi"/>
          <w:noProof/>
          <w:sz w:val="22"/>
          <w:szCs w:val="22"/>
        </w:rPr>
      </w:pPr>
      <w:hyperlink w:anchor="_Toc75500194" w:history="1">
        <w:r w:rsidR="0089475D" w:rsidRPr="00C87A37">
          <w:rPr>
            <w:rStyle w:val="Hyperlink"/>
            <w:noProof/>
          </w:rPr>
          <w:t>7.2.2</w:t>
        </w:r>
        <w:r w:rsidR="0089475D">
          <w:rPr>
            <w:rFonts w:asciiTheme="minorHAnsi" w:eastAsiaTheme="minorEastAsia" w:hAnsiTheme="minorHAnsi" w:cstheme="minorBidi"/>
            <w:noProof/>
            <w:sz w:val="22"/>
            <w:szCs w:val="22"/>
          </w:rPr>
          <w:tab/>
        </w:r>
        <w:r w:rsidR="0089475D" w:rsidRPr="00C87A37">
          <w:rPr>
            <w:rStyle w:val="Hyperlink"/>
            <w:noProof/>
          </w:rPr>
          <w:t>Definitie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_Toc75500194 \h </w:instrText>
        </w:r>
        <w:r w:rsidR="0089475D" w:rsidRPr="000B31CB">
          <w:rPr>
            <w:rStyle w:val="Verwijzing"/>
            <w:noProof/>
          </w:rPr>
        </w:r>
        <w:r w:rsidR="0089475D" w:rsidRPr="000B31CB">
          <w:rPr>
            <w:rStyle w:val="Verwijzing"/>
            <w:noProof/>
          </w:rPr>
          <w:fldChar w:fldCharType="separate"/>
        </w:r>
        <w:r w:rsidR="00816BCB">
          <w:rPr>
            <w:rStyle w:val="Verwijzing"/>
            <w:noProof/>
          </w:rPr>
          <w:t>67</w:t>
        </w:r>
        <w:r w:rsidR="0089475D" w:rsidRPr="000B31CB">
          <w:rPr>
            <w:rStyle w:val="Verwijzing"/>
            <w:noProof/>
          </w:rPr>
          <w:fldChar w:fldCharType="end"/>
        </w:r>
      </w:hyperlink>
    </w:p>
    <w:p w14:paraId="09B596C5" w14:textId="0AF6B30B" w:rsidR="0089475D" w:rsidRDefault="003D7F5B">
      <w:pPr>
        <w:pStyle w:val="Inhopg4"/>
        <w:rPr>
          <w:rFonts w:asciiTheme="minorHAnsi" w:eastAsiaTheme="minorEastAsia" w:hAnsiTheme="minorHAnsi" w:cstheme="minorBidi"/>
          <w:noProof/>
          <w:sz w:val="22"/>
          <w:szCs w:val="22"/>
        </w:rPr>
      </w:pPr>
      <w:hyperlink w:anchor="_Toc75500195" w:history="1">
        <w:r w:rsidR="0089475D" w:rsidRPr="00C87A37">
          <w:rPr>
            <w:rStyle w:val="Hyperlink"/>
            <w:noProof/>
          </w:rPr>
          <w:t>7.2.3</w:t>
        </w:r>
        <w:r w:rsidR="0089475D">
          <w:rPr>
            <w:rFonts w:asciiTheme="minorHAnsi" w:eastAsiaTheme="minorEastAsia" w:hAnsiTheme="minorHAnsi" w:cstheme="minorBidi"/>
            <w:noProof/>
            <w:sz w:val="22"/>
            <w:szCs w:val="22"/>
          </w:rPr>
          <w:tab/>
        </w:r>
        <w:r w:rsidR="0089475D" w:rsidRPr="00C87A37">
          <w:rPr>
            <w:rStyle w:val="Hyperlink"/>
            <w:noProof/>
          </w:rPr>
          <w:t>Doel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_Toc75500195 \h </w:instrText>
        </w:r>
        <w:r w:rsidR="0089475D" w:rsidRPr="000B31CB">
          <w:rPr>
            <w:rStyle w:val="Verwijzing"/>
            <w:noProof/>
          </w:rPr>
        </w:r>
        <w:r w:rsidR="0089475D" w:rsidRPr="000B31CB">
          <w:rPr>
            <w:rStyle w:val="Verwijzing"/>
            <w:noProof/>
          </w:rPr>
          <w:fldChar w:fldCharType="separate"/>
        </w:r>
        <w:r w:rsidR="00816BCB">
          <w:rPr>
            <w:rStyle w:val="Verwijzing"/>
            <w:noProof/>
          </w:rPr>
          <w:t>67</w:t>
        </w:r>
        <w:r w:rsidR="0089475D" w:rsidRPr="000B31CB">
          <w:rPr>
            <w:rStyle w:val="Verwijzing"/>
            <w:noProof/>
          </w:rPr>
          <w:fldChar w:fldCharType="end"/>
        </w:r>
      </w:hyperlink>
    </w:p>
    <w:p w14:paraId="1665C821" w14:textId="5E30936D" w:rsidR="0089475D" w:rsidRDefault="003D7F5B">
      <w:pPr>
        <w:pStyle w:val="Inhopg4"/>
        <w:rPr>
          <w:rFonts w:asciiTheme="minorHAnsi" w:eastAsiaTheme="minorEastAsia" w:hAnsiTheme="minorHAnsi" w:cstheme="minorBidi"/>
          <w:noProof/>
          <w:sz w:val="22"/>
          <w:szCs w:val="22"/>
        </w:rPr>
      </w:pPr>
      <w:hyperlink w:anchor="_Toc75500196" w:history="1">
        <w:r w:rsidR="0089475D" w:rsidRPr="00C87A37">
          <w:rPr>
            <w:rStyle w:val="Hyperlink"/>
            <w:noProof/>
          </w:rPr>
          <w:t>7.2.4</w:t>
        </w:r>
        <w:r w:rsidR="0089475D">
          <w:rPr>
            <w:rFonts w:asciiTheme="minorHAnsi" w:eastAsiaTheme="minorEastAsia" w:hAnsiTheme="minorHAnsi" w:cstheme="minorBidi"/>
            <w:noProof/>
            <w:sz w:val="22"/>
            <w:szCs w:val="22"/>
          </w:rPr>
          <w:tab/>
        </w:r>
        <w:r w:rsidR="0089475D" w:rsidRPr="00C87A37">
          <w:rPr>
            <w:rStyle w:val="Hyperlink"/>
            <w:noProof/>
          </w:rPr>
          <w:t>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_Toc75500196 \h </w:instrText>
        </w:r>
        <w:r w:rsidR="0089475D" w:rsidRPr="000B31CB">
          <w:rPr>
            <w:rStyle w:val="Verwijzing"/>
            <w:noProof/>
          </w:rPr>
        </w:r>
        <w:r w:rsidR="0089475D" w:rsidRPr="000B31CB">
          <w:rPr>
            <w:rStyle w:val="Verwijzing"/>
            <w:noProof/>
          </w:rPr>
          <w:fldChar w:fldCharType="separate"/>
        </w:r>
        <w:r w:rsidR="00816BCB">
          <w:rPr>
            <w:rStyle w:val="Verwijzing"/>
            <w:noProof/>
          </w:rPr>
          <w:t>68</w:t>
        </w:r>
        <w:r w:rsidR="0089475D" w:rsidRPr="000B31CB">
          <w:rPr>
            <w:rStyle w:val="Verwijzing"/>
            <w:noProof/>
          </w:rPr>
          <w:fldChar w:fldCharType="end"/>
        </w:r>
      </w:hyperlink>
    </w:p>
    <w:p w14:paraId="59BB552E" w14:textId="48BDA874" w:rsidR="0089475D" w:rsidRDefault="003D7F5B">
      <w:pPr>
        <w:pStyle w:val="Inhopg4"/>
        <w:rPr>
          <w:rFonts w:asciiTheme="minorHAnsi" w:eastAsiaTheme="minorEastAsia" w:hAnsiTheme="minorHAnsi" w:cstheme="minorBidi"/>
          <w:noProof/>
          <w:sz w:val="22"/>
          <w:szCs w:val="22"/>
        </w:rPr>
      </w:pPr>
      <w:hyperlink w:anchor="_Toc75500197" w:history="1">
        <w:r w:rsidR="0089475D" w:rsidRPr="00C87A37">
          <w:rPr>
            <w:rStyle w:val="Hyperlink"/>
            <w:noProof/>
          </w:rPr>
          <w:t>7.2.5</w:t>
        </w:r>
        <w:r w:rsidR="0089475D">
          <w:rPr>
            <w:rFonts w:asciiTheme="minorHAnsi" w:eastAsiaTheme="minorEastAsia" w:hAnsiTheme="minorHAnsi" w:cstheme="minorBidi"/>
            <w:noProof/>
            <w:sz w:val="22"/>
            <w:szCs w:val="22"/>
          </w:rPr>
          <w:tab/>
        </w:r>
        <w:r w:rsidR="0089475D" w:rsidRPr="00C87A37">
          <w:rPr>
            <w:rStyle w:val="Hyperlink"/>
            <w:noProof/>
          </w:rPr>
          <w:t>Toelichting op de 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_Toc75500197 \h </w:instrText>
        </w:r>
        <w:r w:rsidR="0089475D" w:rsidRPr="000B31CB">
          <w:rPr>
            <w:rStyle w:val="Verwijzing"/>
            <w:noProof/>
          </w:rPr>
        </w:r>
        <w:r w:rsidR="0089475D" w:rsidRPr="000B31CB">
          <w:rPr>
            <w:rStyle w:val="Verwijzing"/>
            <w:noProof/>
          </w:rPr>
          <w:fldChar w:fldCharType="separate"/>
        </w:r>
        <w:r w:rsidR="00816BCB">
          <w:rPr>
            <w:rStyle w:val="Verwijzing"/>
            <w:noProof/>
          </w:rPr>
          <w:t>68</w:t>
        </w:r>
        <w:r w:rsidR="0089475D" w:rsidRPr="000B31CB">
          <w:rPr>
            <w:rStyle w:val="Verwijzing"/>
            <w:noProof/>
          </w:rPr>
          <w:fldChar w:fldCharType="end"/>
        </w:r>
      </w:hyperlink>
    </w:p>
    <w:p w14:paraId="02BFB296" w14:textId="6A9634BA" w:rsidR="0089475D" w:rsidRDefault="003D7F5B">
      <w:pPr>
        <w:pStyle w:val="Inhopg3"/>
        <w:rPr>
          <w:rFonts w:asciiTheme="minorHAnsi" w:eastAsiaTheme="minorEastAsia" w:hAnsiTheme="minorHAnsi" w:cstheme="minorBidi"/>
          <w:noProof/>
          <w:sz w:val="22"/>
          <w:szCs w:val="22"/>
        </w:rPr>
      </w:pPr>
      <w:hyperlink w:anchor="_Toc75500198" w:history="1">
        <w:r w:rsidR="0089475D" w:rsidRPr="00C87A37">
          <w:rPr>
            <w:rStyle w:val="Hyperlink"/>
            <w:noProof/>
          </w:rPr>
          <w:t>7.3</w:t>
        </w:r>
        <w:r w:rsidR="0089475D">
          <w:rPr>
            <w:rFonts w:asciiTheme="minorHAnsi" w:eastAsiaTheme="minorEastAsia" w:hAnsiTheme="minorHAnsi" w:cstheme="minorBidi"/>
            <w:noProof/>
            <w:sz w:val="22"/>
            <w:szCs w:val="22"/>
          </w:rPr>
          <w:tab/>
        </w:r>
        <w:r w:rsidR="0089475D" w:rsidRPr="00C87A37">
          <w:rPr>
            <w:rStyle w:val="Hyperlink"/>
            <w:noProof/>
          </w:rPr>
          <w:t>Objecttype Divisietekst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_Toc75500198 \h </w:instrText>
        </w:r>
        <w:r w:rsidR="0089475D" w:rsidRPr="000B31CB">
          <w:rPr>
            <w:rStyle w:val="Verwijzing"/>
            <w:noProof/>
          </w:rPr>
        </w:r>
        <w:r w:rsidR="0089475D" w:rsidRPr="000B31CB">
          <w:rPr>
            <w:rStyle w:val="Verwijzing"/>
            <w:noProof/>
          </w:rPr>
          <w:fldChar w:fldCharType="separate"/>
        </w:r>
        <w:r w:rsidR="00816BCB">
          <w:rPr>
            <w:rStyle w:val="Verwijzing"/>
            <w:noProof/>
          </w:rPr>
          <w:t>69</w:t>
        </w:r>
        <w:r w:rsidR="0089475D" w:rsidRPr="000B31CB">
          <w:rPr>
            <w:rStyle w:val="Verwijzing"/>
            <w:noProof/>
          </w:rPr>
          <w:fldChar w:fldCharType="end"/>
        </w:r>
      </w:hyperlink>
    </w:p>
    <w:p w14:paraId="0F32D50D" w14:textId="66A7A02F" w:rsidR="0089475D" w:rsidRDefault="003D7F5B">
      <w:pPr>
        <w:pStyle w:val="Inhopg4"/>
        <w:rPr>
          <w:rFonts w:asciiTheme="minorHAnsi" w:eastAsiaTheme="minorEastAsia" w:hAnsiTheme="minorHAnsi" w:cstheme="minorBidi"/>
          <w:noProof/>
          <w:sz w:val="22"/>
          <w:szCs w:val="22"/>
        </w:rPr>
      </w:pPr>
      <w:hyperlink w:anchor="_Toc75500199" w:history="1">
        <w:r w:rsidR="0089475D" w:rsidRPr="00C87A37">
          <w:rPr>
            <w:rStyle w:val="Hyperlink"/>
            <w:noProof/>
          </w:rPr>
          <w:t>7.3.1</w:t>
        </w:r>
        <w:r w:rsidR="0089475D">
          <w:rPr>
            <w:rFonts w:asciiTheme="minorHAnsi" w:eastAsiaTheme="minorEastAsia" w:hAnsiTheme="minorHAnsi" w:cstheme="minorBidi"/>
            <w:noProof/>
            <w:sz w:val="22"/>
            <w:szCs w:val="22"/>
          </w:rPr>
          <w:tab/>
        </w:r>
        <w:r w:rsidR="0089475D" w:rsidRPr="00C87A37">
          <w:rPr>
            <w:rStyle w:val="Hyperlink"/>
            <w:noProof/>
          </w:rPr>
          <w:t>Toelichting op de toepassing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_Toc75500199 \h </w:instrText>
        </w:r>
        <w:r w:rsidR="0089475D" w:rsidRPr="000B31CB">
          <w:rPr>
            <w:rStyle w:val="Verwijzing"/>
            <w:noProof/>
          </w:rPr>
        </w:r>
        <w:r w:rsidR="0089475D" w:rsidRPr="000B31CB">
          <w:rPr>
            <w:rStyle w:val="Verwijzing"/>
            <w:noProof/>
          </w:rPr>
          <w:fldChar w:fldCharType="separate"/>
        </w:r>
        <w:r w:rsidR="00816BCB">
          <w:rPr>
            <w:rStyle w:val="Verwijzing"/>
            <w:noProof/>
          </w:rPr>
          <w:t>69</w:t>
        </w:r>
        <w:r w:rsidR="0089475D" w:rsidRPr="000B31CB">
          <w:rPr>
            <w:rStyle w:val="Verwijzing"/>
            <w:noProof/>
          </w:rPr>
          <w:fldChar w:fldCharType="end"/>
        </w:r>
      </w:hyperlink>
    </w:p>
    <w:p w14:paraId="2C23FBD0" w14:textId="21152A23" w:rsidR="0089475D" w:rsidRDefault="003D7F5B">
      <w:pPr>
        <w:pStyle w:val="Inhopg4"/>
        <w:rPr>
          <w:rFonts w:asciiTheme="minorHAnsi" w:eastAsiaTheme="minorEastAsia" w:hAnsiTheme="minorHAnsi" w:cstheme="minorBidi"/>
          <w:noProof/>
          <w:sz w:val="22"/>
          <w:szCs w:val="22"/>
        </w:rPr>
      </w:pPr>
      <w:hyperlink w:anchor="_Toc75500200" w:history="1">
        <w:r w:rsidR="0089475D" w:rsidRPr="00C87A37">
          <w:rPr>
            <w:rStyle w:val="Hyperlink"/>
            <w:noProof/>
          </w:rPr>
          <w:t>7.3.2</w:t>
        </w:r>
        <w:r w:rsidR="0089475D">
          <w:rPr>
            <w:rFonts w:asciiTheme="minorHAnsi" w:eastAsiaTheme="minorEastAsia" w:hAnsiTheme="minorHAnsi" w:cstheme="minorBidi"/>
            <w:noProof/>
            <w:sz w:val="22"/>
            <w:szCs w:val="22"/>
          </w:rPr>
          <w:tab/>
        </w:r>
        <w:r w:rsidR="0089475D" w:rsidRPr="00C87A37">
          <w:rPr>
            <w:rStyle w:val="Hyperlink"/>
            <w:noProof/>
          </w:rPr>
          <w:t>Definitie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_Toc75500200 \h </w:instrText>
        </w:r>
        <w:r w:rsidR="0089475D" w:rsidRPr="000B31CB">
          <w:rPr>
            <w:rStyle w:val="Verwijzing"/>
            <w:noProof/>
          </w:rPr>
        </w:r>
        <w:r w:rsidR="0089475D" w:rsidRPr="000B31CB">
          <w:rPr>
            <w:rStyle w:val="Verwijzing"/>
            <w:noProof/>
          </w:rPr>
          <w:fldChar w:fldCharType="separate"/>
        </w:r>
        <w:r w:rsidR="00816BCB">
          <w:rPr>
            <w:rStyle w:val="Verwijzing"/>
            <w:noProof/>
          </w:rPr>
          <w:t>69</w:t>
        </w:r>
        <w:r w:rsidR="0089475D" w:rsidRPr="000B31CB">
          <w:rPr>
            <w:rStyle w:val="Verwijzing"/>
            <w:noProof/>
          </w:rPr>
          <w:fldChar w:fldCharType="end"/>
        </w:r>
      </w:hyperlink>
    </w:p>
    <w:p w14:paraId="7B802BDB" w14:textId="0D6987D8" w:rsidR="0089475D" w:rsidRDefault="003D7F5B">
      <w:pPr>
        <w:pStyle w:val="Inhopg4"/>
        <w:rPr>
          <w:rFonts w:asciiTheme="minorHAnsi" w:eastAsiaTheme="minorEastAsia" w:hAnsiTheme="minorHAnsi" w:cstheme="minorBidi"/>
          <w:noProof/>
          <w:sz w:val="22"/>
          <w:szCs w:val="22"/>
        </w:rPr>
      </w:pPr>
      <w:hyperlink w:anchor="_Toc75500201" w:history="1">
        <w:r w:rsidR="0089475D" w:rsidRPr="00C87A37">
          <w:rPr>
            <w:rStyle w:val="Hyperlink"/>
            <w:noProof/>
          </w:rPr>
          <w:t>7.3.3</w:t>
        </w:r>
        <w:r w:rsidR="0089475D">
          <w:rPr>
            <w:rFonts w:asciiTheme="minorHAnsi" w:eastAsiaTheme="minorEastAsia" w:hAnsiTheme="minorHAnsi" w:cstheme="minorBidi"/>
            <w:noProof/>
            <w:sz w:val="22"/>
            <w:szCs w:val="22"/>
          </w:rPr>
          <w:tab/>
        </w:r>
        <w:r w:rsidR="0089475D" w:rsidRPr="00C87A37">
          <w:rPr>
            <w:rStyle w:val="Hyperlink"/>
            <w:noProof/>
          </w:rPr>
          <w:t>Doel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_Toc75500201 \h </w:instrText>
        </w:r>
        <w:r w:rsidR="0089475D" w:rsidRPr="000B31CB">
          <w:rPr>
            <w:rStyle w:val="Verwijzing"/>
            <w:noProof/>
          </w:rPr>
        </w:r>
        <w:r w:rsidR="0089475D" w:rsidRPr="000B31CB">
          <w:rPr>
            <w:rStyle w:val="Verwijzing"/>
            <w:noProof/>
          </w:rPr>
          <w:fldChar w:fldCharType="separate"/>
        </w:r>
        <w:r w:rsidR="00816BCB">
          <w:rPr>
            <w:rStyle w:val="Verwijzing"/>
            <w:noProof/>
          </w:rPr>
          <w:t>69</w:t>
        </w:r>
        <w:r w:rsidR="0089475D" w:rsidRPr="000B31CB">
          <w:rPr>
            <w:rStyle w:val="Verwijzing"/>
            <w:noProof/>
          </w:rPr>
          <w:fldChar w:fldCharType="end"/>
        </w:r>
      </w:hyperlink>
    </w:p>
    <w:p w14:paraId="7F1F73D4" w14:textId="530CB390" w:rsidR="0089475D" w:rsidRDefault="003D7F5B">
      <w:pPr>
        <w:pStyle w:val="Inhopg4"/>
        <w:rPr>
          <w:rFonts w:asciiTheme="minorHAnsi" w:eastAsiaTheme="minorEastAsia" w:hAnsiTheme="minorHAnsi" w:cstheme="minorBidi"/>
          <w:noProof/>
          <w:sz w:val="22"/>
          <w:szCs w:val="22"/>
        </w:rPr>
      </w:pPr>
      <w:hyperlink w:anchor="_Toc75500202" w:history="1">
        <w:r w:rsidR="0089475D" w:rsidRPr="00C87A37">
          <w:rPr>
            <w:rStyle w:val="Hyperlink"/>
            <w:noProof/>
          </w:rPr>
          <w:t>7.3.4</w:t>
        </w:r>
        <w:r w:rsidR="0089475D">
          <w:rPr>
            <w:rFonts w:asciiTheme="minorHAnsi" w:eastAsiaTheme="minorEastAsia" w:hAnsiTheme="minorHAnsi" w:cstheme="minorBidi"/>
            <w:noProof/>
            <w:sz w:val="22"/>
            <w:szCs w:val="22"/>
          </w:rPr>
          <w:tab/>
        </w:r>
        <w:r w:rsidR="0089475D" w:rsidRPr="00C87A37">
          <w:rPr>
            <w:rStyle w:val="Hyperlink"/>
            <w:noProof/>
          </w:rPr>
          <w:t>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_Toc75500202 \h </w:instrText>
        </w:r>
        <w:r w:rsidR="0089475D" w:rsidRPr="000B31CB">
          <w:rPr>
            <w:rStyle w:val="Verwijzing"/>
            <w:noProof/>
          </w:rPr>
        </w:r>
        <w:r w:rsidR="0089475D" w:rsidRPr="000B31CB">
          <w:rPr>
            <w:rStyle w:val="Verwijzing"/>
            <w:noProof/>
          </w:rPr>
          <w:fldChar w:fldCharType="separate"/>
        </w:r>
        <w:r w:rsidR="00816BCB">
          <w:rPr>
            <w:rStyle w:val="Verwijzing"/>
            <w:noProof/>
          </w:rPr>
          <w:t>70</w:t>
        </w:r>
        <w:r w:rsidR="0089475D" w:rsidRPr="000B31CB">
          <w:rPr>
            <w:rStyle w:val="Verwijzing"/>
            <w:noProof/>
          </w:rPr>
          <w:fldChar w:fldCharType="end"/>
        </w:r>
      </w:hyperlink>
    </w:p>
    <w:p w14:paraId="74AB9535" w14:textId="34925025" w:rsidR="0089475D" w:rsidRDefault="003D7F5B">
      <w:pPr>
        <w:pStyle w:val="Inhopg4"/>
        <w:rPr>
          <w:rFonts w:asciiTheme="minorHAnsi" w:eastAsiaTheme="minorEastAsia" w:hAnsiTheme="minorHAnsi" w:cstheme="minorBidi"/>
          <w:noProof/>
          <w:sz w:val="22"/>
          <w:szCs w:val="22"/>
        </w:rPr>
      </w:pPr>
      <w:hyperlink w:anchor="_Toc75500203" w:history="1">
        <w:r w:rsidR="0089475D" w:rsidRPr="00C87A37">
          <w:rPr>
            <w:rStyle w:val="Hyperlink"/>
            <w:noProof/>
          </w:rPr>
          <w:t>7.3.5</w:t>
        </w:r>
        <w:r w:rsidR="0089475D">
          <w:rPr>
            <w:rFonts w:asciiTheme="minorHAnsi" w:eastAsiaTheme="minorEastAsia" w:hAnsiTheme="minorHAnsi" w:cstheme="minorBidi"/>
            <w:noProof/>
            <w:sz w:val="22"/>
            <w:szCs w:val="22"/>
          </w:rPr>
          <w:tab/>
        </w:r>
        <w:r w:rsidR="0089475D" w:rsidRPr="00C87A37">
          <w:rPr>
            <w:rStyle w:val="Hyperlink"/>
            <w:noProof/>
          </w:rPr>
          <w:t>Toelichting op de 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_Toc75500203 \h </w:instrText>
        </w:r>
        <w:r w:rsidR="0089475D" w:rsidRPr="000B31CB">
          <w:rPr>
            <w:rStyle w:val="Verwijzing"/>
            <w:noProof/>
          </w:rPr>
        </w:r>
        <w:r w:rsidR="0089475D" w:rsidRPr="000B31CB">
          <w:rPr>
            <w:rStyle w:val="Verwijzing"/>
            <w:noProof/>
          </w:rPr>
          <w:fldChar w:fldCharType="separate"/>
        </w:r>
        <w:r w:rsidR="00816BCB">
          <w:rPr>
            <w:rStyle w:val="Verwijzing"/>
            <w:noProof/>
          </w:rPr>
          <w:t>70</w:t>
        </w:r>
        <w:r w:rsidR="0089475D" w:rsidRPr="000B31CB">
          <w:rPr>
            <w:rStyle w:val="Verwijzing"/>
            <w:noProof/>
          </w:rPr>
          <w:fldChar w:fldCharType="end"/>
        </w:r>
      </w:hyperlink>
    </w:p>
    <w:p w14:paraId="75880292" w14:textId="2437250D" w:rsidR="0089475D" w:rsidRDefault="003D7F5B">
      <w:pPr>
        <w:pStyle w:val="Inhopg3"/>
        <w:rPr>
          <w:rFonts w:asciiTheme="minorHAnsi" w:eastAsiaTheme="minorEastAsia" w:hAnsiTheme="minorHAnsi" w:cstheme="minorBidi"/>
          <w:noProof/>
          <w:sz w:val="22"/>
          <w:szCs w:val="22"/>
        </w:rPr>
      </w:pPr>
      <w:hyperlink w:anchor="_Toc75500204" w:history="1">
        <w:r w:rsidR="0089475D" w:rsidRPr="00C87A37">
          <w:rPr>
            <w:rStyle w:val="Hyperlink"/>
            <w:noProof/>
          </w:rPr>
          <w:t>7.4</w:t>
        </w:r>
        <w:r w:rsidR="0089475D">
          <w:rPr>
            <w:rFonts w:asciiTheme="minorHAnsi" w:eastAsiaTheme="minorEastAsia" w:hAnsiTheme="minorHAnsi" w:cstheme="minorBidi"/>
            <w:noProof/>
            <w:sz w:val="22"/>
            <w:szCs w:val="22"/>
          </w:rPr>
          <w:tab/>
        </w:r>
        <w:r w:rsidR="0089475D" w:rsidRPr="00C87A37">
          <w:rPr>
            <w:rStyle w:val="Hyperlink"/>
            <w:noProof/>
          </w:rPr>
          <w:t>Objecttype Tekstdeel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_Toc75500204 \h </w:instrText>
        </w:r>
        <w:r w:rsidR="0089475D" w:rsidRPr="000B31CB">
          <w:rPr>
            <w:rStyle w:val="Verwijzing"/>
            <w:noProof/>
          </w:rPr>
        </w:r>
        <w:r w:rsidR="0089475D" w:rsidRPr="000B31CB">
          <w:rPr>
            <w:rStyle w:val="Verwijzing"/>
            <w:noProof/>
          </w:rPr>
          <w:fldChar w:fldCharType="separate"/>
        </w:r>
        <w:r w:rsidR="00816BCB">
          <w:rPr>
            <w:rStyle w:val="Verwijzing"/>
            <w:noProof/>
          </w:rPr>
          <w:t>71</w:t>
        </w:r>
        <w:r w:rsidR="0089475D" w:rsidRPr="000B31CB">
          <w:rPr>
            <w:rStyle w:val="Verwijzing"/>
            <w:noProof/>
          </w:rPr>
          <w:fldChar w:fldCharType="end"/>
        </w:r>
      </w:hyperlink>
    </w:p>
    <w:p w14:paraId="7DD77FAA" w14:textId="5EF236D1" w:rsidR="0089475D" w:rsidRDefault="003D7F5B">
      <w:pPr>
        <w:pStyle w:val="Inhopg4"/>
        <w:rPr>
          <w:rFonts w:asciiTheme="minorHAnsi" w:eastAsiaTheme="minorEastAsia" w:hAnsiTheme="minorHAnsi" w:cstheme="minorBidi"/>
          <w:noProof/>
          <w:sz w:val="22"/>
          <w:szCs w:val="22"/>
        </w:rPr>
      </w:pPr>
      <w:hyperlink w:anchor="_Toc75500205" w:history="1">
        <w:r w:rsidR="0089475D" w:rsidRPr="00C87A37">
          <w:rPr>
            <w:rStyle w:val="Hyperlink"/>
            <w:noProof/>
          </w:rPr>
          <w:t>7.4.1</w:t>
        </w:r>
        <w:r w:rsidR="0089475D">
          <w:rPr>
            <w:rFonts w:asciiTheme="minorHAnsi" w:eastAsiaTheme="minorEastAsia" w:hAnsiTheme="minorHAnsi" w:cstheme="minorBidi"/>
            <w:noProof/>
            <w:sz w:val="22"/>
            <w:szCs w:val="22"/>
          </w:rPr>
          <w:tab/>
        </w:r>
        <w:r w:rsidR="0089475D" w:rsidRPr="00C87A37">
          <w:rPr>
            <w:rStyle w:val="Hyperlink"/>
            <w:noProof/>
          </w:rPr>
          <w:t>Toelichting op de toepassing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_Toc75500205 \h </w:instrText>
        </w:r>
        <w:r w:rsidR="0089475D" w:rsidRPr="000B31CB">
          <w:rPr>
            <w:rStyle w:val="Verwijzing"/>
            <w:noProof/>
          </w:rPr>
        </w:r>
        <w:r w:rsidR="0089475D" w:rsidRPr="000B31CB">
          <w:rPr>
            <w:rStyle w:val="Verwijzing"/>
            <w:noProof/>
          </w:rPr>
          <w:fldChar w:fldCharType="separate"/>
        </w:r>
        <w:r w:rsidR="00816BCB">
          <w:rPr>
            <w:rStyle w:val="Verwijzing"/>
            <w:noProof/>
          </w:rPr>
          <w:t>71</w:t>
        </w:r>
        <w:r w:rsidR="0089475D" w:rsidRPr="000B31CB">
          <w:rPr>
            <w:rStyle w:val="Verwijzing"/>
            <w:noProof/>
          </w:rPr>
          <w:fldChar w:fldCharType="end"/>
        </w:r>
      </w:hyperlink>
    </w:p>
    <w:p w14:paraId="4F499ADD" w14:textId="311530B4" w:rsidR="0089475D" w:rsidRDefault="003D7F5B">
      <w:pPr>
        <w:pStyle w:val="Inhopg4"/>
        <w:rPr>
          <w:rFonts w:asciiTheme="minorHAnsi" w:eastAsiaTheme="minorEastAsia" w:hAnsiTheme="minorHAnsi" w:cstheme="minorBidi"/>
          <w:noProof/>
          <w:sz w:val="22"/>
          <w:szCs w:val="22"/>
        </w:rPr>
      </w:pPr>
      <w:hyperlink w:anchor="_Toc75500206" w:history="1">
        <w:r w:rsidR="0089475D" w:rsidRPr="00C87A37">
          <w:rPr>
            <w:rStyle w:val="Hyperlink"/>
            <w:noProof/>
          </w:rPr>
          <w:t>7.4.2</w:t>
        </w:r>
        <w:r w:rsidR="0089475D">
          <w:rPr>
            <w:rFonts w:asciiTheme="minorHAnsi" w:eastAsiaTheme="minorEastAsia" w:hAnsiTheme="minorHAnsi" w:cstheme="minorBidi"/>
            <w:noProof/>
            <w:sz w:val="22"/>
            <w:szCs w:val="22"/>
          </w:rPr>
          <w:tab/>
        </w:r>
        <w:r w:rsidR="0089475D" w:rsidRPr="00C87A37">
          <w:rPr>
            <w:rStyle w:val="Hyperlink"/>
            <w:noProof/>
          </w:rPr>
          <w:t>Definitie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_Toc75500206 \h </w:instrText>
        </w:r>
        <w:r w:rsidR="0089475D" w:rsidRPr="000B31CB">
          <w:rPr>
            <w:rStyle w:val="Verwijzing"/>
            <w:noProof/>
          </w:rPr>
        </w:r>
        <w:r w:rsidR="0089475D" w:rsidRPr="000B31CB">
          <w:rPr>
            <w:rStyle w:val="Verwijzing"/>
            <w:noProof/>
          </w:rPr>
          <w:fldChar w:fldCharType="separate"/>
        </w:r>
        <w:r w:rsidR="00816BCB">
          <w:rPr>
            <w:rStyle w:val="Verwijzing"/>
            <w:noProof/>
          </w:rPr>
          <w:t>71</w:t>
        </w:r>
        <w:r w:rsidR="0089475D" w:rsidRPr="000B31CB">
          <w:rPr>
            <w:rStyle w:val="Verwijzing"/>
            <w:noProof/>
          </w:rPr>
          <w:fldChar w:fldCharType="end"/>
        </w:r>
      </w:hyperlink>
    </w:p>
    <w:p w14:paraId="55C6DEBC" w14:textId="5E2BD48A" w:rsidR="0089475D" w:rsidRDefault="003D7F5B">
      <w:pPr>
        <w:pStyle w:val="Inhopg4"/>
        <w:rPr>
          <w:rFonts w:asciiTheme="minorHAnsi" w:eastAsiaTheme="minorEastAsia" w:hAnsiTheme="minorHAnsi" w:cstheme="minorBidi"/>
          <w:noProof/>
          <w:sz w:val="22"/>
          <w:szCs w:val="22"/>
        </w:rPr>
      </w:pPr>
      <w:hyperlink w:anchor="_Toc75500207" w:history="1">
        <w:r w:rsidR="0089475D" w:rsidRPr="00C87A37">
          <w:rPr>
            <w:rStyle w:val="Hyperlink"/>
            <w:noProof/>
          </w:rPr>
          <w:t>7.4.3</w:t>
        </w:r>
        <w:r w:rsidR="0089475D">
          <w:rPr>
            <w:rFonts w:asciiTheme="minorHAnsi" w:eastAsiaTheme="minorEastAsia" w:hAnsiTheme="minorHAnsi" w:cstheme="minorBidi"/>
            <w:noProof/>
            <w:sz w:val="22"/>
            <w:szCs w:val="22"/>
          </w:rPr>
          <w:tab/>
        </w:r>
        <w:r w:rsidR="0089475D" w:rsidRPr="00C87A37">
          <w:rPr>
            <w:rStyle w:val="Hyperlink"/>
            <w:noProof/>
          </w:rPr>
          <w:t>Doel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_Toc75500207 \h </w:instrText>
        </w:r>
        <w:r w:rsidR="0089475D" w:rsidRPr="000B31CB">
          <w:rPr>
            <w:rStyle w:val="Verwijzing"/>
            <w:noProof/>
          </w:rPr>
        </w:r>
        <w:r w:rsidR="0089475D" w:rsidRPr="000B31CB">
          <w:rPr>
            <w:rStyle w:val="Verwijzing"/>
            <w:noProof/>
          </w:rPr>
          <w:fldChar w:fldCharType="separate"/>
        </w:r>
        <w:r w:rsidR="00816BCB">
          <w:rPr>
            <w:rStyle w:val="Verwijzing"/>
            <w:noProof/>
          </w:rPr>
          <w:t>71</w:t>
        </w:r>
        <w:r w:rsidR="0089475D" w:rsidRPr="000B31CB">
          <w:rPr>
            <w:rStyle w:val="Verwijzing"/>
            <w:noProof/>
          </w:rPr>
          <w:fldChar w:fldCharType="end"/>
        </w:r>
      </w:hyperlink>
    </w:p>
    <w:p w14:paraId="495BB2F4" w14:textId="681E23B7" w:rsidR="0089475D" w:rsidRDefault="003D7F5B">
      <w:pPr>
        <w:pStyle w:val="Inhopg4"/>
        <w:rPr>
          <w:rFonts w:asciiTheme="minorHAnsi" w:eastAsiaTheme="minorEastAsia" w:hAnsiTheme="minorHAnsi" w:cstheme="minorBidi"/>
          <w:noProof/>
          <w:sz w:val="22"/>
          <w:szCs w:val="22"/>
        </w:rPr>
      </w:pPr>
      <w:hyperlink w:anchor="_Toc75500208" w:history="1">
        <w:r w:rsidR="0089475D" w:rsidRPr="00C87A37">
          <w:rPr>
            <w:rStyle w:val="Hyperlink"/>
            <w:noProof/>
          </w:rPr>
          <w:t>7.4.4</w:t>
        </w:r>
        <w:r w:rsidR="0089475D">
          <w:rPr>
            <w:rFonts w:asciiTheme="minorHAnsi" w:eastAsiaTheme="minorEastAsia" w:hAnsiTheme="minorHAnsi" w:cstheme="minorBidi"/>
            <w:noProof/>
            <w:sz w:val="22"/>
            <w:szCs w:val="22"/>
          </w:rPr>
          <w:tab/>
        </w:r>
        <w:r w:rsidR="0089475D" w:rsidRPr="00C87A37">
          <w:rPr>
            <w:rStyle w:val="Hyperlink"/>
            <w:noProof/>
          </w:rPr>
          <w:t>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_Toc75500208 \h </w:instrText>
        </w:r>
        <w:r w:rsidR="0089475D" w:rsidRPr="000B31CB">
          <w:rPr>
            <w:rStyle w:val="Verwijzing"/>
            <w:noProof/>
          </w:rPr>
        </w:r>
        <w:r w:rsidR="0089475D" w:rsidRPr="000B31CB">
          <w:rPr>
            <w:rStyle w:val="Verwijzing"/>
            <w:noProof/>
          </w:rPr>
          <w:fldChar w:fldCharType="separate"/>
        </w:r>
        <w:r w:rsidR="00816BCB">
          <w:rPr>
            <w:rStyle w:val="Verwijzing"/>
            <w:noProof/>
          </w:rPr>
          <w:t>72</w:t>
        </w:r>
        <w:r w:rsidR="0089475D" w:rsidRPr="000B31CB">
          <w:rPr>
            <w:rStyle w:val="Verwijzing"/>
            <w:noProof/>
          </w:rPr>
          <w:fldChar w:fldCharType="end"/>
        </w:r>
      </w:hyperlink>
    </w:p>
    <w:p w14:paraId="5DED209E" w14:textId="10683B69" w:rsidR="0089475D" w:rsidRDefault="003D7F5B">
      <w:pPr>
        <w:pStyle w:val="Inhopg4"/>
        <w:rPr>
          <w:rFonts w:asciiTheme="minorHAnsi" w:eastAsiaTheme="minorEastAsia" w:hAnsiTheme="minorHAnsi" w:cstheme="minorBidi"/>
          <w:noProof/>
          <w:sz w:val="22"/>
          <w:szCs w:val="22"/>
        </w:rPr>
      </w:pPr>
      <w:hyperlink w:anchor="_Toc75500209" w:history="1">
        <w:r w:rsidR="0089475D" w:rsidRPr="00C87A37">
          <w:rPr>
            <w:rStyle w:val="Hyperlink"/>
            <w:noProof/>
          </w:rPr>
          <w:t>7.4.5</w:t>
        </w:r>
        <w:r w:rsidR="0089475D">
          <w:rPr>
            <w:rFonts w:asciiTheme="minorHAnsi" w:eastAsiaTheme="minorEastAsia" w:hAnsiTheme="minorHAnsi" w:cstheme="minorBidi"/>
            <w:noProof/>
            <w:sz w:val="22"/>
            <w:szCs w:val="22"/>
          </w:rPr>
          <w:tab/>
        </w:r>
        <w:r w:rsidR="0089475D" w:rsidRPr="00C87A37">
          <w:rPr>
            <w:rStyle w:val="Hyperlink"/>
            <w:noProof/>
          </w:rPr>
          <w:t>Toelichting op de 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_Toc75500209 \h </w:instrText>
        </w:r>
        <w:r w:rsidR="0089475D" w:rsidRPr="000B31CB">
          <w:rPr>
            <w:rStyle w:val="Verwijzing"/>
            <w:noProof/>
          </w:rPr>
        </w:r>
        <w:r w:rsidR="0089475D" w:rsidRPr="000B31CB">
          <w:rPr>
            <w:rStyle w:val="Verwijzing"/>
            <w:noProof/>
          </w:rPr>
          <w:fldChar w:fldCharType="separate"/>
        </w:r>
        <w:r w:rsidR="00816BCB">
          <w:rPr>
            <w:rStyle w:val="Verwijzing"/>
            <w:noProof/>
          </w:rPr>
          <w:t>73</w:t>
        </w:r>
        <w:r w:rsidR="0089475D" w:rsidRPr="000B31CB">
          <w:rPr>
            <w:rStyle w:val="Verwijzing"/>
            <w:noProof/>
          </w:rPr>
          <w:fldChar w:fldCharType="end"/>
        </w:r>
      </w:hyperlink>
    </w:p>
    <w:p w14:paraId="6D092F67" w14:textId="0A0A2C66" w:rsidR="0089475D" w:rsidRDefault="003D7F5B">
      <w:pPr>
        <w:pStyle w:val="Inhopg3"/>
        <w:rPr>
          <w:rFonts w:asciiTheme="minorHAnsi" w:eastAsiaTheme="minorEastAsia" w:hAnsiTheme="minorHAnsi" w:cstheme="minorBidi"/>
          <w:noProof/>
          <w:sz w:val="22"/>
          <w:szCs w:val="22"/>
        </w:rPr>
      </w:pPr>
      <w:hyperlink w:anchor="_Toc75500210" w:history="1">
        <w:r w:rsidR="0089475D" w:rsidRPr="00C87A37">
          <w:rPr>
            <w:rStyle w:val="Hyperlink"/>
            <w:noProof/>
          </w:rPr>
          <w:t>7.5</w:t>
        </w:r>
        <w:r w:rsidR="0089475D">
          <w:rPr>
            <w:rFonts w:asciiTheme="minorHAnsi" w:eastAsiaTheme="minorEastAsia" w:hAnsiTheme="minorHAnsi" w:cstheme="minorBidi"/>
            <w:noProof/>
            <w:sz w:val="22"/>
            <w:szCs w:val="22"/>
          </w:rPr>
          <w:tab/>
        </w:r>
        <w:r w:rsidR="0089475D" w:rsidRPr="00C87A37">
          <w:rPr>
            <w:rStyle w:val="Hyperlink"/>
            <w:noProof/>
          </w:rPr>
          <w:t>Objecttype Hoofdlijn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_Toc75500210 \h </w:instrText>
        </w:r>
        <w:r w:rsidR="0089475D" w:rsidRPr="000B31CB">
          <w:rPr>
            <w:rStyle w:val="Verwijzing"/>
            <w:noProof/>
          </w:rPr>
        </w:r>
        <w:r w:rsidR="0089475D" w:rsidRPr="000B31CB">
          <w:rPr>
            <w:rStyle w:val="Verwijzing"/>
            <w:noProof/>
          </w:rPr>
          <w:fldChar w:fldCharType="separate"/>
        </w:r>
        <w:r w:rsidR="00816BCB">
          <w:rPr>
            <w:rStyle w:val="Verwijzing"/>
            <w:noProof/>
          </w:rPr>
          <w:t>75</w:t>
        </w:r>
        <w:r w:rsidR="0089475D" w:rsidRPr="000B31CB">
          <w:rPr>
            <w:rStyle w:val="Verwijzing"/>
            <w:noProof/>
          </w:rPr>
          <w:fldChar w:fldCharType="end"/>
        </w:r>
      </w:hyperlink>
    </w:p>
    <w:p w14:paraId="146C72BD" w14:textId="555CFD5E" w:rsidR="0089475D" w:rsidRDefault="003D7F5B">
      <w:pPr>
        <w:pStyle w:val="Inhopg4"/>
        <w:rPr>
          <w:rFonts w:asciiTheme="minorHAnsi" w:eastAsiaTheme="minorEastAsia" w:hAnsiTheme="minorHAnsi" w:cstheme="minorBidi"/>
          <w:noProof/>
          <w:sz w:val="22"/>
          <w:szCs w:val="22"/>
        </w:rPr>
      </w:pPr>
      <w:hyperlink w:anchor="_Toc75500211" w:history="1">
        <w:r w:rsidR="0089475D" w:rsidRPr="00C87A37">
          <w:rPr>
            <w:rStyle w:val="Hyperlink"/>
            <w:noProof/>
          </w:rPr>
          <w:t>7.5.1</w:t>
        </w:r>
        <w:r w:rsidR="0089475D">
          <w:rPr>
            <w:rFonts w:asciiTheme="minorHAnsi" w:eastAsiaTheme="minorEastAsia" w:hAnsiTheme="minorHAnsi" w:cstheme="minorBidi"/>
            <w:noProof/>
            <w:sz w:val="22"/>
            <w:szCs w:val="22"/>
          </w:rPr>
          <w:tab/>
        </w:r>
        <w:r w:rsidR="0089475D" w:rsidRPr="00C87A37">
          <w:rPr>
            <w:rStyle w:val="Hyperlink"/>
            <w:noProof/>
          </w:rPr>
          <w:t>Toelichting op toepassing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_Toc75500211 \h </w:instrText>
        </w:r>
        <w:r w:rsidR="0089475D" w:rsidRPr="000B31CB">
          <w:rPr>
            <w:rStyle w:val="Verwijzing"/>
            <w:noProof/>
          </w:rPr>
        </w:r>
        <w:r w:rsidR="0089475D" w:rsidRPr="000B31CB">
          <w:rPr>
            <w:rStyle w:val="Verwijzing"/>
            <w:noProof/>
          </w:rPr>
          <w:fldChar w:fldCharType="separate"/>
        </w:r>
        <w:r w:rsidR="00816BCB">
          <w:rPr>
            <w:rStyle w:val="Verwijzing"/>
            <w:noProof/>
          </w:rPr>
          <w:t>75</w:t>
        </w:r>
        <w:r w:rsidR="0089475D" w:rsidRPr="000B31CB">
          <w:rPr>
            <w:rStyle w:val="Verwijzing"/>
            <w:noProof/>
          </w:rPr>
          <w:fldChar w:fldCharType="end"/>
        </w:r>
      </w:hyperlink>
    </w:p>
    <w:p w14:paraId="1F7A7AEE" w14:textId="66B68BBF" w:rsidR="0089475D" w:rsidRDefault="003D7F5B">
      <w:pPr>
        <w:pStyle w:val="Inhopg4"/>
        <w:rPr>
          <w:rFonts w:asciiTheme="minorHAnsi" w:eastAsiaTheme="minorEastAsia" w:hAnsiTheme="minorHAnsi" w:cstheme="minorBidi"/>
          <w:noProof/>
          <w:sz w:val="22"/>
          <w:szCs w:val="22"/>
        </w:rPr>
      </w:pPr>
      <w:hyperlink w:anchor="_Toc75500212" w:history="1">
        <w:r w:rsidR="0089475D" w:rsidRPr="00C87A37">
          <w:rPr>
            <w:rStyle w:val="Hyperlink"/>
            <w:noProof/>
          </w:rPr>
          <w:t>7.5.2</w:t>
        </w:r>
        <w:r w:rsidR="0089475D">
          <w:rPr>
            <w:rFonts w:asciiTheme="minorHAnsi" w:eastAsiaTheme="minorEastAsia" w:hAnsiTheme="minorHAnsi" w:cstheme="minorBidi"/>
            <w:noProof/>
            <w:sz w:val="22"/>
            <w:szCs w:val="22"/>
          </w:rPr>
          <w:tab/>
        </w:r>
        <w:r w:rsidR="0089475D" w:rsidRPr="00C87A37">
          <w:rPr>
            <w:rStyle w:val="Hyperlink"/>
            <w:noProof/>
          </w:rPr>
          <w:t>Definitie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_Toc75500212 \h </w:instrText>
        </w:r>
        <w:r w:rsidR="0089475D" w:rsidRPr="000B31CB">
          <w:rPr>
            <w:rStyle w:val="Verwijzing"/>
            <w:noProof/>
          </w:rPr>
        </w:r>
        <w:r w:rsidR="0089475D" w:rsidRPr="000B31CB">
          <w:rPr>
            <w:rStyle w:val="Verwijzing"/>
            <w:noProof/>
          </w:rPr>
          <w:fldChar w:fldCharType="separate"/>
        </w:r>
        <w:r w:rsidR="00816BCB">
          <w:rPr>
            <w:rStyle w:val="Verwijzing"/>
            <w:noProof/>
          </w:rPr>
          <w:t>75</w:t>
        </w:r>
        <w:r w:rsidR="0089475D" w:rsidRPr="000B31CB">
          <w:rPr>
            <w:rStyle w:val="Verwijzing"/>
            <w:noProof/>
          </w:rPr>
          <w:fldChar w:fldCharType="end"/>
        </w:r>
      </w:hyperlink>
    </w:p>
    <w:p w14:paraId="38CAADC4" w14:textId="45445EBC" w:rsidR="0089475D" w:rsidRDefault="003D7F5B">
      <w:pPr>
        <w:pStyle w:val="Inhopg4"/>
        <w:rPr>
          <w:rFonts w:asciiTheme="minorHAnsi" w:eastAsiaTheme="minorEastAsia" w:hAnsiTheme="minorHAnsi" w:cstheme="minorBidi"/>
          <w:noProof/>
          <w:sz w:val="22"/>
          <w:szCs w:val="22"/>
        </w:rPr>
      </w:pPr>
      <w:hyperlink w:anchor="_Toc75500213" w:history="1">
        <w:r w:rsidR="0089475D" w:rsidRPr="00C87A37">
          <w:rPr>
            <w:rStyle w:val="Hyperlink"/>
            <w:noProof/>
          </w:rPr>
          <w:t>7.5.3</w:t>
        </w:r>
        <w:r w:rsidR="0089475D">
          <w:rPr>
            <w:rFonts w:asciiTheme="minorHAnsi" w:eastAsiaTheme="minorEastAsia" w:hAnsiTheme="minorHAnsi" w:cstheme="minorBidi"/>
            <w:noProof/>
            <w:sz w:val="22"/>
            <w:szCs w:val="22"/>
          </w:rPr>
          <w:tab/>
        </w:r>
        <w:r w:rsidR="0089475D" w:rsidRPr="00C87A37">
          <w:rPr>
            <w:rStyle w:val="Hyperlink"/>
            <w:noProof/>
          </w:rPr>
          <w:t>Doel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_Toc75500213 \h </w:instrText>
        </w:r>
        <w:r w:rsidR="0089475D" w:rsidRPr="000B31CB">
          <w:rPr>
            <w:rStyle w:val="Verwijzing"/>
            <w:noProof/>
          </w:rPr>
        </w:r>
        <w:r w:rsidR="0089475D" w:rsidRPr="000B31CB">
          <w:rPr>
            <w:rStyle w:val="Verwijzing"/>
            <w:noProof/>
          </w:rPr>
          <w:fldChar w:fldCharType="separate"/>
        </w:r>
        <w:r w:rsidR="00816BCB">
          <w:rPr>
            <w:rStyle w:val="Verwijzing"/>
            <w:noProof/>
          </w:rPr>
          <w:t>75</w:t>
        </w:r>
        <w:r w:rsidR="0089475D" w:rsidRPr="000B31CB">
          <w:rPr>
            <w:rStyle w:val="Verwijzing"/>
            <w:noProof/>
          </w:rPr>
          <w:fldChar w:fldCharType="end"/>
        </w:r>
      </w:hyperlink>
    </w:p>
    <w:p w14:paraId="5278FF9C" w14:textId="0EC5C2D2" w:rsidR="0089475D" w:rsidRDefault="003D7F5B">
      <w:pPr>
        <w:pStyle w:val="Inhopg4"/>
        <w:rPr>
          <w:rFonts w:asciiTheme="minorHAnsi" w:eastAsiaTheme="minorEastAsia" w:hAnsiTheme="minorHAnsi" w:cstheme="minorBidi"/>
          <w:noProof/>
          <w:sz w:val="22"/>
          <w:szCs w:val="22"/>
        </w:rPr>
      </w:pPr>
      <w:hyperlink w:anchor="_Toc75500214" w:history="1">
        <w:r w:rsidR="0089475D" w:rsidRPr="00C87A37">
          <w:rPr>
            <w:rStyle w:val="Hyperlink"/>
            <w:noProof/>
          </w:rPr>
          <w:t>7.5.4</w:t>
        </w:r>
        <w:r w:rsidR="0089475D">
          <w:rPr>
            <w:rFonts w:asciiTheme="minorHAnsi" w:eastAsiaTheme="minorEastAsia" w:hAnsiTheme="minorHAnsi" w:cstheme="minorBidi"/>
            <w:noProof/>
            <w:sz w:val="22"/>
            <w:szCs w:val="22"/>
          </w:rPr>
          <w:tab/>
        </w:r>
        <w:r w:rsidR="0089475D" w:rsidRPr="00C87A37">
          <w:rPr>
            <w:rStyle w:val="Hyperlink"/>
            <w:noProof/>
          </w:rPr>
          <w:t>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_Toc75500214 \h </w:instrText>
        </w:r>
        <w:r w:rsidR="0089475D" w:rsidRPr="000B31CB">
          <w:rPr>
            <w:rStyle w:val="Verwijzing"/>
            <w:noProof/>
          </w:rPr>
        </w:r>
        <w:r w:rsidR="0089475D" w:rsidRPr="000B31CB">
          <w:rPr>
            <w:rStyle w:val="Verwijzing"/>
            <w:noProof/>
          </w:rPr>
          <w:fldChar w:fldCharType="separate"/>
        </w:r>
        <w:r w:rsidR="00816BCB">
          <w:rPr>
            <w:rStyle w:val="Verwijzing"/>
            <w:noProof/>
          </w:rPr>
          <w:t>76</w:t>
        </w:r>
        <w:r w:rsidR="0089475D" w:rsidRPr="000B31CB">
          <w:rPr>
            <w:rStyle w:val="Verwijzing"/>
            <w:noProof/>
          </w:rPr>
          <w:fldChar w:fldCharType="end"/>
        </w:r>
      </w:hyperlink>
    </w:p>
    <w:p w14:paraId="06F2E17C" w14:textId="60509F49" w:rsidR="0089475D" w:rsidRDefault="003D7F5B">
      <w:pPr>
        <w:pStyle w:val="Inhopg4"/>
        <w:rPr>
          <w:rFonts w:asciiTheme="minorHAnsi" w:eastAsiaTheme="minorEastAsia" w:hAnsiTheme="minorHAnsi" w:cstheme="minorBidi"/>
          <w:noProof/>
          <w:sz w:val="22"/>
          <w:szCs w:val="22"/>
        </w:rPr>
      </w:pPr>
      <w:hyperlink w:anchor="_Toc75500215" w:history="1">
        <w:r w:rsidR="0089475D" w:rsidRPr="00C87A37">
          <w:rPr>
            <w:rStyle w:val="Hyperlink"/>
            <w:noProof/>
          </w:rPr>
          <w:t>7.5.5</w:t>
        </w:r>
        <w:r w:rsidR="0089475D">
          <w:rPr>
            <w:rFonts w:asciiTheme="minorHAnsi" w:eastAsiaTheme="minorEastAsia" w:hAnsiTheme="minorHAnsi" w:cstheme="minorBidi"/>
            <w:noProof/>
            <w:sz w:val="22"/>
            <w:szCs w:val="22"/>
          </w:rPr>
          <w:tab/>
        </w:r>
        <w:r w:rsidR="0089475D" w:rsidRPr="00C87A37">
          <w:rPr>
            <w:rStyle w:val="Hyperlink"/>
            <w:noProof/>
          </w:rPr>
          <w:t>Toelichting op de 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_Toc75500215 \h </w:instrText>
        </w:r>
        <w:r w:rsidR="0089475D" w:rsidRPr="000B31CB">
          <w:rPr>
            <w:rStyle w:val="Verwijzing"/>
            <w:noProof/>
          </w:rPr>
        </w:r>
        <w:r w:rsidR="0089475D" w:rsidRPr="000B31CB">
          <w:rPr>
            <w:rStyle w:val="Verwijzing"/>
            <w:noProof/>
          </w:rPr>
          <w:fldChar w:fldCharType="separate"/>
        </w:r>
        <w:r w:rsidR="00816BCB">
          <w:rPr>
            <w:rStyle w:val="Verwijzing"/>
            <w:noProof/>
          </w:rPr>
          <w:t>76</w:t>
        </w:r>
        <w:r w:rsidR="0089475D" w:rsidRPr="000B31CB">
          <w:rPr>
            <w:rStyle w:val="Verwijzing"/>
            <w:noProof/>
          </w:rPr>
          <w:fldChar w:fldCharType="end"/>
        </w:r>
      </w:hyperlink>
    </w:p>
    <w:p w14:paraId="2EC11569" w14:textId="453EDC7C" w:rsidR="0089475D" w:rsidRDefault="003D7F5B">
      <w:pPr>
        <w:pStyle w:val="Inhopg3"/>
        <w:rPr>
          <w:rFonts w:asciiTheme="minorHAnsi" w:eastAsiaTheme="minorEastAsia" w:hAnsiTheme="minorHAnsi" w:cstheme="minorBidi"/>
          <w:noProof/>
          <w:sz w:val="22"/>
          <w:szCs w:val="22"/>
        </w:rPr>
      </w:pPr>
      <w:hyperlink w:anchor="_Toc75500216" w:history="1">
        <w:r w:rsidR="0089475D" w:rsidRPr="00C87A37">
          <w:rPr>
            <w:rStyle w:val="Hyperlink"/>
            <w:noProof/>
          </w:rPr>
          <w:t>7.6</w:t>
        </w:r>
        <w:r w:rsidR="0089475D">
          <w:rPr>
            <w:rFonts w:asciiTheme="minorHAnsi" w:eastAsiaTheme="minorEastAsia" w:hAnsiTheme="minorHAnsi" w:cstheme="minorBidi"/>
            <w:noProof/>
            <w:sz w:val="22"/>
            <w:szCs w:val="22"/>
          </w:rPr>
          <w:tab/>
        </w:r>
        <w:r w:rsidR="0089475D" w:rsidRPr="00C87A37">
          <w:rPr>
            <w:rStyle w:val="Hyperlink"/>
            <w:noProof/>
          </w:rPr>
          <w:t>Objecttype Locatie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_Toc75500216 \h </w:instrText>
        </w:r>
        <w:r w:rsidR="0089475D" w:rsidRPr="000B31CB">
          <w:rPr>
            <w:rStyle w:val="Verwijzing"/>
            <w:noProof/>
          </w:rPr>
        </w:r>
        <w:r w:rsidR="0089475D" w:rsidRPr="000B31CB">
          <w:rPr>
            <w:rStyle w:val="Verwijzing"/>
            <w:noProof/>
          </w:rPr>
          <w:fldChar w:fldCharType="separate"/>
        </w:r>
        <w:r w:rsidR="00816BCB">
          <w:rPr>
            <w:rStyle w:val="Verwijzing"/>
            <w:noProof/>
          </w:rPr>
          <w:t>77</w:t>
        </w:r>
        <w:r w:rsidR="0089475D" w:rsidRPr="000B31CB">
          <w:rPr>
            <w:rStyle w:val="Verwijzing"/>
            <w:noProof/>
          </w:rPr>
          <w:fldChar w:fldCharType="end"/>
        </w:r>
      </w:hyperlink>
    </w:p>
    <w:p w14:paraId="405F1BEF" w14:textId="09899597" w:rsidR="0089475D" w:rsidRDefault="003D7F5B">
      <w:pPr>
        <w:pStyle w:val="Inhopg4"/>
        <w:rPr>
          <w:rFonts w:asciiTheme="minorHAnsi" w:eastAsiaTheme="minorEastAsia" w:hAnsiTheme="minorHAnsi" w:cstheme="minorBidi"/>
          <w:noProof/>
          <w:sz w:val="22"/>
          <w:szCs w:val="22"/>
        </w:rPr>
      </w:pPr>
      <w:hyperlink w:anchor="_Toc75500217" w:history="1">
        <w:r w:rsidR="0089475D" w:rsidRPr="00C87A37">
          <w:rPr>
            <w:rStyle w:val="Hyperlink"/>
            <w:noProof/>
          </w:rPr>
          <w:t>7.6.1</w:t>
        </w:r>
        <w:r w:rsidR="0089475D">
          <w:rPr>
            <w:rFonts w:asciiTheme="minorHAnsi" w:eastAsiaTheme="minorEastAsia" w:hAnsiTheme="minorHAnsi" w:cstheme="minorBidi"/>
            <w:noProof/>
            <w:sz w:val="22"/>
            <w:szCs w:val="22"/>
          </w:rPr>
          <w:tab/>
        </w:r>
        <w:r w:rsidR="0089475D" w:rsidRPr="00C87A37">
          <w:rPr>
            <w:rStyle w:val="Hyperlink"/>
            <w:noProof/>
          </w:rPr>
          <w:t>Toelichting op de toepassing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_Toc75500217 \h </w:instrText>
        </w:r>
        <w:r w:rsidR="0089475D" w:rsidRPr="000B31CB">
          <w:rPr>
            <w:rStyle w:val="Verwijzing"/>
            <w:noProof/>
          </w:rPr>
        </w:r>
        <w:r w:rsidR="0089475D" w:rsidRPr="000B31CB">
          <w:rPr>
            <w:rStyle w:val="Verwijzing"/>
            <w:noProof/>
          </w:rPr>
          <w:fldChar w:fldCharType="separate"/>
        </w:r>
        <w:r w:rsidR="00816BCB">
          <w:rPr>
            <w:rStyle w:val="Verwijzing"/>
            <w:noProof/>
          </w:rPr>
          <w:t>77</w:t>
        </w:r>
        <w:r w:rsidR="0089475D" w:rsidRPr="000B31CB">
          <w:rPr>
            <w:rStyle w:val="Verwijzing"/>
            <w:noProof/>
          </w:rPr>
          <w:fldChar w:fldCharType="end"/>
        </w:r>
      </w:hyperlink>
    </w:p>
    <w:p w14:paraId="1BBF81E8" w14:textId="7159C4F1" w:rsidR="0089475D" w:rsidRDefault="003D7F5B">
      <w:pPr>
        <w:pStyle w:val="Inhopg4"/>
        <w:rPr>
          <w:rFonts w:asciiTheme="minorHAnsi" w:eastAsiaTheme="minorEastAsia" w:hAnsiTheme="minorHAnsi" w:cstheme="minorBidi"/>
          <w:noProof/>
          <w:sz w:val="22"/>
          <w:szCs w:val="22"/>
        </w:rPr>
      </w:pPr>
      <w:hyperlink w:anchor="_Toc75500218" w:history="1">
        <w:r w:rsidR="0089475D" w:rsidRPr="00C87A37">
          <w:rPr>
            <w:rStyle w:val="Hyperlink"/>
            <w:noProof/>
          </w:rPr>
          <w:t>7.6.2</w:t>
        </w:r>
        <w:r w:rsidR="0089475D">
          <w:rPr>
            <w:rFonts w:asciiTheme="minorHAnsi" w:eastAsiaTheme="minorEastAsia" w:hAnsiTheme="minorHAnsi" w:cstheme="minorBidi"/>
            <w:noProof/>
            <w:sz w:val="22"/>
            <w:szCs w:val="22"/>
          </w:rPr>
          <w:tab/>
        </w:r>
        <w:r w:rsidR="0089475D" w:rsidRPr="00C87A37">
          <w:rPr>
            <w:rStyle w:val="Hyperlink"/>
            <w:noProof/>
          </w:rPr>
          <w:t>Definitie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_Toc75500218 \h </w:instrText>
        </w:r>
        <w:r w:rsidR="0089475D" w:rsidRPr="000B31CB">
          <w:rPr>
            <w:rStyle w:val="Verwijzing"/>
            <w:noProof/>
          </w:rPr>
        </w:r>
        <w:r w:rsidR="0089475D" w:rsidRPr="000B31CB">
          <w:rPr>
            <w:rStyle w:val="Verwijzing"/>
            <w:noProof/>
          </w:rPr>
          <w:fldChar w:fldCharType="separate"/>
        </w:r>
        <w:r w:rsidR="00816BCB">
          <w:rPr>
            <w:rStyle w:val="Verwijzing"/>
            <w:noProof/>
          </w:rPr>
          <w:t>78</w:t>
        </w:r>
        <w:r w:rsidR="0089475D" w:rsidRPr="000B31CB">
          <w:rPr>
            <w:rStyle w:val="Verwijzing"/>
            <w:noProof/>
          </w:rPr>
          <w:fldChar w:fldCharType="end"/>
        </w:r>
      </w:hyperlink>
    </w:p>
    <w:p w14:paraId="1CE77235" w14:textId="48869EF6" w:rsidR="0089475D" w:rsidRDefault="003D7F5B">
      <w:pPr>
        <w:pStyle w:val="Inhopg4"/>
        <w:rPr>
          <w:rFonts w:asciiTheme="minorHAnsi" w:eastAsiaTheme="minorEastAsia" w:hAnsiTheme="minorHAnsi" w:cstheme="minorBidi"/>
          <w:noProof/>
          <w:sz w:val="22"/>
          <w:szCs w:val="22"/>
        </w:rPr>
      </w:pPr>
      <w:hyperlink w:anchor="_Toc75500219" w:history="1">
        <w:r w:rsidR="0089475D" w:rsidRPr="00C87A37">
          <w:rPr>
            <w:rStyle w:val="Hyperlink"/>
            <w:noProof/>
          </w:rPr>
          <w:t>7.6.3</w:t>
        </w:r>
        <w:r w:rsidR="0089475D">
          <w:rPr>
            <w:rFonts w:asciiTheme="minorHAnsi" w:eastAsiaTheme="minorEastAsia" w:hAnsiTheme="minorHAnsi" w:cstheme="minorBidi"/>
            <w:noProof/>
            <w:sz w:val="22"/>
            <w:szCs w:val="22"/>
          </w:rPr>
          <w:tab/>
        </w:r>
        <w:r w:rsidR="0089475D" w:rsidRPr="00C87A37">
          <w:rPr>
            <w:rStyle w:val="Hyperlink"/>
            <w:noProof/>
          </w:rPr>
          <w:t>Doel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_Toc75500219 \h </w:instrText>
        </w:r>
        <w:r w:rsidR="0089475D" w:rsidRPr="000B31CB">
          <w:rPr>
            <w:rStyle w:val="Verwijzing"/>
            <w:noProof/>
          </w:rPr>
        </w:r>
        <w:r w:rsidR="0089475D" w:rsidRPr="000B31CB">
          <w:rPr>
            <w:rStyle w:val="Verwijzing"/>
            <w:noProof/>
          </w:rPr>
          <w:fldChar w:fldCharType="separate"/>
        </w:r>
        <w:r w:rsidR="00816BCB">
          <w:rPr>
            <w:rStyle w:val="Verwijzing"/>
            <w:noProof/>
          </w:rPr>
          <w:t>78</w:t>
        </w:r>
        <w:r w:rsidR="0089475D" w:rsidRPr="000B31CB">
          <w:rPr>
            <w:rStyle w:val="Verwijzing"/>
            <w:noProof/>
          </w:rPr>
          <w:fldChar w:fldCharType="end"/>
        </w:r>
      </w:hyperlink>
    </w:p>
    <w:p w14:paraId="76151552" w14:textId="154CD8EB" w:rsidR="0089475D" w:rsidRDefault="003D7F5B">
      <w:pPr>
        <w:pStyle w:val="Inhopg4"/>
        <w:rPr>
          <w:rFonts w:asciiTheme="minorHAnsi" w:eastAsiaTheme="minorEastAsia" w:hAnsiTheme="minorHAnsi" w:cstheme="minorBidi"/>
          <w:noProof/>
          <w:sz w:val="22"/>
          <w:szCs w:val="22"/>
        </w:rPr>
      </w:pPr>
      <w:hyperlink w:anchor="_Toc75500220" w:history="1">
        <w:r w:rsidR="0089475D" w:rsidRPr="00C87A37">
          <w:rPr>
            <w:rStyle w:val="Hyperlink"/>
            <w:noProof/>
          </w:rPr>
          <w:t>7.6.4</w:t>
        </w:r>
        <w:r w:rsidR="0089475D">
          <w:rPr>
            <w:rFonts w:asciiTheme="minorHAnsi" w:eastAsiaTheme="minorEastAsia" w:hAnsiTheme="minorHAnsi" w:cstheme="minorBidi"/>
            <w:noProof/>
            <w:sz w:val="22"/>
            <w:szCs w:val="22"/>
          </w:rPr>
          <w:tab/>
        </w:r>
        <w:r w:rsidR="0089475D" w:rsidRPr="00C87A37">
          <w:rPr>
            <w:rStyle w:val="Hyperlink"/>
            <w:noProof/>
          </w:rPr>
          <w:t>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_Toc75500220 \h </w:instrText>
        </w:r>
        <w:r w:rsidR="0089475D" w:rsidRPr="000B31CB">
          <w:rPr>
            <w:rStyle w:val="Verwijzing"/>
            <w:noProof/>
          </w:rPr>
        </w:r>
        <w:r w:rsidR="0089475D" w:rsidRPr="000B31CB">
          <w:rPr>
            <w:rStyle w:val="Verwijzing"/>
            <w:noProof/>
          </w:rPr>
          <w:fldChar w:fldCharType="separate"/>
        </w:r>
        <w:r w:rsidR="00816BCB">
          <w:rPr>
            <w:rStyle w:val="Verwijzing"/>
            <w:noProof/>
          </w:rPr>
          <w:t>79</w:t>
        </w:r>
        <w:r w:rsidR="0089475D" w:rsidRPr="000B31CB">
          <w:rPr>
            <w:rStyle w:val="Verwijzing"/>
            <w:noProof/>
          </w:rPr>
          <w:fldChar w:fldCharType="end"/>
        </w:r>
      </w:hyperlink>
    </w:p>
    <w:p w14:paraId="21DFE23A" w14:textId="36442350" w:rsidR="0089475D" w:rsidRDefault="003D7F5B">
      <w:pPr>
        <w:pStyle w:val="Inhopg4"/>
        <w:rPr>
          <w:rFonts w:asciiTheme="minorHAnsi" w:eastAsiaTheme="minorEastAsia" w:hAnsiTheme="minorHAnsi" w:cstheme="minorBidi"/>
          <w:noProof/>
          <w:sz w:val="22"/>
          <w:szCs w:val="22"/>
        </w:rPr>
      </w:pPr>
      <w:hyperlink w:anchor="_Toc75500221" w:history="1">
        <w:r w:rsidR="0089475D" w:rsidRPr="00C87A37">
          <w:rPr>
            <w:rStyle w:val="Hyperlink"/>
            <w:noProof/>
          </w:rPr>
          <w:t>7.6.5</w:t>
        </w:r>
        <w:r w:rsidR="0089475D">
          <w:rPr>
            <w:rFonts w:asciiTheme="minorHAnsi" w:eastAsiaTheme="minorEastAsia" w:hAnsiTheme="minorHAnsi" w:cstheme="minorBidi"/>
            <w:noProof/>
            <w:sz w:val="22"/>
            <w:szCs w:val="22"/>
          </w:rPr>
          <w:tab/>
        </w:r>
        <w:r w:rsidR="0089475D" w:rsidRPr="00C87A37">
          <w:rPr>
            <w:rStyle w:val="Hyperlink"/>
            <w:noProof/>
          </w:rPr>
          <w:t>Toelichting op de 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_Toc75500221 \h </w:instrText>
        </w:r>
        <w:r w:rsidR="0089475D" w:rsidRPr="000B31CB">
          <w:rPr>
            <w:rStyle w:val="Verwijzing"/>
            <w:noProof/>
          </w:rPr>
        </w:r>
        <w:r w:rsidR="0089475D" w:rsidRPr="000B31CB">
          <w:rPr>
            <w:rStyle w:val="Verwijzing"/>
            <w:noProof/>
          </w:rPr>
          <w:fldChar w:fldCharType="separate"/>
        </w:r>
        <w:r w:rsidR="00816BCB">
          <w:rPr>
            <w:rStyle w:val="Verwijzing"/>
            <w:noProof/>
          </w:rPr>
          <w:t>81</w:t>
        </w:r>
        <w:r w:rsidR="0089475D" w:rsidRPr="000B31CB">
          <w:rPr>
            <w:rStyle w:val="Verwijzing"/>
            <w:noProof/>
          </w:rPr>
          <w:fldChar w:fldCharType="end"/>
        </w:r>
      </w:hyperlink>
    </w:p>
    <w:p w14:paraId="24F6933A" w14:textId="297DA686" w:rsidR="0089475D" w:rsidRDefault="003D7F5B">
      <w:pPr>
        <w:pStyle w:val="Inhopg3"/>
        <w:rPr>
          <w:rFonts w:asciiTheme="minorHAnsi" w:eastAsiaTheme="minorEastAsia" w:hAnsiTheme="minorHAnsi" w:cstheme="minorBidi"/>
          <w:noProof/>
          <w:sz w:val="22"/>
          <w:szCs w:val="22"/>
        </w:rPr>
      </w:pPr>
      <w:hyperlink w:anchor="_Toc75500222" w:history="1">
        <w:r w:rsidR="0089475D" w:rsidRPr="00C87A37">
          <w:rPr>
            <w:rStyle w:val="Hyperlink"/>
            <w:noProof/>
          </w:rPr>
          <w:t>7.7</w:t>
        </w:r>
        <w:r w:rsidR="0089475D">
          <w:rPr>
            <w:rFonts w:asciiTheme="minorHAnsi" w:eastAsiaTheme="minorEastAsia" w:hAnsiTheme="minorHAnsi" w:cstheme="minorBidi"/>
            <w:noProof/>
            <w:sz w:val="22"/>
            <w:szCs w:val="22"/>
          </w:rPr>
          <w:tab/>
        </w:r>
        <w:r w:rsidR="0089475D" w:rsidRPr="00C87A37">
          <w:rPr>
            <w:rStyle w:val="Hyperlink"/>
            <w:noProof/>
          </w:rPr>
          <w:t>Objecttype Geometrie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_Toc75500222 \h </w:instrText>
        </w:r>
        <w:r w:rsidR="0089475D" w:rsidRPr="000B31CB">
          <w:rPr>
            <w:rStyle w:val="Verwijzing"/>
            <w:noProof/>
          </w:rPr>
        </w:r>
        <w:r w:rsidR="0089475D" w:rsidRPr="000B31CB">
          <w:rPr>
            <w:rStyle w:val="Verwijzing"/>
            <w:noProof/>
          </w:rPr>
          <w:fldChar w:fldCharType="separate"/>
        </w:r>
        <w:r w:rsidR="00816BCB">
          <w:rPr>
            <w:rStyle w:val="Verwijzing"/>
            <w:noProof/>
          </w:rPr>
          <w:t>82</w:t>
        </w:r>
        <w:r w:rsidR="0089475D" w:rsidRPr="000B31CB">
          <w:rPr>
            <w:rStyle w:val="Verwijzing"/>
            <w:noProof/>
          </w:rPr>
          <w:fldChar w:fldCharType="end"/>
        </w:r>
      </w:hyperlink>
    </w:p>
    <w:p w14:paraId="227AEED7" w14:textId="06733C1A" w:rsidR="0089475D" w:rsidRDefault="003D7F5B">
      <w:pPr>
        <w:pStyle w:val="Inhopg4"/>
        <w:rPr>
          <w:rFonts w:asciiTheme="minorHAnsi" w:eastAsiaTheme="minorEastAsia" w:hAnsiTheme="minorHAnsi" w:cstheme="minorBidi"/>
          <w:noProof/>
          <w:sz w:val="22"/>
          <w:szCs w:val="22"/>
        </w:rPr>
      </w:pPr>
      <w:hyperlink w:anchor="_Toc75500223" w:history="1">
        <w:r w:rsidR="0089475D" w:rsidRPr="00C87A37">
          <w:rPr>
            <w:rStyle w:val="Hyperlink"/>
            <w:noProof/>
          </w:rPr>
          <w:t>7.7.1</w:t>
        </w:r>
        <w:r w:rsidR="0089475D">
          <w:rPr>
            <w:rFonts w:asciiTheme="minorHAnsi" w:eastAsiaTheme="minorEastAsia" w:hAnsiTheme="minorHAnsi" w:cstheme="minorBidi"/>
            <w:noProof/>
            <w:sz w:val="22"/>
            <w:szCs w:val="22"/>
          </w:rPr>
          <w:tab/>
        </w:r>
        <w:r w:rsidR="0089475D" w:rsidRPr="00C87A37">
          <w:rPr>
            <w:rStyle w:val="Hyperlink"/>
            <w:noProof/>
          </w:rPr>
          <w:t>Toelichting op de toepassing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_Toc75500223 \h </w:instrText>
        </w:r>
        <w:r w:rsidR="0089475D" w:rsidRPr="000B31CB">
          <w:rPr>
            <w:rStyle w:val="Verwijzing"/>
            <w:noProof/>
          </w:rPr>
        </w:r>
        <w:r w:rsidR="0089475D" w:rsidRPr="000B31CB">
          <w:rPr>
            <w:rStyle w:val="Verwijzing"/>
            <w:noProof/>
          </w:rPr>
          <w:fldChar w:fldCharType="separate"/>
        </w:r>
        <w:r w:rsidR="00816BCB">
          <w:rPr>
            <w:rStyle w:val="Verwijzing"/>
            <w:noProof/>
          </w:rPr>
          <w:t>82</w:t>
        </w:r>
        <w:r w:rsidR="0089475D" w:rsidRPr="000B31CB">
          <w:rPr>
            <w:rStyle w:val="Verwijzing"/>
            <w:noProof/>
          </w:rPr>
          <w:fldChar w:fldCharType="end"/>
        </w:r>
      </w:hyperlink>
    </w:p>
    <w:p w14:paraId="61296E9E" w14:textId="4E42C6C5" w:rsidR="0089475D" w:rsidRDefault="003D7F5B">
      <w:pPr>
        <w:pStyle w:val="Inhopg4"/>
        <w:rPr>
          <w:rFonts w:asciiTheme="minorHAnsi" w:eastAsiaTheme="minorEastAsia" w:hAnsiTheme="minorHAnsi" w:cstheme="minorBidi"/>
          <w:noProof/>
          <w:sz w:val="22"/>
          <w:szCs w:val="22"/>
        </w:rPr>
      </w:pPr>
      <w:hyperlink w:anchor="_Toc75500224" w:history="1">
        <w:r w:rsidR="0089475D" w:rsidRPr="00C87A37">
          <w:rPr>
            <w:rStyle w:val="Hyperlink"/>
            <w:noProof/>
          </w:rPr>
          <w:t>7.7.2</w:t>
        </w:r>
        <w:r w:rsidR="0089475D">
          <w:rPr>
            <w:rFonts w:asciiTheme="minorHAnsi" w:eastAsiaTheme="minorEastAsia" w:hAnsiTheme="minorHAnsi" w:cstheme="minorBidi"/>
            <w:noProof/>
            <w:sz w:val="22"/>
            <w:szCs w:val="22"/>
          </w:rPr>
          <w:tab/>
        </w:r>
        <w:r w:rsidR="0089475D" w:rsidRPr="00C87A37">
          <w:rPr>
            <w:rStyle w:val="Hyperlink"/>
            <w:noProof/>
          </w:rPr>
          <w:t>Definitie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_Toc75500224 \h </w:instrText>
        </w:r>
        <w:r w:rsidR="0089475D" w:rsidRPr="000B31CB">
          <w:rPr>
            <w:rStyle w:val="Verwijzing"/>
            <w:noProof/>
          </w:rPr>
        </w:r>
        <w:r w:rsidR="0089475D" w:rsidRPr="000B31CB">
          <w:rPr>
            <w:rStyle w:val="Verwijzing"/>
            <w:noProof/>
          </w:rPr>
          <w:fldChar w:fldCharType="separate"/>
        </w:r>
        <w:r w:rsidR="00816BCB">
          <w:rPr>
            <w:rStyle w:val="Verwijzing"/>
            <w:noProof/>
          </w:rPr>
          <w:t>83</w:t>
        </w:r>
        <w:r w:rsidR="0089475D" w:rsidRPr="000B31CB">
          <w:rPr>
            <w:rStyle w:val="Verwijzing"/>
            <w:noProof/>
          </w:rPr>
          <w:fldChar w:fldCharType="end"/>
        </w:r>
      </w:hyperlink>
    </w:p>
    <w:p w14:paraId="0D858C4D" w14:textId="3AF46EF0" w:rsidR="0089475D" w:rsidRDefault="003D7F5B">
      <w:pPr>
        <w:pStyle w:val="Inhopg4"/>
        <w:rPr>
          <w:rFonts w:asciiTheme="minorHAnsi" w:eastAsiaTheme="minorEastAsia" w:hAnsiTheme="minorHAnsi" w:cstheme="minorBidi"/>
          <w:noProof/>
          <w:sz w:val="22"/>
          <w:szCs w:val="22"/>
        </w:rPr>
      </w:pPr>
      <w:hyperlink w:anchor="_Toc75500225" w:history="1">
        <w:r w:rsidR="0089475D" w:rsidRPr="00C87A37">
          <w:rPr>
            <w:rStyle w:val="Hyperlink"/>
            <w:noProof/>
          </w:rPr>
          <w:t>7.7.3</w:t>
        </w:r>
        <w:r w:rsidR="0089475D">
          <w:rPr>
            <w:rFonts w:asciiTheme="minorHAnsi" w:eastAsiaTheme="minorEastAsia" w:hAnsiTheme="minorHAnsi" w:cstheme="minorBidi"/>
            <w:noProof/>
            <w:sz w:val="22"/>
            <w:szCs w:val="22"/>
          </w:rPr>
          <w:tab/>
        </w:r>
        <w:r w:rsidR="0089475D" w:rsidRPr="00C87A37">
          <w:rPr>
            <w:rStyle w:val="Hyperlink"/>
            <w:noProof/>
          </w:rPr>
          <w:t>Doel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_Toc75500225 \h </w:instrText>
        </w:r>
        <w:r w:rsidR="0089475D" w:rsidRPr="000B31CB">
          <w:rPr>
            <w:rStyle w:val="Verwijzing"/>
            <w:noProof/>
          </w:rPr>
        </w:r>
        <w:r w:rsidR="0089475D" w:rsidRPr="000B31CB">
          <w:rPr>
            <w:rStyle w:val="Verwijzing"/>
            <w:noProof/>
          </w:rPr>
          <w:fldChar w:fldCharType="separate"/>
        </w:r>
        <w:r w:rsidR="00816BCB">
          <w:rPr>
            <w:rStyle w:val="Verwijzing"/>
            <w:noProof/>
          </w:rPr>
          <w:t>83</w:t>
        </w:r>
        <w:r w:rsidR="0089475D" w:rsidRPr="000B31CB">
          <w:rPr>
            <w:rStyle w:val="Verwijzing"/>
            <w:noProof/>
          </w:rPr>
          <w:fldChar w:fldCharType="end"/>
        </w:r>
      </w:hyperlink>
    </w:p>
    <w:p w14:paraId="576424D6" w14:textId="0C12A7AB" w:rsidR="0089475D" w:rsidRDefault="003D7F5B">
      <w:pPr>
        <w:pStyle w:val="Inhopg4"/>
        <w:rPr>
          <w:rFonts w:asciiTheme="minorHAnsi" w:eastAsiaTheme="minorEastAsia" w:hAnsiTheme="minorHAnsi" w:cstheme="minorBidi"/>
          <w:noProof/>
          <w:sz w:val="22"/>
          <w:szCs w:val="22"/>
        </w:rPr>
      </w:pPr>
      <w:hyperlink w:anchor="_Toc75500226" w:history="1">
        <w:r w:rsidR="0089475D" w:rsidRPr="00C87A37">
          <w:rPr>
            <w:rStyle w:val="Hyperlink"/>
            <w:noProof/>
          </w:rPr>
          <w:t>7.7.4</w:t>
        </w:r>
        <w:r w:rsidR="0089475D">
          <w:rPr>
            <w:rFonts w:asciiTheme="minorHAnsi" w:eastAsiaTheme="minorEastAsia" w:hAnsiTheme="minorHAnsi" w:cstheme="minorBidi"/>
            <w:noProof/>
            <w:sz w:val="22"/>
            <w:szCs w:val="22"/>
          </w:rPr>
          <w:tab/>
        </w:r>
        <w:r w:rsidR="0089475D" w:rsidRPr="00C87A37">
          <w:rPr>
            <w:rStyle w:val="Hyperlink"/>
            <w:noProof/>
          </w:rPr>
          <w:t>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_Toc75500226 \h </w:instrText>
        </w:r>
        <w:r w:rsidR="0089475D" w:rsidRPr="000B31CB">
          <w:rPr>
            <w:rStyle w:val="Verwijzing"/>
            <w:noProof/>
          </w:rPr>
        </w:r>
        <w:r w:rsidR="0089475D" w:rsidRPr="000B31CB">
          <w:rPr>
            <w:rStyle w:val="Verwijzing"/>
            <w:noProof/>
          </w:rPr>
          <w:fldChar w:fldCharType="separate"/>
        </w:r>
        <w:r w:rsidR="00816BCB">
          <w:rPr>
            <w:rStyle w:val="Verwijzing"/>
            <w:noProof/>
          </w:rPr>
          <w:t>83</w:t>
        </w:r>
        <w:r w:rsidR="0089475D" w:rsidRPr="000B31CB">
          <w:rPr>
            <w:rStyle w:val="Verwijzing"/>
            <w:noProof/>
          </w:rPr>
          <w:fldChar w:fldCharType="end"/>
        </w:r>
      </w:hyperlink>
    </w:p>
    <w:p w14:paraId="37E60ECB" w14:textId="7F97592B" w:rsidR="0089475D" w:rsidRDefault="003D7F5B">
      <w:pPr>
        <w:pStyle w:val="Inhopg4"/>
        <w:rPr>
          <w:rFonts w:asciiTheme="minorHAnsi" w:eastAsiaTheme="minorEastAsia" w:hAnsiTheme="minorHAnsi" w:cstheme="minorBidi"/>
          <w:noProof/>
          <w:sz w:val="22"/>
          <w:szCs w:val="22"/>
        </w:rPr>
      </w:pPr>
      <w:hyperlink w:anchor="_Toc75500227" w:history="1">
        <w:r w:rsidR="0089475D" w:rsidRPr="00C87A37">
          <w:rPr>
            <w:rStyle w:val="Hyperlink"/>
            <w:noProof/>
          </w:rPr>
          <w:t>7.7.5</w:t>
        </w:r>
        <w:r w:rsidR="0089475D">
          <w:rPr>
            <w:rFonts w:asciiTheme="minorHAnsi" w:eastAsiaTheme="minorEastAsia" w:hAnsiTheme="minorHAnsi" w:cstheme="minorBidi"/>
            <w:noProof/>
            <w:sz w:val="22"/>
            <w:szCs w:val="22"/>
          </w:rPr>
          <w:tab/>
        </w:r>
        <w:r w:rsidR="0089475D" w:rsidRPr="00C87A37">
          <w:rPr>
            <w:rStyle w:val="Hyperlink"/>
            <w:noProof/>
          </w:rPr>
          <w:t>Toelichting op de 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_Toc75500227 \h </w:instrText>
        </w:r>
        <w:r w:rsidR="0089475D" w:rsidRPr="000B31CB">
          <w:rPr>
            <w:rStyle w:val="Verwijzing"/>
            <w:noProof/>
          </w:rPr>
        </w:r>
        <w:r w:rsidR="0089475D" w:rsidRPr="000B31CB">
          <w:rPr>
            <w:rStyle w:val="Verwijzing"/>
            <w:noProof/>
          </w:rPr>
          <w:fldChar w:fldCharType="separate"/>
        </w:r>
        <w:r w:rsidR="00816BCB">
          <w:rPr>
            <w:rStyle w:val="Verwijzing"/>
            <w:noProof/>
          </w:rPr>
          <w:t>83</w:t>
        </w:r>
        <w:r w:rsidR="0089475D" w:rsidRPr="000B31CB">
          <w:rPr>
            <w:rStyle w:val="Verwijzing"/>
            <w:noProof/>
          </w:rPr>
          <w:fldChar w:fldCharType="end"/>
        </w:r>
      </w:hyperlink>
    </w:p>
    <w:p w14:paraId="0FD24E8D" w14:textId="22DA7D70" w:rsidR="0089475D" w:rsidRDefault="003D7F5B">
      <w:pPr>
        <w:pStyle w:val="Inhopg3"/>
        <w:rPr>
          <w:rFonts w:asciiTheme="minorHAnsi" w:eastAsiaTheme="minorEastAsia" w:hAnsiTheme="minorHAnsi" w:cstheme="minorBidi"/>
          <w:noProof/>
          <w:sz w:val="22"/>
          <w:szCs w:val="22"/>
        </w:rPr>
      </w:pPr>
      <w:hyperlink w:anchor="_Toc75500228" w:history="1">
        <w:r w:rsidR="0089475D" w:rsidRPr="00C87A37">
          <w:rPr>
            <w:rStyle w:val="Hyperlink"/>
            <w:noProof/>
          </w:rPr>
          <w:t>7.8</w:t>
        </w:r>
        <w:r w:rsidR="0089475D">
          <w:rPr>
            <w:rFonts w:asciiTheme="minorHAnsi" w:eastAsiaTheme="minorEastAsia" w:hAnsiTheme="minorHAnsi" w:cstheme="minorBidi"/>
            <w:noProof/>
            <w:sz w:val="22"/>
            <w:szCs w:val="22"/>
          </w:rPr>
          <w:tab/>
        </w:r>
        <w:r w:rsidR="0089475D" w:rsidRPr="00C87A37">
          <w:rPr>
            <w:rStyle w:val="Hyperlink"/>
            <w:noProof/>
          </w:rPr>
          <w:t>Objecttype Gebiedsaanwijzing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_Toc75500228 \h </w:instrText>
        </w:r>
        <w:r w:rsidR="0089475D" w:rsidRPr="000B31CB">
          <w:rPr>
            <w:rStyle w:val="Verwijzing"/>
            <w:noProof/>
          </w:rPr>
        </w:r>
        <w:r w:rsidR="0089475D" w:rsidRPr="000B31CB">
          <w:rPr>
            <w:rStyle w:val="Verwijzing"/>
            <w:noProof/>
          </w:rPr>
          <w:fldChar w:fldCharType="separate"/>
        </w:r>
        <w:r w:rsidR="00816BCB">
          <w:rPr>
            <w:rStyle w:val="Verwijzing"/>
            <w:noProof/>
          </w:rPr>
          <w:t>83</w:t>
        </w:r>
        <w:r w:rsidR="0089475D" w:rsidRPr="000B31CB">
          <w:rPr>
            <w:rStyle w:val="Verwijzing"/>
            <w:noProof/>
          </w:rPr>
          <w:fldChar w:fldCharType="end"/>
        </w:r>
      </w:hyperlink>
    </w:p>
    <w:p w14:paraId="121C31AB" w14:textId="49810ED2" w:rsidR="0089475D" w:rsidRDefault="003D7F5B">
      <w:pPr>
        <w:pStyle w:val="Inhopg4"/>
        <w:rPr>
          <w:rFonts w:asciiTheme="minorHAnsi" w:eastAsiaTheme="minorEastAsia" w:hAnsiTheme="minorHAnsi" w:cstheme="minorBidi"/>
          <w:noProof/>
          <w:sz w:val="22"/>
          <w:szCs w:val="22"/>
        </w:rPr>
      </w:pPr>
      <w:hyperlink w:anchor="_Toc75500229" w:history="1">
        <w:r w:rsidR="0089475D" w:rsidRPr="00C87A37">
          <w:rPr>
            <w:rStyle w:val="Hyperlink"/>
            <w:noProof/>
          </w:rPr>
          <w:t>7.8.1</w:t>
        </w:r>
        <w:r w:rsidR="0089475D">
          <w:rPr>
            <w:rFonts w:asciiTheme="minorHAnsi" w:eastAsiaTheme="minorEastAsia" w:hAnsiTheme="minorHAnsi" w:cstheme="minorBidi"/>
            <w:noProof/>
            <w:sz w:val="22"/>
            <w:szCs w:val="22"/>
          </w:rPr>
          <w:tab/>
        </w:r>
        <w:r w:rsidR="0089475D" w:rsidRPr="00C87A37">
          <w:rPr>
            <w:rStyle w:val="Hyperlink"/>
            <w:noProof/>
          </w:rPr>
          <w:t>Toelichting op de toepassing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_Toc75500229 \h </w:instrText>
        </w:r>
        <w:r w:rsidR="0089475D" w:rsidRPr="000B31CB">
          <w:rPr>
            <w:rStyle w:val="Verwijzing"/>
            <w:noProof/>
          </w:rPr>
        </w:r>
        <w:r w:rsidR="0089475D" w:rsidRPr="000B31CB">
          <w:rPr>
            <w:rStyle w:val="Verwijzing"/>
            <w:noProof/>
          </w:rPr>
          <w:fldChar w:fldCharType="separate"/>
        </w:r>
        <w:r w:rsidR="00816BCB">
          <w:rPr>
            <w:rStyle w:val="Verwijzing"/>
            <w:noProof/>
          </w:rPr>
          <w:t>83</w:t>
        </w:r>
        <w:r w:rsidR="0089475D" w:rsidRPr="000B31CB">
          <w:rPr>
            <w:rStyle w:val="Verwijzing"/>
            <w:noProof/>
          </w:rPr>
          <w:fldChar w:fldCharType="end"/>
        </w:r>
      </w:hyperlink>
    </w:p>
    <w:p w14:paraId="5EAA3AAC" w14:textId="7B83685E" w:rsidR="0089475D" w:rsidRDefault="003D7F5B">
      <w:pPr>
        <w:pStyle w:val="Inhopg5"/>
        <w:rPr>
          <w:rFonts w:asciiTheme="minorHAnsi" w:eastAsiaTheme="minorEastAsia" w:hAnsiTheme="minorHAnsi" w:cstheme="minorBidi"/>
          <w:noProof/>
          <w:sz w:val="22"/>
          <w:szCs w:val="22"/>
        </w:rPr>
      </w:pPr>
      <w:hyperlink w:anchor="_Toc75500230" w:history="1">
        <w:r w:rsidR="0089475D" w:rsidRPr="00C87A37">
          <w:rPr>
            <w:rStyle w:val="Hyperlink"/>
            <w:noProof/>
          </w:rPr>
          <w:t>7.8.1.1</w:t>
        </w:r>
        <w:r w:rsidR="0089475D">
          <w:rPr>
            <w:rFonts w:asciiTheme="minorHAnsi" w:eastAsiaTheme="minorEastAsia" w:hAnsiTheme="minorHAnsi" w:cstheme="minorBidi"/>
            <w:noProof/>
            <w:sz w:val="22"/>
            <w:szCs w:val="22"/>
          </w:rPr>
          <w:tab/>
        </w:r>
        <w:r w:rsidR="0089475D" w:rsidRPr="00C87A37">
          <w:rPr>
            <w:rStyle w:val="Hyperlink"/>
            <w:noProof/>
          </w:rPr>
          <w:t>Onderscheid tussen sectorale en niet-sectorale Gebiedsaanwijzingtypen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_Toc75500230 \h </w:instrText>
        </w:r>
        <w:r w:rsidR="0089475D" w:rsidRPr="000B31CB">
          <w:rPr>
            <w:rStyle w:val="Verwijzing"/>
            <w:noProof/>
          </w:rPr>
        </w:r>
        <w:r w:rsidR="0089475D" w:rsidRPr="000B31CB">
          <w:rPr>
            <w:rStyle w:val="Verwijzing"/>
            <w:noProof/>
          </w:rPr>
          <w:fldChar w:fldCharType="separate"/>
        </w:r>
        <w:r w:rsidR="00816BCB">
          <w:rPr>
            <w:rStyle w:val="Verwijzing"/>
            <w:noProof/>
          </w:rPr>
          <w:t>84</w:t>
        </w:r>
        <w:r w:rsidR="0089475D" w:rsidRPr="000B31CB">
          <w:rPr>
            <w:rStyle w:val="Verwijzing"/>
            <w:noProof/>
          </w:rPr>
          <w:fldChar w:fldCharType="end"/>
        </w:r>
      </w:hyperlink>
    </w:p>
    <w:p w14:paraId="4399B240" w14:textId="0E387F4F" w:rsidR="0089475D" w:rsidRDefault="003D7F5B">
      <w:pPr>
        <w:pStyle w:val="Inhopg5"/>
        <w:rPr>
          <w:rFonts w:asciiTheme="minorHAnsi" w:eastAsiaTheme="minorEastAsia" w:hAnsiTheme="minorHAnsi" w:cstheme="minorBidi"/>
          <w:noProof/>
          <w:sz w:val="22"/>
          <w:szCs w:val="22"/>
        </w:rPr>
      </w:pPr>
      <w:hyperlink w:anchor="_Toc75500231" w:history="1">
        <w:r w:rsidR="0089475D" w:rsidRPr="00C87A37">
          <w:rPr>
            <w:rStyle w:val="Hyperlink"/>
            <w:noProof/>
          </w:rPr>
          <w:t>7.8.1.2</w:t>
        </w:r>
        <w:r w:rsidR="0089475D">
          <w:rPr>
            <w:rFonts w:asciiTheme="minorHAnsi" w:eastAsiaTheme="minorEastAsia" w:hAnsiTheme="minorHAnsi" w:cstheme="minorBidi"/>
            <w:noProof/>
            <w:sz w:val="22"/>
            <w:szCs w:val="22"/>
          </w:rPr>
          <w:tab/>
        </w:r>
        <w:r w:rsidR="0089475D" w:rsidRPr="00C87A37">
          <w:rPr>
            <w:rStyle w:val="Hyperlink"/>
            <w:noProof/>
          </w:rPr>
          <w:t>Gebruik van Gebiedsaanwijzingtypen per omgevingsdocument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_Toc75500231 \h </w:instrText>
        </w:r>
        <w:r w:rsidR="0089475D" w:rsidRPr="000B31CB">
          <w:rPr>
            <w:rStyle w:val="Verwijzing"/>
            <w:noProof/>
          </w:rPr>
        </w:r>
        <w:r w:rsidR="0089475D" w:rsidRPr="000B31CB">
          <w:rPr>
            <w:rStyle w:val="Verwijzing"/>
            <w:noProof/>
          </w:rPr>
          <w:fldChar w:fldCharType="separate"/>
        </w:r>
        <w:r w:rsidR="00816BCB">
          <w:rPr>
            <w:rStyle w:val="Verwijzing"/>
            <w:noProof/>
          </w:rPr>
          <w:t>85</w:t>
        </w:r>
        <w:r w:rsidR="0089475D" w:rsidRPr="000B31CB">
          <w:rPr>
            <w:rStyle w:val="Verwijzing"/>
            <w:noProof/>
          </w:rPr>
          <w:fldChar w:fldCharType="end"/>
        </w:r>
      </w:hyperlink>
    </w:p>
    <w:p w14:paraId="7A580BF3" w14:textId="39B7DC16" w:rsidR="0089475D" w:rsidRDefault="003D7F5B">
      <w:pPr>
        <w:pStyle w:val="Inhopg5"/>
        <w:rPr>
          <w:rFonts w:asciiTheme="minorHAnsi" w:eastAsiaTheme="minorEastAsia" w:hAnsiTheme="minorHAnsi" w:cstheme="minorBidi"/>
          <w:noProof/>
          <w:sz w:val="22"/>
          <w:szCs w:val="22"/>
        </w:rPr>
      </w:pPr>
      <w:hyperlink w:anchor="_Toc75500232" w:history="1">
        <w:r w:rsidR="0089475D" w:rsidRPr="00C87A37">
          <w:rPr>
            <w:rStyle w:val="Hyperlink"/>
            <w:noProof/>
          </w:rPr>
          <w:t>7.8.1.3</w:t>
        </w:r>
        <w:r w:rsidR="0089475D">
          <w:rPr>
            <w:rFonts w:asciiTheme="minorHAnsi" w:eastAsiaTheme="minorEastAsia" w:hAnsiTheme="minorHAnsi" w:cstheme="minorBidi"/>
            <w:noProof/>
            <w:sz w:val="22"/>
            <w:szCs w:val="22"/>
          </w:rPr>
          <w:tab/>
        </w:r>
        <w:r w:rsidR="0089475D" w:rsidRPr="00C87A37">
          <w:rPr>
            <w:rStyle w:val="Hyperlink"/>
            <w:noProof/>
          </w:rPr>
          <w:t>Combinatie van Gebiedsaanwijzing met objecttypen voor tekst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_Toc75500232 \h </w:instrText>
        </w:r>
        <w:r w:rsidR="0089475D" w:rsidRPr="000B31CB">
          <w:rPr>
            <w:rStyle w:val="Verwijzing"/>
            <w:noProof/>
          </w:rPr>
        </w:r>
        <w:r w:rsidR="0089475D" w:rsidRPr="000B31CB">
          <w:rPr>
            <w:rStyle w:val="Verwijzing"/>
            <w:noProof/>
          </w:rPr>
          <w:fldChar w:fldCharType="separate"/>
        </w:r>
        <w:r w:rsidR="00816BCB">
          <w:rPr>
            <w:rStyle w:val="Verwijzing"/>
            <w:noProof/>
          </w:rPr>
          <w:t>86</w:t>
        </w:r>
        <w:r w:rsidR="0089475D" w:rsidRPr="000B31CB">
          <w:rPr>
            <w:rStyle w:val="Verwijzing"/>
            <w:noProof/>
          </w:rPr>
          <w:fldChar w:fldCharType="end"/>
        </w:r>
      </w:hyperlink>
    </w:p>
    <w:p w14:paraId="1ECF6D27" w14:textId="09BA19C2" w:rsidR="0089475D" w:rsidRDefault="003D7F5B">
      <w:pPr>
        <w:pStyle w:val="Inhopg5"/>
        <w:rPr>
          <w:rFonts w:asciiTheme="minorHAnsi" w:eastAsiaTheme="minorEastAsia" w:hAnsiTheme="minorHAnsi" w:cstheme="minorBidi"/>
          <w:noProof/>
          <w:sz w:val="22"/>
          <w:szCs w:val="22"/>
        </w:rPr>
      </w:pPr>
      <w:hyperlink w:anchor="_Toc75500233" w:history="1">
        <w:r w:rsidR="0089475D" w:rsidRPr="00C87A37">
          <w:rPr>
            <w:rStyle w:val="Hyperlink"/>
            <w:noProof/>
          </w:rPr>
          <w:t>7.8.1.4</w:t>
        </w:r>
        <w:r w:rsidR="0089475D">
          <w:rPr>
            <w:rFonts w:asciiTheme="minorHAnsi" w:eastAsiaTheme="minorEastAsia" w:hAnsiTheme="minorHAnsi" w:cstheme="minorBidi"/>
            <w:noProof/>
            <w:sz w:val="22"/>
            <w:szCs w:val="22"/>
          </w:rPr>
          <w:tab/>
        </w:r>
        <w:r w:rsidR="0089475D" w:rsidRPr="00C87A37">
          <w:rPr>
            <w:rStyle w:val="Hyperlink"/>
            <w:noProof/>
          </w:rPr>
          <w:t>Presentatie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_Toc75500233 \h </w:instrText>
        </w:r>
        <w:r w:rsidR="0089475D" w:rsidRPr="000B31CB">
          <w:rPr>
            <w:rStyle w:val="Verwijzing"/>
            <w:noProof/>
          </w:rPr>
        </w:r>
        <w:r w:rsidR="0089475D" w:rsidRPr="000B31CB">
          <w:rPr>
            <w:rStyle w:val="Verwijzing"/>
            <w:noProof/>
          </w:rPr>
          <w:fldChar w:fldCharType="separate"/>
        </w:r>
        <w:r w:rsidR="00816BCB">
          <w:rPr>
            <w:rStyle w:val="Verwijzing"/>
            <w:noProof/>
          </w:rPr>
          <w:t>87</w:t>
        </w:r>
        <w:r w:rsidR="0089475D" w:rsidRPr="000B31CB">
          <w:rPr>
            <w:rStyle w:val="Verwijzing"/>
            <w:noProof/>
          </w:rPr>
          <w:fldChar w:fldCharType="end"/>
        </w:r>
      </w:hyperlink>
    </w:p>
    <w:p w14:paraId="169B3F05" w14:textId="5DC9764F" w:rsidR="0089475D" w:rsidRDefault="003D7F5B">
      <w:pPr>
        <w:pStyle w:val="Inhopg4"/>
        <w:rPr>
          <w:rFonts w:asciiTheme="minorHAnsi" w:eastAsiaTheme="minorEastAsia" w:hAnsiTheme="minorHAnsi" w:cstheme="minorBidi"/>
          <w:noProof/>
          <w:sz w:val="22"/>
          <w:szCs w:val="22"/>
        </w:rPr>
      </w:pPr>
      <w:hyperlink w:anchor="_Toc75500234" w:history="1">
        <w:r w:rsidR="0089475D" w:rsidRPr="00C87A37">
          <w:rPr>
            <w:rStyle w:val="Hyperlink"/>
            <w:noProof/>
          </w:rPr>
          <w:t>7.8.2</w:t>
        </w:r>
        <w:r w:rsidR="0089475D">
          <w:rPr>
            <w:rFonts w:asciiTheme="minorHAnsi" w:eastAsiaTheme="minorEastAsia" w:hAnsiTheme="minorHAnsi" w:cstheme="minorBidi"/>
            <w:noProof/>
            <w:sz w:val="22"/>
            <w:szCs w:val="22"/>
          </w:rPr>
          <w:tab/>
        </w:r>
        <w:r w:rsidR="0089475D" w:rsidRPr="00C87A37">
          <w:rPr>
            <w:rStyle w:val="Hyperlink"/>
            <w:noProof/>
          </w:rPr>
          <w:t>Definitie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_Toc75500234 \h </w:instrText>
        </w:r>
        <w:r w:rsidR="0089475D" w:rsidRPr="000B31CB">
          <w:rPr>
            <w:rStyle w:val="Verwijzing"/>
            <w:noProof/>
          </w:rPr>
        </w:r>
        <w:r w:rsidR="0089475D" w:rsidRPr="000B31CB">
          <w:rPr>
            <w:rStyle w:val="Verwijzing"/>
            <w:noProof/>
          </w:rPr>
          <w:fldChar w:fldCharType="separate"/>
        </w:r>
        <w:r w:rsidR="00816BCB">
          <w:rPr>
            <w:rStyle w:val="Verwijzing"/>
            <w:noProof/>
          </w:rPr>
          <w:t>87</w:t>
        </w:r>
        <w:r w:rsidR="0089475D" w:rsidRPr="000B31CB">
          <w:rPr>
            <w:rStyle w:val="Verwijzing"/>
            <w:noProof/>
          </w:rPr>
          <w:fldChar w:fldCharType="end"/>
        </w:r>
      </w:hyperlink>
    </w:p>
    <w:p w14:paraId="5CCD7217" w14:textId="06E6D169" w:rsidR="0089475D" w:rsidRDefault="003D7F5B">
      <w:pPr>
        <w:pStyle w:val="Inhopg4"/>
        <w:rPr>
          <w:rFonts w:asciiTheme="minorHAnsi" w:eastAsiaTheme="minorEastAsia" w:hAnsiTheme="minorHAnsi" w:cstheme="minorBidi"/>
          <w:noProof/>
          <w:sz w:val="22"/>
          <w:szCs w:val="22"/>
        </w:rPr>
      </w:pPr>
      <w:hyperlink w:anchor="_Toc75500235" w:history="1">
        <w:r w:rsidR="0089475D" w:rsidRPr="00C87A37">
          <w:rPr>
            <w:rStyle w:val="Hyperlink"/>
            <w:noProof/>
          </w:rPr>
          <w:t>7.8.3</w:t>
        </w:r>
        <w:r w:rsidR="0089475D">
          <w:rPr>
            <w:rFonts w:asciiTheme="minorHAnsi" w:eastAsiaTheme="minorEastAsia" w:hAnsiTheme="minorHAnsi" w:cstheme="minorBidi"/>
            <w:noProof/>
            <w:sz w:val="22"/>
            <w:szCs w:val="22"/>
          </w:rPr>
          <w:tab/>
        </w:r>
        <w:r w:rsidR="0089475D" w:rsidRPr="00C87A37">
          <w:rPr>
            <w:rStyle w:val="Hyperlink"/>
            <w:noProof/>
          </w:rPr>
          <w:t>Doel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_Toc75500235 \h </w:instrText>
        </w:r>
        <w:r w:rsidR="0089475D" w:rsidRPr="000B31CB">
          <w:rPr>
            <w:rStyle w:val="Verwijzing"/>
            <w:noProof/>
          </w:rPr>
        </w:r>
        <w:r w:rsidR="0089475D" w:rsidRPr="000B31CB">
          <w:rPr>
            <w:rStyle w:val="Verwijzing"/>
            <w:noProof/>
          </w:rPr>
          <w:fldChar w:fldCharType="separate"/>
        </w:r>
        <w:r w:rsidR="00816BCB">
          <w:rPr>
            <w:rStyle w:val="Verwijzing"/>
            <w:noProof/>
          </w:rPr>
          <w:t>87</w:t>
        </w:r>
        <w:r w:rsidR="0089475D" w:rsidRPr="000B31CB">
          <w:rPr>
            <w:rStyle w:val="Verwijzing"/>
            <w:noProof/>
          </w:rPr>
          <w:fldChar w:fldCharType="end"/>
        </w:r>
      </w:hyperlink>
    </w:p>
    <w:p w14:paraId="509EBCF0" w14:textId="71687B30" w:rsidR="0089475D" w:rsidRDefault="003D7F5B">
      <w:pPr>
        <w:pStyle w:val="Inhopg4"/>
        <w:rPr>
          <w:rFonts w:asciiTheme="minorHAnsi" w:eastAsiaTheme="minorEastAsia" w:hAnsiTheme="minorHAnsi" w:cstheme="minorBidi"/>
          <w:noProof/>
          <w:sz w:val="22"/>
          <w:szCs w:val="22"/>
        </w:rPr>
      </w:pPr>
      <w:hyperlink w:anchor="_Toc75500236" w:history="1">
        <w:r w:rsidR="0089475D" w:rsidRPr="00C87A37">
          <w:rPr>
            <w:rStyle w:val="Hyperlink"/>
            <w:noProof/>
          </w:rPr>
          <w:t>7.8.4</w:t>
        </w:r>
        <w:r w:rsidR="0089475D">
          <w:rPr>
            <w:rFonts w:asciiTheme="minorHAnsi" w:eastAsiaTheme="minorEastAsia" w:hAnsiTheme="minorHAnsi" w:cstheme="minorBidi"/>
            <w:noProof/>
            <w:sz w:val="22"/>
            <w:szCs w:val="22"/>
          </w:rPr>
          <w:tab/>
        </w:r>
        <w:r w:rsidR="0089475D" w:rsidRPr="00C87A37">
          <w:rPr>
            <w:rStyle w:val="Hyperlink"/>
            <w:noProof/>
          </w:rPr>
          <w:t>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_Toc75500236 \h </w:instrText>
        </w:r>
        <w:r w:rsidR="0089475D" w:rsidRPr="000B31CB">
          <w:rPr>
            <w:rStyle w:val="Verwijzing"/>
            <w:noProof/>
          </w:rPr>
        </w:r>
        <w:r w:rsidR="0089475D" w:rsidRPr="000B31CB">
          <w:rPr>
            <w:rStyle w:val="Verwijzing"/>
            <w:noProof/>
          </w:rPr>
          <w:fldChar w:fldCharType="separate"/>
        </w:r>
        <w:r w:rsidR="00816BCB">
          <w:rPr>
            <w:rStyle w:val="Verwijzing"/>
            <w:noProof/>
          </w:rPr>
          <w:t>88</w:t>
        </w:r>
        <w:r w:rsidR="0089475D" w:rsidRPr="000B31CB">
          <w:rPr>
            <w:rStyle w:val="Verwijzing"/>
            <w:noProof/>
          </w:rPr>
          <w:fldChar w:fldCharType="end"/>
        </w:r>
      </w:hyperlink>
    </w:p>
    <w:p w14:paraId="74C32232" w14:textId="60CA25A8" w:rsidR="0089475D" w:rsidRDefault="003D7F5B">
      <w:pPr>
        <w:pStyle w:val="Inhopg4"/>
        <w:rPr>
          <w:rFonts w:asciiTheme="minorHAnsi" w:eastAsiaTheme="minorEastAsia" w:hAnsiTheme="minorHAnsi" w:cstheme="minorBidi"/>
          <w:noProof/>
          <w:sz w:val="22"/>
          <w:szCs w:val="22"/>
        </w:rPr>
      </w:pPr>
      <w:hyperlink w:anchor="_Toc75500237" w:history="1">
        <w:r w:rsidR="0089475D" w:rsidRPr="00C87A37">
          <w:rPr>
            <w:rStyle w:val="Hyperlink"/>
            <w:noProof/>
          </w:rPr>
          <w:t>7.8.5</w:t>
        </w:r>
        <w:r w:rsidR="0089475D">
          <w:rPr>
            <w:rFonts w:asciiTheme="minorHAnsi" w:eastAsiaTheme="minorEastAsia" w:hAnsiTheme="minorHAnsi" w:cstheme="minorBidi"/>
            <w:noProof/>
            <w:sz w:val="22"/>
            <w:szCs w:val="22"/>
          </w:rPr>
          <w:tab/>
        </w:r>
        <w:r w:rsidR="0089475D" w:rsidRPr="00C87A37">
          <w:rPr>
            <w:rStyle w:val="Hyperlink"/>
            <w:noProof/>
          </w:rPr>
          <w:t>Toelichting op de 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_Toc75500237 \h </w:instrText>
        </w:r>
        <w:r w:rsidR="0089475D" w:rsidRPr="000B31CB">
          <w:rPr>
            <w:rStyle w:val="Verwijzing"/>
            <w:noProof/>
          </w:rPr>
        </w:r>
        <w:r w:rsidR="0089475D" w:rsidRPr="000B31CB">
          <w:rPr>
            <w:rStyle w:val="Verwijzing"/>
            <w:noProof/>
          </w:rPr>
          <w:fldChar w:fldCharType="separate"/>
        </w:r>
        <w:r w:rsidR="00816BCB">
          <w:rPr>
            <w:rStyle w:val="Verwijzing"/>
            <w:noProof/>
          </w:rPr>
          <w:t>89</w:t>
        </w:r>
        <w:r w:rsidR="0089475D" w:rsidRPr="000B31CB">
          <w:rPr>
            <w:rStyle w:val="Verwijzing"/>
            <w:noProof/>
          </w:rPr>
          <w:fldChar w:fldCharType="end"/>
        </w:r>
      </w:hyperlink>
    </w:p>
    <w:p w14:paraId="7D03BE4A" w14:textId="740FD600" w:rsidR="0089475D" w:rsidRDefault="003D7F5B">
      <w:pPr>
        <w:pStyle w:val="Inhopg4"/>
        <w:rPr>
          <w:rFonts w:asciiTheme="minorHAnsi" w:eastAsiaTheme="minorEastAsia" w:hAnsiTheme="minorHAnsi" w:cstheme="minorBidi"/>
          <w:noProof/>
          <w:sz w:val="22"/>
          <w:szCs w:val="22"/>
        </w:rPr>
      </w:pPr>
      <w:hyperlink w:anchor="_Toc75500238" w:history="1">
        <w:r w:rsidR="0089475D" w:rsidRPr="00C87A37">
          <w:rPr>
            <w:rStyle w:val="Hyperlink"/>
            <w:noProof/>
          </w:rPr>
          <w:t>7.8.6</w:t>
        </w:r>
        <w:r w:rsidR="0089475D">
          <w:rPr>
            <w:rFonts w:asciiTheme="minorHAnsi" w:eastAsiaTheme="minorEastAsia" w:hAnsiTheme="minorHAnsi" w:cstheme="minorBidi"/>
            <w:noProof/>
            <w:sz w:val="22"/>
            <w:szCs w:val="22"/>
          </w:rPr>
          <w:tab/>
        </w:r>
        <w:r w:rsidR="0089475D" w:rsidRPr="00C87A37">
          <w:rPr>
            <w:rStyle w:val="Hyperlink"/>
            <w:noProof/>
          </w:rPr>
          <w:t>De typen Gebiedsaanwijzing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_Toc75500238 \h </w:instrText>
        </w:r>
        <w:r w:rsidR="0089475D" w:rsidRPr="000B31CB">
          <w:rPr>
            <w:rStyle w:val="Verwijzing"/>
            <w:noProof/>
          </w:rPr>
        </w:r>
        <w:r w:rsidR="0089475D" w:rsidRPr="000B31CB">
          <w:rPr>
            <w:rStyle w:val="Verwijzing"/>
            <w:noProof/>
          </w:rPr>
          <w:fldChar w:fldCharType="separate"/>
        </w:r>
        <w:r w:rsidR="00816BCB">
          <w:rPr>
            <w:rStyle w:val="Verwijzing"/>
            <w:noProof/>
          </w:rPr>
          <w:t>89</w:t>
        </w:r>
        <w:r w:rsidR="0089475D" w:rsidRPr="000B31CB">
          <w:rPr>
            <w:rStyle w:val="Verwijzing"/>
            <w:noProof/>
          </w:rPr>
          <w:fldChar w:fldCharType="end"/>
        </w:r>
      </w:hyperlink>
    </w:p>
    <w:p w14:paraId="13A80CE7" w14:textId="55E1DDBE" w:rsidR="0089475D" w:rsidRDefault="003D7F5B">
      <w:pPr>
        <w:pStyle w:val="Inhopg5"/>
        <w:rPr>
          <w:rFonts w:asciiTheme="minorHAnsi" w:eastAsiaTheme="minorEastAsia" w:hAnsiTheme="minorHAnsi" w:cstheme="minorBidi"/>
          <w:noProof/>
          <w:sz w:val="22"/>
          <w:szCs w:val="22"/>
        </w:rPr>
      </w:pPr>
      <w:hyperlink w:anchor="_Toc75500239" w:history="1">
        <w:r w:rsidR="0089475D" w:rsidRPr="00C87A37">
          <w:rPr>
            <w:rStyle w:val="Hyperlink"/>
            <w:noProof/>
          </w:rPr>
          <w:t>7.8.6.1</w:t>
        </w:r>
        <w:r w:rsidR="0089475D">
          <w:rPr>
            <w:rFonts w:asciiTheme="minorHAnsi" w:eastAsiaTheme="minorEastAsia" w:hAnsiTheme="minorHAnsi" w:cstheme="minorBidi"/>
            <w:noProof/>
            <w:sz w:val="22"/>
            <w:szCs w:val="22"/>
          </w:rPr>
          <w:tab/>
        </w:r>
        <w:r w:rsidR="0089475D" w:rsidRPr="00C87A37">
          <w:rPr>
            <w:rStyle w:val="Hyperlink"/>
            <w:noProof/>
          </w:rPr>
          <w:t>Bodem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_Toc75500239 \h </w:instrText>
        </w:r>
        <w:r w:rsidR="0089475D" w:rsidRPr="000B31CB">
          <w:rPr>
            <w:rStyle w:val="Verwijzing"/>
            <w:noProof/>
          </w:rPr>
        </w:r>
        <w:r w:rsidR="0089475D" w:rsidRPr="000B31CB">
          <w:rPr>
            <w:rStyle w:val="Verwijzing"/>
            <w:noProof/>
          </w:rPr>
          <w:fldChar w:fldCharType="separate"/>
        </w:r>
        <w:r w:rsidR="00816BCB">
          <w:rPr>
            <w:rStyle w:val="Verwijzing"/>
            <w:noProof/>
          </w:rPr>
          <w:t>89</w:t>
        </w:r>
        <w:r w:rsidR="0089475D" w:rsidRPr="000B31CB">
          <w:rPr>
            <w:rStyle w:val="Verwijzing"/>
            <w:noProof/>
          </w:rPr>
          <w:fldChar w:fldCharType="end"/>
        </w:r>
      </w:hyperlink>
    </w:p>
    <w:p w14:paraId="3103C2AD" w14:textId="2BB9EC05" w:rsidR="0089475D" w:rsidRDefault="003D7F5B">
      <w:pPr>
        <w:pStyle w:val="Inhopg5"/>
        <w:rPr>
          <w:rFonts w:asciiTheme="minorHAnsi" w:eastAsiaTheme="minorEastAsia" w:hAnsiTheme="minorHAnsi" w:cstheme="minorBidi"/>
          <w:noProof/>
          <w:sz w:val="22"/>
          <w:szCs w:val="22"/>
        </w:rPr>
      </w:pPr>
      <w:hyperlink w:anchor="_Toc75500240" w:history="1">
        <w:r w:rsidR="0089475D" w:rsidRPr="00C87A37">
          <w:rPr>
            <w:rStyle w:val="Hyperlink"/>
            <w:noProof/>
          </w:rPr>
          <w:t>7.8.6.2</w:t>
        </w:r>
        <w:r w:rsidR="0089475D">
          <w:rPr>
            <w:rFonts w:asciiTheme="minorHAnsi" w:eastAsiaTheme="minorEastAsia" w:hAnsiTheme="minorHAnsi" w:cstheme="minorBidi"/>
            <w:noProof/>
            <w:sz w:val="22"/>
            <w:szCs w:val="22"/>
          </w:rPr>
          <w:tab/>
        </w:r>
        <w:r w:rsidR="0089475D" w:rsidRPr="00C87A37">
          <w:rPr>
            <w:rStyle w:val="Hyperlink"/>
            <w:noProof/>
          </w:rPr>
          <w:t>Defensie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_Toc75500240 \h </w:instrText>
        </w:r>
        <w:r w:rsidR="0089475D" w:rsidRPr="000B31CB">
          <w:rPr>
            <w:rStyle w:val="Verwijzing"/>
            <w:noProof/>
          </w:rPr>
        </w:r>
        <w:r w:rsidR="0089475D" w:rsidRPr="000B31CB">
          <w:rPr>
            <w:rStyle w:val="Verwijzing"/>
            <w:noProof/>
          </w:rPr>
          <w:fldChar w:fldCharType="separate"/>
        </w:r>
        <w:r w:rsidR="00816BCB">
          <w:rPr>
            <w:rStyle w:val="Verwijzing"/>
            <w:noProof/>
          </w:rPr>
          <w:t>90</w:t>
        </w:r>
        <w:r w:rsidR="0089475D" w:rsidRPr="000B31CB">
          <w:rPr>
            <w:rStyle w:val="Verwijzing"/>
            <w:noProof/>
          </w:rPr>
          <w:fldChar w:fldCharType="end"/>
        </w:r>
      </w:hyperlink>
    </w:p>
    <w:p w14:paraId="785028A2" w14:textId="1F144A71" w:rsidR="0089475D" w:rsidRDefault="003D7F5B">
      <w:pPr>
        <w:pStyle w:val="Inhopg5"/>
        <w:rPr>
          <w:rFonts w:asciiTheme="minorHAnsi" w:eastAsiaTheme="minorEastAsia" w:hAnsiTheme="minorHAnsi" w:cstheme="minorBidi"/>
          <w:noProof/>
          <w:sz w:val="22"/>
          <w:szCs w:val="22"/>
        </w:rPr>
      </w:pPr>
      <w:hyperlink w:anchor="_Toc75500241" w:history="1">
        <w:r w:rsidR="0089475D" w:rsidRPr="00C87A37">
          <w:rPr>
            <w:rStyle w:val="Hyperlink"/>
            <w:noProof/>
          </w:rPr>
          <w:t>7.8.6.3</w:t>
        </w:r>
        <w:r w:rsidR="0089475D">
          <w:rPr>
            <w:rFonts w:asciiTheme="minorHAnsi" w:eastAsiaTheme="minorEastAsia" w:hAnsiTheme="minorHAnsi" w:cstheme="minorBidi"/>
            <w:noProof/>
            <w:sz w:val="22"/>
            <w:szCs w:val="22"/>
          </w:rPr>
          <w:tab/>
        </w:r>
        <w:r w:rsidR="0089475D" w:rsidRPr="00C87A37">
          <w:rPr>
            <w:rStyle w:val="Hyperlink"/>
            <w:noProof/>
          </w:rPr>
          <w:t>Energievoorziening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_Toc75500241 \h </w:instrText>
        </w:r>
        <w:r w:rsidR="0089475D" w:rsidRPr="000B31CB">
          <w:rPr>
            <w:rStyle w:val="Verwijzing"/>
            <w:noProof/>
          </w:rPr>
        </w:r>
        <w:r w:rsidR="0089475D" w:rsidRPr="000B31CB">
          <w:rPr>
            <w:rStyle w:val="Verwijzing"/>
            <w:noProof/>
          </w:rPr>
          <w:fldChar w:fldCharType="separate"/>
        </w:r>
        <w:r w:rsidR="00816BCB">
          <w:rPr>
            <w:rStyle w:val="Verwijzing"/>
            <w:noProof/>
          </w:rPr>
          <w:t>90</w:t>
        </w:r>
        <w:r w:rsidR="0089475D" w:rsidRPr="000B31CB">
          <w:rPr>
            <w:rStyle w:val="Verwijzing"/>
            <w:noProof/>
          </w:rPr>
          <w:fldChar w:fldCharType="end"/>
        </w:r>
      </w:hyperlink>
    </w:p>
    <w:p w14:paraId="3633BB20" w14:textId="71F4270D" w:rsidR="0089475D" w:rsidRDefault="003D7F5B">
      <w:pPr>
        <w:pStyle w:val="Inhopg5"/>
        <w:rPr>
          <w:rFonts w:asciiTheme="minorHAnsi" w:eastAsiaTheme="minorEastAsia" w:hAnsiTheme="minorHAnsi" w:cstheme="minorBidi"/>
          <w:noProof/>
          <w:sz w:val="22"/>
          <w:szCs w:val="22"/>
        </w:rPr>
      </w:pPr>
      <w:hyperlink w:anchor="_Toc75500242" w:history="1">
        <w:r w:rsidR="0089475D" w:rsidRPr="00C87A37">
          <w:rPr>
            <w:rStyle w:val="Hyperlink"/>
            <w:noProof/>
          </w:rPr>
          <w:t>7.8.6.4</w:t>
        </w:r>
        <w:r w:rsidR="0089475D">
          <w:rPr>
            <w:rFonts w:asciiTheme="minorHAnsi" w:eastAsiaTheme="minorEastAsia" w:hAnsiTheme="minorHAnsi" w:cstheme="minorBidi"/>
            <w:noProof/>
            <w:sz w:val="22"/>
            <w:szCs w:val="22"/>
          </w:rPr>
          <w:tab/>
        </w:r>
        <w:r w:rsidR="0089475D" w:rsidRPr="00C87A37">
          <w:rPr>
            <w:rStyle w:val="Hyperlink"/>
            <w:noProof/>
          </w:rPr>
          <w:t>Erfgoed</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_Toc75500242 \h </w:instrText>
        </w:r>
        <w:r w:rsidR="0089475D" w:rsidRPr="000B31CB">
          <w:rPr>
            <w:rStyle w:val="Verwijzing"/>
            <w:noProof/>
          </w:rPr>
        </w:r>
        <w:r w:rsidR="0089475D" w:rsidRPr="000B31CB">
          <w:rPr>
            <w:rStyle w:val="Verwijzing"/>
            <w:noProof/>
          </w:rPr>
          <w:fldChar w:fldCharType="separate"/>
        </w:r>
        <w:r w:rsidR="00816BCB">
          <w:rPr>
            <w:rStyle w:val="Verwijzing"/>
            <w:noProof/>
          </w:rPr>
          <w:t>91</w:t>
        </w:r>
        <w:r w:rsidR="0089475D" w:rsidRPr="000B31CB">
          <w:rPr>
            <w:rStyle w:val="Verwijzing"/>
            <w:noProof/>
          </w:rPr>
          <w:fldChar w:fldCharType="end"/>
        </w:r>
      </w:hyperlink>
    </w:p>
    <w:p w14:paraId="799E803B" w14:textId="75BAF04C" w:rsidR="0089475D" w:rsidRDefault="003D7F5B">
      <w:pPr>
        <w:pStyle w:val="Inhopg5"/>
        <w:rPr>
          <w:rFonts w:asciiTheme="minorHAnsi" w:eastAsiaTheme="minorEastAsia" w:hAnsiTheme="minorHAnsi" w:cstheme="minorBidi"/>
          <w:noProof/>
          <w:sz w:val="22"/>
          <w:szCs w:val="22"/>
        </w:rPr>
      </w:pPr>
      <w:hyperlink w:anchor="_Toc75500243" w:history="1">
        <w:r w:rsidR="0089475D" w:rsidRPr="00C87A37">
          <w:rPr>
            <w:rStyle w:val="Hyperlink"/>
            <w:noProof/>
          </w:rPr>
          <w:t>7.8.6.5</w:t>
        </w:r>
        <w:r w:rsidR="0089475D">
          <w:rPr>
            <w:rFonts w:asciiTheme="minorHAnsi" w:eastAsiaTheme="minorEastAsia" w:hAnsiTheme="minorHAnsi" w:cstheme="minorBidi"/>
            <w:noProof/>
            <w:sz w:val="22"/>
            <w:szCs w:val="22"/>
          </w:rPr>
          <w:tab/>
        </w:r>
        <w:r w:rsidR="0089475D" w:rsidRPr="00C87A37">
          <w:rPr>
            <w:rStyle w:val="Hyperlink"/>
            <w:noProof/>
          </w:rPr>
          <w:t>Externe veiligheid</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_Toc75500243 \h </w:instrText>
        </w:r>
        <w:r w:rsidR="0089475D" w:rsidRPr="000B31CB">
          <w:rPr>
            <w:rStyle w:val="Verwijzing"/>
            <w:noProof/>
          </w:rPr>
        </w:r>
        <w:r w:rsidR="0089475D" w:rsidRPr="000B31CB">
          <w:rPr>
            <w:rStyle w:val="Verwijzing"/>
            <w:noProof/>
          </w:rPr>
          <w:fldChar w:fldCharType="separate"/>
        </w:r>
        <w:r w:rsidR="00816BCB">
          <w:rPr>
            <w:rStyle w:val="Verwijzing"/>
            <w:noProof/>
          </w:rPr>
          <w:t>91</w:t>
        </w:r>
        <w:r w:rsidR="0089475D" w:rsidRPr="000B31CB">
          <w:rPr>
            <w:rStyle w:val="Verwijzing"/>
            <w:noProof/>
          </w:rPr>
          <w:fldChar w:fldCharType="end"/>
        </w:r>
      </w:hyperlink>
    </w:p>
    <w:p w14:paraId="50AA4DD2" w14:textId="1570FBB9" w:rsidR="0089475D" w:rsidRDefault="003D7F5B">
      <w:pPr>
        <w:pStyle w:val="Inhopg5"/>
        <w:rPr>
          <w:rFonts w:asciiTheme="minorHAnsi" w:eastAsiaTheme="minorEastAsia" w:hAnsiTheme="minorHAnsi" w:cstheme="minorBidi"/>
          <w:noProof/>
          <w:sz w:val="22"/>
          <w:szCs w:val="22"/>
        </w:rPr>
      </w:pPr>
      <w:hyperlink w:anchor="_Toc75500244" w:history="1">
        <w:r w:rsidR="0089475D" w:rsidRPr="00C87A37">
          <w:rPr>
            <w:rStyle w:val="Hyperlink"/>
            <w:noProof/>
          </w:rPr>
          <w:t>7.8.6.6</w:t>
        </w:r>
        <w:r w:rsidR="0089475D">
          <w:rPr>
            <w:rFonts w:asciiTheme="minorHAnsi" w:eastAsiaTheme="minorEastAsia" w:hAnsiTheme="minorHAnsi" w:cstheme="minorBidi"/>
            <w:noProof/>
            <w:sz w:val="22"/>
            <w:szCs w:val="22"/>
          </w:rPr>
          <w:tab/>
        </w:r>
        <w:r w:rsidR="0089475D" w:rsidRPr="00C87A37">
          <w:rPr>
            <w:rStyle w:val="Hyperlink"/>
            <w:noProof/>
          </w:rPr>
          <w:t>Geluid</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_Toc75500244 \h </w:instrText>
        </w:r>
        <w:r w:rsidR="0089475D" w:rsidRPr="000B31CB">
          <w:rPr>
            <w:rStyle w:val="Verwijzing"/>
            <w:noProof/>
          </w:rPr>
        </w:r>
        <w:r w:rsidR="0089475D" w:rsidRPr="000B31CB">
          <w:rPr>
            <w:rStyle w:val="Verwijzing"/>
            <w:noProof/>
          </w:rPr>
          <w:fldChar w:fldCharType="separate"/>
        </w:r>
        <w:r w:rsidR="00816BCB">
          <w:rPr>
            <w:rStyle w:val="Verwijzing"/>
            <w:noProof/>
          </w:rPr>
          <w:t>92</w:t>
        </w:r>
        <w:r w:rsidR="0089475D" w:rsidRPr="000B31CB">
          <w:rPr>
            <w:rStyle w:val="Verwijzing"/>
            <w:noProof/>
          </w:rPr>
          <w:fldChar w:fldCharType="end"/>
        </w:r>
      </w:hyperlink>
    </w:p>
    <w:p w14:paraId="30784AD4" w14:textId="7DC57007" w:rsidR="0089475D" w:rsidRDefault="003D7F5B">
      <w:pPr>
        <w:pStyle w:val="Inhopg5"/>
        <w:rPr>
          <w:rFonts w:asciiTheme="minorHAnsi" w:eastAsiaTheme="minorEastAsia" w:hAnsiTheme="minorHAnsi" w:cstheme="minorBidi"/>
          <w:noProof/>
          <w:sz w:val="22"/>
          <w:szCs w:val="22"/>
        </w:rPr>
      </w:pPr>
      <w:hyperlink w:anchor="_Toc75500245" w:history="1">
        <w:r w:rsidR="0089475D" w:rsidRPr="00C87A37">
          <w:rPr>
            <w:rStyle w:val="Hyperlink"/>
            <w:noProof/>
          </w:rPr>
          <w:t>7.8.6.7</w:t>
        </w:r>
        <w:r w:rsidR="0089475D">
          <w:rPr>
            <w:rFonts w:asciiTheme="minorHAnsi" w:eastAsiaTheme="minorEastAsia" w:hAnsiTheme="minorHAnsi" w:cstheme="minorBidi"/>
            <w:noProof/>
            <w:sz w:val="22"/>
            <w:szCs w:val="22"/>
          </w:rPr>
          <w:tab/>
        </w:r>
        <w:r w:rsidR="0089475D" w:rsidRPr="00C87A37">
          <w:rPr>
            <w:rStyle w:val="Hyperlink"/>
            <w:noProof/>
          </w:rPr>
          <w:t>Geur</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_Toc75500245 \h </w:instrText>
        </w:r>
        <w:r w:rsidR="0089475D" w:rsidRPr="000B31CB">
          <w:rPr>
            <w:rStyle w:val="Verwijzing"/>
            <w:noProof/>
          </w:rPr>
        </w:r>
        <w:r w:rsidR="0089475D" w:rsidRPr="000B31CB">
          <w:rPr>
            <w:rStyle w:val="Verwijzing"/>
            <w:noProof/>
          </w:rPr>
          <w:fldChar w:fldCharType="separate"/>
        </w:r>
        <w:r w:rsidR="00816BCB">
          <w:rPr>
            <w:rStyle w:val="Verwijzing"/>
            <w:noProof/>
          </w:rPr>
          <w:t>92</w:t>
        </w:r>
        <w:r w:rsidR="0089475D" w:rsidRPr="000B31CB">
          <w:rPr>
            <w:rStyle w:val="Verwijzing"/>
            <w:noProof/>
          </w:rPr>
          <w:fldChar w:fldCharType="end"/>
        </w:r>
      </w:hyperlink>
    </w:p>
    <w:p w14:paraId="11DB832E" w14:textId="15E3BE0A" w:rsidR="0089475D" w:rsidRDefault="003D7F5B">
      <w:pPr>
        <w:pStyle w:val="Inhopg5"/>
        <w:rPr>
          <w:rFonts w:asciiTheme="minorHAnsi" w:eastAsiaTheme="minorEastAsia" w:hAnsiTheme="minorHAnsi" w:cstheme="minorBidi"/>
          <w:noProof/>
          <w:sz w:val="22"/>
          <w:szCs w:val="22"/>
        </w:rPr>
      </w:pPr>
      <w:hyperlink w:anchor="_Toc75500246" w:history="1">
        <w:r w:rsidR="0089475D" w:rsidRPr="00C87A37">
          <w:rPr>
            <w:rStyle w:val="Hyperlink"/>
            <w:noProof/>
          </w:rPr>
          <w:t>7.8.6.8</w:t>
        </w:r>
        <w:r w:rsidR="0089475D">
          <w:rPr>
            <w:rFonts w:asciiTheme="minorHAnsi" w:eastAsiaTheme="minorEastAsia" w:hAnsiTheme="minorHAnsi" w:cstheme="minorBidi"/>
            <w:noProof/>
            <w:sz w:val="22"/>
            <w:szCs w:val="22"/>
          </w:rPr>
          <w:tab/>
        </w:r>
        <w:r w:rsidR="0089475D" w:rsidRPr="00C87A37">
          <w:rPr>
            <w:rStyle w:val="Hyperlink"/>
            <w:noProof/>
          </w:rPr>
          <w:t>Landschap</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_Toc75500246 \h </w:instrText>
        </w:r>
        <w:r w:rsidR="0089475D" w:rsidRPr="000B31CB">
          <w:rPr>
            <w:rStyle w:val="Verwijzing"/>
            <w:noProof/>
          </w:rPr>
        </w:r>
        <w:r w:rsidR="0089475D" w:rsidRPr="000B31CB">
          <w:rPr>
            <w:rStyle w:val="Verwijzing"/>
            <w:noProof/>
          </w:rPr>
          <w:fldChar w:fldCharType="separate"/>
        </w:r>
        <w:r w:rsidR="00816BCB">
          <w:rPr>
            <w:rStyle w:val="Verwijzing"/>
            <w:noProof/>
          </w:rPr>
          <w:t>93</w:t>
        </w:r>
        <w:r w:rsidR="0089475D" w:rsidRPr="000B31CB">
          <w:rPr>
            <w:rStyle w:val="Verwijzing"/>
            <w:noProof/>
          </w:rPr>
          <w:fldChar w:fldCharType="end"/>
        </w:r>
      </w:hyperlink>
    </w:p>
    <w:p w14:paraId="2D443F39" w14:textId="22123FA1" w:rsidR="0089475D" w:rsidRDefault="003D7F5B">
      <w:pPr>
        <w:pStyle w:val="Inhopg5"/>
        <w:rPr>
          <w:rFonts w:asciiTheme="minorHAnsi" w:eastAsiaTheme="minorEastAsia" w:hAnsiTheme="minorHAnsi" w:cstheme="minorBidi"/>
          <w:noProof/>
          <w:sz w:val="22"/>
          <w:szCs w:val="22"/>
        </w:rPr>
      </w:pPr>
      <w:hyperlink w:anchor="_Toc75500247" w:history="1">
        <w:r w:rsidR="0089475D" w:rsidRPr="00C87A37">
          <w:rPr>
            <w:rStyle w:val="Hyperlink"/>
            <w:noProof/>
          </w:rPr>
          <w:t>7.8.6.9</w:t>
        </w:r>
        <w:r w:rsidR="0089475D">
          <w:rPr>
            <w:rFonts w:asciiTheme="minorHAnsi" w:eastAsiaTheme="minorEastAsia" w:hAnsiTheme="minorHAnsi" w:cstheme="minorBidi"/>
            <w:noProof/>
            <w:sz w:val="22"/>
            <w:szCs w:val="22"/>
          </w:rPr>
          <w:tab/>
        </w:r>
        <w:r w:rsidR="0089475D" w:rsidRPr="00C87A37">
          <w:rPr>
            <w:rStyle w:val="Hyperlink"/>
            <w:noProof/>
          </w:rPr>
          <w:t>Leiding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_Toc75500247 \h </w:instrText>
        </w:r>
        <w:r w:rsidR="0089475D" w:rsidRPr="000B31CB">
          <w:rPr>
            <w:rStyle w:val="Verwijzing"/>
            <w:noProof/>
          </w:rPr>
        </w:r>
        <w:r w:rsidR="0089475D" w:rsidRPr="000B31CB">
          <w:rPr>
            <w:rStyle w:val="Verwijzing"/>
            <w:noProof/>
          </w:rPr>
          <w:fldChar w:fldCharType="separate"/>
        </w:r>
        <w:r w:rsidR="00816BCB">
          <w:rPr>
            <w:rStyle w:val="Verwijzing"/>
            <w:noProof/>
          </w:rPr>
          <w:t>93</w:t>
        </w:r>
        <w:r w:rsidR="0089475D" w:rsidRPr="000B31CB">
          <w:rPr>
            <w:rStyle w:val="Verwijzing"/>
            <w:noProof/>
          </w:rPr>
          <w:fldChar w:fldCharType="end"/>
        </w:r>
      </w:hyperlink>
    </w:p>
    <w:p w14:paraId="2E3A3A6F" w14:textId="28F750B0" w:rsidR="0089475D" w:rsidRDefault="003D7F5B">
      <w:pPr>
        <w:pStyle w:val="Inhopg5"/>
        <w:rPr>
          <w:rFonts w:asciiTheme="minorHAnsi" w:eastAsiaTheme="minorEastAsia" w:hAnsiTheme="minorHAnsi" w:cstheme="minorBidi"/>
          <w:noProof/>
          <w:sz w:val="22"/>
          <w:szCs w:val="22"/>
        </w:rPr>
      </w:pPr>
      <w:hyperlink w:anchor="_Toc75500248" w:history="1">
        <w:r w:rsidR="0089475D" w:rsidRPr="00C87A37">
          <w:rPr>
            <w:rStyle w:val="Hyperlink"/>
            <w:noProof/>
          </w:rPr>
          <w:t>7.8.6.10</w:t>
        </w:r>
        <w:r w:rsidR="0089475D">
          <w:rPr>
            <w:rFonts w:asciiTheme="minorHAnsi" w:eastAsiaTheme="minorEastAsia" w:hAnsiTheme="minorHAnsi" w:cstheme="minorBidi"/>
            <w:noProof/>
            <w:sz w:val="22"/>
            <w:szCs w:val="22"/>
          </w:rPr>
          <w:tab/>
        </w:r>
        <w:r w:rsidR="0089475D" w:rsidRPr="00C87A37">
          <w:rPr>
            <w:rStyle w:val="Hyperlink"/>
            <w:noProof/>
          </w:rPr>
          <w:t>Lucht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_Toc75500248 \h </w:instrText>
        </w:r>
        <w:r w:rsidR="0089475D" w:rsidRPr="000B31CB">
          <w:rPr>
            <w:rStyle w:val="Verwijzing"/>
            <w:noProof/>
          </w:rPr>
        </w:r>
        <w:r w:rsidR="0089475D" w:rsidRPr="000B31CB">
          <w:rPr>
            <w:rStyle w:val="Verwijzing"/>
            <w:noProof/>
          </w:rPr>
          <w:fldChar w:fldCharType="separate"/>
        </w:r>
        <w:r w:rsidR="00816BCB">
          <w:rPr>
            <w:rStyle w:val="Verwijzing"/>
            <w:noProof/>
          </w:rPr>
          <w:t>93</w:t>
        </w:r>
        <w:r w:rsidR="0089475D" w:rsidRPr="000B31CB">
          <w:rPr>
            <w:rStyle w:val="Verwijzing"/>
            <w:noProof/>
          </w:rPr>
          <w:fldChar w:fldCharType="end"/>
        </w:r>
      </w:hyperlink>
    </w:p>
    <w:p w14:paraId="0AE08E2B" w14:textId="39945AAF" w:rsidR="0089475D" w:rsidRDefault="003D7F5B">
      <w:pPr>
        <w:pStyle w:val="Inhopg5"/>
        <w:rPr>
          <w:rFonts w:asciiTheme="minorHAnsi" w:eastAsiaTheme="minorEastAsia" w:hAnsiTheme="minorHAnsi" w:cstheme="minorBidi"/>
          <w:noProof/>
          <w:sz w:val="22"/>
          <w:szCs w:val="22"/>
        </w:rPr>
      </w:pPr>
      <w:hyperlink w:anchor="_Toc75500249" w:history="1">
        <w:r w:rsidR="0089475D" w:rsidRPr="00C87A37">
          <w:rPr>
            <w:rStyle w:val="Hyperlink"/>
            <w:noProof/>
          </w:rPr>
          <w:t>7.8.6.11</w:t>
        </w:r>
        <w:r w:rsidR="0089475D">
          <w:rPr>
            <w:rFonts w:asciiTheme="minorHAnsi" w:eastAsiaTheme="minorEastAsia" w:hAnsiTheme="minorHAnsi" w:cstheme="minorBidi"/>
            <w:noProof/>
            <w:sz w:val="22"/>
            <w:szCs w:val="22"/>
          </w:rPr>
          <w:tab/>
        </w:r>
        <w:r w:rsidR="0089475D" w:rsidRPr="00C87A37">
          <w:rPr>
            <w:rStyle w:val="Hyperlink"/>
            <w:noProof/>
          </w:rPr>
          <w:t>Mijnbouw</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_Toc75500249 \h </w:instrText>
        </w:r>
        <w:r w:rsidR="0089475D" w:rsidRPr="000B31CB">
          <w:rPr>
            <w:rStyle w:val="Verwijzing"/>
            <w:noProof/>
          </w:rPr>
        </w:r>
        <w:r w:rsidR="0089475D" w:rsidRPr="000B31CB">
          <w:rPr>
            <w:rStyle w:val="Verwijzing"/>
            <w:noProof/>
          </w:rPr>
          <w:fldChar w:fldCharType="separate"/>
        </w:r>
        <w:r w:rsidR="00816BCB">
          <w:rPr>
            <w:rStyle w:val="Verwijzing"/>
            <w:noProof/>
          </w:rPr>
          <w:t>94</w:t>
        </w:r>
        <w:r w:rsidR="0089475D" w:rsidRPr="000B31CB">
          <w:rPr>
            <w:rStyle w:val="Verwijzing"/>
            <w:noProof/>
          </w:rPr>
          <w:fldChar w:fldCharType="end"/>
        </w:r>
      </w:hyperlink>
    </w:p>
    <w:p w14:paraId="63BAB2EE" w14:textId="255B38B6" w:rsidR="0089475D" w:rsidRDefault="003D7F5B">
      <w:pPr>
        <w:pStyle w:val="Inhopg5"/>
        <w:rPr>
          <w:rFonts w:asciiTheme="minorHAnsi" w:eastAsiaTheme="minorEastAsia" w:hAnsiTheme="minorHAnsi" w:cstheme="minorBidi"/>
          <w:noProof/>
          <w:sz w:val="22"/>
          <w:szCs w:val="22"/>
        </w:rPr>
      </w:pPr>
      <w:hyperlink w:anchor="_Toc75500250" w:history="1">
        <w:r w:rsidR="0089475D" w:rsidRPr="00C87A37">
          <w:rPr>
            <w:rStyle w:val="Hyperlink"/>
            <w:noProof/>
          </w:rPr>
          <w:t>7.8.6.12</w:t>
        </w:r>
        <w:r w:rsidR="0089475D">
          <w:rPr>
            <w:rFonts w:asciiTheme="minorHAnsi" w:eastAsiaTheme="minorEastAsia" w:hAnsiTheme="minorHAnsi" w:cstheme="minorBidi"/>
            <w:noProof/>
            <w:sz w:val="22"/>
            <w:szCs w:val="22"/>
          </w:rPr>
          <w:tab/>
        </w:r>
        <w:r w:rsidR="0089475D" w:rsidRPr="00C87A37">
          <w:rPr>
            <w:rStyle w:val="Hyperlink"/>
            <w:noProof/>
          </w:rPr>
          <w:t>Natuur</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_Toc75500250 \h </w:instrText>
        </w:r>
        <w:r w:rsidR="0089475D" w:rsidRPr="000B31CB">
          <w:rPr>
            <w:rStyle w:val="Verwijzing"/>
            <w:noProof/>
          </w:rPr>
        </w:r>
        <w:r w:rsidR="0089475D" w:rsidRPr="000B31CB">
          <w:rPr>
            <w:rStyle w:val="Verwijzing"/>
            <w:noProof/>
          </w:rPr>
          <w:fldChar w:fldCharType="separate"/>
        </w:r>
        <w:r w:rsidR="00816BCB">
          <w:rPr>
            <w:rStyle w:val="Verwijzing"/>
            <w:noProof/>
          </w:rPr>
          <w:t>94</w:t>
        </w:r>
        <w:r w:rsidR="0089475D" w:rsidRPr="000B31CB">
          <w:rPr>
            <w:rStyle w:val="Verwijzing"/>
            <w:noProof/>
          </w:rPr>
          <w:fldChar w:fldCharType="end"/>
        </w:r>
      </w:hyperlink>
    </w:p>
    <w:p w14:paraId="0C6F2DDB" w14:textId="5DC9980D" w:rsidR="0089475D" w:rsidRDefault="003D7F5B">
      <w:pPr>
        <w:pStyle w:val="Inhopg5"/>
        <w:rPr>
          <w:rFonts w:asciiTheme="minorHAnsi" w:eastAsiaTheme="minorEastAsia" w:hAnsiTheme="minorHAnsi" w:cstheme="minorBidi"/>
          <w:noProof/>
          <w:sz w:val="22"/>
          <w:szCs w:val="22"/>
        </w:rPr>
      </w:pPr>
      <w:hyperlink w:anchor="_Toc75500251" w:history="1">
        <w:r w:rsidR="0089475D" w:rsidRPr="00C87A37">
          <w:rPr>
            <w:rStyle w:val="Hyperlink"/>
            <w:noProof/>
          </w:rPr>
          <w:t>7.8.6.13</w:t>
        </w:r>
        <w:r w:rsidR="0089475D">
          <w:rPr>
            <w:rFonts w:asciiTheme="minorHAnsi" w:eastAsiaTheme="minorEastAsia" w:hAnsiTheme="minorHAnsi" w:cstheme="minorBidi"/>
            <w:noProof/>
            <w:sz w:val="22"/>
            <w:szCs w:val="22"/>
          </w:rPr>
          <w:tab/>
        </w:r>
        <w:r w:rsidR="0089475D" w:rsidRPr="00C87A37">
          <w:rPr>
            <w:rStyle w:val="Hyperlink"/>
            <w:noProof/>
          </w:rPr>
          <w:t>Recreatie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_Toc75500251 \h </w:instrText>
        </w:r>
        <w:r w:rsidR="0089475D" w:rsidRPr="000B31CB">
          <w:rPr>
            <w:rStyle w:val="Verwijzing"/>
            <w:noProof/>
          </w:rPr>
        </w:r>
        <w:r w:rsidR="0089475D" w:rsidRPr="000B31CB">
          <w:rPr>
            <w:rStyle w:val="Verwijzing"/>
            <w:noProof/>
          </w:rPr>
          <w:fldChar w:fldCharType="separate"/>
        </w:r>
        <w:r w:rsidR="00816BCB">
          <w:rPr>
            <w:rStyle w:val="Verwijzing"/>
            <w:noProof/>
          </w:rPr>
          <w:t>95</w:t>
        </w:r>
        <w:r w:rsidR="0089475D" w:rsidRPr="000B31CB">
          <w:rPr>
            <w:rStyle w:val="Verwijzing"/>
            <w:noProof/>
          </w:rPr>
          <w:fldChar w:fldCharType="end"/>
        </w:r>
      </w:hyperlink>
    </w:p>
    <w:p w14:paraId="203ED26C" w14:textId="05221945" w:rsidR="0089475D" w:rsidRDefault="003D7F5B">
      <w:pPr>
        <w:pStyle w:val="Inhopg5"/>
        <w:rPr>
          <w:rFonts w:asciiTheme="minorHAnsi" w:eastAsiaTheme="minorEastAsia" w:hAnsiTheme="minorHAnsi" w:cstheme="minorBidi"/>
          <w:noProof/>
          <w:sz w:val="22"/>
          <w:szCs w:val="22"/>
        </w:rPr>
      </w:pPr>
      <w:hyperlink w:anchor="_Toc75500252" w:history="1">
        <w:r w:rsidR="0089475D" w:rsidRPr="00C87A37">
          <w:rPr>
            <w:rStyle w:val="Hyperlink"/>
            <w:noProof/>
          </w:rPr>
          <w:t>7.8.6.14</w:t>
        </w:r>
        <w:r w:rsidR="0089475D">
          <w:rPr>
            <w:rFonts w:asciiTheme="minorHAnsi" w:eastAsiaTheme="minorEastAsia" w:hAnsiTheme="minorHAnsi" w:cstheme="minorBidi"/>
            <w:noProof/>
            <w:sz w:val="22"/>
            <w:szCs w:val="22"/>
          </w:rPr>
          <w:tab/>
        </w:r>
        <w:r w:rsidR="0089475D" w:rsidRPr="00C87A37">
          <w:rPr>
            <w:rStyle w:val="Hyperlink"/>
            <w:noProof/>
          </w:rPr>
          <w:t>Ruimtelijk gebruik</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_Toc75500252 \h </w:instrText>
        </w:r>
        <w:r w:rsidR="0089475D" w:rsidRPr="000B31CB">
          <w:rPr>
            <w:rStyle w:val="Verwijzing"/>
            <w:noProof/>
          </w:rPr>
        </w:r>
        <w:r w:rsidR="0089475D" w:rsidRPr="000B31CB">
          <w:rPr>
            <w:rStyle w:val="Verwijzing"/>
            <w:noProof/>
          </w:rPr>
          <w:fldChar w:fldCharType="separate"/>
        </w:r>
        <w:r w:rsidR="00816BCB">
          <w:rPr>
            <w:rStyle w:val="Verwijzing"/>
            <w:noProof/>
          </w:rPr>
          <w:t>95</w:t>
        </w:r>
        <w:r w:rsidR="0089475D" w:rsidRPr="000B31CB">
          <w:rPr>
            <w:rStyle w:val="Verwijzing"/>
            <w:noProof/>
          </w:rPr>
          <w:fldChar w:fldCharType="end"/>
        </w:r>
      </w:hyperlink>
    </w:p>
    <w:p w14:paraId="251B44FD" w14:textId="382015B7" w:rsidR="0089475D" w:rsidRDefault="003D7F5B">
      <w:pPr>
        <w:pStyle w:val="Inhopg5"/>
        <w:rPr>
          <w:rFonts w:asciiTheme="minorHAnsi" w:eastAsiaTheme="minorEastAsia" w:hAnsiTheme="minorHAnsi" w:cstheme="minorBidi"/>
          <w:noProof/>
          <w:sz w:val="22"/>
          <w:szCs w:val="22"/>
        </w:rPr>
      </w:pPr>
      <w:hyperlink w:anchor="_Toc75500253" w:history="1">
        <w:r w:rsidR="0089475D" w:rsidRPr="00C87A37">
          <w:rPr>
            <w:rStyle w:val="Hyperlink"/>
            <w:noProof/>
          </w:rPr>
          <w:t>7.8.6.15</w:t>
        </w:r>
        <w:r w:rsidR="0089475D">
          <w:rPr>
            <w:rFonts w:asciiTheme="minorHAnsi" w:eastAsiaTheme="minorEastAsia" w:hAnsiTheme="minorHAnsi" w:cstheme="minorBidi"/>
            <w:noProof/>
            <w:sz w:val="22"/>
            <w:szCs w:val="22"/>
          </w:rPr>
          <w:tab/>
        </w:r>
        <w:r w:rsidR="0089475D" w:rsidRPr="00C87A37">
          <w:rPr>
            <w:rStyle w:val="Hyperlink"/>
            <w:noProof/>
          </w:rPr>
          <w:t>Verkeer</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_Toc75500253 \h </w:instrText>
        </w:r>
        <w:r w:rsidR="0089475D" w:rsidRPr="000B31CB">
          <w:rPr>
            <w:rStyle w:val="Verwijzing"/>
            <w:noProof/>
          </w:rPr>
        </w:r>
        <w:r w:rsidR="0089475D" w:rsidRPr="000B31CB">
          <w:rPr>
            <w:rStyle w:val="Verwijzing"/>
            <w:noProof/>
          </w:rPr>
          <w:fldChar w:fldCharType="separate"/>
        </w:r>
        <w:r w:rsidR="00816BCB">
          <w:rPr>
            <w:rStyle w:val="Verwijzing"/>
            <w:noProof/>
          </w:rPr>
          <w:t>96</w:t>
        </w:r>
        <w:r w:rsidR="0089475D" w:rsidRPr="000B31CB">
          <w:rPr>
            <w:rStyle w:val="Verwijzing"/>
            <w:noProof/>
          </w:rPr>
          <w:fldChar w:fldCharType="end"/>
        </w:r>
      </w:hyperlink>
    </w:p>
    <w:p w14:paraId="223269E4" w14:textId="5B690DA5" w:rsidR="0089475D" w:rsidRDefault="003D7F5B">
      <w:pPr>
        <w:pStyle w:val="Inhopg5"/>
        <w:rPr>
          <w:rFonts w:asciiTheme="minorHAnsi" w:eastAsiaTheme="minorEastAsia" w:hAnsiTheme="minorHAnsi" w:cstheme="minorBidi"/>
          <w:noProof/>
          <w:sz w:val="22"/>
          <w:szCs w:val="22"/>
        </w:rPr>
      </w:pPr>
      <w:hyperlink w:anchor="_Toc75500254" w:history="1">
        <w:r w:rsidR="0089475D" w:rsidRPr="00C87A37">
          <w:rPr>
            <w:rStyle w:val="Hyperlink"/>
            <w:noProof/>
          </w:rPr>
          <w:t>7.8.6.16</w:t>
        </w:r>
        <w:r w:rsidR="0089475D">
          <w:rPr>
            <w:rFonts w:asciiTheme="minorHAnsi" w:eastAsiaTheme="minorEastAsia" w:hAnsiTheme="minorHAnsi" w:cstheme="minorBidi"/>
            <w:noProof/>
            <w:sz w:val="22"/>
            <w:szCs w:val="22"/>
          </w:rPr>
          <w:tab/>
        </w:r>
        <w:r w:rsidR="0089475D" w:rsidRPr="00C87A37">
          <w:rPr>
            <w:rStyle w:val="Hyperlink"/>
            <w:noProof/>
          </w:rPr>
          <w:t>Water en watersysteem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_Toc75500254 \h </w:instrText>
        </w:r>
        <w:r w:rsidR="0089475D" w:rsidRPr="000B31CB">
          <w:rPr>
            <w:rStyle w:val="Verwijzing"/>
            <w:noProof/>
          </w:rPr>
        </w:r>
        <w:r w:rsidR="0089475D" w:rsidRPr="000B31CB">
          <w:rPr>
            <w:rStyle w:val="Verwijzing"/>
            <w:noProof/>
          </w:rPr>
          <w:fldChar w:fldCharType="separate"/>
        </w:r>
        <w:r w:rsidR="00816BCB">
          <w:rPr>
            <w:rStyle w:val="Verwijzing"/>
            <w:noProof/>
          </w:rPr>
          <w:t>96</w:t>
        </w:r>
        <w:r w:rsidR="0089475D" w:rsidRPr="000B31CB">
          <w:rPr>
            <w:rStyle w:val="Verwijzing"/>
            <w:noProof/>
          </w:rPr>
          <w:fldChar w:fldCharType="end"/>
        </w:r>
      </w:hyperlink>
    </w:p>
    <w:p w14:paraId="03150A5A" w14:textId="15CDE2C4" w:rsidR="0089475D" w:rsidRDefault="003D7F5B">
      <w:pPr>
        <w:pStyle w:val="Inhopg3"/>
        <w:rPr>
          <w:rFonts w:asciiTheme="minorHAnsi" w:eastAsiaTheme="minorEastAsia" w:hAnsiTheme="minorHAnsi" w:cstheme="minorBidi"/>
          <w:noProof/>
          <w:sz w:val="22"/>
          <w:szCs w:val="22"/>
        </w:rPr>
      </w:pPr>
      <w:hyperlink w:anchor="_Toc75500255" w:history="1">
        <w:r w:rsidR="0089475D" w:rsidRPr="00C87A37">
          <w:rPr>
            <w:rStyle w:val="Hyperlink"/>
            <w:noProof/>
          </w:rPr>
          <w:t>7.9</w:t>
        </w:r>
        <w:r w:rsidR="0089475D">
          <w:rPr>
            <w:rFonts w:asciiTheme="minorHAnsi" w:eastAsiaTheme="minorEastAsia" w:hAnsiTheme="minorHAnsi" w:cstheme="minorBidi"/>
            <w:noProof/>
            <w:sz w:val="22"/>
            <w:szCs w:val="22"/>
          </w:rPr>
          <w:tab/>
        </w:r>
        <w:r w:rsidR="0089475D" w:rsidRPr="00C87A37">
          <w:rPr>
            <w:rStyle w:val="Hyperlink"/>
            <w:noProof/>
          </w:rPr>
          <w:t>Objecttype SymbolisatieItem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_Toc75500255 \h </w:instrText>
        </w:r>
        <w:r w:rsidR="0089475D" w:rsidRPr="000B31CB">
          <w:rPr>
            <w:rStyle w:val="Verwijzing"/>
            <w:noProof/>
          </w:rPr>
        </w:r>
        <w:r w:rsidR="0089475D" w:rsidRPr="000B31CB">
          <w:rPr>
            <w:rStyle w:val="Verwijzing"/>
            <w:noProof/>
          </w:rPr>
          <w:fldChar w:fldCharType="separate"/>
        </w:r>
        <w:r w:rsidR="00816BCB">
          <w:rPr>
            <w:rStyle w:val="Verwijzing"/>
            <w:noProof/>
          </w:rPr>
          <w:t>97</w:t>
        </w:r>
        <w:r w:rsidR="0089475D" w:rsidRPr="000B31CB">
          <w:rPr>
            <w:rStyle w:val="Verwijzing"/>
            <w:noProof/>
          </w:rPr>
          <w:fldChar w:fldCharType="end"/>
        </w:r>
      </w:hyperlink>
    </w:p>
    <w:p w14:paraId="593ACCDA" w14:textId="772E2344" w:rsidR="0089475D" w:rsidRDefault="003D7F5B">
      <w:pPr>
        <w:pStyle w:val="Inhopg4"/>
        <w:rPr>
          <w:rFonts w:asciiTheme="minorHAnsi" w:eastAsiaTheme="minorEastAsia" w:hAnsiTheme="minorHAnsi" w:cstheme="minorBidi"/>
          <w:noProof/>
          <w:sz w:val="22"/>
          <w:szCs w:val="22"/>
        </w:rPr>
      </w:pPr>
      <w:hyperlink w:anchor="_Toc75500256" w:history="1">
        <w:r w:rsidR="0089475D" w:rsidRPr="00C87A37">
          <w:rPr>
            <w:rStyle w:val="Hyperlink"/>
            <w:noProof/>
          </w:rPr>
          <w:t>7.9.1</w:t>
        </w:r>
        <w:r w:rsidR="0089475D">
          <w:rPr>
            <w:rFonts w:asciiTheme="minorHAnsi" w:eastAsiaTheme="minorEastAsia" w:hAnsiTheme="minorHAnsi" w:cstheme="minorBidi"/>
            <w:noProof/>
            <w:sz w:val="22"/>
            <w:szCs w:val="22"/>
          </w:rPr>
          <w:tab/>
        </w:r>
        <w:r w:rsidR="0089475D" w:rsidRPr="00C87A37">
          <w:rPr>
            <w:rStyle w:val="Hyperlink"/>
            <w:noProof/>
          </w:rPr>
          <w:t>Toelichting op de toepassing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_Toc75500256 \h </w:instrText>
        </w:r>
        <w:r w:rsidR="0089475D" w:rsidRPr="000B31CB">
          <w:rPr>
            <w:rStyle w:val="Verwijzing"/>
            <w:noProof/>
          </w:rPr>
        </w:r>
        <w:r w:rsidR="0089475D" w:rsidRPr="000B31CB">
          <w:rPr>
            <w:rStyle w:val="Verwijzing"/>
            <w:noProof/>
          </w:rPr>
          <w:fldChar w:fldCharType="separate"/>
        </w:r>
        <w:r w:rsidR="00816BCB">
          <w:rPr>
            <w:rStyle w:val="Verwijzing"/>
            <w:noProof/>
          </w:rPr>
          <w:t>97</w:t>
        </w:r>
        <w:r w:rsidR="0089475D" w:rsidRPr="000B31CB">
          <w:rPr>
            <w:rStyle w:val="Verwijzing"/>
            <w:noProof/>
          </w:rPr>
          <w:fldChar w:fldCharType="end"/>
        </w:r>
      </w:hyperlink>
    </w:p>
    <w:p w14:paraId="3FD19CD7" w14:textId="2048C996" w:rsidR="0089475D" w:rsidRDefault="003D7F5B">
      <w:pPr>
        <w:pStyle w:val="Inhopg4"/>
        <w:rPr>
          <w:rFonts w:asciiTheme="minorHAnsi" w:eastAsiaTheme="minorEastAsia" w:hAnsiTheme="minorHAnsi" w:cstheme="minorBidi"/>
          <w:noProof/>
          <w:sz w:val="22"/>
          <w:szCs w:val="22"/>
        </w:rPr>
      </w:pPr>
      <w:hyperlink w:anchor="_Toc75500257" w:history="1">
        <w:r w:rsidR="0089475D" w:rsidRPr="00C87A37">
          <w:rPr>
            <w:rStyle w:val="Hyperlink"/>
            <w:noProof/>
          </w:rPr>
          <w:t>7.9.2</w:t>
        </w:r>
        <w:r w:rsidR="0089475D">
          <w:rPr>
            <w:rFonts w:asciiTheme="minorHAnsi" w:eastAsiaTheme="minorEastAsia" w:hAnsiTheme="minorHAnsi" w:cstheme="minorBidi"/>
            <w:noProof/>
            <w:sz w:val="22"/>
            <w:szCs w:val="22"/>
          </w:rPr>
          <w:tab/>
        </w:r>
        <w:r w:rsidR="0089475D" w:rsidRPr="00C87A37">
          <w:rPr>
            <w:rStyle w:val="Hyperlink"/>
            <w:noProof/>
          </w:rPr>
          <w:t>Definitie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_Toc75500257 \h </w:instrText>
        </w:r>
        <w:r w:rsidR="0089475D" w:rsidRPr="000B31CB">
          <w:rPr>
            <w:rStyle w:val="Verwijzing"/>
            <w:noProof/>
          </w:rPr>
        </w:r>
        <w:r w:rsidR="0089475D" w:rsidRPr="000B31CB">
          <w:rPr>
            <w:rStyle w:val="Verwijzing"/>
            <w:noProof/>
          </w:rPr>
          <w:fldChar w:fldCharType="separate"/>
        </w:r>
        <w:r w:rsidR="00816BCB">
          <w:rPr>
            <w:rStyle w:val="Verwijzing"/>
            <w:noProof/>
          </w:rPr>
          <w:t>97</w:t>
        </w:r>
        <w:r w:rsidR="0089475D" w:rsidRPr="000B31CB">
          <w:rPr>
            <w:rStyle w:val="Verwijzing"/>
            <w:noProof/>
          </w:rPr>
          <w:fldChar w:fldCharType="end"/>
        </w:r>
      </w:hyperlink>
    </w:p>
    <w:p w14:paraId="677AC62F" w14:textId="3C0CC773" w:rsidR="0089475D" w:rsidRDefault="003D7F5B">
      <w:pPr>
        <w:pStyle w:val="Inhopg4"/>
        <w:rPr>
          <w:rFonts w:asciiTheme="minorHAnsi" w:eastAsiaTheme="minorEastAsia" w:hAnsiTheme="minorHAnsi" w:cstheme="minorBidi"/>
          <w:noProof/>
          <w:sz w:val="22"/>
          <w:szCs w:val="22"/>
        </w:rPr>
      </w:pPr>
      <w:hyperlink w:anchor="_Toc75500258" w:history="1">
        <w:r w:rsidR="0089475D" w:rsidRPr="00C87A37">
          <w:rPr>
            <w:rStyle w:val="Hyperlink"/>
            <w:noProof/>
          </w:rPr>
          <w:t>7.9.3</w:t>
        </w:r>
        <w:r w:rsidR="0089475D">
          <w:rPr>
            <w:rFonts w:asciiTheme="minorHAnsi" w:eastAsiaTheme="minorEastAsia" w:hAnsiTheme="minorHAnsi" w:cstheme="minorBidi"/>
            <w:noProof/>
            <w:sz w:val="22"/>
            <w:szCs w:val="22"/>
          </w:rPr>
          <w:tab/>
        </w:r>
        <w:r w:rsidR="0089475D" w:rsidRPr="00C87A37">
          <w:rPr>
            <w:rStyle w:val="Hyperlink"/>
            <w:noProof/>
          </w:rPr>
          <w:t>Doel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_Toc75500258 \h </w:instrText>
        </w:r>
        <w:r w:rsidR="0089475D" w:rsidRPr="000B31CB">
          <w:rPr>
            <w:rStyle w:val="Verwijzing"/>
            <w:noProof/>
          </w:rPr>
        </w:r>
        <w:r w:rsidR="0089475D" w:rsidRPr="000B31CB">
          <w:rPr>
            <w:rStyle w:val="Verwijzing"/>
            <w:noProof/>
          </w:rPr>
          <w:fldChar w:fldCharType="separate"/>
        </w:r>
        <w:r w:rsidR="00816BCB">
          <w:rPr>
            <w:rStyle w:val="Verwijzing"/>
            <w:noProof/>
          </w:rPr>
          <w:t>97</w:t>
        </w:r>
        <w:r w:rsidR="0089475D" w:rsidRPr="000B31CB">
          <w:rPr>
            <w:rStyle w:val="Verwijzing"/>
            <w:noProof/>
          </w:rPr>
          <w:fldChar w:fldCharType="end"/>
        </w:r>
      </w:hyperlink>
    </w:p>
    <w:p w14:paraId="6C11F05C" w14:textId="7699E7CE" w:rsidR="0089475D" w:rsidRDefault="003D7F5B">
      <w:pPr>
        <w:pStyle w:val="Inhopg4"/>
        <w:rPr>
          <w:rFonts w:asciiTheme="minorHAnsi" w:eastAsiaTheme="minorEastAsia" w:hAnsiTheme="minorHAnsi" w:cstheme="minorBidi"/>
          <w:noProof/>
          <w:sz w:val="22"/>
          <w:szCs w:val="22"/>
        </w:rPr>
      </w:pPr>
      <w:hyperlink w:anchor="_Toc75500259" w:history="1">
        <w:r w:rsidR="0089475D" w:rsidRPr="00C87A37">
          <w:rPr>
            <w:rStyle w:val="Hyperlink"/>
            <w:noProof/>
          </w:rPr>
          <w:t>7.9.4</w:t>
        </w:r>
        <w:r w:rsidR="0089475D">
          <w:rPr>
            <w:rFonts w:asciiTheme="minorHAnsi" w:eastAsiaTheme="minorEastAsia" w:hAnsiTheme="minorHAnsi" w:cstheme="minorBidi"/>
            <w:noProof/>
            <w:sz w:val="22"/>
            <w:szCs w:val="22"/>
          </w:rPr>
          <w:tab/>
        </w:r>
        <w:r w:rsidR="0089475D" w:rsidRPr="00C87A37">
          <w:rPr>
            <w:rStyle w:val="Hyperlink"/>
            <w:noProof/>
          </w:rPr>
          <w:t>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_Toc75500259 \h </w:instrText>
        </w:r>
        <w:r w:rsidR="0089475D" w:rsidRPr="000B31CB">
          <w:rPr>
            <w:rStyle w:val="Verwijzing"/>
            <w:noProof/>
          </w:rPr>
        </w:r>
        <w:r w:rsidR="0089475D" w:rsidRPr="000B31CB">
          <w:rPr>
            <w:rStyle w:val="Verwijzing"/>
            <w:noProof/>
          </w:rPr>
          <w:fldChar w:fldCharType="separate"/>
        </w:r>
        <w:r w:rsidR="00816BCB">
          <w:rPr>
            <w:rStyle w:val="Verwijzing"/>
            <w:noProof/>
          </w:rPr>
          <w:t>98</w:t>
        </w:r>
        <w:r w:rsidR="0089475D" w:rsidRPr="000B31CB">
          <w:rPr>
            <w:rStyle w:val="Verwijzing"/>
            <w:noProof/>
          </w:rPr>
          <w:fldChar w:fldCharType="end"/>
        </w:r>
      </w:hyperlink>
    </w:p>
    <w:p w14:paraId="073ED9DC" w14:textId="1379DEF8" w:rsidR="0089475D" w:rsidRDefault="003D7F5B">
      <w:pPr>
        <w:pStyle w:val="Inhopg4"/>
        <w:rPr>
          <w:rFonts w:asciiTheme="minorHAnsi" w:eastAsiaTheme="minorEastAsia" w:hAnsiTheme="minorHAnsi" w:cstheme="minorBidi"/>
          <w:noProof/>
          <w:sz w:val="22"/>
          <w:szCs w:val="22"/>
        </w:rPr>
      </w:pPr>
      <w:hyperlink w:anchor="_Toc75500260" w:history="1">
        <w:r w:rsidR="0089475D" w:rsidRPr="00C87A37">
          <w:rPr>
            <w:rStyle w:val="Hyperlink"/>
            <w:noProof/>
          </w:rPr>
          <w:t>7.9.5</w:t>
        </w:r>
        <w:r w:rsidR="0089475D">
          <w:rPr>
            <w:rFonts w:asciiTheme="minorHAnsi" w:eastAsiaTheme="minorEastAsia" w:hAnsiTheme="minorHAnsi" w:cstheme="minorBidi"/>
            <w:noProof/>
            <w:sz w:val="22"/>
            <w:szCs w:val="22"/>
          </w:rPr>
          <w:tab/>
        </w:r>
        <w:r w:rsidR="0089475D" w:rsidRPr="00C87A37">
          <w:rPr>
            <w:rStyle w:val="Hyperlink"/>
            <w:noProof/>
          </w:rPr>
          <w:t>Toelichting op de 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_Toc75500260 \h </w:instrText>
        </w:r>
        <w:r w:rsidR="0089475D" w:rsidRPr="000B31CB">
          <w:rPr>
            <w:rStyle w:val="Verwijzing"/>
            <w:noProof/>
          </w:rPr>
        </w:r>
        <w:r w:rsidR="0089475D" w:rsidRPr="000B31CB">
          <w:rPr>
            <w:rStyle w:val="Verwijzing"/>
            <w:noProof/>
          </w:rPr>
          <w:fldChar w:fldCharType="separate"/>
        </w:r>
        <w:r w:rsidR="00816BCB">
          <w:rPr>
            <w:rStyle w:val="Verwijzing"/>
            <w:noProof/>
          </w:rPr>
          <w:t>98</w:t>
        </w:r>
        <w:r w:rsidR="0089475D" w:rsidRPr="000B31CB">
          <w:rPr>
            <w:rStyle w:val="Verwijzing"/>
            <w:noProof/>
          </w:rPr>
          <w:fldChar w:fldCharType="end"/>
        </w:r>
      </w:hyperlink>
    </w:p>
    <w:p w14:paraId="113877B6" w14:textId="4821EF88" w:rsidR="0089475D" w:rsidRDefault="003D7F5B">
      <w:pPr>
        <w:pStyle w:val="Inhopg3"/>
        <w:rPr>
          <w:rFonts w:asciiTheme="minorHAnsi" w:eastAsiaTheme="minorEastAsia" w:hAnsiTheme="minorHAnsi" w:cstheme="minorBidi"/>
          <w:noProof/>
          <w:sz w:val="22"/>
          <w:szCs w:val="22"/>
        </w:rPr>
      </w:pPr>
      <w:hyperlink w:anchor="_Toc75500261" w:history="1">
        <w:r w:rsidR="0089475D" w:rsidRPr="00C87A37">
          <w:rPr>
            <w:rStyle w:val="Hyperlink"/>
            <w:noProof/>
          </w:rPr>
          <w:t>7.10</w:t>
        </w:r>
        <w:r w:rsidR="0089475D">
          <w:rPr>
            <w:rFonts w:asciiTheme="minorHAnsi" w:eastAsiaTheme="minorEastAsia" w:hAnsiTheme="minorHAnsi" w:cstheme="minorBidi"/>
            <w:noProof/>
            <w:sz w:val="22"/>
            <w:szCs w:val="22"/>
          </w:rPr>
          <w:tab/>
        </w:r>
        <w:r w:rsidR="0089475D" w:rsidRPr="00C87A37">
          <w:rPr>
            <w:rStyle w:val="Hyperlink"/>
            <w:noProof/>
          </w:rPr>
          <w:t>Objecttype Kaart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_Toc75500261 \h </w:instrText>
        </w:r>
        <w:r w:rsidR="0089475D" w:rsidRPr="000B31CB">
          <w:rPr>
            <w:rStyle w:val="Verwijzing"/>
            <w:noProof/>
          </w:rPr>
        </w:r>
        <w:r w:rsidR="0089475D" w:rsidRPr="000B31CB">
          <w:rPr>
            <w:rStyle w:val="Verwijzing"/>
            <w:noProof/>
          </w:rPr>
          <w:fldChar w:fldCharType="separate"/>
        </w:r>
        <w:r w:rsidR="00816BCB">
          <w:rPr>
            <w:rStyle w:val="Verwijzing"/>
            <w:noProof/>
          </w:rPr>
          <w:t>99</w:t>
        </w:r>
        <w:r w:rsidR="0089475D" w:rsidRPr="000B31CB">
          <w:rPr>
            <w:rStyle w:val="Verwijzing"/>
            <w:noProof/>
          </w:rPr>
          <w:fldChar w:fldCharType="end"/>
        </w:r>
      </w:hyperlink>
    </w:p>
    <w:p w14:paraId="3E5529BB" w14:textId="64FCC453" w:rsidR="0089475D" w:rsidRDefault="003D7F5B">
      <w:pPr>
        <w:pStyle w:val="Inhopg4"/>
        <w:rPr>
          <w:rFonts w:asciiTheme="minorHAnsi" w:eastAsiaTheme="minorEastAsia" w:hAnsiTheme="minorHAnsi" w:cstheme="minorBidi"/>
          <w:noProof/>
          <w:sz w:val="22"/>
          <w:szCs w:val="22"/>
        </w:rPr>
      </w:pPr>
      <w:hyperlink w:anchor="_Toc75500262" w:history="1">
        <w:r w:rsidR="0089475D" w:rsidRPr="00C87A37">
          <w:rPr>
            <w:rStyle w:val="Hyperlink"/>
            <w:noProof/>
          </w:rPr>
          <w:t>7.10.1</w:t>
        </w:r>
        <w:r w:rsidR="0089475D">
          <w:rPr>
            <w:rFonts w:asciiTheme="minorHAnsi" w:eastAsiaTheme="minorEastAsia" w:hAnsiTheme="minorHAnsi" w:cstheme="minorBidi"/>
            <w:noProof/>
            <w:sz w:val="22"/>
            <w:szCs w:val="22"/>
          </w:rPr>
          <w:tab/>
        </w:r>
        <w:r w:rsidR="0089475D" w:rsidRPr="00C87A37">
          <w:rPr>
            <w:rStyle w:val="Hyperlink"/>
            <w:noProof/>
          </w:rPr>
          <w:t>Toelichting op de toepassing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_Toc75500262 \h </w:instrText>
        </w:r>
        <w:r w:rsidR="0089475D" w:rsidRPr="000B31CB">
          <w:rPr>
            <w:rStyle w:val="Verwijzing"/>
            <w:noProof/>
          </w:rPr>
        </w:r>
        <w:r w:rsidR="0089475D" w:rsidRPr="000B31CB">
          <w:rPr>
            <w:rStyle w:val="Verwijzing"/>
            <w:noProof/>
          </w:rPr>
          <w:fldChar w:fldCharType="separate"/>
        </w:r>
        <w:r w:rsidR="00816BCB">
          <w:rPr>
            <w:rStyle w:val="Verwijzing"/>
            <w:noProof/>
          </w:rPr>
          <w:t>99</w:t>
        </w:r>
        <w:r w:rsidR="0089475D" w:rsidRPr="000B31CB">
          <w:rPr>
            <w:rStyle w:val="Verwijzing"/>
            <w:noProof/>
          </w:rPr>
          <w:fldChar w:fldCharType="end"/>
        </w:r>
      </w:hyperlink>
    </w:p>
    <w:p w14:paraId="642EAFA4" w14:textId="5BC63861" w:rsidR="0089475D" w:rsidRDefault="003D7F5B">
      <w:pPr>
        <w:pStyle w:val="Inhopg4"/>
        <w:rPr>
          <w:rFonts w:asciiTheme="minorHAnsi" w:eastAsiaTheme="minorEastAsia" w:hAnsiTheme="minorHAnsi" w:cstheme="minorBidi"/>
          <w:noProof/>
          <w:sz w:val="22"/>
          <w:szCs w:val="22"/>
        </w:rPr>
      </w:pPr>
      <w:hyperlink w:anchor="_Toc75500263" w:history="1">
        <w:r w:rsidR="0089475D" w:rsidRPr="00C87A37">
          <w:rPr>
            <w:rStyle w:val="Hyperlink"/>
            <w:noProof/>
          </w:rPr>
          <w:t>7.10.2</w:t>
        </w:r>
        <w:r w:rsidR="0089475D">
          <w:rPr>
            <w:rFonts w:asciiTheme="minorHAnsi" w:eastAsiaTheme="minorEastAsia" w:hAnsiTheme="minorHAnsi" w:cstheme="minorBidi"/>
            <w:noProof/>
            <w:sz w:val="22"/>
            <w:szCs w:val="22"/>
          </w:rPr>
          <w:tab/>
        </w:r>
        <w:r w:rsidR="0089475D" w:rsidRPr="00C87A37">
          <w:rPr>
            <w:rStyle w:val="Hyperlink"/>
            <w:noProof/>
          </w:rPr>
          <w:t>Definitie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_Toc75500263 \h </w:instrText>
        </w:r>
        <w:r w:rsidR="0089475D" w:rsidRPr="000B31CB">
          <w:rPr>
            <w:rStyle w:val="Verwijzing"/>
            <w:noProof/>
          </w:rPr>
        </w:r>
        <w:r w:rsidR="0089475D" w:rsidRPr="000B31CB">
          <w:rPr>
            <w:rStyle w:val="Verwijzing"/>
            <w:noProof/>
          </w:rPr>
          <w:fldChar w:fldCharType="separate"/>
        </w:r>
        <w:r w:rsidR="00816BCB">
          <w:rPr>
            <w:rStyle w:val="Verwijzing"/>
            <w:noProof/>
          </w:rPr>
          <w:t>99</w:t>
        </w:r>
        <w:r w:rsidR="0089475D" w:rsidRPr="000B31CB">
          <w:rPr>
            <w:rStyle w:val="Verwijzing"/>
            <w:noProof/>
          </w:rPr>
          <w:fldChar w:fldCharType="end"/>
        </w:r>
      </w:hyperlink>
    </w:p>
    <w:p w14:paraId="6E151612" w14:textId="329AA0D8" w:rsidR="0089475D" w:rsidRDefault="003D7F5B">
      <w:pPr>
        <w:pStyle w:val="Inhopg4"/>
        <w:rPr>
          <w:rFonts w:asciiTheme="minorHAnsi" w:eastAsiaTheme="minorEastAsia" w:hAnsiTheme="minorHAnsi" w:cstheme="minorBidi"/>
          <w:noProof/>
          <w:sz w:val="22"/>
          <w:szCs w:val="22"/>
        </w:rPr>
      </w:pPr>
      <w:hyperlink w:anchor="_Toc75500264" w:history="1">
        <w:r w:rsidR="0089475D" w:rsidRPr="00C87A37">
          <w:rPr>
            <w:rStyle w:val="Hyperlink"/>
            <w:noProof/>
          </w:rPr>
          <w:t>7.10.3</w:t>
        </w:r>
        <w:r w:rsidR="0089475D">
          <w:rPr>
            <w:rFonts w:asciiTheme="minorHAnsi" w:eastAsiaTheme="minorEastAsia" w:hAnsiTheme="minorHAnsi" w:cstheme="minorBidi"/>
            <w:noProof/>
            <w:sz w:val="22"/>
            <w:szCs w:val="22"/>
          </w:rPr>
          <w:tab/>
        </w:r>
        <w:r w:rsidR="0089475D" w:rsidRPr="00C87A37">
          <w:rPr>
            <w:rStyle w:val="Hyperlink"/>
            <w:noProof/>
          </w:rPr>
          <w:t>Doel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_Toc75500264 \h </w:instrText>
        </w:r>
        <w:r w:rsidR="0089475D" w:rsidRPr="000B31CB">
          <w:rPr>
            <w:rStyle w:val="Verwijzing"/>
            <w:noProof/>
          </w:rPr>
        </w:r>
        <w:r w:rsidR="0089475D" w:rsidRPr="000B31CB">
          <w:rPr>
            <w:rStyle w:val="Verwijzing"/>
            <w:noProof/>
          </w:rPr>
          <w:fldChar w:fldCharType="separate"/>
        </w:r>
        <w:r w:rsidR="00816BCB">
          <w:rPr>
            <w:rStyle w:val="Verwijzing"/>
            <w:noProof/>
          </w:rPr>
          <w:t>99</w:t>
        </w:r>
        <w:r w:rsidR="0089475D" w:rsidRPr="000B31CB">
          <w:rPr>
            <w:rStyle w:val="Verwijzing"/>
            <w:noProof/>
          </w:rPr>
          <w:fldChar w:fldCharType="end"/>
        </w:r>
      </w:hyperlink>
    </w:p>
    <w:p w14:paraId="39FC952B" w14:textId="72DF5192" w:rsidR="0089475D" w:rsidRDefault="003D7F5B">
      <w:pPr>
        <w:pStyle w:val="Inhopg4"/>
        <w:rPr>
          <w:rFonts w:asciiTheme="minorHAnsi" w:eastAsiaTheme="minorEastAsia" w:hAnsiTheme="minorHAnsi" w:cstheme="minorBidi"/>
          <w:noProof/>
          <w:sz w:val="22"/>
          <w:szCs w:val="22"/>
        </w:rPr>
      </w:pPr>
      <w:hyperlink w:anchor="_Toc75500265" w:history="1">
        <w:r w:rsidR="0089475D" w:rsidRPr="00C87A37">
          <w:rPr>
            <w:rStyle w:val="Hyperlink"/>
            <w:noProof/>
          </w:rPr>
          <w:t>7.10.4</w:t>
        </w:r>
        <w:r w:rsidR="0089475D">
          <w:rPr>
            <w:rFonts w:asciiTheme="minorHAnsi" w:eastAsiaTheme="minorEastAsia" w:hAnsiTheme="minorHAnsi" w:cstheme="minorBidi"/>
            <w:noProof/>
            <w:sz w:val="22"/>
            <w:szCs w:val="22"/>
          </w:rPr>
          <w:tab/>
        </w:r>
        <w:r w:rsidR="0089475D" w:rsidRPr="00C87A37">
          <w:rPr>
            <w:rStyle w:val="Hyperlink"/>
            <w:noProof/>
          </w:rPr>
          <w:t>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_Toc75500265 \h </w:instrText>
        </w:r>
        <w:r w:rsidR="0089475D" w:rsidRPr="000B31CB">
          <w:rPr>
            <w:rStyle w:val="Verwijzing"/>
            <w:noProof/>
          </w:rPr>
        </w:r>
        <w:r w:rsidR="0089475D" w:rsidRPr="000B31CB">
          <w:rPr>
            <w:rStyle w:val="Verwijzing"/>
            <w:noProof/>
          </w:rPr>
          <w:fldChar w:fldCharType="separate"/>
        </w:r>
        <w:r w:rsidR="00816BCB">
          <w:rPr>
            <w:rStyle w:val="Verwijzing"/>
            <w:noProof/>
          </w:rPr>
          <w:t>100</w:t>
        </w:r>
        <w:r w:rsidR="0089475D" w:rsidRPr="000B31CB">
          <w:rPr>
            <w:rStyle w:val="Verwijzing"/>
            <w:noProof/>
          </w:rPr>
          <w:fldChar w:fldCharType="end"/>
        </w:r>
      </w:hyperlink>
    </w:p>
    <w:p w14:paraId="29F36A5D" w14:textId="1F23E220" w:rsidR="0089475D" w:rsidRDefault="003D7F5B">
      <w:pPr>
        <w:pStyle w:val="Inhopg4"/>
        <w:rPr>
          <w:rFonts w:asciiTheme="minorHAnsi" w:eastAsiaTheme="minorEastAsia" w:hAnsiTheme="minorHAnsi" w:cstheme="minorBidi"/>
          <w:noProof/>
          <w:sz w:val="22"/>
          <w:szCs w:val="22"/>
        </w:rPr>
      </w:pPr>
      <w:hyperlink w:anchor="_Toc75500266" w:history="1">
        <w:r w:rsidR="0089475D" w:rsidRPr="00C87A37">
          <w:rPr>
            <w:rStyle w:val="Hyperlink"/>
            <w:noProof/>
          </w:rPr>
          <w:t>7.10.5</w:t>
        </w:r>
        <w:r w:rsidR="0089475D">
          <w:rPr>
            <w:rFonts w:asciiTheme="minorHAnsi" w:eastAsiaTheme="minorEastAsia" w:hAnsiTheme="minorHAnsi" w:cstheme="minorBidi"/>
            <w:noProof/>
            <w:sz w:val="22"/>
            <w:szCs w:val="22"/>
          </w:rPr>
          <w:tab/>
        </w:r>
        <w:r w:rsidR="0089475D" w:rsidRPr="00C87A37">
          <w:rPr>
            <w:rStyle w:val="Hyperlink"/>
            <w:noProof/>
          </w:rPr>
          <w:t>Toelichting op de 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_Toc75500266 \h </w:instrText>
        </w:r>
        <w:r w:rsidR="0089475D" w:rsidRPr="000B31CB">
          <w:rPr>
            <w:rStyle w:val="Verwijzing"/>
            <w:noProof/>
          </w:rPr>
        </w:r>
        <w:r w:rsidR="0089475D" w:rsidRPr="000B31CB">
          <w:rPr>
            <w:rStyle w:val="Verwijzing"/>
            <w:noProof/>
          </w:rPr>
          <w:fldChar w:fldCharType="separate"/>
        </w:r>
        <w:r w:rsidR="00816BCB">
          <w:rPr>
            <w:rStyle w:val="Verwijzing"/>
            <w:noProof/>
          </w:rPr>
          <w:t>101</w:t>
        </w:r>
        <w:r w:rsidR="0089475D" w:rsidRPr="000B31CB">
          <w:rPr>
            <w:rStyle w:val="Verwijzing"/>
            <w:noProof/>
          </w:rPr>
          <w:fldChar w:fldCharType="end"/>
        </w:r>
      </w:hyperlink>
    </w:p>
    <w:p w14:paraId="7A444028" w14:textId="17D3918D" w:rsidR="0089475D" w:rsidRDefault="003D7F5B">
      <w:pPr>
        <w:pStyle w:val="Inhopg3"/>
        <w:rPr>
          <w:rFonts w:asciiTheme="minorHAnsi" w:eastAsiaTheme="minorEastAsia" w:hAnsiTheme="minorHAnsi" w:cstheme="minorBidi"/>
          <w:noProof/>
          <w:sz w:val="22"/>
          <w:szCs w:val="22"/>
        </w:rPr>
      </w:pPr>
      <w:hyperlink w:anchor="_Toc75500267" w:history="1">
        <w:r w:rsidR="0089475D" w:rsidRPr="00C87A37">
          <w:rPr>
            <w:rStyle w:val="Hyperlink"/>
            <w:noProof/>
          </w:rPr>
          <w:t>7.11</w:t>
        </w:r>
        <w:r w:rsidR="0089475D">
          <w:rPr>
            <w:rFonts w:asciiTheme="minorHAnsi" w:eastAsiaTheme="minorEastAsia" w:hAnsiTheme="minorHAnsi" w:cstheme="minorBidi"/>
            <w:noProof/>
            <w:sz w:val="22"/>
            <w:szCs w:val="22"/>
          </w:rPr>
          <w:tab/>
        </w:r>
        <w:r w:rsidR="0089475D" w:rsidRPr="00C87A37">
          <w:rPr>
            <w:rStyle w:val="Hyperlink"/>
            <w:noProof/>
          </w:rPr>
          <w:t>Objecttype Kaartlaag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_Toc75500267 \h </w:instrText>
        </w:r>
        <w:r w:rsidR="0089475D" w:rsidRPr="000B31CB">
          <w:rPr>
            <w:rStyle w:val="Verwijzing"/>
            <w:noProof/>
          </w:rPr>
        </w:r>
        <w:r w:rsidR="0089475D" w:rsidRPr="000B31CB">
          <w:rPr>
            <w:rStyle w:val="Verwijzing"/>
            <w:noProof/>
          </w:rPr>
          <w:fldChar w:fldCharType="separate"/>
        </w:r>
        <w:r w:rsidR="00816BCB">
          <w:rPr>
            <w:rStyle w:val="Verwijzing"/>
            <w:noProof/>
          </w:rPr>
          <w:t>101</w:t>
        </w:r>
        <w:r w:rsidR="0089475D" w:rsidRPr="000B31CB">
          <w:rPr>
            <w:rStyle w:val="Verwijzing"/>
            <w:noProof/>
          </w:rPr>
          <w:fldChar w:fldCharType="end"/>
        </w:r>
      </w:hyperlink>
    </w:p>
    <w:p w14:paraId="275E3E96" w14:textId="14F36098" w:rsidR="0089475D" w:rsidRDefault="003D7F5B">
      <w:pPr>
        <w:pStyle w:val="Inhopg4"/>
        <w:rPr>
          <w:rFonts w:asciiTheme="minorHAnsi" w:eastAsiaTheme="minorEastAsia" w:hAnsiTheme="minorHAnsi" w:cstheme="minorBidi"/>
          <w:noProof/>
          <w:sz w:val="22"/>
          <w:szCs w:val="22"/>
        </w:rPr>
      </w:pPr>
      <w:hyperlink w:anchor="_Toc75500268" w:history="1">
        <w:r w:rsidR="0089475D" w:rsidRPr="00C87A37">
          <w:rPr>
            <w:rStyle w:val="Hyperlink"/>
            <w:noProof/>
          </w:rPr>
          <w:t>7.11.1</w:t>
        </w:r>
        <w:r w:rsidR="0089475D">
          <w:rPr>
            <w:rFonts w:asciiTheme="minorHAnsi" w:eastAsiaTheme="minorEastAsia" w:hAnsiTheme="minorHAnsi" w:cstheme="minorBidi"/>
            <w:noProof/>
            <w:sz w:val="22"/>
            <w:szCs w:val="22"/>
          </w:rPr>
          <w:tab/>
        </w:r>
        <w:r w:rsidR="0089475D" w:rsidRPr="00C87A37">
          <w:rPr>
            <w:rStyle w:val="Hyperlink"/>
            <w:noProof/>
          </w:rPr>
          <w:t>Toelichting op de toepassing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_Toc75500268 \h </w:instrText>
        </w:r>
        <w:r w:rsidR="0089475D" w:rsidRPr="000B31CB">
          <w:rPr>
            <w:rStyle w:val="Verwijzing"/>
            <w:noProof/>
          </w:rPr>
        </w:r>
        <w:r w:rsidR="0089475D" w:rsidRPr="000B31CB">
          <w:rPr>
            <w:rStyle w:val="Verwijzing"/>
            <w:noProof/>
          </w:rPr>
          <w:fldChar w:fldCharType="separate"/>
        </w:r>
        <w:r w:rsidR="00816BCB">
          <w:rPr>
            <w:rStyle w:val="Verwijzing"/>
            <w:noProof/>
          </w:rPr>
          <w:t>101</w:t>
        </w:r>
        <w:r w:rsidR="0089475D" w:rsidRPr="000B31CB">
          <w:rPr>
            <w:rStyle w:val="Verwijzing"/>
            <w:noProof/>
          </w:rPr>
          <w:fldChar w:fldCharType="end"/>
        </w:r>
      </w:hyperlink>
    </w:p>
    <w:p w14:paraId="6593C44D" w14:textId="7EEBD000" w:rsidR="0089475D" w:rsidRDefault="003D7F5B">
      <w:pPr>
        <w:pStyle w:val="Inhopg4"/>
        <w:rPr>
          <w:rFonts w:asciiTheme="minorHAnsi" w:eastAsiaTheme="minorEastAsia" w:hAnsiTheme="minorHAnsi" w:cstheme="minorBidi"/>
          <w:noProof/>
          <w:sz w:val="22"/>
          <w:szCs w:val="22"/>
        </w:rPr>
      </w:pPr>
      <w:hyperlink w:anchor="_Toc75500269" w:history="1">
        <w:r w:rsidR="0089475D" w:rsidRPr="00C87A37">
          <w:rPr>
            <w:rStyle w:val="Hyperlink"/>
            <w:noProof/>
          </w:rPr>
          <w:t>7.11.2</w:t>
        </w:r>
        <w:r w:rsidR="0089475D">
          <w:rPr>
            <w:rFonts w:asciiTheme="minorHAnsi" w:eastAsiaTheme="minorEastAsia" w:hAnsiTheme="minorHAnsi" w:cstheme="minorBidi"/>
            <w:noProof/>
            <w:sz w:val="22"/>
            <w:szCs w:val="22"/>
          </w:rPr>
          <w:tab/>
        </w:r>
        <w:r w:rsidR="0089475D" w:rsidRPr="00C87A37">
          <w:rPr>
            <w:rStyle w:val="Hyperlink"/>
            <w:noProof/>
          </w:rPr>
          <w:t>Definitie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_Toc75500269 \h </w:instrText>
        </w:r>
        <w:r w:rsidR="0089475D" w:rsidRPr="000B31CB">
          <w:rPr>
            <w:rStyle w:val="Verwijzing"/>
            <w:noProof/>
          </w:rPr>
        </w:r>
        <w:r w:rsidR="0089475D" w:rsidRPr="000B31CB">
          <w:rPr>
            <w:rStyle w:val="Verwijzing"/>
            <w:noProof/>
          </w:rPr>
          <w:fldChar w:fldCharType="separate"/>
        </w:r>
        <w:r w:rsidR="00816BCB">
          <w:rPr>
            <w:rStyle w:val="Verwijzing"/>
            <w:noProof/>
          </w:rPr>
          <w:t>101</w:t>
        </w:r>
        <w:r w:rsidR="0089475D" w:rsidRPr="000B31CB">
          <w:rPr>
            <w:rStyle w:val="Verwijzing"/>
            <w:noProof/>
          </w:rPr>
          <w:fldChar w:fldCharType="end"/>
        </w:r>
      </w:hyperlink>
    </w:p>
    <w:p w14:paraId="70DEA692" w14:textId="4D4763D8" w:rsidR="0089475D" w:rsidRDefault="003D7F5B">
      <w:pPr>
        <w:pStyle w:val="Inhopg4"/>
        <w:rPr>
          <w:rFonts w:asciiTheme="minorHAnsi" w:eastAsiaTheme="minorEastAsia" w:hAnsiTheme="minorHAnsi" w:cstheme="minorBidi"/>
          <w:noProof/>
          <w:sz w:val="22"/>
          <w:szCs w:val="22"/>
        </w:rPr>
      </w:pPr>
      <w:hyperlink w:anchor="_Toc75500270" w:history="1">
        <w:r w:rsidR="0089475D" w:rsidRPr="00C87A37">
          <w:rPr>
            <w:rStyle w:val="Hyperlink"/>
            <w:noProof/>
          </w:rPr>
          <w:t>7.11.3</w:t>
        </w:r>
        <w:r w:rsidR="0089475D">
          <w:rPr>
            <w:rFonts w:asciiTheme="minorHAnsi" w:eastAsiaTheme="minorEastAsia" w:hAnsiTheme="minorHAnsi" w:cstheme="minorBidi"/>
            <w:noProof/>
            <w:sz w:val="22"/>
            <w:szCs w:val="22"/>
          </w:rPr>
          <w:tab/>
        </w:r>
        <w:r w:rsidR="0089475D" w:rsidRPr="00C87A37">
          <w:rPr>
            <w:rStyle w:val="Hyperlink"/>
            <w:noProof/>
          </w:rPr>
          <w:t>Doel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_Toc75500270 \h </w:instrText>
        </w:r>
        <w:r w:rsidR="0089475D" w:rsidRPr="000B31CB">
          <w:rPr>
            <w:rStyle w:val="Verwijzing"/>
            <w:noProof/>
          </w:rPr>
        </w:r>
        <w:r w:rsidR="0089475D" w:rsidRPr="000B31CB">
          <w:rPr>
            <w:rStyle w:val="Verwijzing"/>
            <w:noProof/>
          </w:rPr>
          <w:fldChar w:fldCharType="separate"/>
        </w:r>
        <w:r w:rsidR="00816BCB">
          <w:rPr>
            <w:rStyle w:val="Verwijzing"/>
            <w:noProof/>
          </w:rPr>
          <w:t>101</w:t>
        </w:r>
        <w:r w:rsidR="0089475D" w:rsidRPr="000B31CB">
          <w:rPr>
            <w:rStyle w:val="Verwijzing"/>
            <w:noProof/>
          </w:rPr>
          <w:fldChar w:fldCharType="end"/>
        </w:r>
      </w:hyperlink>
    </w:p>
    <w:p w14:paraId="28A91EC2" w14:textId="6E33644B" w:rsidR="0089475D" w:rsidRDefault="003D7F5B">
      <w:pPr>
        <w:pStyle w:val="Inhopg4"/>
        <w:rPr>
          <w:rFonts w:asciiTheme="minorHAnsi" w:eastAsiaTheme="minorEastAsia" w:hAnsiTheme="minorHAnsi" w:cstheme="minorBidi"/>
          <w:noProof/>
          <w:sz w:val="22"/>
          <w:szCs w:val="22"/>
        </w:rPr>
      </w:pPr>
      <w:hyperlink w:anchor="_Toc75500271" w:history="1">
        <w:r w:rsidR="0089475D" w:rsidRPr="00C87A37">
          <w:rPr>
            <w:rStyle w:val="Hyperlink"/>
            <w:noProof/>
          </w:rPr>
          <w:t>7.11.4</w:t>
        </w:r>
        <w:r w:rsidR="0089475D">
          <w:rPr>
            <w:rFonts w:asciiTheme="minorHAnsi" w:eastAsiaTheme="minorEastAsia" w:hAnsiTheme="minorHAnsi" w:cstheme="minorBidi"/>
            <w:noProof/>
            <w:sz w:val="22"/>
            <w:szCs w:val="22"/>
          </w:rPr>
          <w:tab/>
        </w:r>
        <w:r w:rsidR="0089475D" w:rsidRPr="00C87A37">
          <w:rPr>
            <w:rStyle w:val="Hyperlink"/>
            <w:noProof/>
          </w:rPr>
          <w:t>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_Toc75500271 \h </w:instrText>
        </w:r>
        <w:r w:rsidR="0089475D" w:rsidRPr="000B31CB">
          <w:rPr>
            <w:rStyle w:val="Verwijzing"/>
            <w:noProof/>
          </w:rPr>
        </w:r>
        <w:r w:rsidR="0089475D" w:rsidRPr="000B31CB">
          <w:rPr>
            <w:rStyle w:val="Verwijzing"/>
            <w:noProof/>
          </w:rPr>
          <w:fldChar w:fldCharType="separate"/>
        </w:r>
        <w:r w:rsidR="00816BCB">
          <w:rPr>
            <w:rStyle w:val="Verwijzing"/>
            <w:noProof/>
          </w:rPr>
          <w:t>102</w:t>
        </w:r>
        <w:r w:rsidR="0089475D" w:rsidRPr="000B31CB">
          <w:rPr>
            <w:rStyle w:val="Verwijzing"/>
            <w:noProof/>
          </w:rPr>
          <w:fldChar w:fldCharType="end"/>
        </w:r>
      </w:hyperlink>
    </w:p>
    <w:p w14:paraId="7B0DCBB8" w14:textId="1BB54228" w:rsidR="0089475D" w:rsidRDefault="003D7F5B">
      <w:pPr>
        <w:pStyle w:val="Inhopg4"/>
        <w:rPr>
          <w:rFonts w:asciiTheme="minorHAnsi" w:eastAsiaTheme="minorEastAsia" w:hAnsiTheme="minorHAnsi" w:cstheme="minorBidi"/>
          <w:noProof/>
          <w:sz w:val="22"/>
          <w:szCs w:val="22"/>
        </w:rPr>
      </w:pPr>
      <w:hyperlink w:anchor="_Toc75500272" w:history="1">
        <w:r w:rsidR="0089475D" w:rsidRPr="00C87A37">
          <w:rPr>
            <w:rStyle w:val="Hyperlink"/>
            <w:noProof/>
          </w:rPr>
          <w:t>7.11.5</w:t>
        </w:r>
        <w:r w:rsidR="0089475D">
          <w:rPr>
            <w:rFonts w:asciiTheme="minorHAnsi" w:eastAsiaTheme="minorEastAsia" w:hAnsiTheme="minorHAnsi" w:cstheme="minorBidi"/>
            <w:noProof/>
            <w:sz w:val="22"/>
            <w:szCs w:val="22"/>
          </w:rPr>
          <w:tab/>
        </w:r>
        <w:r w:rsidR="0089475D" w:rsidRPr="00C87A37">
          <w:rPr>
            <w:rStyle w:val="Hyperlink"/>
            <w:noProof/>
          </w:rPr>
          <w:t>Toelichting op de 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_Toc75500272 \h </w:instrText>
        </w:r>
        <w:r w:rsidR="0089475D" w:rsidRPr="000B31CB">
          <w:rPr>
            <w:rStyle w:val="Verwijzing"/>
            <w:noProof/>
          </w:rPr>
        </w:r>
        <w:r w:rsidR="0089475D" w:rsidRPr="000B31CB">
          <w:rPr>
            <w:rStyle w:val="Verwijzing"/>
            <w:noProof/>
          </w:rPr>
          <w:fldChar w:fldCharType="separate"/>
        </w:r>
        <w:r w:rsidR="00816BCB">
          <w:rPr>
            <w:rStyle w:val="Verwijzing"/>
            <w:noProof/>
          </w:rPr>
          <w:t>103</w:t>
        </w:r>
        <w:r w:rsidR="0089475D" w:rsidRPr="000B31CB">
          <w:rPr>
            <w:rStyle w:val="Verwijzing"/>
            <w:noProof/>
          </w:rPr>
          <w:fldChar w:fldCharType="end"/>
        </w:r>
      </w:hyperlink>
    </w:p>
    <w:p w14:paraId="5B4D4A7A" w14:textId="081DBC9A" w:rsidR="0089475D" w:rsidRDefault="003D7F5B">
      <w:pPr>
        <w:pStyle w:val="Inhopg3"/>
        <w:rPr>
          <w:rFonts w:asciiTheme="minorHAnsi" w:eastAsiaTheme="minorEastAsia" w:hAnsiTheme="minorHAnsi" w:cstheme="minorBidi"/>
          <w:noProof/>
          <w:sz w:val="22"/>
          <w:szCs w:val="22"/>
        </w:rPr>
      </w:pPr>
      <w:hyperlink w:anchor="_Toc75500273" w:history="1">
        <w:r w:rsidR="0089475D" w:rsidRPr="00C87A37">
          <w:rPr>
            <w:rStyle w:val="Hyperlink"/>
            <w:noProof/>
          </w:rPr>
          <w:t>7.12</w:t>
        </w:r>
        <w:r w:rsidR="0089475D">
          <w:rPr>
            <w:rFonts w:asciiTheme="minorHAnsi" w:eastAsiaTheme="minorEastAsia" w:hAnsiTheme="minorHAnsi" w:cstheme="minorBidi"/>
            <w:noProof/>
            <w:sz w:val="22"/>
            <w:szCs w:val="22"/>
          </w:rPr>
          <w:tab/>
        </w:r>
        <w:r w:rsidR="0089475D" w:rsidRPr="00C87A37">
          <w:rPr>
            <w:rStyle w:val="Hyperlink"/>
            <w:noProof/>
          </w:rPr>
          <w:t>Objecttype Regelingsgebied</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_Toc75500273 \h </w:instrText>
        </w:r>
        <w:r w:rsidR="0089475D" w:rsidRPr="000B31CB">
          <w:rPr>
            <w:rStyle w:val="Verwijzing"/>
            <w:noProof/>
          </w:rPr>
        </w:r>
        <w:r w:rsidR="0089475D" w:rsidRPr="000B31CB">
          <w:rPr>
            <w:rStyle w:val="Verwijzing"/>
            <w:noProof/>
          </w:rPr>
          <w:fldChar w:fldCharType="separate"/>
        </w:r>
        <w:r w:rsidR="00816BCB">
          <w:rPr>
            <w:rStyle w:val="Verwijzing"/>
            <w:noProof/>
          </w:rPr>
          <w:t>103</w:t>
        </w:r>
        <w:r w:rsidR="0089475D" w:rsidRPr="000B31CB">
          <w:rPr>
            <w:rStyle w:val="Verwijzing"/>
            <w:noProof/>
          </w:rPr>
          <w:fldChar w:fldCharType="end"/>
        </w:r>
      </w:hyperlink>
    </w:p>
    <w:p w14:paraId="3F2F153E" w14:textId="5CB9D431" w:rsidR="0089475D" w:rsidRDefault="003D7F5B">
      <w:pPr>
        <w:pStyle w:val="Inhopg4"/>
        <w:rPr>
          <w:rFonts w:asciiTheme="minorHAnsi" w:eastAsiaTheme="minorEastAsia" w:hAnsiTheme="minorHAnsi" w:cstheme="minorBidi"/>
          <w:noProof/>
          <w:sz w:val="22"/>
          <w:szCs w:val="22"/>
        </w:rPr>
      </w:pPr>
      <w:hyperlink w:anchor="_Toc75500274" w:history="1">
        <w:r w:rsidR="0089475D" w:rsidRPr="00C87A37">
          <w:rPr>
            <w:rStyle w:val="Hyperlink"/>
            <w:noProof/>
          </w:rPr>
          <w:t>7.12.1</w:t>
        </w:r>
        <w:r w:rsidR="0089475D">
          <w:rPr>
            <w:rFonts w:asciiTheme="minorHAnsi" w:eastAsiaTheme="minorEastAsia" w:hAnsiTheme="minorHAnsi" w:cstheme="minorBidi"/>
            <w:noProof/>
            <w:sz w:val="22"/>
            <w:szCs w:val="22"/>
          </w:rPr>
          <w:tab/>
        </w:r>
        <w:r w:rsidR="0089475D" w:rsidRPr="00C87A37">
          <w:rPr>
            <w:rStyle w:val="Hyperlink"/>
            <w:noProof/>
          </w:rPr>
          <w:t>Toelichting op de toepassing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_Toc75500274 \h </w:instrText>
        </w:r>
        <w:r w:rsidR="0089475D" w:rsidRPr="000B31CB">
          <w:rPr>
            <w:rStyle w:val="Verwijzing"/>
            <w:noProof/>
          </w:rPr>
        </w:r>
        <w:r w:rsidR="0089475D" w:rsidRPr="000B31CB">
          <w:rPr>
            <w:rStyle w:val="Verwijzing"/>
            <w:noProof/>
          </w:rPr>
          <w:fldChar w:fldCharType="separate"/>
        </w:r>
        <w:r w:rsidR="00816BCB">
          <w:rPr>
            <w:rStyle w:val="Verwijzing"/>
            <w:noProof/>
          </w:rPr>
          <w:t>103</w:t>
        </w:r>
        <w:r w:rsidR="0089475D" w:rsidRPr="000B31CB">
          <w:rPr>
            <w:rStyle w:val="Verwijzing"/>
            <w:noProof/>
          </w:rPr>
          <w:fldChar w:fldCharType="end"/>
        </w:r>
      </w:hyperlink>
    </w:p>
    <w:p w14:paraId="0C4ECD15" w14:textId="1D4C1952" w:rsidR="0089475D" w:rsidRDefault="003D7F5B">
      <w:pPr>
        <w:pStyle w:val="Inhopg4"/>
        <w:rPr>
          <w:rFonts w:asciiTheme="minorHAnsi" w:eastAsiaTheme="minorEastAsia" w:hAnsiTheme="minorHAnsi" w:cstheme="minorBidi"/>
          <w:noProof/>
          <w:sz w:val="22"/>
          <w:szCs w:val="22"/>
        </w:rPr>
      </w:pPr>
      <w:hyperlink w:anchor="_Toc75500275" w:history="1">
        <w:r w:rsidR="0089475D" w:rsidRPr="00C87A37">
          <w:rPr>
            <w:rStyle w:val="Hyperlink"/>
            <w:noProof/>
          </w:rPr>
          <w:t>7.12.2</w:t>
        </w:r>
        <w:r w:rsidR="0089475D">
          <w:rPr>
            <w:rFonts w:asciiTheme="minorHAnsi" w:eastAsiaTheme="minorEastAsia" w:hAnsiTheme="minorHAnsi" w:cstheme="minorBidi"/>
            <w:noProof/>
            <w:sz w:val="22"/>
            <w:szCs w:val="22"/>
          </w:rPr>
          <w:tab/>
        </w:r>
        <w:r w:rsidR="0089475D" w:rsidRPr="00C87A37">
          <w:rPr>
            <w:rStyle w:val="Hyperlink"/>
            <w:noProof/>
          </w:rPr>
          <w:t>Definitie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_Toc75500275 \h </w:instrText>
        </w:r>
        <w:r w:rsidR="0089475D" w:rsidRPr="000B31CB">
          <w:rPr>
            <w:rStyle w:val="Verwijzing"/>
            <w:noProof/>
          </w:rPr>
        </w:r>
        <w:r w:rsidR="0089475D" w:rsidRPr="000B31CB">
          <w:rPr>
            <w:rStyle w:val="Verwijzing"/>
            <w:noProof/>
          </w:rPr>
          <w:fldChar w:fldCharType="separate"/>
        </w:r>
        <w:r w:rsidR="00816BCB">
          <w:rPr>
            <w:rStyle w:val="Verwijzing"/>
            <w:noProof/>
          </w:rPr>
          <w:t>103</w:t>
        </w:r>
        <w:r w:rsidR="0089475D" w:rsidRPr="000B31CB">
          <w:rPr>
            <w:rStyle w:val="Verwijzing"/>
            <w:noProof/>
          </w:rPr>
          <w:fldChar w:fldCharType="end"/>
        </w:r>
      </w:hyperlink>
    </w:p>
    <w:p w14:paraId="461E6523" w14:textId="0057BC16" w:rsidR="0089475D" w:rsidRDefault="003D7F5B">
      <w:pPr>
        <w:pStyle w:val="Inhopg4"/>
        <w:rPr>
          <w:rFonts w:asciiTheme="minorHAnsi" w:eastAsiaTheme="minorEastAsia" w:hAnsiTheme="minorHAnsi" w:cstheme="minorBidi"/>
          <w:noProof/>
          <w:sz w:val="22"/>
          <w:szCs w:val="22"/>
        </w:rPr>
      </w:pPr>
      <w:hyperlink w:anchor="_Toc75500276" w:history="1">
        <w:r w:rsidR="0089475D" w:rsidRPr="00C87A37">
          <w:rPr>
            <w:rStyle w:val="Hyperlink"/>
            <w:noProof/>
          </w:rPr>
          <w:t>7.12.3</w:t>
        </w:r>
        <w:r w:rsidR="0089475D">
          <w:rPr>
            <w:rFonts w:asciiTheme="minorHAnsi" w:eastAsiaTheme="minorEastAsia" w:hAnsiTheme="minorHAnsi" w:cstheme="minorBidi"/>
            <w:noProof/>
            <w:sz w:val="22"/>
            <w:szCs w:val="22"/>
          </w:rPr>
          <w:tab/>
        </w:r>
        <w:r w:rsidR="0089475D" w:rsidRPr="00C87A37">
          <w:rPr>
            <w:rStyle w:val="Hyperlink"/>
            <w:noProof/>
          </w:rPr>
          <w:t>Doel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_Toc75500276 \h </w:instrText>
        </w:r>
        <w:r w:rsidR="0089475D" w:rsidRPr="000B31CB">
          <w:rPr>
            <w:rStyle w:val="Verwijzing"/>
            <w:noProof/>
          </w:rPr>
        </w:r>
        <w:r w:rsidR="0089475D" w:rsidRPr="000B31CB">
          <w:rPr>
            <w:rStyle w:val="Verwijzing"/>
            <w:noProof/>
          </w:rPr>
          <w:fldChar w:fldCharType="separate"/>
        </w:r>
        <w:r w:rsidR="00816BCB">
          <w:rPr>
            <w:rStyle w:val="Verwijzing"/>
            <w:noProof/>
          </w:rPr>
          <w:t>104</w:t>
        </w:r>
        <w:r w:rsidR="0089475D" w:rsidRPr="000B31CB">
          <w:rPr>
            <w:rStyle w:val="Verwijzing"/>
            <w:noProof/>
          </w:rPr>
          <w:fldChar w:fldCharType="end"/>
        </w:r>
      </w:hyperlink>
    </w:p>
    <w:p w14:paraId="171AC6A2" w14:textId="1B52307B" w:rsidR="0089475D" w:rsidRDefault="003D7F5B">
      <w:pPr>
        <w:pStyle w:val="Inhopg4"/>
        <w:rPr>
          <w:rFonts w:asciiTheme="minorHAnsi" w:eastAsiaTheme="minorEastAsia" w:hAnsiTheme="minorHAnsi" w:cstheme="minorBidi"/>
          <w:noProof/>
          <w:sz w:val="22"/>
          <w:szCs w:val="22"/>
        </w:rPr>
      </w:pPr>
      <w:hyperlink w:anchor="_Toc75500277" w:history="1">
        <w:r w:rsidR="0089475D" w:rsidRPr="00C87A37">
          <w:rPr>
            <w:rStyle w:val="Hyperlink"/>
            <w:noProof/>
          </w:rPr>
          <w:t>7.12.4</w:t>
        </w:r>
        <w:r w:rsidR="0089475D">
          <w:rPr>
            <w:rFonts w:asciiTheme="minorHAnsi" w:eastAsiaTheme="minorEastAsia" w:hAnsiTheme="minorHAnsi" w:cstheme="minorBidi"/>
            <w:noProof/>
            <w:sz w:val="22"/>
            <w:szCs w:val="22"/>
          </w:rPr>
          <w:tab/>
        </w:r>
        <w:r w:rsidR="0089475D" w:rsidRPr="00C87A37">
          <w:rPr>
            <w:rStyle w:val="Hyperlink"/>
            <w:noProof/>
          </w:rPr>
          <w:t>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_Toc75500277 \h </w:instrText>
        </w:r>
        <w:r w:rsidR="0089475D" w:rsidRPr="000B31CB">
          <w:rPr>
            <w:rStyle w:val="Verwijzing"/>
            <w:noProof/>
          </w:rPr>
        </w:r>
        <w:r w:rsidR="0089475D" w:rsidRPr="000B31CB">
          <w:rPr>
            <w:rStyle w:val="Verwijzing"/>
            <w:noProof/>
          </w:rPr>
          <w:fldChar w:fldCharType="separate"/>
        </w:r>
        <w:r w:rsidR="00816BCB">
          <w:rPr>
            <w:rStyle w:val="Verwijzing"/>
            <w:noProof/>
          </w:rPr>
          <w:t>104</w:t>
        </w:r>
        <w:r w:rsidR="0089475D" w:rsidRPr="000B31CB">
          <w:rPr>
            <w:rStyle w:val="Verwijzing"/>
            <w:noProof/>
          </w:rPr>
          <w:fldChar w:fldCharType="end"/>
        </w:r>
      </w:hyperlink>
    </w:p>
    <w:p w14:paraId="7943034C" w14:textId="07EFA358" w:rsidR="0089475D" w:rsidRDefault="003D7F5B">
      <w:pPr>
        <w:pStyle w:val="Inhopg4"/>
        <w:rPr>
          <w:rFonts w:asciiTheme="minorHAnsi" w:eastAsiaTheme="minorEastAsia" w:hAnsiTheme="minorHAnsi" w:cstheme="minorBidi"/>
          <w:noProof/>
          <w:sz w:val="22"/>
          <w:szCs w:val="22"/>
        </w:rPr>
      </w:pPr>
      <w:hyperlink w:anchor="_Toc75500278" w:history="1">
        <w:r w:rsidR="0089475D" w:rsidRPr="00C87A37">
          <w:rPr>
            <w:rStyle w:val="Hyperlink"/>
            <w:noProof/>
          </w:rPr>
          <w:t>7.12.5</w:t>
        </w:r>
        <w:r w:rsidR="0089475D">
          <w:rPr>
            <w:rFonts w:asciiTheme="minorHAnsi" w:eastAsiaTheme="minorEastAsia" w:hAnsiTheme="minorHAnsi" w:cstheme="minorBidi"/>
            <w:noProof/>
            <w:sz w:val="22"/>
            <w:szCs w:val="22"/>
          </w:rPr>
          <w:tab/>
        </w:r>
        <w:r w:rsidR="0089475D" w:rsidRPr="00C87A37">
          <w:rPr>
            <w:rStyle w:val="Hyperlink"/>
            <w:noProof/>
          </w:rPr>
          <w:t>Toelichting op de 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_Toc75500278 \h </w:instrText>
        </w:r>
        <w:r w:rsidR="0089475D" w:rsidRPr="000B31CB">
          <w:rPr>
            <w:rStyle w:val="Verwijzing"/>
            <w:noProof/>
          </w:rPr>
        </w:r>
        <w:r w:rsidR="0089475D" w:rsidRPr="000B31CB">
          <w:rPr>
            <w:rStyle w:val="Verwijzing"/>
            <w:noProof/>
          </w:rPr>
          <w:fldChar w:fldCharType="separate"/>
        </w:r>
        <w:r w:rsidR="00816BCB">
          <w:rPr>
            <w:rStyle w:val="Verwijzing"/>
            <w:noProof/>
          </w:rPr>
          <w:t>104</w:t>
        </w:r>
        <w:r w:rsidR="0089475D" w:rsidRPr="000B31CB">
          <w:rPr>
            <w:rStyle w:val="Verwijzing"/>
            <w:noProof/>
          </w:rPr>
          <w:fldChar w:fldCharType="end"/>
        </w:r>
      </w:hyperlink>
    </w:p>
    <w:p w14:paraId="1AE281A2" w14:textId="0D0BEC3B" w:rsidR="0089475D" w:rsidRDefault="003D7F5B">
      <w:pPr>
        <w:pStyle w:val="Inhopg3"/>
        <w:rPr>
          <w:rFonts w:asciiTheme="minorHAnsi" w:eastAsiaTheme="minorEastAsia" w:hAnsiTheme="minorHAnsi" w:cstheme="minorBidi"/>
          <w:noProof/>
          <w:sz w:val="22"/>
          <w:szCs w:val="22"/>
        </w:rPr>
      </w:pPr>
      <w:hyperlink w:anchor="_Toc75500279" w:history="1">
        <w:r w:rsidR="0089475D" w:rsidRPr="00C87A37">
          <w:rPr>
            <w:rStyle w:val="Hyperlink"/>
            <w:noProof/>
          </w:rPr>
          <w:t>7.13</w:t>
        </w:r>
        <w:r w:rsidR="0089475D">
          <w:rPr>
            <w:rFonts w:asciiTheme="minorHAnsi" w:eastAsiaTheme="minorEastAsia" w:hAnsiTheme="minorHAnsi" w:cstheme="minorBidi"/>
            <w:noProof/>
            <w:sz w:val="22"/>
            <w:szCs w:val="22"/>
          </w:rPr>
          <w:tab/>
        </w:r>
        <w:r w:rsidR="0089475D" w:rsidRPr="00C87A37">
          <w:rPr>
            <w:rStyle w:val="Hyperlink"/>
            <w:noProof/>
          </w:rPr>
          <w:t>Het niveau van annoteren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_Toc75500279 \h </w:instrText>
        </w:r>
        <w:r w:rsidR="0089475D" w:rsidRPr="000B31CB">
          <w:rPr>
            <w:rStyle w:val="Verwijzing"/>
            <w:noProof/>
          </w:rPr>
        </w:r>
        <w:r w:rsidR="0089475D" w:rsidRPr="000B31CB">
          <w:rPr>
            <w:rStyle w:val="Verwijzing"/>
            <w:noProof/>
          </w:rPr>
          <w:fldChar w:fldCharType="separate"/>
        </w:r>
        <w:r w:rsidR="00816BCB">
          <w:rPr>
            <w:rStyle w:val="Verwijzing"/>
            <w:noProof/>
          </w:rPr>
          <w:t>104</w:t>
        </w:r>
        <w:r w:rsidR="0089475D" w:rsidRPr="000B31CB">
          <w:rPr>
            <w:rStyle w:val="Verwijzing"/>
            <w:noProof/>
          </w:rPr>
          <w:fldChar w:fldCharType="end"/>
        </w:r>
      </w:hyperlink>
    </w:p>
    <w:p w14:paraId="7E93E39D" w14:textId="437071D1" w:rsidR="0089475D" w:rsidRDefault="003D7F5B">
      <w:pPr>
        <w:pStyle w:val="Inhopg3"/>
        <w:rPr>
          <w:rFonts w:asciiTheme="minorHAnsi" w:eastAsiaTheme="minorEastAsia" w:hAnsiTheme="minorHAnsi" w:cstheme="minorBidi"/>
          <w:noProof/>
          <w:sz w:val="22"/>
          <w:szCs w:val="22"/>
        </w:rPr>
      </w:pPr>
      <w:hyperlink w:anchor="_Toc75500280" w:history="1">
        <w:r w:rsidR="0089475D" w:rsidRPr="00C87A37">
          <w:rPr>
            <w:rStyle w:val="Hyperlink"/>
            <w:noProof/>
          </w:rPr>
          <w:t>7.14</w:t>
        </w:r>
        <w:r w:rsidR="0089475D">
          <w:rPr>
            <w:rFonts w:asciiTheme="minorHAnsi" w:eastAsiaTheme="minorEastAsia" w:hAnsiTheme="minorHAnsi" w:cstheme="minorBidi"/>
            <w:noProof/>
            <w:sz w:val="22"/>
            <w:szCs w:val="22"/>
          </w:rPr>
          <w:tab/>
        </w:r>
        <w:r w:rsidR="0089475D" w:rsidRPr="00C87A37">
          <w:rPr>
            <w:rStyle w:val="Hyperlink"/>
            <w:noProof/>
          </w:rPr>
          <w:t>Annoteren wanneer een deel van norm of beleid in een bijlage staat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_Toc75500280 \h </w:instrText>
        </w:r>
        <w:r w:rsidR="0089475D" w:rsidRPr="000B31CB">
          <w:rPr>
            <w:rStyle w:val="Verwijzing"/>
            <w:noProof/>
          </w:rPr>
        </w:r>
        <w:r w:rsidR="0089475D" w:rsidRPr="000B31CB">
          <w:rPr>
            <w:rStyle w:val="Verwijzing"/>
            <w:noProof/>
          </w:rPr>
          <w:fldChar w:fldCharType="separate"/>
        </w:r>
        <w:r w:rsidR="00816BCB">
          <w:rPr>
            <w:rStyle w:val="Verwijzing"/>
            <w:noProof/>
          </w:rPr>
          <w:t>105</w:t>
        </w:r>
        <w:r w:rsidR="0089475D" w:rsidRPr="000B31CB">
          <w:rPr>
            <w:rStyle w:val="Verwijzing"/>
            <w:noProof/>
          </w:rPr>
          <w:fldChar w:fldCharType="end"/>
        </w:r>
      </w:hyperlink>
    </w:p>
    <w:p w14:paraId="0A8FEDFB" w14:textId="4F8F7A64" w:rsidR="0089475D" w:rsidRDefault="003D7F5B">
      <w:pPr>
        <w:pStyle w:val="Inhopg2"/>
        <w:rPr>
          <w:rFonts w:asciiTheme="minorHAnsi" w:eastAsiaTheme="minorEastAsia" w:hAnsiTheme="minorHAnsi" w:cstheme="minorBidi"/>
          <w:b w:val="0"/>
          <w:noProof/>
          <w:sz w:val="22"/>
          <w:szCs w:val="22"/>
        </w:rPr>
      </w:pPr>
      <w:hyperlink w:anchor="_Toc75500281" w:history="1">
        <w:r w:rsidR="0089475D" w:rsidRPr="00C87A37">
          <w:rPr>
            <w:rStyle w:val="Hyperlink"/>
            <w:noProof/>
          </w:rPr>
          <w:t>8</w:t>
        </w:r>
        <w:r w:rsidR="0089475D">
          <w:rPr>
            <w:rFonts w:asciiTheme="minorHAnsi" w:eastAsiaTheme="minorEastAsia" w:hAnsiTheme="minorHAnsi" w:cstheme="minorBidi"/>
            <w:b w:val="0"/>
            <w:noProof/>
            <w:sz w:val="22"/>
            <w:szCs w:val="22"/>
          </w:rPr>
          <w:tab/>
        </w:r>
        <w:r w:rsidR="0089475D" w:rsidRPr="00C87A37">
          <w:rPr>
            <w:rStyle w:val="Hyperlink"/>
            <w:noProof/>
          </w:rPr>
          <w:t>Overige modelleringsaspecten van het projectbesluit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_Toc75500281 \h </w:instrText>
        </w:r>
        <w:r w:rsidR="0089475D" w:rsidRPr="000B31CB">
          <w:rPr>
            <w:rStyle w:val="Verwijzing"/>
            <w:noProof/>
          </w:rPr>
        </w:r>
        <w:r w:rsidR="0089475D" w:rsidRPr="000B31CB">
          <w:rPr>
            <w:rStyle w:val="Verwijzing"/>
            <w:noProof/>
          </w:rPr>
          <w:fldChar w:fldCharType="separate"/>
        </w:r>
        <w:r w:rsidR="00816BCB">
          <w:rPr>
            <w:rStyle w:val="Verwijzing"/>
            <w:noProof/>
          </w:rPr>
          <w:t>106</w:t>
        </w:r>
        <w:r w:rsidR="0089475D" w:rsidRPr="000B31CB">
          <w:rPr>
            <w:rStyle w:val="Verwijzing"/>
            <w:noProof/>
          </w:rPr>
          <w:fldChar w:fldCharType="end"/>
        </w:r>
      </w:hyperlink>
    </w:p>
    <w:p w14:paraId="4EA9780C" w14:textId="006D8E24" w:rsidR="0089475D" w:rsidRDefault="003D7F5B">
      <w:pPr>
        <w:pStyle w:val="Inhopg3"/>
        <w:rPr>
          <w:rFonts w:asciiTheme="minorHAnsi" w:eastAsiaTheme="minorEastAsia" w:hAnsiTheme="minorHAnsi" w:cstheme="minorBidi"/>
          <w:noProof/>
          <w:sz w:val="22"/>
          <w:szCs w:val="22"/>
        </w:rPr>
      </w:pPr>
      <w:hyperlink w:anchor="_Toc75500282" w:history="1">
        <w:r w:rsidR="0089475D" w:rsidRPr="00C87A37">
          <w:rPr>
            <w:rStyle w:val="Hyperlink"/>
            <w:noProof/>
          </w:rPr>
          <w:t>8.1</w:t>
        </w:r>
        <w:r w:rsidR="0089475D">
          <w:rPr>
            <w:rFonts w:asciiTheme="minorHAnsi" w:eastAsiaTheme="minorEastAsia" w:hAnsiTheme="minorHAnsi" w:cstheme="minorBidi"/>
            <w:noProof/>
            <w:sz w:val="22"/>
            <w:szCs w:val="22"/>
          </w:rPr>
          <w:tab/>
        </w:r>
        <w:r w:rsidR="0089475D" w:rsidRPr="00C87A37">
          <w:rPr>
            <w:rStyle w:val="Hyperlink"/>
            <w:noProof/>
          </w:rPr>
          <w:t>Standaardindeling projectbesluit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_Toc75500282 \h </w:instrText>
        </w:r>
        <w:r w:rsidR="0089475D" w:rsidRPr="000B31CB">
          <w:rPr>
            <w:rStyle w:val="Verwijzing"/>
            <w:noProof/>
          </w:rPr>
        </w:r>
        <w:r w:rsidR="0089475D" w:rsidRPr="000B31CB">
          <w:rPr>
            <w:rStyle w:val="Verwijzing"/>
            <w:noProof/>
          </w:rPr>
          <w:fldChar w:fldCharType="separate"/>
        </w:r>
        <w:r w:rsidR="00816BCB">
          <w:rPr>
            <w:rStyle w:val="Verwijzing"/>
            <w:noProof/>
          </w:rPr>
          <w:t>106</w:t>
        </w:r>
        <w:r w:rsidR="0089475D" w:rsidRPr="000B31CB">
          <w:rPr>
            <w:rStyle w:val="Verwijzing"/>
            <w:noProof/>
          </w:rPr>
          <w:fldChar w:fldCharType="end"/>
        </w:r>
      </w:hyperlink>
    </w:p>
    <w:p w14:paraId="566F313C" w14:textId="4C24B7FB" w:rsidR="0089475D" w:rsidRDefault="003D7F5B">
      <w:pPr>
        <w:pStyle w:val="Inhopg4"/>
        <w:rPr>
          <w:rFonts w:asciiTheme="minorHAnsi" w:eastAsiaTheme="minorEastAsia" w:hAnsiTheme="minorHAnsi" w:cstheme="minorBidi"/>
          <w:noProof/>
          <w:sz w:val="22"/>
          <w:szCs w:val="22"/>
        </w:rPr>
      </w:pPr>
      <w:hyperlink w:anchor="_Toc75500283" w:history="1">
        <w:r w:rsidR="0089475D" w:rsidRPr="00C87A37">
          <w:rPr>
            <w:rStyle w:val="Hyperlink"/>
            <w:noProof/>
          </w:rPr>
          <w:t>8.1.1</w:t>
        </w:r>
        <w:r w:rsidR="0089475D">
          <w:rPr>
            <w:rFonts w:asciiTheme="minorHAnsi" w:eastAsiaTheme="minorEastAsia" w:hAnsiTheme="minorHAnsi" w:cstheme="minorBidi"/>
            <w:noProof/>
            <w:sz w:val="22"/>
            <w:szCs w:val="22"/>
          </w:rPr>
          <w:tab/>
        </w:r>
        <w:r w:rsidR="0089475D" w:rsidRPr="00C87A37">
          <w:rPr>
            <w:rStyle w:val="Hyperlink"/>
            <w:noProof/>
          </w:rPr>
          <w:t>Toelichting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_Toc75500283 \h </w:instrText>
        </w:r>
        <w:r w:rsidR="0089475D" w:rsidRPr="000B31CB">
          <w:rPr>
            <w:rStyle w:val="Verwijzing"/>
            <w:noProof/>
          </w:rPr>
        </w:r>
        <w:r w:rsidR="0089475D" w:rsidRPr="000B31CB">
          <w:rPr>
            <w:rStyle w:val="Verwijzing"/>
            <w:noProof/>
          </w:rPr>
          <w:fldChar w:fldCharType="separate"/>
        </w:r>
        <w:r w:rsidR="00816BCB">
          <w:rPr>
            <w:rStyle w:val="Verwijzing"/>
            <w:noProof/>
          </w:rPr>
          <w:t>106</w:t>
        </w:r>
        <w:r w:rsidR="0089475D" w:rsidRPr="000B31CB">
          <w:rPr>
            <w:rStyle w:val="Verwijzing"/>
            <w:noProof/>
          </w:rPr>
          <w:fldChar w:fldCharType="end"/>
        </w:r>
      </w:hyperlink>
    </w:p>
    <w:p w14:paraId="02C0B294" w14:textId="66B5070D" w:rsidR="0089475D" w:rsidRDefault="003D7F5B">
      <w:pPr>
        <w:pStyle w:val="Inhopg4"/>
        <w:rPr>
          <w:rFonts w:asciiTheme="minorHAnsi" w:eastAsiaTheme="minorEastAsia" w:hAnsiTheme="minorHAnsi" w:cstheme="minorBidi"/>
          <w:noProof/>
          <w:sz w:val="22"/>
          <w:szCs w:val="22"/>
        </w:rPr>
      </w:pPr>
      <w:hyperlink w:anchor="_Toc75500284" w:history="1">
        <w:r w:rsidR="0089475D" w:rsidRPr="00C87A37">
          <w:rPr>
            <w:rStyle w:val="Hyperlink"/>
            <w:noProof/>
          </w:rPr>
          <w:t>8.1.2</w:t>
        </w:r>
        <w:r w:rsidR="0089475D">
          <w:rPr>
            <w:rFonts w:asciiTheme="minorHAnsi" w:eastAsiaTheme="minorEastAsia" w:hAnsiTheme="minorHAnsi" w:cstheme="minorBidi"/>
            <w:noProof/>
            <w:sz w:val="22"/>
            <w:szCs w:val="22"/>
          </w:rPr>
          <w:tab/>
        </w:r>
        <w:r w:rsidR="0089475D" w:rsidRPr="00C87A37">
          <w:rPr>
            <w:rStyle w:val="Hyperlink"/>
            <w:noProof/>
          </w:rPr>
          <w:t>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_Toc75500284 \h </w:instrText>
        </w:r>
        <w:r w:rsidR="0089475D" w:rsidRPr="000B31CB">
          <w:rPr>
            <w:rStyle w:val="Verwijzing"/>
            <w:noProof/>
          </w:rPr>
        </w:r>
        <w:r w:rsidR="0089475D" w:rsidRPr="000B31CB">
          <w:rPr>
            <w:rStyle w:val="Verwijzing"/>
            <w:noProof/>
          </w:rPr>
          <w:fldChar w:fldCharType="separate"/>
        </w:r>
        <w:r w:rsidR="00816BCB">
          <w:rPr>
            <w:rStyle w:val="Verwijzing"/>
            <w:noProof/>
          </w:rPr>
          <w:t>106</w:t>
        </w:r>
        <w:r w:rsidR="0089475D" w:rsidRPr="000B31CB">
          <w:rPr>
            <w:rStyle w:val="Verwijzing"/>
            <w:noProof/>
          </w:rPr>
          <w:fldChar w:fldCharType="end"/>
        </w:r>
      </w:hyperlink>
    </w:p>
    <w:p w14:paraId="358F7AD5" w14:textId="262634D4" w:rsidR="0089475D" w:rsidRDefault="003D7F5B">
      <w:pPr>
        <w:pStyle w:val="Inhopg3"/>
        <w:rPr>
          <w:rFonts w:asciiTheme="minorHAnsi" w:eastAsiaTheme="minorEastAsia" w:hAnsiTheme="minorHAnsi" w:cstheme="minorBidi"/>
          <w:noProof/>
          <w:sz w:val="22"/>
          <w:szCs w:val="22"/>
        </w:rPr>
      </w:pPr>
      <w:hyperlink w:anchor="_Toc75500285" w:history="1">
        <w:r w:rsidR="0089475D" w:rsidRPr="00C87A37">
          <w:rPr>
            <w:rStyle w:val="Hyperlink"/>
            <w:noProof/>
          </w:rPr>
          <w:t>8.2</w:t>
        </w:r>
        <w:r w:rsidR="0089475D">
          <w:rPr>
            <w:rFonts w:asciiTheme="minorHAnsi" w:eastAsiaTheme="minorEastAsia" w:hAnsiTheme="minorHAnsi" w:cstheme="minorBidi"/>
            <w:noProof/>
            <w:sz w:val="22"/>
            <w:szCs w:val="22"/>
          </w:rPr>
          <w:tab/>
        </w:r>
        <w:r w:rsidR="0089475D" w:rsidRPr="00C87A37">
          <w:rPr>
            <w:rStyle w:val="Hyperlink"/>
            <w:noProof/>
          </w:rPr>
          <w:t>Verwijzing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_Toc75500285 \h </w:instrText>
        </w:r>
        <w:r w:rsidR="0089475D" w:rsidRPr="000B31CB">
          <w:rPr>
            <w:rStyle w:val="Verwijzing"/>
            <w:noProof/>
          </w:rPr>
        </w:r>
        <w:r w:rsidR="0089475D" w:rsidRPr="000B31CB">
          <w:rPr>
            <w:rStyle w:val="Verwijzing"/>
            <w:noProof/>
          </w:rPr>
          <w:fldChar w:fldCharType="separate"/>
        </w:r>
        <w:r w:rsidR="00816BCB">
          <w:rPr>
            <w:rStyle w:val="Verwijzing"/>
            <w:noProof/>
          </w:rPr>
          <w:t>106</w:t>
        </w:r>
        <w:r w:rsidR="0089475D" w:rsidRPr="000B31CB">
          <w:rPr>
            <w:rStyle w:val="Verwijzing"/>
            <w:noProof/>
          </w:rPr>
          <w:fldChar w:fldCharType="end"/>
        </w:r>
      </w:hyperlink>
    </w:p>
    <w:p w14:paraId="5C681785" w14:textId="0D98E47A" w:rsidR="0089475D" w:rsidRDefault="003D7F5B">
      <w:pPr>
        <w:pStyle w:val="Inhopg4"/>
        <w:rPr>
          <w:rFonts w:asciiTheme="minorHAnsi" w:eastAsiaTheme="minorEastAsia" w:hAnsiTheme="minorHAnsi" w:cstheme="minorBidi"/>
          <w:noProof/>
          <w:sz w:val="22"/>
          <w:szCs w:val="22"/>
        </w:rPr>
      </w:pPr>
      <w:hyperlink w:anchor="_Toc75500286" w:history="1">
        <w:r w:rsidR="0089475D" w:rsidRPr="00C87A37">
          <w:rPr>
            <w:rStyle w:val="Hyperlink"/>
            <w:noProof/>
          </w:rPr>
          <w:t>8.2.1</w:t>
        </w:r>
        <w:r w:rsidR="0089475D">
          <w:rPr>
            <w:rFonts w:asciiTheme="minorHAnsi" w:eastAsiaTheme="minorEastAsia" w:hAnsiTheme="minorHAnsi" w:cstheme="minorBidi"/>
            <w:noProof/>
            <w:sz w:val="22"/>
            <w:szCs w:val="22"/>
          </w:rPr>
          <w:tab/>
        </w:r>
        <w:r w:rsidR="0089475D" w:rsidRPr="00C87A37">
          <w:rPr>
            <w:rStyle w:val="Hyperlink"/>
            <w:noProof/>
          </w:rPr>
          <w:t>Toelichting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_Toc75500286 \h </w:instrText>
        </w:r>
        <w:r w:rsidR="0089475D" w:rsidRPr="000B31CB">
          <w:rPr>
            <w:rStyle w:val="Verwijzing"/>
            <w:noProof/>
          </w:rPr>
        </w:r>
        <w:r w:rsidR="0089475D" w:rsidRPr="000B31CB">
          <w:rPr>
            <w:rStyle w:val="Verwijzing"/>
            <w:noProof/>
          </w:rPr>
          <w:fldChar w:fldCharType="separate"/>
        </w:r>
        <w:r w:rsidR="00816BCB">
          <w:rPr>
            <w:rStyle w:val="Verwijzing"/>
            <w:noProof/>
          </w:rPr>
          <w:t>106</w:t>
        </w:r>
        <w:r w:rsidR="0089475D" w:rsidRPr="000B31CB">
          <w:rPr>
            <w:rStyle w:val="Verwijzing"/>
            <w:noProof/>
          </w:rPr>
          <w:fldChar w:fldCharType="end"/>
        </w:r>
      </w:hyperlink>
    </w:p>
    <w:p w14:paraId="205B2781" w14:textId="38135686" w:rsidR="0089475D" w:rsidRDefault="003D7F5B">
      <w:pPr>
        <w:pStyle w:val="Inhopg4"/>
        <w:rPr>
          <w:rFonts w:asciiTheme="minorHAnsi" w:eastAsiaTheme="minorEastAsia" w:hAnsiTheme="minorHAnsi" w:cstheme="minorBidi"/>
          <w:noProof/>
          <w:sz w:val="22"/>
          <w:szCs w:val="22"/>
        </w:rPr>
      </w:pPr>
      <w:hyperlink w:anchor="_Toc75500287" w:history="1">
        <w:r w:rsidR="0089475D" w:rsidRPr="00C87A37">
          <w:rPr>
            <w:rStyle w:val="Hyperlink"/>
            <w:noProof/>
          </w:rPr>
          <w:t>8.2.2</w:t>
        </w:r>
        <w:r w:rsidR="0089475D">
          <w:rPr>
            <w:rFonts w:asciiTheme="minorHAnsi" w:eastAsiaTheme="minorEastAsia" w:hAnsiTheme="minorHAnsi" w:cstheme="minorBidi"/>
            <w:noProof/>
            <w:sz w:val="22"/>
            <w:szCs w:val="22"/>
          </w:rPr>
          <w:tab/>
        </w:r>
        <w:r w:rsidR="0089475D" w:rsidRPr="00C87A37">
          <w:rPr>
            <w:rStyle w:val="Hyperlink"/>
            <w:noProof/>
          </w:rPr>
          <w:t>Norm</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_Toc75500287 \h </w:instrText>
        </w:r>
        <w:r w:rsidR="0089475D" w:rsidRPr="000B31CB">
          <w:rPr>
            <w:rStyle w:val="Verwijzing"/>
            <w:noProof/>
          </w:rPr>
        </w:r>
        <w:r w:rsidR="0089475D" w:rsidRPr="000B31CB">
          <w:rPr>
            <w:rStyle w:val="Verwijzing"/>
            <w:noProof/>
          </w:rPr>
          <w:fldChar w:fldCharType="separate"/>
        </w:r>
        <w:r w:rsidR="00816BCB">
          <w:rPr>
            <w:rStyle w:val="Verwijzing"/>
            <w:noProof/>
          </w:rPr>
          <w:t>107</w:t>
        </w:r>
        <w:r w:rsidR="0089475D" w:rsidRPr="000B31CB">
          <w:rPr>
            <w:rStyle w:val="Verwijzing"/>
            <w:noProof/>
          </w:rPr>
          <w:fldChar w:fldCharType="end"/>
        </w:r>
      </w:hyperlink>
    </w:p>
    <w:p w14:paraId="64073FB3" w14:textId="4FCA4AFD" w:rsidR="0089475D" w:rsidRDefault="003D7F5B">
      <w:pPr>
        <w:pStyle w:val="Inhopg3"/>
        <w:rPr>
          <w:rFonts w:asciiTheme="minorHAnsi" w:eastAsiaTheme="minorEastAsia" w:hAnsiTheme="minorHAnsi" w:cstheme="minorBidi"/>
          <w:noProof/>
          <w:sz w:val="22"/>
          <w:szCs w:val="22"/>
        </w:rPr>
      </w:pPr>
      <w:hyperlink w:anchor="_Toc75500288" w:history="1">
        <w:r w:rsidR="0089475D" w:rsidRPr="00C87A37">
          <w:rPr>
            <w:rStyle w:val="Hyperlink"/>
            <w:noProof/>
          </w:rPr>
          <w:t>8.3</w:t>
        </w:r>
        <w:r w:rsidR="0089475D">
          <w:rPr>
            <w:rFonts w:asciiTheme="minorHAnsi" w:eastAsiaTheme="minorEastAsia" w:hAnsiTheme="minorHAnsi" w:cstheme="minorBidi"/>
            <w:noProof/>
            <w:sz w:val="22"/>
            <w:szCs w:val="22"/>
          </w:rPr>
          <w:tab/>
        </w:r>
        <w:r w:rsidR="0089475D" w:rsidRPr="00C87A37">
          <w:rPr>
            <w:rStyle w:val="Hyperlink"/>
            <w:noProof/>
          </w:rPr>
          <w:t>Onderdelen van de standaard die voor omgevingsdocumenten met Vrijetekststructuur verplicht of noodzakelijk zijn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_Toc75500288 \h </w:instrText>
        </w:r>
        <w:r w:rsidR="0089475D" w:rsidRPr="000B31CB">
          <w:rPr>
            <w:rStyle w:val="Verwijzing"/>
            <w:noProof/>
          </w:rPr>
        </w:r>
        <w:r w:rsidR="0089475D" w:rsidRPr="000B31CB">
          <w:rPr>
            <w:rStyle w:val="Verwijzing"/>
            <w:noProof/>
          </w:rPr>
          <w:fldChar w:fldCharType="separate"/>
        </w:r>
        <w:r w:rsidR="00816BCB">
          <w:rPr>
            <w:rStyle w:val="Verwijzing"/>
            <w:noProof/>
          </w:rPr>
          <w:t>107</w:t>
        </w:r>
        <w:r w:rsidR="0089475D" w:rsidRPr="000B31CB">
          <w:rPr>
            <w:rStyle w:val="Verwijzing"/>
            <w:noProof/>
          </w:rPr>
          <w:fldChar w:fldCharType="end"/>
        </w:r>
      </w:hyperlink>
    </w:p>
    <w:p w14:paraId="0523ACF1" w14:textId="3C97AAAD" w:rsidR="0089475D" w:rsidRDefault="003D7F5B">
      <w:pPr>
        <w:pStyle w:val="Inhopg4"/>
        <w:rPr>
          <w:rFonts w:asciiTheme="minorHAnsi" w:eastAsiaTheme="minorEastAsia" w:hAnsiTheme="minorHAnsi" w:cstheme="minorBidi"/>
          <w:noProof/>
          <w:sz w:val="22"/>
          <w:szCs w:val="22"/>
        </w:rPr>
      </w:pPr>
      <w:hyperlink w:anchor="_Toc75500289" w:history="1">
        <w:r w:rsidR="0089475D" w:rsidRPr="00C87A37">
          <w:rPr>
            <w:rStyle w:val="Hyperlink"/>
            <w:noProof/>
          </w:rPr>
          <w:t>8.3.1</w:t>
        </w:r>
        <w:r w:rsidR="0089475D">
          <w:rPr>
            <w:rFonts w:asciiTheme="minorHAnsi" w:eastAsiaTheme="minorEastAsia" w:hAnsiTheme="minorHAnsi" w:cstheme="minorBidi"/>
            <w:noProof/>
            <w:sz w:val="22"/>
            <w:szCs w:val="22"/>
          </w:rPr>
          <w:tab/>
        </w:r>
        <w:r w:rsidR="0089475D" w:rsidRPr="00C87A37">
          <w:rPr>
            <w:rStyle w:val="Hyperlink"/>
            <w:noProof/>
          </w:rPr>
          <w:t>Juridische verplichtingen voor de bekendmaking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_Toc75500289 \h </w:instrText>
        </w:r>
        <w:r w:rsidR="0089475D" w:rsidRPr="000B31CB">
          <w:rPr>
            <w:rStyle w:val="Verwijzing"/>
            <w:noProof/>
          </w:rPr>
        </w:r>
        <w:r w:rsidR="0089475D" w:rsidRPr="000B31CB">
          <w:rPr>
            <w:rStyle w:val="Verwijzing"/>
            <w:noProof/>
          </w:rPr>
          <w:fldChar w:fldCharType="separate"/>
        </w:r>
        <w:r w:rsidR="00816BCB">
          <w:rPr>
            <w:rStyle w:val="Verwijzing"/>
            <w:noProof/>
          </w:rPr>
          <w:t>107</w:t>
        </w:r>
        <w:r w:rsidR="0089475D" w:rsidRPr="000B31CB">
          <w:rPr>
            <w:rStyle w:val="Verwijzing"/>
            <w:noProof/>
          </w:rPr>
          <w:fldChar w:fldCharType="end"/>
        </w:r>
      </w:hyperlink>
    </w:p>
    <w:p w14:paraId="44AE5724" w14:textId="1CD586FD" w:rsidR="0089475D" w:rsidRDefault="003D7F5B">
      <w:pPr>
        <w:pStyle w:val="Inhopg4"/>
        <w:rPr>
          <w:rFonts w:asciiTheme="minorHAnsi" w:eastAsiaTheme="minorEastAsia" w:hAnsiTheme="minorHAnsi" w:cstheme="minorBidi"/>
          <w:noProof/>
          <w:sz w:val="22"/>
          <w:szCs w:val="22"/>
        </w:rPr>
      </w:pPr>
      <w:hyperlink w:anchor="_Toc75500290" w:history="1">
        <w:r w:rsidR="0089475D" w:rsidRPr="00C87A37">
          <w:rPr>
            <w:rStyle w:val="Hyperlink"/>
            <w:noProof/>
          </w:rPr>
          <w:t>8.3.2</w:t>
        </w:r>
        <w:r w:rsidR="0089475D">
          <w:rPr>
            <w:rFonts w:asciiTheme="minorHAnsi" w:eastAsiaTheme="minorEastAsia" w:hAnsiTheme="minorHAnsi" w:cstheme="minorBidi"/>
            <w:noProof/>
            <w:sz w:val="22"/>
            <w:szCs w:val="22"/>
          </w:rPr>
          <w:tab/>
        </w:r>
        <w:r w:rsidR="0089475D" w:rsidRPr="00C87A37">
          <w:rPr>
            <w:rStyle w:val="Hyperlink"/>
            <w:noProof/>
          </w:rPr>
          <w:t>Annotaties voor de dienstverlening in DSO-LV</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_Toc75500290 \h </w:instrText>
        </w:r>
        <w:r w:rsidR="0089475D" w:rsidRPr="000B31CB">
          <w:rPr>
            <w:rStyle w:val="Verwijzing"/>
            <w:noProof/>
          </w:rPr>
        </w:r>
        <w:r w:rsidR="0089475D" w:rsidRPr="000B31CB">
          <w:rPr>
            <w:rStyle w:val="Verwijzing"/>
            <w:noProof/>
          </w:rPr>
          <w:fldChar w:fldCharType="separate"/>
        </w:r>
        <w:r w:rsidR="00816BCB">
          <w:rPr>
            <w:rStyle w:val="Verwijzing"/>
            <w:noProof/>
          </w:rPr>
          <w:t>107</w:t>
        </w:r>
        <w:r w:rsidR="0089475D" w:rsidRPr="000B31CB">
          <w:rPr>
            <w:rStyle w:val="Verwijzing"/>
            <w:noProof/>
          </w:rPr>
          <w:fldChar w:fldCharType="end"/>
        </w:r>
      </w:hyperlink>
    </w:p>
    <w:p w14:paraId="6F51E5C1" w14:textId="445D843C" w:rsidR="0089475D" w:rsidRDefault="003D7F5B">
      <w:pPr>
        <w:pStyle w:val="Inhopg1"/>
        <w:rPr>
          <w:rFonts w:asciiTheme="minorHAnsi" w:eastAsiaTheme="minorEastAsia" w:hAnsiTheme="minorHAnsi" w:cstheme="minorBidi"/>
          <w:b w:val="0"/>
          <w:noProof/>
          <w:sz w:val="22"/>
          <w:szCs w:val="22"/>
        </w:rPr>
      </w:pPr>
      <w:hyperlink w:anchor="_Toc75500291" w:history="1">
        <w:r w:rsidR="0089475D" w:rsidRPr="00C87A37">
          <w:rPr>
            <w:rStyle w:val="Hyperlink"/>
            <w:noProof/>
          </w:rPr>
          <w:t>C</w:t>
        </w:r>
        <w:r w:rsidR="0089475D">
          <w:rPr>
            <w:rFonts w:asciiTheme="minorHAnsi" w:eastAsiaTheme="minorEastAsia" w:hAnsiTheme="minorHAnsi" w:cstheme="minorBidi"/>
            <w:b w:val="0"/>
            <w:noProof/>
            <w:sz w:val="22"/>
            <w:szCs w:val="22"/>
          </w:rPr>
          <w:tab/>
        </w:r>
        <w:r w:rsidR="0089475D" w:rsidRPr="00C87A37">
          <w:rPr>
            <w:rStyle w:val="Hyperlink"/>
            <w:noProof/>
          </w:rPr>
          <w:t>Aspecten van de aanlevering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_Toc75500291 \h </w:instrText>
        </w:r>
        <w:r w:rsidR="0089475D" w:rsidRPr="000B31CB">
          <w:rPr>
            <w:rStyle w:val="Verwijzing"/>
            <w:noProof/>
          </w:rPr>
        </w:r>
        <w:r w:rsidR="0089475D" w:rsidRPr="000B31CB">
          <w:rPr>
            <w:rStyle w:val="Verwijzing"/>
            <w:noProof/>
          </w:rPr>
          <w:fldChar w:fldCharType="separate"/>
        </w:r>
        <w:r w:rsidR="00816BCB">
          <w:rPr>
            <w:rStyle w:val="Verwijzing"/>
            <w:noProof/>
          </w:rPr>
          <w:t>109</w:t>
        </w:r>
        <w:r w:rsidR="0089475D" w:rsidRPr="000B31CB">
          <w:rPr>
            <w:rStyle w:val="Verwijzing"/>
            <w:noProof/>
          </w:rPr>
          <w:fldChar w:fldCharType="end"/>
        </w:r>
      </w:hyperlink>
    </w:p>
    <w:p w14:paraId="33E8099C" w14:textId="66406278" w:rsidR="0089475D" w:rsidRDefault="003D7F5B">
      <w:pPr>
        <w:pStyle w:val="Inhopg2"/>
        <w:rPr>
          <w:rFonts w:asciiTheme="minorHAnsi" w:eastAsiaTheme="minorEastAsia" w:hAnsiTheme="minorHAnsi" w:cstheme="minorBidi"/>
          <w:b w:val="0"/>
          <w:noProof/>
          <w:sz w:val="22"/>
          <w:szCs w:val="22"/>
        </w:rPr>
      </w:pPr>
      <w:hyperlink w:anchor="_Toc75500292" w:history="1">
        <w:r w:rsidR="0089475D" w:rsidRPr="00C87A37">
          <w:rPr>
            <w:rStyle w:val="Hyperlink"/>
            <w:noProof/>
          </w:rPr>
          <w:t>9</w:t>
        </w:r>
        <w:r w:rsidR="0089475D">
          <w:rPr>
            <w:rFonts w:asciiTheme="minorHAnsi" w:eastAsiaTheme="minorEastAsia" w:hAnsiTheme="minorHAnsi" w:cstheme="minorBidi"/>
            <w:b w:val="0"/>
            <w:noProof/>
            <w:sz w:val="22"/>
            <w:szCs w:val="22"/>
          </w:rPr>
          <w:tab/>
        </w:r>
        <w:r w:rsidR="0089475D" w:rsidRPr="00C87A37">
          <w:rPr>
            <w:rStyle w:val="Hyperlink"/>
            <w:noProof/>
          </w:rPr>
          <w:t>Aanlevering van omgevingsdocumenten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_Toc75500292 \h </w:instrText>
        </w:r>
        <w:r w:rsidR="0089475D" w:rsidRPr="000B31CB">
          <w:rPr>
            <w:rStyle w:val="Verwijzing"/>
            <w:noProof/>
          </w:rPr>
        </w:r>
        <w:r w:rsidR="0089475D" w:rsidRPr="000B31CB">
          <w:rPr>
            <w:rStyle w:val="Verwijzing"/>
            <w:noProof/>
          </w:rPr>
          <w:fldChar w:fldCharType="separate"/>
        </w:r>
        <w:r w:rsidR="00816BCB">
          <w:rPr>
            <w:rStyle w:val="Verwijzing"/>
            <w:noProof/>
          </w:rPr>
          <w:t>110</w:t>
        </w:r>
        <w:r w:rsidR="0089475D" w:rsidRPr="000B31CB">
          <w:rPr>
            <w:rStyle w:val="Verwijzing"/>
            <w:noProof/>
          </w:rPr>
          <w:fldChar w:fldCharType="end"/>
        </w:r>
      </w:hyperlink>
    </w:p>
    <w:p w14:paraId="67C5801C" w14:textId="7911F8C4" w:rsidR="0089475D" w:rsidRDefault="003D7F5B">
      <w:pPr>
        <w:pStyle w:val="Inhopg3"/>
        <w:rPr>
          <w:rFonts w:asciiTheme="minorHAnsi" w:eastAsiaTheme="minorEastAsia" w:hAnsiTheme="minorHAnsi" w:cstheme="minorBidi"/>
          <w:noProof/>
          <w:sz w:val="22"/>
          <w:szCs w:val="22"/>
        </w:rPr>
      </w:pPr>
      <w:hyperlink w:anchor="_Toc75500293" w:history="1">
        <w:r w:rsidR="0089475D" w:rsidRPr="00C87A37">
          <w:rPr>
            <w:rStyle w:val="Hyperlink"/>
            <w:noProof/>
          </w:rPr>
          <w:t>9.1</w:t>
        </w:r>
        <w:r w:rsidR="0089475D">
          <w:rPr>
            <w:rFonts w:asciiTheme="minorHAnsi" w:eastAsiaTheme="minorEastAsia" w:hAnsiTheme="minorHAnsi" w:cstheme="minorBidi"/>
            <w:noProof/>
            <w:sz w:val="22"/>
            <w:szCs w:val="22"/>
          </w:rPr>
          <w:tab/>
        </w:r>
        <w:r w:rsidR="0089475D" w:rsidRPr="00C87A37">
          <w:rPr>
            <w:rStyle w:val="Hyperlink"/>
            <w:noProof/>
          </w:rPr>
          <w:t>Identificatie van een Regelingversie met Doel</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_Toc75500293 \h </w:instrText>
        </w:r>
        <w:r w:rsidR="0089475D" w:rsidRPr="000B31CB">
          <w:rPr>
            <w:rStyle w:val="Verwijzing"/>
            <w:noProof/>
          </w:rPr>
        </w:r>
        <w:r w:rsidR="0089475D" w:rsidRPr="000B31CB">
          <w:rPr>
            <w:rStyle w:val="Verwijzing"/>
            <w:noProof/>
          </w:rPr>
          <w:fldChar w:fldCharType="separate"/>
        </w:r>
        <w:r w:rsidR="00816BCB">
          <w:rPr>
            <w:rStyle w:val="Verwijzing"/>
            <w:noProof/>
          </w:rPr>
          <w:t>110</w:t>
        </w:r>
        <w:r w:rsidR="0089475D" w:rsidRPr="000B31CB">
          <w:rPr>
            <w:rStyle w:val="Verwijzing"/>
            <w:noProof/>
          </w:rPr>
          <w:fldChar w:fldCharType="end"/>
        </w:r>
      </w:hyperlink>
    </w:p>
    <w:p w14:paraId="1ED0953B" w14:textId="1FCB9726" w:rsidR="0089475D" w:rsidRDefault="003D7F5B">
      <w:pPr>
        <w:pStyle w:val="Inhopg4"/>
        <w:rPr>
          <w:rFonts w:asciiTheme="minorHAnsi" w:eastAsiaTheme="minorEastAsia" w:hAnsiTheme="minorHAnsi" w:cstheme="minorBidi"/>
          <w:noProof/>
          <w:sz w:val="22"/>
          <w:szCs w:val="22"/>
        </w:rPr>
      </w:pPr>
      <w:hyperlink w:anchor="_Toc75500294" w:history="1">
        <w:r w:rsidR="0089475D" w:rsidRPr="00C87A37">
          <w:rPr>
            <w:rStyle w:val="Hyperlink"/>
            <w:noProof/>
          </w:rPr>
          <w:t>9.1.1</w:t>
        </w:r>
        <w:r w:rsidR="0089475D">
          <w:rPr>
            <w:rFonts w:asciiTheme="minorHAnsi" w:eastAsiaTheme="minorEastAsia" w:hAnsiTheme="minorHAnsi" w:cstheme="minorBidi"/>
            <w:noProof/>
            <w:sz w:val="22"/>
            <w:szCs w:val="22"/>
          </w:rPr>
          <w:tab/>
        </w:r>
        <w:r w:rsidR="0089475D" w:rsidRPr="00C87A37">
          <w:rPr>
            <w:rStyle w:val="Hyperlink"/>
            <w:noProof/>
          </w:rPr>
          <w:t>Algemeen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_Toc75500294 \h </w:instrText>
        </w:r>
        <w:r w:rsidR="0089475D" w:rsidRPr="000B31CB">
          <w:rPr>
            <w:rStyle w:val="Verwijzing"/>
            <w:noProof/>
          </w:rPr>
        </w:r>
        <w:r w:rsidR="0089475D" w:rsidRPr="000B31CB">
          <w:rPr>
            <w:rStyle w:val="Verwijzing"/>
            <w:noProof/>
          </w:rPr>
          <w:fldChar w:fldCharType="separate"/>
        </w:r>
        <w:r w:rsidR="00816BCB">
          <w:rPr>
            <w:rStyle w:val="Verwijzing"/>
            <w:noProof/>
          </w:rPr>
          <w:t>110</w:t>
        </w:r>
        <w:r w:rsidR="0089475D" w:rsidRPr="000B31CB">
          <w:rPr>
            <w:rStyle w:val="Verwijzing"/>
            <w:noProof/>
          </w:rPr>
          <w:fldChar w:fldCharType="end"/>
        </w:r>
      </w:hyperlink>
    </w:p>
    <w:p w14:paraId="42F9B0DB" w14:textId="1E37CC5E" w:rsidR="0089475D" w:rsidRDefault="003D7F5B">
      <w:pPr>
        <w:pStyle w:val="Inhopg4"/>
        <w:rPr>
          <w:rFonts w:asciiTheme="minorHAnsi" w:eastAsiaTheme="minorEastAsia" w:hAnsiTheme="minorHAnsi" w:cstheme="minorBidi"/>
          <w:noProof/>
          <w:sz w:val="22"/>
          <w:szCs w:val="22"/>
        </w:rPr>
      </w:pPr>
      <w:hyperlink w:anchor="_Toc75500295" w:history="1">
        <w:r w:rsidR="0089475D" w:rsidRPr="00C87A37">
          <w:rPr>
            <w:rStyle w:val="Hyperlink"/>
            <w:noProof/>
          </w:rPr>
          <w:t>9.1.2</w:t>
        </w:r>
        <w:r w:rsidR="0089475D">
          <w:rPr>
            <w:rFonts w:asciiTheme="minorHAnsi" w:eastAsiaTheme="minorEastAsia" w:hAnsiTheme="minorHAnsi" w:cstheme="minorBidi"/>
            <w:noProof/>
            <w:sz w:val="22"/>
            <w:szCs w:val="22"/>
          </w:rPr>
          <w:tab/>
        </w:r>
        <w:r w:rsidR="0089475D" w:rsidRPr="00C87A37">
          <w:rPr>
            <w:rStyle w:val="Hyperlink"/>
            <w:noProof/>
          </w:rPr>
          <w:t>De toepassing van Doel bij het projectbesluit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_Toc75500295 \h </w:instrText>
        </w:r>
        <w:r w:rsidR="0089475D" w:rsidRPr="000B31CB">
          <w:rPr>
            <w:rStyle w:val="Verwijzing"/>
            <w:noProof/>
          </w:rPr>
        </w:r>
        <w:r w:rsidR="0089475D" w:rsidRPr="000B31CB">
          <w:rPr>
            <w:rStyle w:val="Verwijzing"/>
            <w:noProof/>
          </w:rPr>
          <w:fldChar w:fldCharType="separate"/>
        </w:r>
        <w:r w:rsidR="00816BCB">
          <w:rPr>
            <w:rStyle w:val="Verwijzing"/>
            <w:noProof/>
          </w:rPr>
          <w:t>112</w:t>
        </w:r>
        <w:r w:rsidR="0089475D" w:rsidRPr="000B31CB">
          <w:rPr>
            <w:rStyle w:val="Verwijzing"/>
            <w:noProof/>
          </w:rPr>
          <w:fldChar w:fldCharType="end"/>
        </w:r>
      </w:hyperlink>
    </w:p>
    <w:p w14:paraId="000292C9" w14:textId="105FB76D" w:rsidR="0089475D" w:rsidRDefault="003D7F5B">
      <w:pPr>
        <w:pStyle w:val="Inhopg3"/>
        <w:rPr>
          <w:rFonts w:asciiTheme="minorHAnsi" w:eastAsiaTheme="minorEastAsia" w:hAnsiTheme="minorHAnsi" w:cstheme="minorBidi"/>
          <w:noProof/>
          <w:sz w:val="22"/>
          <w:szCs w:val="22"/>
        </w:rPr>
      </w:pPr>
      <w:hyperlink w:anchor="_Toc75500296" w:history="1">
        <w:r w:rsidR="0089475D" w:rsidRPr="00C87A37">
          <w:rPr>
            <w:rStyle w:val="Hyperlink"/>
            <w:noProof/>
          </w:rPr>
          <w:t>9.2</w:t>
        </w:r>
        <w:r w:rsidR="0089475D">
          <w:rPr>
            <w:rFonts w:asciiTheme="minorHAnsi" w:eastAsiaTheme="minorEastAsia" w:hAnsiTheme="minorHAnsi" w:cstheme="minorBidi"/>
            <w:noProof/>
            <w:sz w:val="22"/>
            <w:szCs w:val="22"/>
          </w:rPr>
          <w:tab/>
        </w:r>
        <w:r w:rsidR="0089475D" w:rsidRPr="00C87A37">
          <w:rPr>
            <w:rStyle w:val="Hyperlink"/>
            <w:noProof/>
          </w:rPr>
          <w:t>Procedure-informatie en consolidatie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_Toc75500296 \h </w:instrText>
        </w:r>
        <w:r w:rsidR="0089475D" w:rsidRPr="000B31CB">
          <w:rPr>
            <w:rStyle w:val="Verwijzing"/>
            <w:noProof/>
          </w:rPr>
        </w:r>
        <w:r w:rsidR="0089475D" w:rsidRPr="000B31CB">
          <w:rPr>
            <w:rStyle w:val="Verwijzing"/>
            <w:noProof/>
          </w:rPr>
          <w:fldChar w:fldCharType="separate"/>
        </w:r>
        <w:r w:rsidR="00816BCB">
          <w:rPr>
            <w:rStyle w:val="Verwijzing"/>
            <w:noProof/>
          </w:rPr>
          <w:t>112</w:t>
        </w:r>
        <w:r w:rsidR="0089475D" w:rsidRPr="000B31CB">
          <w:rPr>
            <w:rStyle w:val="Verwijzing"/>
            <w:noProof/>
          </w:rPr>
          <w:fldChar w:fldCharType="end"/>
        </w:r>
      </w:hyperlink>
    </w:p>
    <w:p w14:paraId="7DC5D898" w14:textId="51E04253" w:rsidR="0089475D" w:rsidRDefault="003D7F5B">
      <w:pPr>
        <w:pStyle w:val="Inhopg4"/>
        <w:rPr>
          <w:rFonts w:asciiTheme="minorHAnsi" w:eastAsiaTheme="minorEastAsia" w:hAnsiTheme="minorHAnsi" w:cstheme="minorBidi"/>
          <w:noProof/>
          <w:sz w:val="22"/>
          <w:szCs w:val="22"/>
        </w:rPr>
      </w:pPr>
      <w:hyperlink w:anchor="_Toc75500297" w:history="1">
        <w:r w:rsidR="0089475D" w:rsidRPr="00C87A37">
          <w:rPr>
            <w:rStyle w:val="Hyperlink"/>
            <w:noProof/>
          </w:rPr>
          <w:t>9.2.1</w:t>
        </w:r>
        <w:r w:rsidR="0089475D">
          <w:rPr>
            <w:rFonts w:asciiTheme="minorHAnsi" w:eastAsiaTheme="minorEastAsia" w:hAnsiTheme="minorHAnsi" w:cstheme="minorBidi"/>
            <w:noProof/>
            <w:sz w:val="22"/>
            <w:szCs w:val="22"/>
          </w:rPr>
          <w:tab/>
        </w:r>
        <w:r w:rsidR="0089475D" w:rsidRPr="00C87A37">
          <w:rPr>
            <w:rStyle w:val="Hyperlink"/>
            <w:noProof/>
          </w:rPr>
          <w:t>Algemeen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_Toc75500297 \h </w:instrText>
        </w:r>
        <w:r w:rsidR="0089475D" w:rsidRPr="000B31CB">
          <w:rPr>
            <w:rStyle w:val="Verwijzing"/>
            <w:noProof/>
          </w:rPr>
        </w:r>
        <w:r w:rsidR="0089475D" w:rsidRPr="000B31CB">
          <w:rPr>
            <w:rStyle w:val="Verwijzing"/>
            <w:noProof/>
          </w:rPr>
          <w:fldChar w:fldCharType="separate"/>
        </w:r>
        <w:r w:rsidR="00816BCB">
          <w:rPr>
            <w:rStyle w:val="Verwijzing"/>
            <w:noProof/>
          </w:rPr>
          <w:t>112</w:t>
        </w:r>
        <w:r w:rsidR="0089475D" w:rsidRPr="000B31CB">
          <w:rPr>
            <w:rStyle w:val="Verwijzing"/>
            <w:noProof/>
          </w:rPr>
          <w:fldChar w:fldCharType="end"/>
        </w:r>
      </w:hyperlink>
    </w:p>
    <w:p w14:paraId="2A134C89" w14:textId="4C9E9217" w:rsidR="0089475D" w:rsidRDefault="003D7F5B">
      <w:pPr>
        <w:pStyle w:val="Inhopg4"/>
        <w:rPr>
          <w:rFonts w:asciiTheme="minorHAnsi" w:eastAsiaTheme="minorEastAsia" w:hAnsiTheme="minorHAnsi" w:cstheme="minorBidi"/>
          <w:noProof/>
          <w:sz w:val="22"/>
          <w:szCs w:val="22"/>
        </w:rPr>
      </w:pPr>
      <w:hyperlink w:anchor="_Toc75500298" w:history="1">
        <w:r w:rsidR="0089475D" w:rsidRPr="00C87A37">
          <w:rPr>
            <w:rStyle w:val="Hyperlink"/>
            <w:noProof/>
          </w:rPr>
          <w:t>9.2.2</w:t>
        </w:r>
        <w:r w:rsidR="0089475D">
          <w:rPr>
            <w:rFonts w:asciiTheme="minorHAnsi" w:eastAsiaTheme="minorEastAsia" w:hAnsiTheme="minorHAnsi" w:cstheme="minorBidi"/>
            <w:noProof/>
            <w:sz w:val="22"/>
            <w:szCs w:val="22"/>
          </w:rPr>
          <w:tab/>
        </w:r>
        <w:r w:rsidR="0089475D" w:rsidRPr="00C87A37">
          <w:rPr>
            <w:rStyle w:val="Hyperlink"/>
            <w:noProof/>
          </w:rPr>
          <w:t>Ontwerpbesluit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_Toc75500298 \h </w:instrText>
        </w:r>
        <w:r w:rsidR="0089475D" w:rsidRPr="000B31CB">
          <w:rPr>
            <w:rStyle w:val="Verwijzing"/>
            <w:noProof/>
          </w:rPr>
        </w:r>
        <w:r w:rsidR="0089475D" w:rsidRPr="000B31CB">
          <w:rPr>
            <w:rStyle w:val="Verwijzing"/>
            <w:noProof/>
          </w:rPr>
          <w:fldChar w:fldCharType="separate"/>
        </w:r>
        <w:r w:rsidR="00816BCB">
          <w:rPr>
            <w:rStyle w:val="Verwijzing"/>
            <w:noProof/>
          </w:rPr>
          <w:t>113</w:t>
        </w:r>
        <w:r w:rsidR="0089475D" w:rsidRPr="000B31CB">
          <w:rPr>
            <w:rStyle w:val="Verwijzing"/>
            <w:noProof/>
          </w:rPr>
          <w:fldChar w:fldCharType="end"/>
        </w:r>
      </w:hyperlink>
    </w:p>
    <w:p w14:paraId="416BFB36" w14:textId="05449A50" w:rsidR="0089475D" w:rsidRDefault="003D7F5B">
      <w:pPr>
        <w:pStyle w:val="Inhopg4"/>
        <w:rPr>
          <w:rFonts w:asciiTheme="minorHAnsi" w:eastAsiaTheme="minorEastAsia" w:hAnsiTheme="minorHAnsi" w:cstheme="minorBidi"/>
          <w:noProof/>
          <w:sz w:val="22"/>
          <w:szCs w:val="22"/>
        </w:rPr>
      </w:pPr>
      <w:hyperlink w:anchor="_Toc75500299" w:history="1">
        <w:r w:rsidR="0089475D" w:rsidRPr="00C87A37">
          <w:rPr>
            <w:rStyle w:val="Hyperlink"/>
            <w:noProof/>
          </w:rPr>
          <w:t>9.2.3</w:t>
        </w:r>
        <w:r w:rsidR="0089475D">
          <w:rPr>
            <w:rFonts w:asciiTheme="minorHAnsi" w:eastAsiaTheme="minorEastAsia" w:hAnsiTheme="minorHAnsi" w:cstheme="minorBidi"/>
            <w:noProof/>
            <w:sz w:val="22"/>
            <w:szCs w:val="22"/>
          </w:rPr>
          <w:tab/>
        </w:r>
        <w:r w:rsidR="0089475D" w:rsidRPr="00C87A37">
          <w:rPr>
            <w:rStyle w:val="Hyperlink"/>
            <w:noProof/>
          </w:rPr>
          <w:t>Definitief besluit</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_Toc75500299 \h </w:instrText>
        </w:r>
        <w:r w:rsidR="0089475D" w:rsidRPr="000B31CB">
          <w:rPr>
            <w:rStyle w:val="Verwijzing"/>
            <w:noProof/>
          </w:rPr>
        </w:r>
        <w:r w:rsidR="0089475D" w:rsidRPr="000B31CB">
          <w:rPr>
            <w:rStyle w:val="Verwijzing"/>
            <w:noProof/>
          </w:rPr>
          <w:fldChar w:fldCharType="separate"/>
        </w:r>
        <w:r w:rsidR="00816BCB">
          <w:rPr>
            <w:rStyle w:val="Verwijzing"/>
            <w:noProof/>
          </w:rPr>
          <w:t>113</w:t>
        </w:r>
        <w:r w:rsidR="0089475D" w:rsidRPr="000B31CB">
          <w:rPr>
            <w:rStyle w:val="Verwijzing"/>
            <w:noProof/>
          </w:rPr>
          <w:fldChar w:fldCharType="end"/>
        </w:r>
      </w:hyperlink>
    </w:p>
    <w:p w14:paraId="66911F7B" w14:textId="4A752911" w:rsidR="0089475D" w:rsidRDefault="003D7F5B">
      <w:pPr>
        <w:pStyle w:val="Inhopg4"/>
        <w:rPr>
          <w:rFonts w:asciiTheme="minorHAnsi" w:eastAsiaTheme="minorEastAsia" w:hAnsiTheme="minorHAnsi" w:cstheme="minorBidi"/>
          <w:noProof/>
          <w:sz w:val="22"/>
          <w:szCs w:val="22"/>
        </w:rPr>
      </w:pPr>
      <w:hyperlink w:anchor="_Toc75500300" w:history="1">
        <w:r w:rsidR="0089475D" w:rsidRPr="00C87A37">
          <w:rPr>
            <w:rStyle w:val="Hyperlink"/>
            <w:noProof/>
          </w:rPr>
          <w:t>9.2.4</w:t>
        </w:r>
        <w:r w:rsidR="0089475D">
          <w:rPr>
            <w:rFonts w:asciiTheme="minorHAnsi" w:eastAsiaTheme="minorEastAsia" w:hAnsiTheme="minorHAnsi" w:cstheme="minorBidi"/>
            <w:noProof/>
            <w:sz w:val="22"/>
            <w:szCs w:val="22"/>
          </w:rPr>
          <w:tab/>
        </w:r>
        <w:r w:rsidR="0089475D" w:rsidRPr="00C87A37">
          <w:rPr>
            <w:rStyle w:val="Hyperlink"/>
            <w:noProof/>
          </w:rPr>
          <w:t>Procedurestatus van onderdelen van de Regeling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_Toc75500300 \h </w:instrText>
        </w:r>
        <w:r w:rsidR="0089475D" w:rsidRPr="000B31CB">
          <w:rPr>
            <w:rStyle w:val="Verwijzing"/>
            <w:noProof/>
          </w:rPr>
        </w:r>
        <w:r w:rsidR="0089475D" w:rsidRPr="000B31CB">
          <w:rPr>
            <w:rStyle w:val="Verwijzing"/>
            <w:noProof/>
          </w:rPr>
          <w:fldChar w:fldCharType="separate"/>
        </w:r>
        <w:r w:rsidR="00816BCB">
          <w:rPr>
            <w:rStyle w:val="Verwijzing"/>
            <w:noProof/>
          </w:rPr>
          <w:t>114</w:t>
        </w:r>
        <w:r w:rsidR="0089475D" w:rsidRPr="000B31CB">
          <w:rPr>
            <w:rStyle w:val="Verwijzing"/>
            <w:noProof/>
          </w:rPr>
          <w:fldChar w:fldCharType="end"/>
        </w:r>
      </w:hyperlink>
    </w:p>
    <w:p w14:paraId="68719BDB" w14:textId="431D405F" w:rsidR="0089475D" w:rsidRDefault="003D7F5B">
      <w:pPr>
        <w:pStyle w:val="Inhopg3"/>
        <w:rPr>
          <w:rFonts w:asciiTheme="minorHAnsi" w:eastAsiaTheme="minorEastAsia" w:hAnsiTheme="minorHAnsi" w:cstheme="minorBidi"/>
          <w:noProof/>
          <w:sz w:val="22"/>
          <w:szCs w:val="22"/>
        </w:rPr>
      </w:pPr>
      <w:hyperlink w:anchor="_Toc75500301" w:history="1">
        <w:r w:rsidR="0089475D" w:rsidRPr="00C87A37">
          <w:rPr>
            <w:rStyle w:val="Hyperlink"/>
            <w:noProof/>
          </w:rPr>
          <w:t>9.3</w:t>
        </w:r>
        <w:r w:rsidR="0089475D">
          <w:rPr>
            <w:rFonts w:asciiTheme="minorHAnsi" w:eastAsiaTheme="minorEastAsia" w:hAnsiTheme="minorHAnsi" w:cstheme="minorBidi"/>
            <w:noProof/>
            <w:sz w:val="22"/>
            <w:szCs w:val="22"/>
          </w:rPr>
          <w:tab/>
        </w:r>
        <w:r w:rsidR="0089475D" w:rsidRPr="00C87A37">
          <w:rPr>
            <w:rStyle w:val="Hyperlink"/>
            <w:noProof/>
          </w:rPr>
          <w:t>Kennisgeving</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_Toc75500301 \h </w:instrText>
        </w:r>
        <w:r w:rsidR="0089475D" w:rsidRPr="000B31CB">
          <w:rPr>
            <w:rStyle w:val="Verwijzing"/>
            <w:noProof/>
          </w:rPr>
        </w:r>
        <w:r w:rsidR="0089475D" w:rsidRPr="000B31CB">
          <w:rPr>
            <w:rStyle w:val="Verwijzing"/>
            <w:noProof/>
          </w:rPr>
          <w:fldChar w:fldCharType="separate"/>
        </w:r>
        <w:r w:rsidR="00816BCB">
          <w:rPr>
            <w:rStyle w:val="Verwijzing"/>
            <w:noProof/>
          </w:rPr>
          <w:t>114</w:t>
        </w:r>
        <w:r w:rsidR="0089475D" w:rsidRPr="000B31CB">
          <w:rPr>
            <w:rStyle w:val="Verwijzing"/>
            <w:noProof/>
          </w:rPr>
          <w:fldChar w:fldCharType="end"/>
        </w:r>
      </w:hyperlink>
    </w:p>
    <w:p w14:paraId="69750928" w14:textId="0058EFCF" w:rsidR="0089475D" w:rsidRDefault="003D7F5B">
      <w:pPr>
        <w:pStyle w:val="Inhopg3"/>
        <w:rPr>
          <w:rFonts w:asciiTheme="minorHAnsi" w:eastAsiaTheme="minorEastAsia" w:hAnsiTheme="minorHAnsi" w:cstheme="minorBidi"/>
          <w:noProof/>
          <w:sz w:val="22"/>
          <w:szCs w:val="22"/>
        </w:rPr>
      </w:pPr>
      <w:hyperlink w:anchor="_Toc75500302" w:history="1">
        <w:r w:rsidR="0089475D" w:rsidRPr="00C87A37">
          <w:rPr>
            <w:rStyle w:val="Hyperlink"/>
            <w:noProof/>
          </w:rPr>
          <w:t>9.4</w:t>
        </w:r>
        <w:r w:rsidR="0089475D">
          <w:rPr>
            <w:rFonts w:asciiTheme="minorHAnsi" w:eastAsiaTheme="minorEastAsia" w:hAnsiTheme="minorHAnsi" w:cstheme="minorBidi"/>
            <w:noProof/>
            <w:sz w:val="22"/>
            <w:szCs w:val="22"/>
          </w:rPr>
          <w:tab/>
        </w:r>
        <w:r w:rsidR="0089475D" w:rsidRPr="00C87A37">
          <w:rPr>
            <w:rStyle w:val="Hyperlink"/>
            <w:noProof/>
          </w:rPr>
          <w:t>Muteren van OW-objecten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_Toc75500302 \h </w:instrText>
        </w:r>
        <w:r w:rsidR="0089475D" w:rsidRPr="000B31CB">
          <w:rPr>
            <w:rStyle w:val="Verwijzing"/>
            <w:noProof/>
          </w:rPr>
        </w:r>
        <w:r w:rsidR="0089475D" w:rsidRPr="000B31CB">
          <w:rPr>
            <w:rStyle w:val="Verwijzing"/>
            <w:noProof/>
          </w:rPr>
          <w:fldChar w:fldCharType="separate"/>
        </w:r>
        <w:r w:rsidR="00816BCB">
          <w:rPr>
            <w:rStyle w:val="Verwijzing"/>
            <w:noProof/>
          </w:rPr>
          <w:t>116</w:t>
        </w:r>
        <w:r w:rsidR="0089475D" w:rsidRPr="000B31CB">
          <w:rPr>
            <w:rStyle w:val="Verwijzing"/>
            <w:noProof/>
          </w:rPr>
          <w:fldChar w:fldCharType="end"/>
        </w:r>
      </w:hyperlink>
    </w:p>
    <w:p w14:paraId="49ED3340" w14:textId="334C63CD" w:rsidR="0089475D" w:rsidRDefault="003D7F5B">
      <w:pPr>
        <w:pStyle w:val="Inhopg1"/>
        <w:rPr>
          <w:rFonts w:asciiTheme="minorHAnsi" w:eastAsiaTheme="minorEastAsia" w:hAnsiTheme="minorHAnsi" w:cstheme="minorBidi"/>
          <w:b w:val="0"/>
          <w:noProof/>
          <w:sz w:val="22"/>
          <w:szCs w:val="22"/>
        </w:rPr>
      </w:pPr>
      <w:hyperlink w:anchor="_Toc75500303" w:history="1">
        <w:r w:rsidR="0089475D" w:rsidRPr="00C87A37">
          <w:rPr>
            <w:rStyle w:val="Hyperlink"/>
            <w:noProof/>
          </w:rPr>
          <w:t>D</w:t>
        </w:r>
        <w:r w:rsidR="0089475D">
          <w:rPr>
            <w:rFonts w:asciiTheme="minorHAnsi" w:eastAsiaTheme="minorEastAsia" w:hAnsiTheme="minorHAnsi" w:cstheme="minorBidi"/>
            <w:b w:val="0"/>
            <w:noProof/>
            <w:sz w:val="22"/>
            <w:szCs w:val="22"/>
          </w:rPr>
          <w:tab/>
        </w:r>
        <w:r w:rsidR="0089475D" w:rsidRPr="00C87A37">
          <w:rPr>
            <w:rStyle w:val="Hyperlink"/>
            <w:noProof/>
          </w:rPr>
          <w:t>Bijlagen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_Toc75500303 \h </w:instrText>
        </w:r>
        <w:r w:rsidR="0089475D" w:rsidRPr="000B31CB">
          <w:rPr>
            <w:rStyle w:val="Verwijzing"/>
            <w:noProof/>
          </w:rPr>
        </w:r>
        <w:r w:rsidR="0089475D" w:rsidRPr="000B31CB">
          <w:rPr>
            <w:rStyle w:val="Verwijzing"/>
            <w:noProof/>
          </w:rPr>
          <w:fldChar w:fldCharType="separate"/>
        </w:r>
        <w:r w:rsidR="00816BCB">
          <w:rPr>
            <w:rStyle w:val="Verwijzing"/>
            <w:noProof/>
          </w:rPr>
          <w:t>117</w:t>
        </w:r>
        <w:r w:rsidR="0089475D" w:rsidRPr="000B31CB">
          <w:rPr>
            <w:rStyle w:val="Verwijzing"/>
            <w:noProof/>
          </w:rPr>
          <w:fldChar w:fldCharType="end"/>
        </w:r>
      </w:hyperlink>
    </w:p>
    <w:p w14:paraId="2BD3F16C" w14:textId="7B954920" w:rsidR="0089475D" w:rsidRDefault="003D7F5B">
      <w:pPr>
        <w:pStyle w:val="Inhopg6"/>
        <w:rPr>
          <w:rFonts w:asciiTheme="minorHAnsi" w:eastAsiaTheme="minorEastAsia" w:hAnsiTheme="minorHAnsi" w:cstheme="minorBidi"/>
          <w:noProof/>
          <w:sz w:val="22"/>
          <w:szCs w:val="22"/>
        </w:rPr>
      </w:pPr>
      <w:hyperlink w:anchor="_Toc75500304" w:history="1">
        <w:r w:rsidR="0089475D" w:rsidRPr="00C87A37">
          <w:rPr>
            <w:rStyle w:val="Hyperlink"/>
            <w:noProof/>
          </w:rPr>
          <w:t>Bijlage 1</w:t>
        </w:r>
        <w:r w:rsidR="0089475D">
          <w:rPr>
            <w:rFonts w:asciiTheme="minorHAnsi" w:eastAsiaTheme="minorEastAsia" w:hAnsiTheme="minorHAnsi" w:cstheme="minorBidi"/>
            <w:noProof/>
            <w:sz w:val="22"/>
            <w:szCs w:val="22"/>
          </w:rPr>
          <w:tab/>
        </w:r>
        <w:r w:rsidR="0089475D" w:rsidRPr="00C87A37">
          <w:rPr>
            <w:rStyle w:val="Hyperlink"/>
            <w:noProof/>
          </w:rPr>
          <w:t>Ontwerpkeuzen</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_Toc75500304 \h </w:instrText>
        </w:r>
        <w:r w:rsidR="0089475D" w:rsidRPr="000B31CB">
          <w:rPr>
            <w:rStyle w:val="Verwijzing"/>
            <w:noProof/>
          </w:rPr>
        </w:r>
        <w:r w:rsidR="0089475D" w:rsidRPr="000B31CB">
          <w:rPr>
            <w:rStyle w:val="Verwijzing"/>
            <w:noProof/>
          </w:rPr>
          <w:fldChar w:fldCharType="separate"/>
        </w:r>
        <w:r w:rsidR="00816BCB">
          <w:rPr>
            <w:rStyle w:val="Verwijzing"/>
            <w:noProof/>
          </w:rPr>
          <w:t>118</w:t>
        </w:r>
        <w:r w:rsidR="0089475D" w:rsidRPr="000B31CB">
          <w:rPr>
            <w:rStyle w:val="Verwijzing"/>
            <w:noProof/>
          </w:rPr>
          <w:fldChar w:fldCharType="end"/>
        </w:r>
      </w:hyperlink>
    </w:p>
    <w:p w14:paraId="7CE18789" w14:textId="4BE91ADD" w:rsidR="0089475D" w:rsidRDefault="003D7F5B">
      <w:pPr>
        <w:pStyle w:val="Inhopg6"/>
        <w:rPr>
          <w:rFonts w:asciiTheme="minorHAnsi" w:eastAsiaTheme="minorEastAsia" w:hAnsiTheme="minorHAnsi" w:cstheme="minorBidi"/>
          <w:noProof/>
          <w:sz w:val="22"/>
          <w:szCs w:val="22"/>
        </w:rPr>
      </w:pPr>
      <w:hyperlink w:anchor="_Toc75500305" w:history="1">
        <w:r w:rsidR="0089475D" w:rsidRPr="00C87A37">
          <w:rPr>
            <w:rStyle w:val="Hyperlink"/>
            <w:noProof/>
          </w:rPr>
          <w:t>Bijlage 2</w:t>
        </w:r>
        <w:r w:rsidR="0089475D">
          <w:rPr>
            <w:rFonts w:asciiTheme="minorHAnsi" w:eastAsiaTheme="minorEastAsia" w:hAnsiTheme="minorHAnsi" w:cstheme="minorBidi"/>
            <w:noProof/>
            <w:sz w:val="22"/>
            <w:szCs w:val="22"/>
          </w:rPr>
          <w:tab/>
        </w:r>
        <w:r w:rsidR="0089475D" w:rsidRPr="00C87A37">
          <w:rPr>
            <w:rStyle w:val="Hyperlink"/>
            <w:noProof/>
          </w:rPr>
          <w:t>Projectprocedure</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_Toc75500305 \h </w:instrText>
        </w:r>
        <w:r w:rsidR="0089475D" w:rsidRPr="000B31CB">
          <w:rPr>
            <w:rStyle w:val="Verwijzing"/>
            <w:noProof/>
          </w:rPr>
        </w:r>
        <w:r w:rsidR="0089475D" w:rsidRPr="000B31CB">
          <w:rPr>
            <w:rStyle w:val="Verwijzing"/>
            <w:noProof/>
          </w:rPr>
          <w:fldChar w:fldCharType="separate"/>
        </w:r>
        <w:r w:rsidR="00816BCB">
          <w:rPr>
            <w:rStyle w:val="Verwijzing"/>
            <w:noProof/>
          </w:rPr>
          <w:t>119</w:t>
        </w:r>
        <w:r w:rsidR="0089475D" w:rsidRPr="000B31CB">
          <w:rPr>
            <w:rStyle w:val="Verwijzing"/>
            <w:noProof/>
          </w:rPr>
          <w:fldChar w:fldCharType="end"/>
        </w:r>
      </w:hyperlink>
    </w:p>
    <w:p w14:paraId="731981A9" w14:textId="6772AC49" w:rsidR="0089475D" w:rsidRDefault="003D7F5B">
      <w:pPr>
        <w:pStyle w:val="Inhopg6"/>
        <w:rPr>
          <w:rFonts w:asciiTheme="minorHAnsi" w:eastAsiaTheme="minorEastAsia" w:hAnsiTheme="minorHAnsi" w:cstheme="minorBidi"/>
          <w:noProof/>
          <w:sz w:val="22"/>
          <w:szCs w:val="22"/>
        </w:rPr>
      </w:pPr>
      <w:hyperlink w:anchor="_Toc75500306" w:history="1">
        <w:r w:rsidR="0089475D" w:rsidRPr="00C87A37">
          <w:rPr>
            <w:rStyle w:val="Hyperlink"/>
            <w:noProof/>
          </w:rPr>
          <w:t>Bijlage 3</w:t>
        </w:r>
        <w:r w:rsidR="0089475D">
          <w:rPr>
            <w:rFonts w:asciiTheme="minorHAnsi" w:eastAsiaTheme="minorEastAsia" w:hAnsiTheme="minorHAnsi" w:cstheme="minorBidi"/>
            <w:noProof/>
            <w:sz w:val="22"/>
            <w:szCs w:val="22"/>
          </w:rPr>
          <w:tab/>
        </w:r>
        <w:r w:rsidR="0089475D" w:rsidRPr="00C87A37">
          <w:rPr>
            <w:rStyle w:val="Hyperlink"/>
            <w:noProof/>
          </w:rPr>
          <w:t>De relatie tussen artikel 1.2 Omgevingswet en de waardelijst voor thema</w:t>
        </w:r>
        <w:r w:rsidR="0089475D">
          <w:rPr>
            <w:noProof/>
          </w:rPr>
          <w:tab/>
        </w:r>
        <w:r w:rsidR="0089475D" w:rsidRPr="000B31CB">
          <w:rPr>
            <w:rStyle w:val="Verwijzing"/>
            <w:noProof/>
          </w:rPr>
          <w:fldChar w:fldCharType="begin"/>
        </w:r>
        <w:r w:rsidR="0089475D" w:rsidRPr="000B31CB">
          <w:rPr>
            <w:rStyle w:val="Verwijzing"/>
            <w:noProof/>
          </w:rPr>
          <w:instrText xml:space="preserve"> PAGEREF _Toc75500306 \h </w:instrText>
        </w:r>
        <w:r w:rsidR="0089475D" w:rsidRPr="000B31CB">
          <w:rPr>
            <w:rStyle w:val="Verwijzing"/>
            <w:noProof/>
          </w:rPr>
        </w:r>
        <w:r w:rsidR="0089475D" w:rsidRPr="000B31CB">
          <w:rPr>
            <w:rStyle w:val="Verwijzing"/>
            <w:noProof/>
          </w:rPr>
          <w:fldChar w:fldCharType="separate"/>
        </w:r>
        <w:r w:rsidR="00816BCB">
          <w:rPr>
            <w:rStyle w:val="Verwijzing"/>
            <w:noProof/>
          </w:rPr>
          <w:t>121</w:t>
        </w:r>
        <w:r w:rsidR="0089475D" w:rsidRPr="000B31CB">
          <w:rPr>
            <w:rStyle w:val="Verwijzing"/>
            <w:noProof/>
          </w:rPr>
          <w:fldChar w:fldCharType="end"/>
        </w:r>
      </w:hyperlink>
    </w:p>
    <w:p w14:paraId="3DF1DDB6" w14:textId="34902A01" w:rsidR="00907399" w:rsidRPr="002D2D4E" w:rsidRDefault="006B09B8" w:rsidP="006344C7">
      <w:r w:rsidRPr="002D2D4E">
        <w:rPr>
          <w:b/>
        </w:rPr>
        <w:fldChar w:fldCharType="end"/>
      </w:r>
    </w:p>
    <w:p w14:paraId="02D374A6" w14:textId="77777777" w:rsidR="006C24A8" w:rsidRPr="002D2D4E" w:rsidRDefault="006C24A8" w:rsidP="006B09B8">
      <w:pPr>
        <w:sectPr w:rsidR="006C24A8" w:rsidRPr="002D2D4E" w:rsidSect="003F3E6D">
          <w:endnotePr>
            <w:numFmt w:val="decimal"/>
          </w:endnotePr>
          <w:pgSz w:w="11906" w:h="16838" w:code="9"/>
          <w:pgMar w:top="1701" w:right="1134" w:bottom="1701" w:left="2268" w:header="567" w:footer="567" w:gutter="0"/>
          <w:cols w:space="708"/>
          <w:docGrid w:linePitch="360"/>
        </w:sectPr>
      </w:pPr>
    </w:p>
    <w:p w14:paraId="052EBC81" w14:textId="77777777" w:rsidR="00E33EDD" w:rsidRPr="00B26823" w:rsidRDefault="00E33EDD" w:rsidP="00E33EDD">
      <w:pPr>
        <w:pStyle w:val="Kop1"/>
      </w:pPr>
      <w:bookmarkStart w:id="0" w:name="_Ref_70b07588f5bcccc211add9f1c3903d72_1"/>
      <w:bookmarkStart w:id="1" w:name="_Toc75500129"/>
      <w:r w:rsidRPr="00B26823">
        <w:lastRenderedPageBreak/>
        <w:t>Uitgangspunten voor de modellering</w:t>
      </w:r>
      <w:bookmarkEnd w:id="0"/>
      <w:bookmarkEnd w:id="1"/>
    </w:p>
    <w:p w14:paraId="6D025D2E" w14:textId="11084FC2" w:rsidR="00E33EDD" w:rsidRPr="00B26823" w:rsidRDefault="00E33EDD" w:rsidP="00E33EDD">
      <w:pPr>
        <w:pStyle w:val="Kop2"/>
      </w:pPr>
      <w:bookmarkStart w:id="2" w:name="_Toc75500130"/>
      <w:r w:rsidRPr="00B26823">
        <w:lastRenderedPageBreak/>
        <w:t>Inleiding</w:t>
      </w:r>
      <w:bookmarkEnd w:id="2"/>
    </w:p>
    <w:p w14:paraId="0EBDA704" w14:textId="77777777" w:rsidR="00E33EDD" w:rsidRPr="00B26823" w:rsidRDefault="00E33EDD" w:rsidP="00E33EDD">
      <w:pPr>
        <w:pStyle w:val="Kop3"/>
      </w:pPr>
      <w:bookmarkStart w:id="3" w:name="_Toc75500131"/>
      <w:r w:rsidRPr="00B26823">
        <w:t>Aanleiding</w:t>
      </w:r>
      <w:bookmarkEnd w:id="3"/>
    </w:p>
    <w:p w14:paraId="1CBCEBA5" w14:textId="084D6BDC" w:rsidR="00E33EDD" w:rsidRPr="00B26823" w:rsidRDefault="00E33EDD" w:rsidP="00E33EDD">
      <w:r w:rsidRPr="00B26823">
        <w:t xml:space="preserve">Het motto van de Omgevingswet is </w:t>
      </w:r>
      <w:r w:rsidR="00D9742C" w:rsidRPr="00B26823">
        <w:t>‘</w:t>
      </w:r>
      <w:r w:rsidRPr="00B26823">
        <w:t>Ruimte voor ontwikkeling, waarborgen voor kwaliteit</w:t>
      </w:r>
      <w:r w:rsidR="00D9742C" w:rsidRPr="00B26823">
        <w:t>’</w:t>
      </w:r>
      <w:r w:rsidRPr="00B26823">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E33EDD" w:rsidRPr="00B26823" w:rsidRDefault="00E33EDD" w:rsidP="00E33EDD">
      <w:pPr>
        <w:pStyle w:val="Kop4"/>
      </w:pPr>
      <w:bookmarkStart w:id="4" w:name="_Ref_246bfbf774e3cc51b6dea74ec90a8836_1"/>
      <w:bookmarkStart w:id="5" w:name="_Toc75500132"/>
      <w:r w:rsidRPr="00B26823">
        <w:t>Nieuw stelsel omgevingsrecht</w:t>
      </w:r>
      <w:bookmarkEnd w:id="4"/>
      <w:bookmarkEnd w:id="5"/>
    </w:p>
    <w:p w14:paraId="6BD6A1FE" w14:textId="77777777" w:rsidR="00E33EDD" w:rsidRPr="00B26823" w:rsidRDefault="00E33EDD" w:rsidP="00E33EDD">
      <w:r w:rsidRPr="00B26823">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E33EDD" w:rsidRPr="00B26823" w:rsidRDefault="00E33EDD" w:rsidP="00E33EDD">
      <w:pPr>
        <w:pStyle w:val="Opsommingtekens1"/>
      </w:pPr>
      <w:r w:rsidRPr="00B26823">
        <w:t>Het omgevingsrecht is inzichtelijk, voorspelbaar en gemakkelijk in het gebruik.</w:t>
      </w:r>
    </w:p>
    <w:p w14:paraId="4EA167C2" w14:textId="77777777" w:rsidR="00E33EDD" w:rsidRPr="00B26823" w:rsidRDefault="00E33EDD" w:rsidP="00E33EDD">
      <w:pPr>
        <w:pStyle w:val="Opsommingtekens1"/>
      </w:pPr>
      <w:r w:rsidRPr="00B26823">
        <w:t>De leefomgeving staat op een samenhangende manier centraal in beleid, besluitvorming en regelgeving.</w:t>
      </w:r>
    </w:p>
    <w:p w14:paraId="21166508" w14:textId="77777777" w:rsidR="00E33EDD" w:rsidRPr="00B26823" w:rsidRDefault="00E33EDD" w:rsidP="00E33EDD">
      <w:pPr>
        <w:pStyle w:val="Opsommingtekens1"/>
      </w:pPr>
      <w:r w:rsidRPr="00B26823">
        <w:t>Een actieve en flexibele aanpak biedt overheden meer afwegingsruimte om doelen voor de leefomgeving te bereiken.</w:t>
      </w:r>
    </w:p>
    <w:p w14:paraId="732E986E" w14:textId="77777777" w:rsidR="00E33EDD" w:rsidRPr="00B26823" w:rsidRDefault="00E33EDD" w:rsidP="00E33EDD">
      <w:pPr>
        <w:pStyle w:val="Opsommingtekens1"/>
      </w:pPr>
      <w:r w:rsidRPr="00B26823">
        <w:t>Besluitvorming over projecten in de leefomgeving gaat sneller en beter.</w:t>
      </w:r>
    </w:p>
    <w:p w14:paraId="5D9A9A76" w14:textId="77777777" w:rsidR="00E33EDD" w:rsidRPr="00B26823" w:rsidRDefault="00E33EDD" w:rsidP="00E33EDD"/>
    <w:p w14:paraId="0F248D4B" w14:textId="0FABDD07" w:rsidR="00E33EDD" w:rsidRPr="00B26823" w:rsidRDefault="00E33EDD" w:rsidP="00E33EDD">
      <w:r w:rsidRPr="00B26823">
        <w:t xml:space="preserve">Voor de realisatie van deze doelen biedt de wetgever diverse juridische instrumenten, waaronder de </w:t>
      </w:r>
      <w:r w:rsidR="00D9742C" w:rsidRPr="00B4058F">
        <w:t xml:space="preserve">besluiten en andere rechtsfiguren </w:t>
      </w:r>
      <w:r w:rsidRPr="00B26823">
        <w:t>die verschillende bevoegde gezagen in staat stellen besluiten te nemen die ingrijpen in de leefomgeving. De belangrijkste</w:t>
      </w:r>
      <w:r w:rsidR="00D9742C" w:rsidRPr="00B26823">
        <w:t xml:space="preserve"> </w:t>
      </w:r>
      <w:r w:rsidR="00D9742C">
        <w:t>instrumenten</w:t>
      </w:r>
      <w:r w:rsidR="00D9742C" w:rsidRPr="00B26823">
        <w:t xml:space="preserve"> </w:t>
      </w:r>
      <w:r w:rsidRPr="00B26823">
        <w:t>zijn:</w:t>
      </w:r>
    </w:p>
    <w:p w14:paraId="084D235B" w14:textId="77777777" w:rsidR="00E33EDD" w:rsidRPr="00B26823" w:rsidRDefault="00E33EDD" w:rsidP="00E33EDD">
      <w:pPr>
        <w:pStyle w:val="Opsommingtekens1"/>
      </w:pPr>
      <w:r w:rsidRPr="00B26823">
        <w:t>Algemene Maatregel van Bestuur (Rijk)</w:t>
      </w:r>
    </w:p>
    <w:p w14:paraId="12521AE0" w14:textId="77777777" w:rsidR="00E33EDD" w:rsidRPr="00B26823" w:rsidRDefault="00E33EDD" w:rsidP="00E33EDD">
      <w:pPr>
        <w:pStyle w:val="Opsommingtekens1"/>
      </w:pPr>
      <w:r w:rsidRPr="00B26823">
        <w:t>Ministeriële Regeling (Rijk)</w:t>
      </w:r>
    </w:p>
    <w:p w14:paraId="72DDBB6B" w14:textId="77777777" w:rsidR="00E33EDD" w:rsidRPr="00B26823" w:rsidRDefault="00E33EDD" w:rsidP="00E33EDD">
      <w:pPr>
        <w:pStyle w:val="Opsommingtekens1"/>
      </w:pPr>
      <w:r w:rsidRPr="00B26823">
        <w:t>Omgevingsvisie (Rijk, provincies en gemeenten)</w:t>
      </w:r>
    </w:p>
    <w:p w14:paraId="3F6BF2FB" w14:textId="77777777" w:rsidR="00E33EDD" w:rsidRPr="00B26823" w:rsidRDefault="00E33EDD" w:rsidP="00E33EDD">
      <w:pPr>
        <w:pStyle w:val="Opsommingtekens1"/>
      </w:pPr>
      <w:r w:rsidRPr="00B26823">
        <w:t>Omgevingsverordening (Provincies)</w:t>
      </w:r>
    </w:p>
    <w:p w14:paraId="2B554B72" w14:textId="77777777" w:rsidR="00E33EDD" w:rsidRPr="00B26823" w:rsidRDefault="00E33EDD" w:rsidP="00E33EDD">
      <w:pPr>
        <w:pStyle w:val="Opsommingtekens1"/>
      </w:pPr>
      <w:r w:rsidRPr="00B26823">
        <w:t>Waterschapsverordening (Waterschappen)</w:t>
      </w:r>
    </w:p>
    <w:p w14:paraId="023C1A1A" w14:textId="77777777" w:rsidR="00E33EDD" w:rsidRPr="00B26823" w:rsidRDefault="00E33EDD" w:rsidP="00E33EDD">
      <w:pPr>
        <w:pStyle w:val="Opsommingtekens1"/>
      </w:pPr>
      <w:r w:rsidRPr="00B26823">
        <w:t>Omgevingsplan (Gemeenten)</w:t>
      </w:r>
    </w:p>
    <w:p w14:paraId="56C20813" w14:textId="77777777" w:rsidR="00E33EDD" w:rsidRPr="00B26823" w:rsidRDefault="00E33EDD" w:rsidP="00E33EDD">
      <w:pPr>
        <w:pStyle w:val="Opsommingtekens1"/>
      </w:pPr>
      <w:r w:rsidRPr="00B26823">
        <w:t>Projectbesluit (Rijk, provincies en waterschappen)</w:t>
      </w:r>
    </w:p>
    <w:p w14:paraId="6CBC9652" w14:textId="7C17310C" w:rsidR="00E33EDD" w:rsidRPr="00B26823" w:rsidRDefault="00E33EDD" w:rsidP="00E33EDD">
      <w:pPr>
        <w:pStyle w:val="Opsommingtekens1"/>
      </w:pPr>
      <w:r w:rsidRPr="00B26823">
        <w:t>Programma (Rijk, provincies, gemeenten en waterschappen)</w:t>
      </w:r>
    </w:p>
    <w:p w14:paraId="372262F4" w14:textId="5143E2F2" w:rsidR="00E33EDD" w:rsidRPr="00B26823" w:rsidRDefault="00D9742C" w:rsidP="00E33EDD">
      <w:pPr>
        <w:pStyle w:val="Kop4"/>
      </w:pPr>
      <w:bookmarkStart w:id="6" w:name="_Toc75500133"/>
      <w:r w:rsidRPr="00B26823">
        <w:t>LVBB, overheid.nl en DSO-LV</w:t>
      </w:r>
      <w:bookmarkEnd w:id="6"/>
    </w:p>
    <w:p w14:paraId="4D93B84F" w14:textId="31E25C08" w:rsidR="00DA6D81" w:rsidRPr="00B26823" w:rsidRDefault="00D9742C" w:rsidP="00E33EDD">
      <w:r>
        <w:t>Besluiten</w:t>
      </w:r>
      <w:r w:rsidRPr="00B26823">
        <w:t xml:space="preserve"> </w:t>
      </w:r>
      <w:r w:rsidR="00DA6D81" w:rsidRPr="00B26823">
        <w:t>moeten</w:t>
      </w:r>
      <w:r>
        <w:t>,</w:t>
      </w:r>
      <w:r w:rsidR="00DA6D81" w:rsidRPr="00B26823">
        <w:t xml:space="preserve"> om werking te kunnen hebben</w:t>
      </w:r>
      <w:r w:rsidR="0050266D" w:rsidRPr="00B26823">
        <w:t>,</w:t>
      </w:r>
      <w:r w:rsidR="00DA6D81" w:rsidRPr="00B26823">
        <w:t xml:space="preserve"> worden bekendgemaakt</w:t>
      </w:r>
      <w:r w:rsidR="00376E24" w:rsidRPr="00B26823">
        <w:t xml:space="preserve"> respectievelijk gepubliceerd.</w:t>
      </w:r>
      <w:r w:rsidR="002078C8" w:rsidRPr="00B26823">
        <w:t xml:space="preserve"> </w:t>
      </w:r>
      <w:r w:rsidR="00E411C0" w:rsidRPr="00B26823">
        <w:t xml:space="preserve">Daartoe moeten ze worden </w:t>
      </w:r>
      <w:r w:rsidR="00F72B52" w:rsidRPr="00B26823">
        <w:t>aangeleverd aan de Landelijke Voorziening Bekendmaken en Beschikbaarstellen (verder: LVBB)</w:t>
      </w:r>
      <w:r w:rsidR="006C4E9C" w:rsidRPr="00B26823">
        <w:t>.</w:t>
      </w:r>
      <w:r w:rsidR="00F72B52" w:rsidRPr="00B26823">
        <w:t xml:space="preserve"> </w:t>
      </w:r>
      <w:r w:rsidR="005C1181" w:rsidRPr="00B26823">
        <w:t xml:space="preserve">De LVBB </w:t>
      </w:r>
      <w:r w:rsidRPr="00B26823">
        <w:t>ver</w:t>
      </w:r>
      <w:r w:rsidR="005C1181" w:rsidRPr="00B26823">
        <w:t xml:space="preserve">zorgt </w:t>
      </w:r>
      <w:r w:rsidRPr="00B26823">
        <w:t>vervolgens</w:t>
      </w:r>
      <w:r w:rsidR="005C1181" w:rsidRPr="00B26823">
        <w:t xml:space="preserve"> de bekendmaking van de besluiten </w:t>
      </w:r>
      <w:r w:rsidRPr="00B26823">
        <w:t xml:space="preserve">en de consolidatie van wijzigingsbesluiten in de (geconsolideerde) Regeling. Beide worden geplaatst op het internetportaal overheid.nl: de </w:t>
      </w:r>
      <w:r w:rsidR="005C1181" w:rsidRPr="00B26823">
        <w:t xml:space="preserve">bekendmaking van de besluiten </w:t>
      </w:r>
      <w:r w:rsidRPr="00B26823">
        <w:t xml:space="preserve">komt op officielebekendmakingen.nl </w:t>
      </w:r>
      <w:r w:rsidR="00074A84" w:rsidRPr="00B26823">
        <w:t xml:space="preserve">in het digitale publicatieblad van het bevoegde gezag </w:t>
      </w:r>
      <w:r w:rsidR="005C1181" w:rsidRPr="00B26823">
        <w:t xml:space="preserve">en de </w:t>
      </w:r>
      <w:r w:rsidRPr="00B26823">
        <w:t>geconsolideerde R</w:t>
      </w:r>
      <w:r w:rsidR="005C1181" w:rsidRPr="00B26823">
        <w:t>egeling</w:t>
      </w:r>
      <w:r w:rsidRPr="00B26823">
        <w:t xml:space="preserve"> in de nationale respectievelijk lokale regelingenbank</w:t>
      </w:r>
      <w:r w:rsidR="005C1181" w:rsidRPr="00B26823">
        <w:t xml:space="preserve">. </w:t>
      </w:r>
      <w:r w:rsidR="00E91538" w:rsidRPr="00B26823">
        <w:t>De</w:t>
      </w:r>
      <w:r w:rsidR="004D6DB8" w:rsidRPr="00B26823" w:rsidDel="00AA0894">
        <w:t xml:space="preserve"> </w:t>
      </w:r>
      <w:r w:rsidR="004D6DB8" w:rsidRPr="00B26823" w:rsidDel="008B7535">
        <w:t xml:space="preserve">geconsolideerde </w:t>
      </w:r>
      <w:r w:rsidRPr="00B26823">
        <w:t>Regeling</w:t>
      </w:r>
      <w:r w:rsidR="00423D19" w:rsidRPr="00B26823">
        <w:t xml:space="preserve"> </w:t>
      </w:r>
      <w:r w:rsidRPr="00B26823">
        <w:t xml:space="preserve">(in STOP-termen: de Toestand) wordt doorgeleverd </w:t>
      </w:r>
      <w:r w:rsidR="004D6DB8" w:rsidRPr="00B26823">
        <w:t xml:space="preserve">aan de hierna te bespreken DSO-LV. </w:t>
      </w:r>
      <w:r w:rsidR="004C7686" w:rsidRPr="00B26823">
        <w:t>D</w:t>
      </w:r>
      <w:r w:rsidR="00F438D4" w:rsidRPr="00B26823">
        <w:t>eze</w:t>
      </w:r>
      <w:r w:rsidR="004C7686" w:rsidRPr="00B26823">
        <w:t xml:space="preserve"> proces</w:t>
      </w:r>
      <w:r w:rsidR="00F438D4" w:rsidRPr="00B26823">
        <w:t>sen</w:t>
      </w:r>
      <w:r w:rsidR="004C7686" w:rsidRPr="00B26823">
        <w:t xml:space="preserve"> en de resultaten daarvan zijn nader beschreven in </w:t>
      </w:r>
      <w:r w:rsidRPr="00B26823">
        <w:t xml:space="preserve">paragraaf </w:t>
      </w:r>
      <w:r w:rsidR="004C7686" w:rsidRPr="000B31CB">
        <w:rPr>
          <w:rStyle w:val="Verwijzing"/>
        </w:rPr>
        <w:fldChar w:fldCharType="begin"/>
      </w:r>
      <w:r w:rsidR="004C7686" w:rsidRPr="000B31CB">
        <w:rPr>
          <w:rStyle w:val="Verwijzing"/>
        </w:rPr>
        <w:instrText xml:space="preserve"> REF _Ref_ad9ae15e60cd868fda00aae4b9e99100_1 </w:instrText>
      </w:r>
      <w:r w:rsidRPr="000B31CB">
        <w:rPr>
          <w:rStyle w:val="Verwijzing"/>
        </w:rPr>
        <w:instrText>\n \h</w:instrText>
      </w:r>
      <w:r w:rsidR="004C7686" w:rsidRPr="000B31CB">
        <w:rPr>
          <w:rStyle w:val="Verwijzing"/>
        </w:rPr>
        <w:instrText xml:space="preserve"> </w:instrText>
      </w:r>
      <w:r w:rsidRPr="000B31CB">
        <w:rPr>
          <w:rStyle w:val="Verwijzing"/>
        </w:rPr>
        <w:instrText xml:space="preserve"> \* MERGEFORMAT </w:instrText>
      </w:r>
      <w:r w:rsidR="004C7686" w:rsidRPr="000B31CB">
        <w:rPr>
          <w:rStyle w:val="Verwijzing"/>
        </w:rPr>
      </w:r>
      <w:r w:rsidR="004C7686" w:rsidRPr="000B31CB">
        <w:rPr>
          <w:rStyle w:val="Verwijzing"/>
        </w:rPr>
        <w:fldChar w:fldCharType="separate"/>
      </w:r>
      <w:r w:rsidR="00816BCB">
        <w:rPr>
          <w:rStyle w:val="Verwijzing"/>
        </w:rPr>
        <w:t>3.8</w:t>
      </w:r>
      <w:r w:rsidR="004C7686" w:rsidRPr="000B31CB">
        <w:rPr>
          <w:rStyle w:val="Verwijzing"/>
        </w:rPr>
        <w:fldChar w:fldCharType="end"/>
      </w:r>
      <w:r w:rsidR="00B05E9D" w:rsidRPr="00B26823">
        <w:t>.</w:t>
      </w:r>
    </w:p>
    <w:p w14:paraId="64EB4623" w14:textId="77777777" w:rsidR="00B05E9D" w:rsidRPr="00B26823" w:rsidRDefault="00B05E9D" w:rsidP="00E33EDD"/>
    <w:p w14:paraId="3D3AF186" w14:textId="727E1FE0" w:rsidR="00E33EDD" w:rsidRPr="00B26823" w:rsidRDefault="00E33EDD" w:rsidP="00E33EDD">
      <w:r w:rsidRPr="00B26823">
        <w:lastRenderedPageBreak/>
        <w:t xml:space="preserve">Digitalisering is een </w:t>
      </w:r>
      <w:r w:rsidR="00D9742C">
        <w:t>van de</w:t>
      </w:r>
      <w:r w:rsidRPr="00B26823">
        <w:t xml:space="preserve"> instrument</w:t>
      </w:r>
      <w:r w:rsidR="00D9742C">
        <w:t>en</w:t>
      </w:r>
      <w:r w:rsidRPr="00B26823">
        <w:t xml:space="preserve"> voor het behalen van </w:t>
      </w:r>
      <w:r w:rsidR="00275CC4" w:rsidRPr="00B26823">
        <w:t xml:space="preserve">de </w:t>
      </w:r>
      <w:r w:rsidR="00D9742C" w:rsidRPr="00B26823">
        <w:t xml:space="preserve">in paragraaf </w:t>
      </w:r>
      <w:r w:rsidR="00D9742C" w:rsidRPr="000B31CB">
        <w:rPr>
          <w:rStyle w:val="Verwijzing"/>
        </w:rPr>
        <w:fldChar w:fldCharType="begin"/>
      </w:r>
      <w:r w:rsidR="00D9742C" w:rsidRPr="000B31CB">
        <w:rPr>
          <w:rStyle w:val="Verwijzing"/>
        </w:rPr>
        <w:instrText xml:space="preserve"> REF _Ref_246bfbf774e3cc51b6dea74ec90a8836_1 \n \h  \* MERGEFORMAT </w:instrText>
      </w:r>
      <w:r w:rsidR="00D9742C" w:rsidRPr="000B31CB">
        <w:rPr>
          <w:rStyle w:val="Verwijzing"/>
        </w:rPr>
      </w:r>
      <w:r w:rsidR="00D9742C" w:rsidRPr="000B31CB">
        <w:rPr>
          <w:rStyle w:val="Verwijzing"/>
        </w:rPr>
        <w:fldChar w:fldCharType="separate"/>
      </w:r>
      <w:r w:rsidR="00816BCB">
        <w:rPr>
          <w:rStyle w:val="Verwijzing"/>
        </w:rPr>
        <w:t>1.1.1</w:t>
      </w:r>
      <w:r w:rsidR="00D9742C" w:rsidRPr="000B31CB">
        <w:rPr>
          <w:rStyle w:val="Verwijzing"/>
        </w:rPr>
        <w:fldChar w:fldCharType="end"/>
      </w:r>
      <w:r w:rsidR="00D9742C" w:rsidRPr="00B26823">
        <w:t xml:space="preserve"> genoemde </w:t>
      </w:r>
      <w:r w:rsidRPr="00B26823">
        <w:t xml:space="preserve">verbeterdoelen. De Omgevingswet bevat de grondslagen voor </w:t>
      </w:r>
      <w:r w:rsidR="00AC3013" w:rsidRPr="00B26823">
        <w:t xml:space="preserve">de Landelijke Voorziening </w:t>
      </w:r>
      <w:r w:rsidRPr="00B26823">
        <w:t>Digitaal Stelsel Omgevingswet</w:t>
      </w:r>
      <w:r w:rsidR="00AC3013" w:rsidRPr="00B26823">
        <w:t xml:space="preserve"> (verder: DSO</w:t>
      </w:r>
      <w:r w:rsidR="001C1FA6" w:rsidRPr="00B26823">
        <w:t>-LV)</w:t>
      </w:r>
      <w:r w:rsidRPr="00B26823">
        <w:t>. Daarmee is de juridische basis gelegd voor de ontwikkeling van DSO</w:t>
      </w:r>
      <w:r w:rsidR="001C1FA6" w:rsidRPr="00B26823">
        <w:t>-LV</w:t>
      </w:r>
      <w:r w:rsidRPr="00B26823">
        <w:t xml:space="preserve"> en kunnen er regels worden gesteld over onder andere gemeenschappelijke definities in de standaarden en voorzieningen die onderdeel zijn van het stelsel.</w:t>
      </w:r>
    </w:p>
    <w:p w14:paraId="3EA83A1C" w14:textId="59B55008" w:rsidR="00E33EDD" w:rsidRPr="00B26823" w:rsidRDefault="00E33EDD" w:rsidP="00E33EDD">
      <w:r w:rsidRPr="00B26823">
        <w:t>DSO</w:t>
      </w:r>
      <w:r w:rsidR="001C1FA6" w:rsidRPr="00B26823">
        <w:t>-LV</w:t>
      </w:r>
      <w:r w:rsidRPr="00B26823">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E33EDD" w:rsidRPr="00B26823" w:rsidRDefault="00E33EDD" w:rsidP="00E33EDD">
      <w:r w:rsidRPr="00B26823">
        <w:t>DSO</w:t>
      </w:r>
      <w:r w:rsidR="001F5A08" w:rsidRPr="00B26823">
        <w:t>-LV</w:t>
      </w:r>
      <w:r w:rsidRPr="00B26823">
        <w:t xml:space="preserve"> biedt het digitale loket waar initiatiefnemers, overheden en belanghebbenden snel kunnen zien wat kan en mag in de fysieke leefomgeving</w:t>
      </w:r>
      <w:r w:rsidR="001F5A08" w:rsidRPr="00B26823">
        <w:t>: het Omgevingsloket</w:t>
      </w:r>
      <w:r w:rsidRPr="00B26823">
        <w:t xml:space="preserve">. Via het </w:t>
      </w:r>
      <w:r w:rsidR="001F5A08" w:rsidRPr="00B26823">
        <w:t xml:space="preserve">Omgevingsloket </w:t>
      </w:r>
      <w:r w:rsidRPr="00B26823">
        <w:t>kunnen zij:</w:t>
      </w:r>
    </w:p>
    <w:p w14:paraId="1DD34F8C" w14:textId="77777777" w:rsidR="00E33EDD" w:rsidRPr="00B26823" w:rsidRDefault="00E33EDD" w:rsidP="00AD7615">
      <w:pPr>
        <w:pStyle w:val="Opsommingtekens1"/>
      </w:pPr>
      <w:r w:rsidRPr="00B26823">
        <w:t>vergunningen aanvragen en meldingen doen;</w:t>
      </w:r>
    </w:p>
    <w:p w14:paraId="5BB49DC4" w14:textId="4A42D634" w:rsidR="00030D6F" w:rsidRPr="00A22075" w:rsidRDefault="00E33EDD" w:rsidP="00E33EDD">
      <w:pPr>
        <w:pStyle w:val="Opsommingtekens1"/>
      </w:pPr>
      <w:r w:rsidRPr="00B26823">
        <w:t>zien welke regels en beleid van toepassing zijn op een locatie</w:t>
      </w:r>
      <w:r w:rsidR="00D9742C" w:rsidRPr="00A22075">
        <w:t>;</w:t>
      </w:r>
    </w:p>
    <w:p w14:paraId="4E9F812E" w14:textId="3B155D9E" w:rsidR="00E33EDD" w:rsidRPr="00A22075" w:rsidRDefault="00D9742C" w:rsidP="00E33EDD">
      <w:pPr>
        <w:pStyle w:val="Opsommingtekens1"/>
      </w:pPr>
      <w:r w:rsidRPr="00A22075">
        <w:t>(op termijn) informatie raadplegen over de kwaliteit van de fysieke leefomgeving, zoals gegevens over water- of luchtkwaliteit en geluidbelasting.</w:t>
      </w:r>
    </w:p>
    <w:p w14:paraId="582B9AF3" w14:textId="77777777" w:rsidR="00E33EDD" w:rsidRPr="00A22075" w:rsidRDefault="00E33EDD" w:rsidP="00E33EDD"/>
    <w:p w14:paraId="479A6B4A" w14:textId="411EDD16" w:rsidR="00E33EDD" w:rsidRPr="00A22075" w:rsidRDefault="00E33EDD" w:rsidP="00E33EDD">
      <w:r w:rsidRPr="00A22075">
        <w:t>Om aan deze doelstellingen van DSO</w:t>
      </w:r>
      <w:r w:rsidR="00201866" w:rsidRPr="00A22075">
        <w:t>-LV</w:t>
      </w:r>
      <w:r w:rsidRPr="00A22075">
        <w:t xml:space="preserve"> te kunnen voldoen</w:t>
      </w:r>
      <w:r w:rsidR="002B7D87" w:rsidRPr="00A22075">
        <w:t>,</w:t>
      </w:r>
      <w:r w:rsidRPr="00A22075">
        <w:t xml:space="preserve"> is het nodig om </w:t>
      </w:r>
      <w:r w:rsidR="00D9742C" w:rsidRPr="00CF460C">
        <w:t>bepaalde besluiten en andere rechtsfiguren</w:t>
      </w:r>
      <w:r w:rsidRPr="00A22075">
        <w:t xml:space="preserve"> </w:t>
      </w:r>
      <w:r w:rsidRPr="00A22075">
        <w:rPr>
          <w:i/>
          <w:iCs/>
        </w:rPr>
        <w:t>machineleesbaar</w:t>
      </w:r>
      <w:r w:rsidRPr="00A22075">
        <w:t xml:space="preserve"> te maken en de gebruikte gegevens </w:t>
      </w:r>
      <w:r w:rsidRPr="00A22075">
        <w:rPr>
          <w:i/>
          <w:iCs/>
        </w:rPr>
        <w:t>uitwisselbaar</w:t>
      </w:r>
      <w:r w:rsidRPr="00A22075">
        <w:t xml:space="preserve"> te maken. Dat betekent dat </w:t>
      </w:r>
      <w:r w:rsidR="00D9742C">
        <w:t>ze</w:t>
      </w:r>
      <w:r w:rsidRPr="00A22075">
        <w:t xml:space="preserve"> vanuit informatiekundig en technisch oogpunt moeten worden gestructureerd en gestandaardiseerd.</w:t>
      </w:r>
    </w:p>
    <w:p w14:paraId="10D461B8" w14:textId="5972BBEE" w:rsidR="00E33EDD" w:rsidRPr="00A22075" w:rsidRDefault="00E33EDD" w:rsidP="00E33EDD">
      <w:r w:rsidRPr="00A22075">
        <w:t xml:space="preserve">De Omgevingswet biedt daartoe de mogelijkheid door het stellen van regels over </w:t>
      </w:r>
      <w:r w:rsidR="00D9742C">
        <w:t>die</w:t>
      </w:r>
      <w:r w:rsidR="00D9742C" w:rsidRPr="00CF460C">
        <w:t xml:space="preserve"> besluiten en andere rechtsfiguren</w:t>
      </w:r>
      <w:r w:rsidR="00D9742C">
        <w:t>.</w:t>
      </w:r>
    </w:p>
    <w:p w14:paraId="3EB59CB8" w14:textId="0C747D09" w:rsidR="00E33EDD" w:rsidRPr="00A22075" w:rsidRDefault="006871F7" w:rsidP="00E33EDD">
      <w:pPr>
        <w:pStyle w:val="Kop3"/>
      </w:pPr>
      <w:bookmarkStart w:id="7" w:name="_Ref_6f6c23cd5aa5b4d852df2e350485ead6_1"/>
      <w:bookmarkStart w:id="8" w:name="_Toc75500134"/>
      <w:r w:rsidRPr="00A22075">
        <w:t>STOP, IMOW</w:t>
      </w:r>
      <w:r w:rsidR="009C0AC0" w:rsidRPr="00A22075">
        <w:t xml:space="preserve"> </w:t>
      </w:r>
      <w:r w:rsidR="00C41E29" w:rsidRPr="00A22075">
        <w:t xml:space="preserve">en </w:t>
      </w:r>
      <w:r w:rsidRPr="00A22075">
        <w:t>TPOD</w:t>
      </w:r>
      <w:bookmarkEnd w:id="7"/>
      <w:bookmarkEnd w:id="8"/>
    </w:p>
    <w:p w14:paraId="7A608744" w14:textId="64323C81" w:rsidR="00231874" w:rsidRDefault="00D9742C" w:rsidP="00E33EDD">
      <w:r w:rsidRPr="00B5216A">
        <w:t>De Omgevingsregeling</w:t>
      </w:r>
      <w:r>
        <w:rPr>
          <w:rStyle w:val="Voetnootmarkering"/>
        </w:rPr>
        <w:footnoteReference w:id="2"/>
      </w:r>
      <w:r w:rsidRPr="00B5216A">
        <w:t xml:space="preserve"> en de Regeling standaarden publicaties Omgevingswet</w:t>
      </w:r>
      <w:r>
        <w:rPr>
          <w:rStyle w:val="Voetnootmarkering"/>
        </w:rPr>
        <w:footnoteReference w:id="3"/>
      </w:r>
      <w:r w:rsidRPr="00B5216A">
        <w:t xml:space="preserve"> wijzen </w:t>
      </w:r>
      <w:r>
        <w:t xml:space="preserve">bepaalde </w:t>
      </w:r>
      <w:r w:rsidRPr="00B5216A">
        <w:t>besluiten en andere rechtsfiguren die hun grondslag vinden in de Omgevingswet, aan als omgevingsdocument en stellen het verplicht om die omgevingsdocumenten elektronisch vorm te geven conform</w:t>
      </w:r>
      <w:r>
        <w:t xml:space="preserve"> de </w:t>
      </w:r>
      <w:r w:rsidRPr="00CC1891">
        <w:t>Standaard voor Officiële Publicaties</w:t>
      </w:r>
      <w:r w:rsidRPr="00B5216A">
        <w:t xml:space="preserve">, </w:t>
      </w:r>
      <w:r>
        <w:t xml:space="preserve">het </w:t>
      </w:r>
      <w:r w:rsidRPr="00C66DC9">
        <w:t>InformatieModel Omgevingswet</w:t>
      </w:r>
      <w:r w:rsidRPr="00B5216A">
        <w:t xml:space="preserve"> en het voor het betreffende omgevingsdocument voorgeschreven toepassingsprofiel</w:t>
      </w:r>
      <w:r>
        <w:t>. Op grond van artikel 20.26 lid 2 Ow worden omgevingsdocumenten ontsloten via DSO-LV.</w:t>
      </w:r>
    </w:p>
    <w:p w14:paraId="3D02BAA7" w14:textId="467D5DBB" w:rsidR="000771DE" w:rsidRPr="00A22075" w:rsidRDefault="00A62533" w:rsidP="00E33EDD">
      <w:r w:rsidRPr="00A22075">
        <w:t>De Standaard voor Officiële Publicaties (</w:t>
      </w:r>
      <w:r w:rsidR="00362B3A" w:rsidRPr="00A22075">
        <w:t xml:space="preserve">verder: </w:t>
      </w:r>
      <w:r w:rsidRPr="00A22075">
        <w:t xml:space="preserve">STOP) </w:t>
      </w:r>
      <w:r w:rsidR="00D9742C" w:rsidRPr="00EA40F2">
        <w:t>beschrijft hoe officiële publicaties moeten worden opgesteld en aangeleverd om te kunnen worden bekendgemaakt of gepubliceerd en om te kunnen worden geconsolideerd.</w:t>
      </w:r>
      <w:r w:rsidRPr="00A22075">
        <w:t xml:space="preserve"> STOP gaat daarbij niet over de inhoud van officiële bekendmakingen</w:t>
      </w:r>
      <w:r w:rsidR="00D9742C" w:rsidRPr="00A22075">
        <w:t>,</w:t>
      </w:r>
      <w:r w:rsidRPr="00A22075">
        <w:t xml:space="preserve"> maar beschrijft wel de mechanismen en bouwstenen om die inhoud digitaal vast te leggen.</w:t>
      </w:r>
    </w:p>
    <w:p w14:paraId="5453EF9D" w14:textId="61CDDEF6" w:rsidR="00E33EDD" w:rsidRPr="00A22075" w:rsidRDefault="00E33EDD" w:rsidP="00E33EDD"/>
    <w:p w14:paraId="40573E78" w14:textId="012070BF" w:rsidR="00030D6F" w:rsidRDefault="00D9742C" w:rsidP="000A3FF7">
      <w:r w:rsidRPr="00853D57">
        <w:t xml:space="preserve">Per domein kan een specificatie van STOP gemaakt worden. </w:t>
      </w:r>
      <w:r>
        <w:t xml:space="preserve">Voor het domein van de Omgevingswet is die specificatie gegeven in het </w:t>
      </w:r>
      <w:r w:rsidRPr="002D5B12">
        <w:t>ToepassingsProfiel voor OmgevingsDocumenten (TPOD)</w:t>
      </w:r>
      <w:r>
        <w:t xml:space="preserve">. Daarbij behoort </w:t>
      </w:r>
      <w:r w:rsidRPr="005401DE">
        <w:t>het InformatieModel Omgevingswet (verder: IMOW).</w:t>
      </w:r>
      <w:r>
        <w:t xml:space="preserve"> </w:t>
      </w:r>
      <w:r w:rsidRPr="005401DE">
        <w:t>IMOW is het logische model dat is toegespitst op de keten ‘Van plan tot publicatie’. IMOW bepaalt hoe omgevingsdocumenten aan DSO-LV moeten worden aangeleverd.</w:t>
      </w:r>
      <w:r>
        <w:t xml:space="preserve"> </w:t>
      </w:r>
      <w:r w:rsidRPr="000A3FF7">
        <w:t xml:space="preserve">IMOW omvat implementatierichtlijnen en implementatie-afspraken voor de </w:t>
      </w:r>
      <w:r w:rsidRPr="000A3FF7">
        <w:lastRenderedPageBreak/>
        <w:t xml:space="preserve">omgevingsdocumenten. </w:t>
      </w:r>
      <w:r>
        <w:t>IMOW is bedoeld voor bouwers van plansoftware en voor technisch ingestelde medewerkers van bevoegde gezagen en adviesbureaus.</w:t>
      </w:r>
    </w:p>
    <w:p w14:paraId="72CDE8E0" w14:textId="6E045AC2" w:rsidR="00E33EDD" w:rsidRDefault="00D9742C" w:rsidP="006C0AB2">
      <w:pPr>
        <w:rPr>
          <w:szCs w:val="18"/>
        </w:rPr>
      </w:pPr>
      <w:r>
        <w:t>Naast IMOW is er, als serviceproduct, het Conceptueel InformatieModel Omgevingswet (verder: CIMOW). CIMOW is het informatiemodel voor informatie-uitwisseling binnen DSO-LV. CIMOW is bedoeld voor de DSO-keten. P</w:t>
      </w:r>
      <w:r w:rsidRPr="002657F7">
        <w:t xml:space="preserve">er omgevingsdocument </w:t>
      </w:r>
      <w:r>
        <w:t xml:space="preserve">is </w:t>
      </w:r>
      <w:r w:rsidRPr="002657F7">
        <w:t xml:space="preserve">in een Toepassingsprofiel </w:t>
      </w:r>
      <w:r>
        <w:t>beschreven o</w:t>
      </w:r>
      <w:r w:rsidR="005C111A" w:rsidRPr="00A22075">
        <w:t xml:space="preserve">p welke wijze </w:t>
      </w:r>
      <w:r w:rsidR="007679EB" w:rsidRPr="00A22075">
        <w:t>ST</w:t>
      </w:r>
      <w:r w:rsidR="006D37F7" w:rsidRPr="00A22075">
        <w:t>OP en IMOW moeten worden toegepast</w:t>
      </w:r>
      <w:r w:rsidR="00025C3E" w:rsidRPr="00A22075">
        <w:t xml:space="preserve">. </w:t>
      </w:r>
      <w:r w:rsidR="00916066" w:rsidRPr="00A22075">
        <w:t>Een Toepassingsprof</w:t>
      </w:r>
      <w:r w:rsidR="000D2C42" w:rsidRPr="00A22075">
        <w:t>i</w:t>
      </w:r>
      <w:r w:rsidR="00916066" w:rsidRPr="00A22075">
        <w:t>el</w:t>
      </w:r>
      <w:r w:rsidR="000C6FF8" w:rsidRPr="00A22075">
        <w:t xml:space="preserve"> is een nadere invulling c.q. beperking van STOP en bevat domein</w:t>
      </w:r>
      <w:r>
        <w:t>- en omgevingsdocument-</w:t>
      </w:r>
      <w:r w:rsidR="000C6FF8" w:rsidRPr="00A22075">
        <w:t xml:space="preserve">specifieke afspraken. De </w:t>
      </w:r>
      <w:r w:rsidR="000F1DA5" w:rsidRPr="00A22075">
        <w:t>toepassingsprofielen</w:t>
      </w:r>
      <w:r w:rsidR="000C6FF8" w:rsidRPr="00A22075">
        <w:t xml:space="preserve"> </w:t>
      </w:r>
      <w:r>
        <w:t>geven</w:t>
      </w:r>
      <w:r w:rsidR="00E33EDD" w:rsidRPr="00A22075">
        <w:t xml:space="preserve"> de informatiekundige specificaties conform </w:t>
      </w:r>
      <w:r w:rsidR="00362B3A" w:rsidRPr="00A22075">
        <w:t xml:space="preserve">STOP </w:t>
      </w:r>
      <w:r w:rsidR="000149A7" w:rsidRPr="00A22075">
        <w:t xml:space="preserve">en IMOW </w:t>
      </w:r>
      <w:r w:rsidR="00E33EDD" w:rsidRPr="00A22075">
        <w:t>voor de (inhoudelijke) onderwerpen, de regels en richtlijnen die gelden voor het betreffende</w:t>
      </w:r>
      <w:r w:rsidRPr="00A22075">
        <w:t xml:space="preserve"> omgevingsdocument</w:t>
      </w:r>
      <w:r w:rsidR="00E33EDD" w:rsidRPr="00A22075">
        <w:t xml:space="preserve">. Het is in feite de schakel tussen de juridisch(-inhoudelijke) bepalingen in de Omgevingswet en de technische specificaties voor </w:t>
      </w:r>
      <w:r w:rsidRPr="00BE6178">
        <w:t xml:space="preserve">het opstellen van de afzonderlijke omgevingsdocumenten en de data die daarin wordt vastgelegd </w:t>
      </w:r>
      <w:r>
        <w:t xml:space="preserve">en </w:t>
      </w:r>
      <w:r w:rsidR="00E33EDD" w:rsidRPr="00A22075">
        <w:t xml:space="preserve">het ontwikkelen van software </w:t>
      </w:r>
      <w:r>
        <w:t>daarvoor</w:t>
      </w:r>
      <w:r w:rsidR="00E33EDD" w:rsidRPr="00A22075">
        <w:t xml:space="preserve">. Het TPOD is primair bedoeld voor beleidsmedewerkers </w:t>
      </w:r>
      <w:r w:rsidR="00BD6354" w:rsidRPr="00A22075">
        <w:t xml:space="preserve">en juristen </w:t>
      </w:r>
      <w:r w:rsidR="00E33EDD" w:rsidRPr="00A22075">
        <w:t>van de bevoegde gezagen, die de</w:t>
      </w:r>
      <w:r w:rsidRPr="00A22075">
        <w:t xml:space="preserve"> omgevingsdocumenten</w:t>
      </w:r>
      <w:r w:rsidR="00E33EDD" w:rsidRPr="00A22075">
        <w:t xml:space="preserve"> volgens de standaard inhoud en vorm zullen geven.</w:t>
      </w:r>
    </w:p>
    <w:p w14:paraId="10DED513" w14:textId="4FA0F2EC" w:rsidR="00E4668A" w:rsidRDefault="003D7F5B" w:rsidP="00E33EDD">
      <w:pPr>
        <w:rPr>
          <w:szCs w:val="18"/>
        </w:rPr>
      </w:pPr>
    </w:p>
    <w:p w14:paraId="6C942A56" w14:textId="2F7CE1BE" w:rsidR="00E4668A" w:rsidRPr="00A22075" w:rsidRDefault="00D9742C" w:rsidP="00E33EDD">
      <w:r w:rsidRPr="00E4668A">
        <w:t>De STOP/TPOD-standaard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24AC32C2" w14:textId="53A20748" w:rsidR="00E33EDD" w:rsidRDefault="00E33EDD" w:rsidP="00E33EDD"/>
    <w:p w14:paraId="09FE3897" w14:textId="75B4BC13" w:rsidR="00306CF9" w:rsidRDefault="00D9742C" w:rsidP="00E33EDD">
      <w:r>
        <w:t xml:space="preserve">Het onderhavige document is het toepassingsprofiel voor </w:t>
      </w:r>
      <w:r w:rsidR="003D7F5B">
        <w:fldChar w:fldCharType="begin"/>
      </w:r>
      <w:r w:rsidR="003D7F5B">
        <w:instrText xml:space="preserve"> DOCVARIABLE ID01+ </w:instrText>
      </w:r>
      <w:r w:rsidR="003D7F5B">
        <w:fldChar w:fldCharType="separate"/>
      </w:r>
      <w:r w:rsidR="000B31CB">
        <w:t>het projectbesluit</w:t>
      </w:r>
      <w:r w:rsidR="003D7F5B">
        <w:fldChar w:fldCharType="end"/>
      </w:r>
      <w:r>
        <w:t>. Het behoort tot het Toepassingsprofiel voor Omgevingsdocumenten, dat de volgende onderdelen omvat:</w:t>
      </w:r>
    </w:p>
    <w:p w14:paraId="2372E602" w14:textId="3775ED58" w:rsidR="00224191" w:rsidRDefault="00D9742C" w:rsidP="00224191">
      <w:pPr>
        <w:pStyle w:val="Opsommingtekens1"/>
      </w:pPr>
      <w:r w:rsidRPr="008C5B7F">
        <w:t xml:space="preserve">Informatiemodel Omgevingswet </w:t>
      </w:r>
      <w:r>
        <w:t>(document en schema’s);</w:t>
      </w:r>
    </w:p>
    <w:p w14:paraId="413B4102" w14:textId="71F79FE5" w:rsidR="00224191" w:rsidRDefault="00D9742C" w:rsidP="00224191">
      <w:pPr>
        <w:pStyle w:val="Opsommingtekens1"/>
      </w:pPr>
      <w:r>
        <w:t xml:space="preserve">Toepassingsprofielen </w:t>
      </w:r>
      <w:r w:rsidRPr="00540A48">
        <w:t>voor de omgevingsdocumenten</w:t>
      </w:r>
      <w:r>
        <w:t>;</w:t>
      </w:r>
    </w:p>
    <w:p w14:paraId="04D804DA" w14:textId="43BE1AEA" w:rsidR="00540A48" w:rsidRDefault="00D9742C" w:rsidP="00224191">
      <w:pPr>
        <w:pStyle w:val="Opsommingtekens1"/>
      </w:pPr>
      <w:r>
        <w:t>Symbolenbibliotheek STOP-TPOD;</w:t>
      </w:r>
    </w:p>
    <w:p w14:paraId="527449D6" w14:textId="056FDD68" w:rsidR="00DF570C" w:rsidRDefault="00D9742C" w:rsidP="00224191">
      <w:pPr>
        <w:pStyle w:val="Opsommingtekens1"/>
      </w:pPr>
      <w:r>
        <w:t>Waardelijsten IMOW.</w:t>
      </w:r>
    </w:p>
    <w:p w14:paraId="2F8D9F25" w14:textId="39E089C4" w:rsidR="00C668CF" w:rsidRDefault="003D7F5B" w:rsidP="00C668CF"/>
    <w:p w14:paraId="7611F80B" w14:textId="28241EF5" w:rsidR="00C668CF" w:rsidRDefault="00D9742C" w:rsidP="00C668CF">
      <w:r>
        <w:t xml:space="preserve">Bij </w:t>
      </w:r>
      <w:r w:rsidRPr="009A31FF">
        <w:t>het Toepassingsprofiel voor Omgevingsdocumenten</w:t>
      </w:r>
      <w:r>
        <w:t xml:space="preserve"> hoort een set van serviceproducten, waaronder:</w:t>
      </w:r>
    </w:p>
    <w:p w14:paraId="0CC464DD" w14:textId="703C8186" w:rsidR="009A31FF" w:rsidRDefault="00D9742C" w:rsidP="009A31FF">
      <w:pPr>
        <w:pStyle w:val="Opsommingtekens1"/>
      </w:pPr>
      <w:r w:rsidRPr="009727B2">
        <w:t>Conceptueel Informatiemodel Omgevingswet</w:t>
      </w:r>
      <w:r>
        <w:t>;</w:t>
      </w:r>
    </w:p>
    <w:p w14:paraId="5C41D6AE" w14:textId="73A0D3FA" w:rsidR="009727B2" w:rsidRDefault="00D9742C" w:rsidP="009A31FF">
      <w:pPr>
        <w:pStyle w:val="Opsommingtekens1"/>
      </w:pPr>
      <w:r w:rsidRPr="009727B2">
        <w:t>Presentatiemodel</w:t>
      </w:r>
      <w:r>
        <w:t>;</w:t>
      </w:r>
    </w:p>
    <w:p w14:paraId="7BF114F4" w14:textId="05E0E2F9" w:rsidR="00931FC9" w:rsidRDefault="00D9742C" w:rsidP="009A31FF">
      <w:pPr>
        <w:pStyle w:val="Opsommingtekens1"/>
      </w:pPr>
      <w:r>
        <w:t>Wegwijzer;</w:t>
      </w:r>
    </w:p>
    <w:p w14:paraId="6542DD1D" w14:textId="5246DF96" w:rsidR="00E33EDD" w:rsidRPr="00A22075" w:rsidRDefault="00D9742C" w:rsidP="00722F3F">
      <w:pPr>
        <w:pStyle w:val="Opsommingtekens1"/>
      </w:pPr>
      <w:r>
        <w:t>Validatiematrix.</w:t>
      </w:r>
    </w:p>
    <w:p w14:paraId="788ED37A" w14:textId="5738083A" w:rsidR="00E33EDD" w:rsidRPr="00A22075" w:rsidRDefault="00E33EDD" w:rsidP="00E33EDD">
      <w:pPr>
        <w:pStyle w:val="Kop3"/>
      </w:pPr>
      <w:bookmarkStart w:id="9" w:name="_Toc75500135"/>
      <w:r w:rsidRPr="00A22075">
        <w:t>Leeswijzer</w:t>
      </w:r>
      <w:bookmarkEnd w:id="9"/>
    </w:p>
    <w:p w14:paraId="6EFFCBC6" w14:textId="0C274BD2" w:rsidR="004432A7" w:rsidRDefault="00D9742C" w:rsidP="00E33EDD">
      <w:r w:rsidRPr="00A22075">
        <w:t xml:space="preserve">Dit document is in drie delen verdeeld. Deel </w:t>
      </w:r>
      <w:r w:rsidRPr="000B31CB">
        <w:rPr>
          <w:rStyle w:val="Verwijzing"/>
        </w:rPr>
        <w:fldChar w:fldCharType="begin"/>
      </w:r>
      <w:r w:rsidRPr="000B31CB">
        <w:rPr>
          <w:rStyle w:val="Verwijzing"/>
        </w:rPr>
        <w:instrText xml:space="preserve"> REF _Ref_70b07588f5bcccc211add9f1c3903d72_1 \n \h  \* MERGEFORMAT </w:instrText>
      </w:r>
      <w:r w:rsidRPr="000B31CB">
        <w:rPr>
          <w:rStyle w:val="Verwijzing"/>
        </w:rPr>
      </w:r>
      <w:r w:rsidRPr="000B31CB">
        <w:rPr>
          <w:rStyle w:val="Verwijzing"/>
        </w:rPr>
        <w:fldChar w:fldCharType="separate"/>
      </w:r>
      <w:r w:rsidR="00816BCB">
        <w:rPr>
          <w:rStyle w:val="Verwijzing"/>
        </w:rPr>
        <w:t>A</w:t>
      </w:r>
      <w:r w:rsidRPr="000B31CB">
        <w:rPr>
          <w:rStyle w:val="Verwijzing"/>
        </w:rPr>
        <w:fldChar w:fldCharType="end"/>
      </w:r>
      <w:r w:rsidRPr="00B26823">
        <w:t xml:space="preserve"> </w:t>
      </w:r>
      <w:r w:rsidRPr="00A22075">
        <w:t>beschrijft de uitgangspunten voor de modellering</w:t>
      </w:r>
      <w:r>
        <w:t xml:space="preserve">: </w:t>
      </w:r>
      <w:r w:rsidRPr="00050567">
        <w:t>de doelstellingen van Omgevingswet, STOP/TPOD-standaard en</w:t>
      </w:r>
      <w:r>
        <w:t xml:space="preserve"> DSO; </w:t>
      </w:r>
      <w:r w:rsidRPr="00B26823">
        <w:t>de juridische, inhoudelijke en p</w:t>
      </w:r>
      <w:r w:rsidRPr="00A22075">
        <w:t xml:space="preserve">rocedurele aspecten van </w:t>
      </w:r>
      <w:r w:rsidRPr="00A22075">
        <w:fldChar w:fldCharType="begin"/>
      </w:r>
      <w:r w:rsidRPr="00A22075">
        <w:instrText>DOCVARIABLE ID01+</w:instrText>
      </w:r>
      <w:r w:rsidRPr="00A22075">
        <w:fldChar w:fldCharType="separate"/>
      </w:r>
      <w:r w:rsidR="000B31CB">
        <w:t>het projectbesluit</w:t>
      </w:r>
      <w:r w:rsidRPr="00A22075">
        <w:fldChar w:fldCharType="end"/>
      </w:r>
      <w:r>
        <w:t xml:space="preserve"> en tot slot de uitgangspunten </w:t>
      </w:r>
      <w:r w:rsidRPr="00E2300A">
        <w:t xml:space="preserve">die de bouwstenen </w:t>
      </w:r>
      <w:r>
        <w:t xml:space="preserve">vormden voor de ontwikkeling van de toepassingsprofielen. </w:t>
      </w:r>
      <w:r w:rsidRPr="00A22075">
        <w:t xml:space="preserve">Deel </w:t>
      </w:r>
      <w:r w:rsidRPr="000B31CB">
        <w:rPr>
          <w:rStyle w:val="Verwijzing"/>
        </w:rPr>
        <w:fldChar w:fldCharType="begin"/>
      </w:r>
      <w:r w:rsidRPr="000B31CB">
        <w:rPr>
          <w:rStyle w:val="Verwijzing"/>
        </w:rPr>
        <w:instrText xml:space="preserve"> REF _Ref_1de78f15c9a83b22f5ea9333784dd1e0_1 \n \h  \* MERGEFORMAT </w:instrText>
      </w:r>
      <w:r w:rsidRPr="000B31CB">
        <w:rPr>
          <w:rStyle w:val="Verwijzing"/>
        </w:rPr>
      </w:r>
      <w:r w:rsidRPr="000B31CB">
        <w:rPr>
          <w:rStyle w:val="Verwijzing"/>
        </w:rPr>
        <w:fldChar w:fldCharType="separate"/>
      </w:r>
      <w:r w:rsidR="00816BCB">
        <w:rPr>
          <w:rStyle w:val="Verwijzing"/>
        </w:rPr>
        <w:t>B</w:t>
      </w:r>
      <w:r w:rsidRPr="000B31CB">
        <w:rPr>
          <w:rStyle w:val="Verwijzing"/>
        </w:rPr>
        <w:fldChar w:fldCharType="end"/>
      </w:r>
      <w:r w:rsidRPr="00B26823">
        <w:t xml:space="preserve"> is volledig gewijd aan de modellering van </w:t>
      </w:r>
      <w:r w:rsidRPr="00A22075">
        <w:fldChar w:fldCharType="begin"/>
      </w:r>
      <w:r w:rsidRPr="00A22075">
        <w:instrText>DOCVARIABLE ID01+</w:instrText>
      </w:r>
      <w:r w:rsidRPr="00A22075">
        <w:fldChar w:fldCharType="separate"/>
      </w:r>
      <w:r w:rsidR="000B31CB">
        <w:t>het projectbesluit</w:t>
      </w:r>
      <w:r w:rsidRPr="00A22075">
        <w:fldChar w:fldCharType="end"/>
      </w:r>
      <w:r w:rsidRPr="00B26823">
        <w:t>.</w:t>
      </w:r>
      <w:r>
        <w:t xml:space="preserve"> Beschreven worden de vormgeving van Besluit en Regeling, de toepassing van de STOP-tekststructuren, het annoteren met OW-objecten en enkele andere aspecten. </w:t>
      </w:r>
      <w:r w:rsidRPr="00A22075">
        <w:t xml:space="preserve">In deel </w:t>
      </w:r>
      <w:r w:rsidRPr="000B31CB">
        <w:rPr>
          <w:rStyle w:val="Verwijzing"/>
        </w:rPr>
        <w:fldChar w:fldCharType="begin"/>
      </w:r>
      <w:r w:rsidRPr="000B31CB">
        <w:rPr>
          <w:rStyle w:val="Verwijzing"/>
        </w:rPr>
        <w:instrText xml:space="preserve"> REF _Ref_15c89b01cee6499bb9824c1690072d6b_1 \n \h  \* MERGEFORMAT </w:instrText>
      </w:r>
      <w:r w:rsidRPr="000B31CB">
        <w:rPr>
          <w:rStyle w:val="Verwijzing"/>
        </w:rPr>
      </w:r>
      <w:r w:rsidRPr="000B31CB">
        <w:rPr>
          <w:rStyle w:val="Verwijzing"/>
        </w:rPr>
        <w:fldChar w:fldCharType="separate"/>
      </w:r>
      <w:r w:rsidR="00816BCB">
        <w:rPr>
          <w:rStyle w:val="Verwijzing"/>
        </w:rPr>
        <w:t>C</w:t>
      </w:r>
      <w:r w:rsidRPr="000B31CB">
        <w:rPr>
          <w:rStyle w:val="Verwijzing"/>
        </w:rPr>
        <w:fldChar w:fldCharType="end"/>
      </w:r>
      <w:r w:rsidRPr="00B26823">
        <w:t xml:space="preserve"> </w:t>
      </w:r>
      <w:r>
        <w:t xml:space="preserve">tenslotte </w:t>
      </w:r>
      <w:r w:rsidRPr="00B26823">
        <w:t>kom</w:t>
      </w:r>
      <w:r w:rsidRPr="00A22075">
        <w:t>t een aantal aanleveringsaspecten aan de orde: de identificatie van omgevingsdocumenten met Doel; het aangeven van de procedurestatus van een besluit tot vaststelling of wijziging van omgevingsdocumenten en de doorwerking daarvan in de geconsolideerde Regeling</w:t>
      </w:r>
      <w:r>
        <w:t>, de kennisgeving</w:t>
      </w:r>
      <w:r w:rsidRPr="00A22075">
        <w:t xml:space="preserve"> en tot slot het muteren van </w:t>
      </w:r>
      <w:r>
        <w:t>OW-object</w:t>
      </w:r>
      <w:r w:rsidRPr="00A22075">
        <w:t>en.</w:t>
      </w:r>
    </w:p>
    <w:p w14:paraId="5EDBB094" w14:textId="112A42DE" w:rsidR="006A4A02" w:rsidRPr="00A22075" w:rsidRDefault="003D7F5B" w:rsidP="00E33EDD"/>
    <w:p w14:paraId="1902C7C8" w14:textId="77777777" w:rsidR="00E33EDD" w:rsidRPr="00A22075" w:rsidRDefault="00E33EDD" w:rsidP="00E33EDD"/>
    <w:p w14:paraId="70B79A47" w14:textId="59CE4F38" w:rsidR="008E41BE" w:rsidRPr="00A22075" w:rsidRDefault="00E33EDD" w:rsidP="00E33EDD">
      <w:r w:rsidRPr="00A22075">
        <w:t xml:space="preserve">Dit toepassingsprofiel stelt een aantal (overwegend technische en structurerende) normen voor het opstellen van </w:t>
      </w:r>
      <w:r w:rsidRPr="00A22075">
        <w:fldChar w:fldCharType="begin"/>
      </w:r>
      <w:r w:rsidRPr="00A22075">
        <w:instrText>DOCVARIABLE ID01+</w:instrText>
      </w:r>
      <w:r w:rsidRPr="00A22075">
        <w:fldChar w:fldCharType="separate"/>
      </w:r>
      <w:r w:rsidR="000B31CB">
        <w:t>het projectbesluit</w:t>
      </w:r>
      <w:r w:rsidRPr="00A22075">
        <w:fldChar w:fldCharType="end"/>
      </w:r>
      <w:r w:rsidRPr="00B26823">
        <w:t xml:space="preserve">. Voorbeelden daarvan zijn het </w:t>
      </w:r>
      <w:r w:rsidR="00D9742C">
        <w:t xml:space="preserve">model voor Besluit en Regeling dat op </w:t>
      </w:r>
      <w:r w:rsidRPr="00A22075">
        <w:fldChar w:fldCharType="begin"/>
      </w:r>
      <w:r w:rsidRPr="00A22075">
        <w:instrText>DOCVARIABLE ID01+</w:instrText>
      </w:r>
      <w:r w:rsidRPr="00A22075">
        <w:fldChar w:fldCharType="separate"/>
      </w:r>
      <w:r w:rsidR="000B31CB">
        <w:t>het projectbesluit</w:t>
      </w:r>
      <w:r w:rsidRPr="00A22075">
        <w:fldChar w:fldCharType="end"/>
      </w:r>
      <w:r w:rsidRPr="00B26823">
        <w:t xml:space="preserve"> </w:t>
      </w:r>
      <w:r w:rsidR="00D9742C">
        <w:t xml:space="preserve">en een besluit tot vaststelling of wijziging daarvan </w:t>
      </w:r>
      <w:r w:rsidRPr="00B26823">
        <w:t xml:space="preserve">moet </w:t>
      </w:r>
      <w:r w:rsidR="00D9742C">
        <w:t>worden toegepast</w:t>
      </w:r>
      <w:r w:rsidRPr="00B26823">
        <w:t xml:space="preserve">, de </w:t>
      </w:r>
      <w:r w:rsidR="00D9742C" w:rsidRPr="00A22075">
        <w:t xml:space="preserve">attributen </w:t>
      </w:r>
      <w:r w:rsidRPr="00A22075">
        <w:t>die nodig zijn om een bepaalde annotatie vast te leggen en de manier waarop de relatie tussen tekst en werkingsgebied wordt vormgegeven. Uiteraard bevat het toepassingsprofiel ook een toelichting op die normen. Om volstrekt helder te maken wat tot de norm behoort</w:t>
      </w:r>
      <w:r w:rsidR="00D9742C" w:rsidRPr="00A22075">
        <w:t>,</w:t>
      </w:r>
      <w:r w:rsidRPr="00A22075">
        <w:t xml:space="preserve"> wordt in de tekst een duidelijk onderscheid gemaakt tussen beide teksttypen. De toelichtende teksten staan steeds in de subparagraaf Toelichting, de normen staan in de subparagraaf Norm.</w:t>
      </w:r>
      <w:r w:rsidR="00CA45B0" w:rsidRPr="00A22075">
        <w:t xml:space="preserve"> Het gaat hier om de functionele normen uit de standaard, niet om juridische normen die regels stellen.</w:t>
      </w:r>
      <w:r w:rsidR="00D9742C" w:rsidRPr="00A22075">
        <w:t xml:space="preserve"> De subparagraaf Norm beschrijft hoe bij het opstellen van </w:t>
      </w:r>
      <w:r w:rsidRPr="00A22075">
        <w:fldChar w:fldCharType="begin"/>
      </w:r>
      <w:r w:rsidRPr="00A22075">
        <w:instrText>DOCVARIABLE ID01+</w:instrText>
      </w:r>
      <w:r w:rsidRPr="00A22075">
        <w:fldChar w:fldCharType="separate"/>
      </w:r>
      <w:r w:rsidR="000B31CB">
        <w:t>het projectbesluit</w:t>
      </w:r>
      <w:r w:rsidRPr="00A22075">
        <w:fldChar w:fldCharType="end"/>
      </w:r>
      <w:r w:rsidR="00D9742C" w:rsidRPr="00B26823">
        <w:t xml:space="preserve"> </w:t>
      </w:r>
      <w:r w:rsidR="00D9742C" w:rsidRPr="00A22075">
        <w:t xml:space="preserve">voldaan moet worden aan de TPOD-standaard. Doelstelling hiervan is dat de omgevingsdocumenten van verschillende bevoegde gezagen op eenzelfde manier geraadpleegd en bevraagd kunnen worden en het combineren van informatie uit verschillende omgevingsdocumenten over eenzelfde onderwerp vereenvoudigd wordt. Hiermee hebben deze normen een functionele invalshoek. Validatieregels die bepalen of een </w:t>
      </w:r>
      <w:r w:rsidRPr="00A22075">
        <w:fldChar w:fldCharType="begin"/>
      </w:r>
      <w:r w:rsidRPr="00A22075">
        <w:instrText>DOCVARIABLE ID01</w:instrText>
      </w:r>
      <w:r w:rsidRPr="00A22075">
        <w:fldChar w:fldCharType="separate"/>
      </w:r>
      <w:r w:rsidR="000B31CB">
        <w:t>projectbesluit</w:t>
      </w:r>
      <w:r w:rsidRPr="00A22075">
        <w:fldChar w:fldCharType="end"/>
      </w:r>
      <w:r w:rsidR="00D9742C" w:rsidRPr="00B26823">
        <w:t xml:space="preserve"> kan worden bek</w:t>
      </w:r>
      <w:r w:rsidR="00D9742C" w:rsidRPr="00A22075">
        <w:t>endgemaakt en/of in DSO-LV getoond kan worden, kennen een technische invalshoek: kan het geautomatiseerde systeem het document verwerken?</w:t>
      </w:r>
    </w:p>
    <w:p w14:paraId="5263FBF4" w14:textId="5F42933E" w:rsidR="00444AC3" w:rsidRPr="002D2D4E" w:rsidRDefault="00444AC3" w:rsidP="00444AC3">
      <w:pPr>
        <w:pStyle w:val="Kop2"/>
      </w:pPr>
      <w:bookmarkStart w:id="10" w:name="_Toc75500136"/>
      <w:bookmarkStart w:id="11" w:name="_Ref_a180b83060b65eb789493b6cb9498e6c_1"/>
      <w:r w:rsidRPr="002D2D4E">
        <w:lastRenderedPageBreak/>
        <w:t xml:space="preserve">Inhoudelijke aspecten van </w:t>
      </w:r>
      <w:r w:rsidRPr="00A80EBC">
        <w:fldChar w:fldCharType="begin"/>
      </w:r>
      <w:r w:rsidRPr="002D2D4E">
        <w:instrText xml:space="preserve"> DOCVARIABLE ID01+ </w:instrText>
      </w:r>
      <w:r w:rsidRPr="00A80EBC">
        <w:fldChar w:fldCharType="separate"/>
      </w:r>
      <w:r w:rsidR="000B31CB">
        <w:t>het projectbesluit</w:t>
      </w:r>
      <w:bookmarkEnd w:id="10"/>
      <w:r w:rsidRPr="00A80EBC">
        <w:fldChar w:fldCharType="end"/>
      </w:r>
      <w:bookmarkEnd w:id="11"/>
    </w:p>
    <w:p w14:paraId="03C84E7E" w14:textId="20478961" w:rsidR="00CD3423" w:rsidRPr="002D2D4E" w:rsidRDefault="00CD3423" w:rsidP="00CD3423">
      <w:r w:rsidRPr="002D2D4E">
        <w:t xml:space="preserve">Dit hoofdstuk beschrijft de inhoud van </w:t>
      </w:r>
      <w:r w:rsidR="00BB5DAC" w:rsidRPr="002D2D4E">
        <w:t>het projectbesluit</w:t>
      </w:r>
      <w:r w:rsidRPr="002D2D4E">
        <w:t xml:space="preserve"> en heeft als doel de functionele elementen in het toepassingsprofiel te kunnen identificeren.</w:t>
      </w:r>
    </w:p>
    <w:p w14:paraId="3677E5A1" w14:textId="77777777" w:rsidR="00CD3423" w:rsidRPr="002D2D4E" w:rsidRDefault="00CD3423" w:rsidP="00CD3423"/>
    <w:p w14:paraId="3948A29A" w14:textId="5FDAE1FB" w:rsidR="006B2FCC" w:rsidRPr="0090054C" w:rsidRDefault="00CD3423" w:rsidP="00CD3423">
      <w:r w:rsidRPr="002D2D4E">
        <w:t xml:space="preserve">Paragraaf </w:t>
      </w:r>
      <w:r w:rsidR="008469D4" w:rsidRPr="000B31CB">
        <w:rPr>
          <w:rStyle w:val="Verwijzing"/>
        </w:rPr>
        <w:fldChar w:fldCharType="begin"/>
      </w:r>
      <w:r w:rsidR="008469D4" w:rsidRPr="000B31CB">
        <w:rPr>
          <w:rStyle w:val="Verwijzing"/>
        </w:rPr>
        <w:instrText xml:space="preserve"> REF _Ref_dcae98d750cea11918bc082bce50feb7_1 </w:instrText>
      </w:r>
      <w:r w:rsidR="00A07D54" w:rsidRPr="000B31CB">
        <w:rPr>
          <w:rStyle w:val="Verwijzing"/>
        </w:rPr>
        <w:instrText>\n \h</w:instrText>
      </w:r>
      <w:r w:rsidR="008469D4" w:rsidRPr="000B31CB">
        <w:rPr>
          <w:rStyle w:val="Verwijzing"/>
        </w:rPr>
        <w:instrText xml:space="preserve"> </w:instrText>
      </w:r>
      <w:r w:rsidR="002D2D4E" w:rsidRPr="000B31CB">
        <w:rPr>
          <w:rStyle w:val="Verwijzing"/>
        </w:rPr>
        <w:instrText xml:space="preserve"> \* MERGEFORMAT </w:instrText>
      </w:r>
      <w:r w:rsidR="008469D4" w:rsidRPr="000B31CB">
        <w:rPr>
          <w:rStyle w:val="Verwijzing"/>
        </w:rPr>
      </w:r>
      <w:r w:rsidR="008469D4" w:rsidRPr="000B31CB">
        <w:rPr>
          <w:rStyle w:val="Verwijzing"/>
        </w:rPr>
        <w:fldChar w:fldCharType="separate"/>
      </w:r>
      <w:r w:rsidR="00816BCB">
        <w:rPr>
          <w:rStyle w:val="Verwijzing"/>
        </w:rPr>
        <w:t>2.1</w:t>
      </w:r>
      <w:r w:rsidR="008469D4" w:rsidRPr="000B31CB">
        <w:rPr>
          <w:rStyle w:val="Verwijzing"/>
        </w:rPr>
        <w:fldChar w:fldCharType="end"/>
      </w:r>
      <w:r w:rsidRPr="002D2D4E">
        <w:t xml:space="preserve"> schetst het karakter van </w:t>
      </w:r>
      <w:r w:rsidR="00BB5DAC" w:rsidRPr="00A80EBC">
        <w:t>het projectbesluit</w:t>
      </w:r>
      <w:r w:rsidRPr="00A80EBC">
        <w:t xml:space="preserve">. Deze schets bevat informatie op hoofdlijnen, die van belang is voor de functionele elementen in het </w:t>
      </w:r>
      <w:r w:rsidRPr="002D2D4E">
        <w:t>toepassingsprofiel.</w:t>
      </w:r>
      <w:r w:rsidR="00A846D3">
        <w:t xml:space="preserve"> </w:t>
      </w:r>
      <w:r w:rsidRPr="002D2D4E">
        <w:t xml:space="preserve">In paragraaf </w:t>
      </w:r>
      <w:r w:rsidR="008469D4" w:rsidRPr="000B31CB">
        <w:rPr>
          <w:rStyle w:val="Verwijzing"/>
        </w:rPr>
        <w:fldChar w:fldCharType="begin"/>
      </w:r>
      <w:r w:rsidR="008469D4" w:rsidRPr="000B31CB">
        <w:rPr>
          <w:rStyle w:val="Verwijzing"/>
        </w:rPr>
        <w:instrText xml:space="preserve"> REF _Ref_3cbd03f1a2e2f459d8656f7a42b241af_1 </w:instrText>
      </w:r>
      <w:r w:rsidR="00A07D54" w:rsidRPr="000B31CB">
        <w:rPr>
          <w:rStyle w:val="Verwijzing"/>
        </w:rPr>
        <w:instrText>\n \h</w:instrText>
      </w:r>
      <w:r w:rsidR="008469D4" w:rsidRPr="000B31CB">
        <w:rPr>
          <w:rStyle w:val="Verwijzing"/>
        </w:rPr>
        <w:instrText xml:space="preserve"> </w:instrText>
      </w:r>
      <w:r w:rsidR="002D2D4E" w:rsidRPr="000B31CB">
        <w:rPr>
          <w:rStyle w:val="Verwijzing"/>
        </w:rPr>
        <w:instrText xml:space="preserve"> \* MERGEFORMAT </w:instrText>
      </w:r>
      <w:r w:rsidR="008469D4" w:rsidRPr="000B31CB">
        <w:rPr>
          <w:rStyle w:val="Verwijzing"/>
        </w:rPr>
      </w:r>
      <w:r w:rsidR="008469D4" w:rsidRPr="000B31CB">
        <w:rPr>
          <w:rStyle w:val="Verwijzing"/>
        </w:rPr>
        <w:fldChar w:fldCharType="separate"/>
      </w:r>
      <w:r w:rsidR="00816BCB">
        <w:rPr>
          <w:rStyle w:val="Verwijzing"/>
        </w:rPr>
        <w:t>2.2</w:t>
      </w:r>
      <w:r w:rsidR="008469D4" w:rsidRPr="000B31CB">
        <w:rPr>
          <w:rStyle w:val="Verwijzing"/>
        </w:rPr>
        <w:fldChar w:fldCharType="end"/>
      </w:r>
      <w:r w:rsidRPr="002D2D4E">
        <w:t xml:space="preserve"> staan algemene kenmerken van </w:t>
      </w:r>
      <w:r w:rsidR="00BB5DAC" w:rsidRPr="00A80EBC">
        <w:t>het projectbesluit</w:t>
      </w:r>
      <w:r w:rsidRPr="00A80EBC">
        <w:t>. Deze kenmerken geven de (j</w:t>
      </w:r>
      <w:r w:rsidRPr="002D2D4E">
        <w:t xml:space="preserve">uridische, procedurele, etc.) context weer van </w:t>
      </w:r>
      <w:r w:rsidR="00BB5DAC" w:rsidRPr="002D2D4E">
        <w:t>het projectbesluit</w:t>
      </w:r>
      <w:r w:rsidRPr="002D2D4E">
        <w:t>.</w:t>
      </w:r>
      <w:r w:rsidR="00A846D3">
        <w:t xml:space="preserve"> </w:t>
      </w:r>
      <w:r w:rsidRPr="002D2D4E">
        <w:t xml:space="preserve">Paragraaf </w:t>
      </w:r>
      <w:r w:rsidR="008469D4" w:rsidRPr="000B31CB">
        <w:rPr>
          <w:rStyle w:val="Verwijzing"/>
        </w:rPr>
        <w:fldChar w:fldCharType="begin"/>
      </w:r>
      <w:r w:rsidR="008469D4" w:rsidRPr="000B31CB">
        <w:rPr>
          <w:rStyle w:val="Verwijzing"/>
        </w:rPr>
        <w:instrText xml:space="preserve"> REF _Ref_632ceddf5a7590ed69e73d443ddaca8f_1 </w:instrText>
      </w:r>
      <w:r w:rsidR="00A07D54" w:rsidRPr="000B31CB">
        <w:rPr>
          <w:rStyle w:val="Verwijzing"/>
        </w:rPr>
        <w:instrText>\n \h</w:instrText>
      </w:r>
      <w:r w:rsidR="008469D4" w:rsidRPr="000B31CB">
        <w:rPr>
          <w:rStyle w:val="Verwijzing"/>
        </w:rPr>
        <w:instrText xml:space="preserve"> </w:instrText>
      </w:r>
      <w:r w:rsidR="002D2D4E" w:rsidRPr="000B31CB">
        <w:rPr>
          <w:rStyle w:val="Verwijzing"/>
        </w:rPr>
        <w:instrText xml:space="preserve"> \* MERGEFORMAT </w:instrText>
      </w:r>
      <w:r w:rsidR="008469D4" w:rsidRPr="000B31CB">
        <w:rPr>
          <w:rStyle w:val="Verwijzing"/>
        </w:rPr>
      </w:r>
      <w:r w:rsidR="008469D4" w:rsidRPr="000B31CB">
        <w:rPr>
          <w:rStyle w:val="Verwijzing"/>
        </w:rPr>
        <w:fldChar w:fldCharType="separate"/>
      </w:r>
      <w:r w:rsidR="00816BCB">
        <w:rPr>
          <w:rStyle w:val="Verwijzing"/>
        </w:rPr>
        <w:t>2.3</w:t>
      </w:r>
      <w:r w:rsidR="008469D4" w:rsidRPr="000B31CB">
        <w:rPr>
          <w:rStyle w:val="Verwijzing"/>
        </w:rPr>
        <w:fldChar w:fldCharType="end"/>
      </w:r>
      <w:r w:rsidRPr="002D2D4E">
        <w:t xml:space="preserve"> beschrijft domeinspecifieke kenmerken</w:t>
      </w:r>
      <w:r w:rsidR="003361BF" w:rsidRPr="003361BF">
        <w:t>: de inhoud en werking</w:t>
      </w:r>
      <w:r w:rsidRPr="002D2D4E">
        <w:t xml:space="preserve"> van </w:t>
      </w:r>
      <w:r w:rsidR="00BB5DAC" w:rsidRPr="00A80EBC">
        <w:t>het projectbesluit</w:t>
      </w:r>
      <w:r w:rsidRPr="00A80EBC">
        <w:t xml:space="preserve">. </w:t>
      </w:r>
      <w:r w:rsidR="00304D0C">
        <w:t xml:space="preserve">Paragraaf </w:t>
      </w:r>
      <w:r w:rsidR="006F3EF1" w:rsidRPr="000B31CB">
        <w:rPr>
          <w:rStyle w:val="Verwijzing"/>
        </w:rPr>
        <w:fldChar w:fldCharType="begin"/>
      </w:r>
      <w:r w:rsidR="006F3EF1" w:rsidRPr="000B31CB">
        <w:rPr>
          <w:rStyle w:val="Verwijzing"/>
        </w:rPr>
        <w:instrText xml:space="preserve"> REF _Ref_1c724322bf1111ec9904477bc5d4eb0f_1 </w:instrText>
      </w:r>
      <w:r w:rsidR="005F111F" w:rsidRPr="000B31CB">
        <w:rPr>
          <w:rStyle w:val="Verwijzing"/>
        </w:rPr>
        <w:instrText>\n \h</w:instrText>
      </w:r>
      <w:r w:rsidR="006F3EF1" w:rsidRPr="000B31CB">
        <w:rPr>
          <w:rStyle w:val="Verwijzing"/>
        </w:rPr>
        <w:instrText xml:space="preserve"> </w:instrText>
      </w:r>
      <w:r w:rsidR="006F3EF1" w:rsidRPr="000B31CB">
        <w:rPr>
          <w:rStyle w:val="Verwijzing"/>
        </w:rPr>
      </w:r>
      <w:r w:rsidR="006F3EF1" w:rsidRPr="000B31CB">
        <w:rPr>
          <w:rStyle w:val="Verwijzing"/>
        </w:rPr>
        <w:fldChar w:fldCharType="separate"/>
      </w:r>
      <w:r w:rsidR="00816BCB">
        <w:rPr>
          <w:rStyle w:val="Verwijzing"/>
        </w:rPr>
        <w:t>2.4</w:t>
      </w:r>
      <w:r w:rsidR="006F3EF1" w:rsidRPr="000B31CB">
        <w:rPr>
          <w:rStyle w:val="Verwijzing"/>
        </w:rPr>
        <w:fldChar w:fldCharType="end"/>
      </w:r>
      <w:r w:rsidR="006F3EF1">
        <w:t xml:space="preserve"> geeft aan hoe de projectprocedure verloopt. </w:t>
      </w:r>
      <w:r w:rsidR="00F54487">
        <w:t xml:space="preserve">Paragraaf </w:t>
      </w:r>
      <w:r w:rsidR="00DD4452" w:rsidRPr="000B31CB">
        <w:rPr>
          <w:rStyle w:val="Verwijzing"/>
        </w:rPr>
        <w:fldChar w:fldCharType="begin"/>
      </w:r>
      <w:r w:rsidR="00DD4452" w:rsidRPr="000B31CB">
        <w:rPr>
          <w:rStyle w:val="Verwijzing"/>
        </w:rPr>
        <w:instrText xml:space="preserve"> REF _Ref74065992 \n \h </w:instrText>
      </w:r>
      <w:r w:rsidR="00DD4452" w:rsidRPr="000B31CB">
        <w:rPr>
          <w:rStyle w:val="Verwijzing"/>
        </w:rPr>
      </w:r>
      <w:r w:rsidR="00DD4452" w:rsidRPr="000B31CB">
        <w:rPr>
          <w:rStyle w:val="Verwijzing"/>
        </w:rPr>
        <w:fldChar w:fldCharType="separate"/>
      </w:r>
      <w:r w:rsidR="00816BCB">
        <w:rPr>
          <w:rStyle w:val="Verwijzing"/>
        </w:rPr>
        <w:t>2.5</w:t>
      </w:r>
      <w:r w:rsidR="00DD4452" w:rsidRPr="000B31CB">
        <w:rPr>
          <w:rStyle w:val="Verwijzing"/>
        </w:rPr>
        <w:fldChar w:fldCharType="end"/>
      </w:r>
      <w:r w:rsidR="00F54487">
        <w:t xml:space="preserve"> besteedt aandacht aan het wijzigen van het omgevingsplan door het projectbesluit en het meervoudig bronhouderschap</w:t>
      </w:r>
      <w:r w:rsidR="00767591">
        <w:t xml:space="preserve">. </w:t>
      </w:r>
      <w:r w:rsidRPr="002D2D4E">
        <w:t xml:space="preserve">Paragraaf </w:t>
      </w:r>
      <w:r w:rsidR="00EA7A92" w:rsidRPr="000B31CB">
        <w:rPr>
          <w:rStyle w:val="Verwijzing"/>
        </w:rPr>
        <w:fldChar w:fldCharType="begin"/>
      </w:r>
      <w:r w:rsidR="00EA7A92" w:rsidRPr="000B31CB">
        <w:rPr>
          <w:rStyle w:val="Verwijzing"/>
        </w:rPr>
        <w:instrText xml:space="preserve"> REF _Ref_397a3ab4dcdce48b6ed85a7cb28b491e_1 </w:instrText>
      </w:r>
      <w:r w:rsidR="00A07D54" w:rsidRPr="000B31CB">
        <w:rPr>
          <w:rStyle w:val="Verwijzing"/>
        </w:rPr>
        <w:instrText>\n \h</w:instrText>
      </w:r>
      <w:r w:rsidR="00EA7A92" w:rsidRPr="000B31CB">
        <w:rPr>
          <w:rStyle w:val="Verwijzing"/>
        </w:rPr>
        <w:instrText xml:space="preserve"> </w:instrText>
      </w:r>
      <w:r w:rsidR="002D2D4E" w:rsidRPr="000B31CB">
        <w:rPr>
          <w:rStyle w:val="Verwijzing"/>
        </w:rPr>
        <w:instrText xml:space="preserve"> \* MERGEFORMAT </w:instrText>
      </w:r>
      <w:r w:rsidR="00EA7A92" w:rsidRPr="000B31CB">
        <w:rPr>
          <w:rStyle w:val="Verwijzing"/>
        </w:rPr>
      </w:r>
      <w:r w:rsidR="00EA7A92" w:rsidRPr="000B31CB">
        <w:rPr>
          <w:rStyle w:val="Verwijzing"/>
        </w:rPr>
        <w:fldChar w:fldCharType="separate"/>
      </w:r>
      <w:r w:rsidR="00816BCB">
        <w:rPr>
          <w:rStyle w:val="Verwijzing"/>
        </w:rPr>
        <w:t>2.6</w:t>
      </w:r>
      <w:r w:rsidR="00EA7A92" w:rsidRPr="000B31CB">
        <w:rPr>
          <w:rStyle w:val="Verwijzing"/>
        </w:rPr>
        <w:fldChar w:fldCharType="end"/>
      </w:r>
      <w:r w:rsidRPr="002D2D4E">
        <w:t xml:space="preserve"> ten slotte </w:t>
      </w:r>
      <w:r w:rsidR="003E3FA5">
        <w:t xml:space="preserve">gaat over </w:t>
      </w:r>
      <w:r w:rsidR="003E3FA5" w:rsidRPr="003E3FA5">
        <w:t xml:space="preserve">het overgangsrecht </w:t>
      </w:r>
      <w:r w:rsidR="003E3FA5">
        <w:t>en de overgangsfase</w:t>
      </w:r>
      <w:r w:rsidRPr="002D2D4E">
        <w:t>.</w:t>
      </w:r>
    </w:p>
    <w:p w14:paraId="5BE6CDF0" w14:textId="466BBCF4" w:rsidR="00E33EDD" w:rsidRPr="002D2D4E" w:rsidRDefault="00E33EDD" w:rsidP="00E33EDD">
      <w:pPr>
        <w:pStyle w:val="Kop3"/>
      </w:pPr>
      <w:bookmarkStart w:id="12" w:name="_Ref_dcae98d750cea11918bc082bce50feb7_1"/>
      <w:bookmarkStart w:id="13" w:name="_Toc75500137"/>
      <w:r w:rsidRPr="002D2D4E">
        <w:t>Kenschets rechtsfiguur</w:t>
      </w:r>
      <w:bookmarkEnd w:id="12"/>
      <w:bookmarkEnd w:id="13"/>
    </w:p>
    <w:p w14:paraId="665F169F" w14:textId="41C79F26" w:rsidR="008E2F05" w:rsidRPr="002D2D4E" w:rsidRDefault="008E2F05" w:rsidP="008E2F05">
      <w:r w:rsidRPr="002D2D4E">
        <w:t xml:space="preserve">Rijk, provincies en waterschappen kunnen besluiten tot het uitvoeren van een (vaak) </w:t>
      </w:r>
      <w:r w:rsidR="00FD36F2" w:rsidRPr="002D2D4E">
        <w:t>complex</w:t>
      </w:r>
      <w:r w:rsidRPr="002D2D4E">
        <w:t xml:space="preserve"> project in de fysieke leefomgeving door middel van het projectbesluit. Het projectbesluit heeft alleen betrekking op projecten waar een nationaal, provinciaal of waterstaatsbelang mee gemoeid is of indien een privaat belang samenvalt met een publiek belang, zoals de aanleg van een windpark.</w:t>
      </w:r>
    </w:p>
    <w:p w14:paraId="68F3CB85" w14:textId="77777777" w:rsidR="008E2F05" w:rsidRPr="002D2D4E" w:rsidRDefault="008E2F05" w:rsidP="008E2F05"/>
    <w:p w14:paraId="6BD38D86" w14:textId="77777777" w:rsidR="008E2F05" w:rsidRPr="002D2D4E" w:rsidRDefault="008E2F05" w:rsidP="008E2F05">
      <w:r w:rsidRPr="002D2D4E">
        <w:t>Het projectbesluit is gericht op het uitvoeren van een project en het in werking hebben of in stand houden daarvan. Voor een aantal categorieën van projecten is het vaststellen van een projectbesluit verplicht, voor andere projecten van publiek belang is het mogelijk om een projectbesluit, na toepassing van de projectprocedure, vast te stellen.</w:t>
      </w:r>
    </w:p>
    <w:p w14:paraId="2DE93036" w14:textId="77777777" w:rsidR="008E2F05" w:rsidRPr="002D2D4E" w:rsidRDefault="008E2F05" w:rsidP="008E2F05"/>
    <w:p w14:paraId="02205DA6" w14:textId="573E71A6" w:rsidR="008E2F05" w:rsidRPr="002D2D4E" w:rsidRDefault="008E2F05" w:rsidP="008E2F05">
      <w:r w:rsidRPr="002D2D4E">
        <w:t xml:space="preserve">Het projectbesluit heeft een bijzonder karakter. Het bevat de maatregelen en kan alle </w:t>
      </w:r>
      <w:r w:rsidR="00FD36F2" w:rsidRPr="002D2D4E">
        <w:t>toestemmingen</w:t>
      </w:r>
      <w:r w:rsidRPr="002D2D4E">
        <w:t xml:space="preserve"> bevatten die nodig zijn voor de uitvoering van het project. Het projectbesluit geldt als omgevingsvergunning voor de expliciet in het projectbesluit genoemde activiteiten en als toestemming voor andere in het projectbesluit benoemde activiteiten. Met het oog op de voorbereiding van een projectbesluit kunnen provinciale staten respectievelijk de minister een voorbereidingsbesluit nemen.</w:t>
      </w:r>
    </w:p>
    <w:p w14:paraId="008F80FF" w14:textId="7AA038B5" w:rsidR="00E33EDD" w:rsidRPr="002D2D4E" w:rsidRDefault="00E33EDD" w:rsidP="00E33EDD">
      <w:pPr>
        <w:pStyle w:val="Kop3"/>
      </w:pPr>
      <w:bookmarkStart w:id="14" w:name="_Toc75500138"/>
      <w:bookmarkStart w:id="15" w:name="_Ref_3cbd03f1a2e2f459d8656f7a42b241af_1"/>
      <w:r w:rsidRPr="002D2D4E">
        <w:t xml:space="preserve">Algemene kenmerken </w:t>
      </w:r>
      <w:r w:rsidRPr="00A80EBC">
        <w:fldChar w:fldCharType="begin"/>
      </w:r>
      <w:r w:rsidRPr="002D2D4E">
        <w:instrText xml:space="preserve"> </w:instrText>
      </w:r>
      <w:r w:rsidR="00927E81" w:rsidRPr="002D2D4E">
        <w:instrText>DOCVARIABLE ID01</w:instrText>
      </w:r>
      <w:r w:rsidRPr="002D2D4E">
        <w:instrText xml:space="preserve"> </w:instrText>
      </w:r>
      <w:r w:rsidRPr="00A80EBC">
        <w:fldChar w:fldCharType="separate"/>
      </w:r>
      <w:r w:rsidR="000B31CB">
        <w:t>projectbesluit</w:t>
      </w:r>
      <w:bookmarkEnd w:id="14"/>
      <w:r w:rsidRPr="00A80EBC">
        <w:fldChar w:fldCharType="end"/>
      </w:r>
      <w:bookmarkEnd w:id="15"/>
    </w:p>
    <w:p w14:paraId="1C5464DF" w14:textId="0C76CCBC" w:rsidR="00E33EDD" w:rsidRPr="002D2D4E" w:rsidRDefault="00E33EDD" w:rsidP="00E33EDD">
      <w:r w:rsidRPr="00A80EBC">
        <w:t xml:space="preserve">In </w:t>
      </w:r>
      <w:r w:rsidRPr="000B31CB">
        <w:rPr>
          <w:rStyle w:val="Verwijzing"/>
        </w:rPr>
        <w:fldChar w:fldCharType="begin"/>
      </w:r>
      <w:r w:rsidRPr="000B31CB">
        <w:rPr>
          <w:rStyle w:val="Verwijzing"/>
        </w:rPr>
        <w:instrText xml:space="preserve"> REF _Ref_3cbd03f1a2e2f459d8656f7a42b241af_2 \n \h </w:instrText>
      </w:r>
      <w:r w:rsidR="002D2D4E" w:rsidRPr="000B31CB">
        <w:rPr>
          <w:rStyle w:val="Verwijzing"/>
        </w:rPr>
        <w:instrText xml:space="preserve"> \* MERGEFORMAT </w:instrText>
      </w:r>
      <w:r w:rsidRPr="000B31CB">
        <w:rPr>
          <w:rStyle w:val="Verwijzing"/>
        </w:rPr>
      </w:r>
      <w:r w:rsidRPr="000B31CB">
        <w:rPr>
          <w:rStyle w:val="Verwijzing"/>
        </w:rPr>
        <w:fldChar w:fldCharType="separate"/>
      </w:r>
      <w:r w:rsidR="00816BCB">
        <w:rPr>
          <w:rStyle w:val="Verwijzing"/>
        </w:rPr>
        <w:t>Tabel 1</w:t>
      </w:r>
      <w:r w:rsidRPr="000B31CB">
        <w:rPr>
          <w:rStyle w:val="Verwijzing"/>
        </w:rPr>
        <w:fldChar w:fldCharType="end"/>
      </w:r>
      <w:r w:rsidRPr="002D2D4E">
        <w:t xml:space="preserve"> tot en met </w:t>
      </w:r>
      <w:r w:rsidRPr="000B31CB">
        <w:rPr>
          <w:rStyle w:val="Verwijzing"/>
        </w:rPr>
        <w:fldChar w:fldCharType="begin"/>
      </w:r>
      <w:r w:rsidRPr="000B31CB">
        <w:rPr>
          <w:rStyle w:val="Verwijzing"/>
        </w:rPr>
        <w:instrText xml:space="preserve"> REF _Ref_3cbd03f1a2e2f459d8656f7a42b241af_3 \n \h </w:instrText>
      </w:r>
      <w:r w:rsidR="002D2D4E" w:rsidRPr="000B31CB">
        <w:rPr>
          <w:rStyle w:val="Verwijzing"/>
        </w:rPr>
        <w:instrText xml:space="preserve"> \* MERGEFORMAT </w:instrText>
      </w:r>
      <w:r w:rsidRPr="000B31CB">
        <w:rPr>
          <w:rStyle w:val="Verwijzing"/>
        </w:rPr>
      </w:r>
      <w:r w:rsidRPr="000B31CB">
        <w:rPr>
          <w:rStyle w:val="Verwijzing"/>
        </w:rPr>
        <w:fldChar w:fldCharType="separate"/>
      </w:r>
      <w:r w:rsidR="00816BCB">
        <w:rPr>
          <w:rStyle w:val="Verwijzing"/>
        </w:rPr>
        <w:t>Tabel 3</w:t>
      </w:r>
      <w:r w:rsidRPr="000B31CB">
        <w:rPr>
          <w:rStyle w:val="Verwijzing"/>
        </w:rPr>
        <w:fldChar w:fldCharType="end"/>
      </w:r>
      <w:r w:rsidRPr="002D2D4E">
        <w:t xml:space="preserve"> zijn de algemene kenmerken van </w:t>
      </w:r>
      <w:r w:rsidRPr="00A80EBC">
        <w:fldChar w:fldCharType="begin"/>
      </w:r>
      <w:r w:rsidRPr="002D2D4E">
        <w:rPr>
          <w:noProof/>
        </w:rPr>
        <w:instrText xml:space="preserve"> DOCVARIABLE ID01+ </w:instrText>
      </w:r>
      <w:r w:rsidRPr="00A80EBC">
        <w:rPr>
          <w:noProof/>
        </w:rPr>
        <w:fldChar w:fldCharType="separate"/>
      </w:r>
      <w:r w:rsidR="000B31CB">
        <w:rPr>
          <w:noProof/>
        </w:rPr>
        <w:t>het projectbesluit</w:t>
      </w:r>
      <w:r w:rsidRPr="00A80EBC">
        <w:fldChar w:fldCharType="end"/>
      </w:r>
      <w:r w:rsidRPr="002D2D4E">
        <w:t xml:space="preserve"> opgenomen. Deze kenmerken leggen de algemene eigenschappen vast, waarmee informatie over </w:t>
      </w:r>
      <w:r w:rsidRPr="00A80EBC">
        <w:fldChar w:fldCharType="begin"/>
      </w:r>
      <w:r w:rsidRPr="002D2D4E">
        <w:rPr>
          <w:noProof/>
        </w:rPr>
        <w:instrText xml:space="preserve"> DOCVARIABLE ID01+ </w:instrText>
      </w:r>
      <w:r w:rsidRPr="00A80EBC">
        <w:rPr>
          <w:noProof/>
        </w:rPr>
        <w:fldChar w:fldCharType="separate"/>
      </w:r>
      <w:r w:rsidR="000B31CB">
        <w:rPr>
          <w:noProof/>
        </w:rPr>
        <w:t>het projectbesluit</w:t>
      </w:r>
      <w:r w:rsidRPr="00A80EBC">
        <w:fldChar w:fldCharType="end"/>
      </w:r>
      <w:r w:rsidRPr="002D2D4E">
        <w:t xml:space="preserve"> wordt bijgehouden. Doel van deze tabellen is het weergeven van de meest essentiële algemene kenmerken van het instrument zodat de lezer het beter kan plaatsen en vergelijken met bestaande instrumenten</w:t>
      </w:r>
      <w:r w:rsidR="002D6DC4" w:rsidRPr="002D2D4E">
        <w:t>. N</w:t>
      </w:r>
      <w:r w:rsidRPr="002D2D4E">
        <w:t>iet om een volledig sluitende beschrijving te geven.</w:t>
      </w:r>
      <w:r w:rsidR="00A6676E" w:rsidRPr="002D2D4E">
        <w:t xml:space="preserve"> De in de tabellen aangehaalde artikelen zijn afkomstig uit de Omgevingswet (verder: Ow), tenzij anders vermeld.</w:t>
      </w:r>
    </w:p>
    <w:p w14:paraId="6CAE7542" w14:textId="77777777" w:rsidR="00E33EDD" w:rsidRPr="002D2D4E" w:rsidRDefault="00E33EDD" w:rsidP="00E33EDD">
      <w:pPr>
        <w:pStyle w:val="Tabeltitel"/>
      </w:pPr>
      <w:bookmarkStart w:id="16" w:name="_Ref_3cbd03f1a2e2f459d8656f7a42b241af_2"/>
      <w:r w:rsidRPr="002D2D4E">
        <w:lastRenderedPageBreak/>
        <w:t>Juridische kenmerken</w:t>
      </w:r>
      <w:bookmarkEnd w:id="16"/>
    </w:p>
    <w:tbl>
      <w:tblPr>
        <w:tblStyle w:val="Tabel"/>
        <w:tblW w:w="5000" w:type="pct"/>
        <w:tblLayout w:type="fixed"/>
        <w:tblLook w:val="0620" w:firstRow="1" w:lastRow="0" w:firstColumn="0" w:lastColumn="0" w:noHBand="1" w:noVBand="1"/>
      </w:tblPr>
      <w:tblGrid>
        <w:gridCol w:w="2973"/>
        <w:gridCol w:w="5521"/>
      </w:tblGrid>
      <w:tr w:rsidR="00E33EDD" w:rsidRPr="002D2D4E" w14:paraId="115285A5"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BD55DCC" w14:textId="77777777" w:rsidR="00E33EDD" w:rsidRPr="002D2D4E" w:rsidRDefault="00E33EDD" w:rsidP="00B51A4D">
            <w:r w:rsidRPr="002D2D4E">
              <w:t>Onderwerp</w:t>
            </w:r>
          </w:p>
        </w:tc>
        <w:tc>
          <w:tcPr>
            <w:tcW w:w="3250" w:type="pct"/>
          </w:tcPr>
          <w:p w14:paraId="437C443C" w14:textId="77777777" w:rsidR="00E33EDD" w:rsidRPr="002D2D4E" w:rsidRDefault="00E33EDD" w:rsidP="00B51A4D">
            <w:r w:rsidRPr="002D2D4E">
              <w:t>Specificatie</w:t>
            </w:r>
          </w:p>
        </w:tc>
      </w:tr>
      <w:tr w:rsidR="00E33EDD" w:rsidRPr="002D2D4E" w14:paraId="5D613D90" w14:textId="77777777" w:rsidTr="00BD091D">
        <w:tc>
          <w:tcPr>
            <w:tcW w:w="1750" w:type="pct"/>
          </w:tcPr>
          <w:p w14:paraId="25DDC83C" w14:textId="77777777" w:rsidR="00E33EDD" w:rsidRPr="002D2D4E" w:rsidRDefault="00E33EDD" w:rsidP="00B51A4D">
            <w:pPr>
              <w:rPr>
                <w:color w:val="000000" w:themeColor="text1"/>
              </w:rPr>
            </w:pPr>
            <w:r w:rsidRPr="002D2D4E">
              <w:rPr>
                <w:color w:val="000000" w:themeColor="text1"/>
              </w:rPr>
              <w:t>Grondslag rechtsfiguur</w:t>
            </w:r>
          </w:p>
        </w:tc>
        <w:tc>
          <w:tcPr>
            <w:tcW w:w="3250" w:type="pct"/>
          </w:tcPr>
          <w:p w14:paraId="48576F9A" w14:textId="20AB1526" w:rsidR="00E33EDD" w:rsidRPr="002D2D4E" w:rsidRDefault="00E33EDD" w:rsidP="00B51A4D">
            <w:pPr>
              <w:rPr>
                <w:color w:val="000000" w:themeColor="text1"/>
                <w:szCs w:val="18"/>
              </w:rPr>
            </w:pPr>
            <w:r w:rsidRPr="002D2D4E">
              <w:rPr>
                <w:color w:val="000000" w:themeColor="text1"/>
                <w:szCs w:val="18"/>
              </w:rPr>
              <w:t xml:space="preserve">Artikel </w:t>
            </w:r>
            <w:r w:rsidR="008759FA" w:rsidRPr="002D2D4E">
              <w:rPr>
                <w:color w:val="000000" w:themeColor="text1"/>
                <w:szCs w:val="18"/>
              </w:rPr>
              <w:t xml:space="preserve">5.44 </w:t>
            </w:r>
            <w:r w:rsidR="00A6676E" w:rsidRPr="002D2D4E">
              <w:rPr>
                <w:color w:val="000000" w:themeColor="text1"/>
                <w:szCs w:val="18"/>
              </w:rPr>
              <w:t>Ow</w:t>
            </w:r>
          </w:p>
        </w:tc>
      </w:tr>
      <w:tr w:rsidR="00E33EDD" w:rsidRPr="002D2D4E" w14:paraId="00F621E5" w14:textId="77777777" w:rsidTr="00BD091D">
        <w:tc>
          <w:tcPr>
            <w:tcW w:w="1750" w:type="pct"/>
          </w:tcPr>
          <w:p w14:paraId="76839640" w14:textId="77777777" w:rsidR="00E33EDD" w:rsidRPr="002D2D4E" w:rsidRDefault="00E33EDD" w:rsidP="00B51A4D">
            <w:pPr>
              <w:rPr>
                <w:color w:val="000000" w:themeColor="text1"/>
              </w:rPr>
            </w:pPr>
            <w:r w:rsidRPr="002D2D4E">
              <w:rPr>
                <w:color w:val="000000" w:themeColor="text1"/>
              </w:rPr>
              <w:t>Voorbereidingsprocedure</w:t>
            </w:r>
          </w:p>
        </w:tc>
        <w:tc>
          <w:tcPr>
            <w:tcW w:w="3250" w:type="pct"/>
          </w:tcPr>
          <w:p w14:paraId="366CA4AC" w14:textId="79151E51" w:rsidR="00E33EDD" w:rsidRPr="002D2D4E" w:rsidRDefault="003079F6" w:rsidP="00663FF4">
            <w:r w:rsidRPr="002D2D4E">
              <w:t>Verplichte kennisgeving van voornemen een verkenning uit te voeren en om projectbesluit vast te stellen met/zonder voorafgaande voorkeursbeslissing.</w:t>
            </w:r>
            <w:r w:rsidR="00663FF4" w:rsidRPr="002D2D4E">
              <w:t xml:space="preserve"> </w:t>
            </w:r>
            <w:r w:rsidRPr="002D2D4E">
              <w:t>Toepassen afdeling 3.4 Awb verplicht</w:t>
            </w:r>
            <w:r w:rsidR="00F152F9" w:rsidRPr="002D2D4E">
              <w:t xml:space="preserve"> (art 16.71 </w:t>
            </w:r>
            <w:r w:rsidR="00B44132" w:rsidRPr="002D2D4E">
              <w:t xml:space="preserve">lid 1 </w:t>
            </w:r>
            <w:r w:rsidR="00F152F9" w:rsidRPr="002D2D4E">
              <w:t>Ow)</w:t>
            </w:r>
            <w:r w:rsidR="0016376E" w:rsidRPr="002D2D4E">
              <w:t>.</w:t>
            </w:r>
          </w:p>
        </w:tc>
      </w:tr>
      <w:tr w:rsidR="00E33EDD" w:rsidRPr="002D2D4E" w14:paraId="3F1A5053" w14:textId="77777777" w:rsidTr="00BD091D">
        <w:tc>
          <w:tcPr>
            <w:tcW w:w="1750" w:type="pct"/>
          </w:tcPr>
          <w:p w14:paraId="7D7F05A3" w14:textId="77777777" w:rsidR="00E33EDD" w:rsidRPr="002D2D4E" w:rsidRDefault="00E33EDD" w:rsidP="00B51A4D">
            <w:r w:rsidRPr="002D2D4E">
              <w:t>Tijdstip bekendmaking/</w:t>
            </w:r>
          </w:p>
          <w:p w14:paraId="0D0827F1" w14:textId="663C33B4" w:rsidR="00E33EDD" w:rsidRPr="002D2D4E" w:rsidRDefault="00E33EDD" w:rsidP="00B51A4D">
            <w:pPr>
              <w:rPr>
                <w:color w:val="000000" w:themeColor="text1"/>
              </w:rPr>
            </w:pPr>
            <w:r w:rsidRPr="002D2D4E">
              <w:rPr>
                <w:color w:val="000000" w:themeColor="text1"/>
              </w:rPr>
              <w:t xml:space="preserve">terinzagelegging vastgesteld </w:t>
            </w:r>
            <w:r w:rsidR="00481DDC" w:rsidRPr="002D2D4E">
              <w:rPr>
                <w:color w:val="000000" w:themeColor="text1"/>
              </w:rPr>
              <w:t>projectbesluit</w:t>
            </w:r>
          </w:p>
        </w:tc>
        <w:tc>
          <w:tcPr>
            <w:tcW w:w="3250" w:type="pct"/>
          </w:tcPr>
          <w:p w14:paraId="5AC47DC8" w14:textId="64579DF1" w:rsidR="00E33EDD" w:rsidRPr="002D2D4E" w:rsidRDefault="00B158E5" w:rsidP="0093317E">
            <w:r w:rsidRPr="002D2D4E">
              <w:t>Het bevoegd gezag bepaalt het tijdstip waarop het</w:t>
            </w:r>
            <w:r w:rsidR="0099646A" w:rsidRPr="002D2D4E">
              <w:t xml:space="preserve"> </w:t>
            </w:r>
            <w:r w:rsidRPr="002D2D4E">
              <w:t>projectbesluit wordt bekend gemaakt en ter inzage gelegd.</w:t>
            </w:r>
          </w:p>
        </w:tc>
      </w:tr>
      <w:tr w:rsidR="00137F5C" w:rsidRPr="002D2D4E" w14:paraId="763CE7F3" w14:textId="77777777" w:rsidTr="00BD091D">
        <w:tc>
          <w:tcPr>
            <w:tcW w:w="1750" w:type="pct"/>
          </w:tcPr>
          <w:p w14:paraId="458A3878" w14:textId="0DDA62F3" w:rsidR="00137F5C" w:rsidRPr="002D2D4E" w:rsidRDefault="00137F5C" w:rsidP="00137F5C">
            <w:r w:rsidRPr="002D2D4E">
              <w:t>Wijze van bekendmaking</w:t>
            </w:r>
          </w:p>
        </w:tc>
        <w:tc>
          <w:tcPr>
            <w:tcW w:w="3250" w:type="pct"/>
          </w:tcPr>
          <w:p w14:paraId="62A5305A" w14:textId="0E12AE17" w:rsidR="00137F5C" w:rsidRPr="002D2D4E" w:rsidRDefault="00137F5C" w:rsidP="00137F5C">
            <w:pPr>
              <w:rPr>
                <w:szCs w:val="18"/>
              </w:rPr>
            </w:pPr>
            <w:r w:rsidRPr="002D2D4E">
              <w:t>Bekendmaking door plaatsing van het volledige besluit in het elektronisch publicatieblad van het bestuursorgaan dat het besluit heeft genomen</w:t>
            </w:r>
          </w:p>
        </w:tc>
      </w:tr>
      <w:tr w:rsidR="00E33EDD" w:rsidRPr="002D2D4E" w14:paraId="7CBBBAD4" w14:textId="77777777" w:rsidTr="00BD091D">
        <w:tc>
          <w:tcPr>
            <w:tcW w:w="1750" w:type="pct"/>
          </w:tcPr>
          <w:p w14:paraId="6F8864DA" w14:textId="5E572647" w:rsidR="00E33EDD" w:rsidRPr="002D2D4E" w:rsidRDefault="00137F5C" w:rsidP="00B51A4D">
            <w:r w:rsidRPr="002D2D4E">
              <w:t>Tijdstip i</w:t>
            </w:r>
            <w:r w:rsidR="00E33EDD" w:rsidRPr="002D2D4E">
              <w:t>nwerkingtreding</w:t>
            </w:r>
          </w:p>
        </w:tc>
        <w:tc>
          <w:tcPr>
            <w:tcW w:w="3250" w:type="pct"/>
          </w:tcPr>
          <w:p w14:paraId="2390B7FC" w14:textId="1AFC2DC8" w:rsidR="00355E40" w:rsidRPr="002D2D4E" w:rsidRDefault="00355E40" w:rsidP="00355E40">
            <w:pPr>
              <w:rPr>
                <w:szCs w:val="18"/>
              </w:rPr>
            </w:pPr>
            <w:r w:rsidRPr="002D2D4E">
              <w:rPr>
                <w:szCs w:val="18"/>
              </w:rPr>
              <w:t>Projectbesluit door GS of minister treedt in werking 4 weken na ter inzagelegging, bij spoedeisende omstandigheden kan GS/Minister een eerdere datum bepalen (art. 16.78</w:t>
            </w:r>
            <w:r w:rsidR="00E95FD0" w:rsidRPr="002D2D4E">
              <w:rPr>
                <w:szCs w:val="18"/>
              </w:rPr>
              <w:t xml:space="preserve"> </w:t>
            </w:r>
            <w:r w:rsidRPr="002D2D4E">
              <w:rPr>
                <w:szCs w:val="18"/>
              </w:rPr>
              <w:t>Ow)</w:t>
            </w:r>
            <w:r w:rsidR="0016376E" w:rsidRPr="002D2D4E">
              <w:rPr>
                <w:szCs w:val="18"/>
              </w:rPr>
              <w:t>.</w:t>
            </w:r>
          </w:p>
          <w:p w14:paraId="175C4A5B" w14:textId="77777777" w:rsidR="00663FF4" w:rsidRPr="002D2D4E" w:rsidRDefault="00663FF4" w:rsidP="00355E40">
            <w:pPr>
              <w:rPr>
                <w:szCs w:val="18"/>
              </w:rPr>
            </w:pPr>
          </w:p>
          <w:p w14:paraId="22B7B587" w14:textId="25D92B3B" w:rsidR="00E33EDD" w:rsidRPr="002D2D4E" w:rsidRDefault="00355E40" w:rsidP="00355E40">
            <w:pPr>
              <w:rPr>
                <w:szCs w:val="18"/>
              </w:rPr>
            </w:pPr>
            <w:r w:rsidRPr="002D2D4E">
              <w:rPr>
                <w:szCs w:val="18"/>
              </w:rPr>
              <w:t>Projectbesluit waterschap treedt in werking 4 weken na de dag waarop het besluit door GS over goedkeuring is bekendgemaakt.</w:t>
            </w:r>
          </w:p>
        </w:tc>
      </w:tr>
      <w:tr w:rsidR="00E33EDD" w:rsidRPr="002D2D4E" w14:paraId="3F9CBFB0" w14:textId="77777777" w:rsidTr="00BD091D">
        <w:tc>
          <w:tcPr>
            <w:tcW w:w="1750" w:type="pct"/>
          </w:tcPr>
          <w:p w14:paraId="48FB5F76" w14:textId="77777777" w:rsidR="00E33EDD" w:rsidRPr="002D2D4E" w:rsidRDefault="00E33EDD" w:rsidP="00B51A4D">
            <w:r w:rsidRPr="002D2D4E">
              <w:t>Rechtsbescherming</w:t>
            </w:r>
          </w:p>
        </w:tc>
        <w:tc>
          <w:tcPr>
            <w:tcW w:w="3250" w:type="pct"/>
          </w:tcPr>
          <w:p w14:paraId="6E8A02DD" w14:textId="5EED8511" w:rsidR="00414921" w:rsidRPr="002D2D4E" w:rsidRDefault="00545CA3" w:rsidP="00ED35E8">
            <w:pPr>
              <w:rPr>
                <w:szCs w:val="18"/>
              </w:rPr>
            </w:pPr>
            <w:r w:rsidRPr="002D2D4E">
              <w:rPr>
                <w:szCs w:val="18"/>
              </w:rPr>
              <w:t xml:space="preserve">Beroep bij </w:t>
            </w:r>
            <w:r w:rsidR="00414921" w:rsidRPr="002D2D4E">
              <w:rPr>
                <w:szCs w:val="18"/>
              </w:rPr>
              <w:t xml:space="preserve">de </w:t>
            </w:r>
            <w:r w:rsidRPr="002D2D4E">
              <w:rPr>
                <w:szCs w:val="18"/>
              </w:rPr>
              <w:t xml:space="preserve">Afdeling bestuursrechtspraak </w:t>
            </w:r>
            <w:r w:rsidR="00FC7252" w:rsidRPr="002D2D4E">
              <w:rPr>
                <w:szCs w:val="18"/>
              </w:rPr>
              <w:t xml:space="preserve">van de </w:t>
            </w:r>
            <w:r w:rsidRPr="002D2D4E">
              <w:rPr>
                <w:szCs w:val="18"/>
              </w:rPr>
              <w:t xml:space="preserve">Raad van State </w:t>
            </w:r>
            <w:r w:rsidR="00414921" w:rsidRPr="002D2D4E">
              <w:rPr>
                <w:szCs w:val="18"/>
              </w:rPr>
              <w:t xml:space="preserve">(artikel 2.2 onderdeel </w:t>
            </w:r>
            <w:r w:rsidR="00820E79" w:rsidRPr="002D2D4E">
              <w:rPr>
                <w:szCs w:val="18"/>
              </w:rPr>
              <w:t>B</w:t>
            </w:r>
            <w:r w:rsidR="00414921" w:rsidRPr="002D2D4E">
              <w:rPr>
                <w:szCs w:val="18"/>
              </w:rPr>
              <w:t xml:space="preserve"> lid 2 onder e Invoeringswet Omgevingswet, waarmee </w:t>
            </w:r>
            <w:r w:rsidR="00C77F42" w:rsidRPr="002D2D4E">
              <w:rPr>
                <w:szCs w:val="18"/>
              </w:rPr>
              <w:t>afdeling 5.2 Omgevingswet</w:t>
            </w:r>
            <w:r w:rsidR="00414921" w:rsidRPr="002D2D4E">
              <w:rPr>
                <w:szCs w:val="18"/>
              </w:rPr>
              <w:t xml:space="preserve"> </w:t>
            </w:r>
            <w:r w:rsidR="00762073" w:rsidRPr="002D2D4E">
              <w:rPr>
                <w:szCs w:val="18"/>
              </w:rPr>
              <w:t>(</w:t>
            </w:r>
            <w:r w:rsidR="00BF3987" w:rsidRPr="002D2D4E">
              <w:rPr>
                <w:szCs w:val="18"/>
              </w:rPr>
              <w:t xml:space="preserve">Projectprocedure) </w:t>
            </w:r>
            <w:r w:rsidR="00414921" w:rsidRPr="002D2D4E">
              <w:rPr>
                <w:szCs w:val="18"/>
              </w:rPr>
              <w:t>wordt toegevoegd aan artikel 2 van bijlage 2 Awb (</w:t>
            </w:r>
            <w:r w:rsidR="005853F9" w:rsidRPr="002D2D4E">
              <w:rPr>
                <w:szCs w:val="18"/>
              </w:rPr>
              <w:t>B</w:t>
            </w:r>
            <w:r w:rsidR="00414921" w:rsidRPr="002D2D4E">
              <w:rPr>
                <w:szCs w:val="18"/>
              </w:rPr>
              <w:t>eroep bij de Afdeling bestuursrechtspraak van de Raad van State))</w:t>
            </w:r>
          </w:p>
        </w:tc>
      </w:tr>
      <w:tr w:rsidR="00E33EDD" w:rsidRPr="002D2D4E" w14:paraId="1EAAA06E" w14:textId="77777777" w:rsidTr="00BD091D">
        <w:tc>
          <w:tcPr>
            <w:tcW w:w="1750" w:type="pct"/>
          </w:tcPr>
          <w:p w14:paraId="7506E635" w14:textId="05637DB6" w:rsidR="00E33EDD" w:rsidRPr="002D2D4E" w:rsidRDefault="00E33EDD" w:rsidP="00E01E6A">
            <w:r w:rsidRPr="002D2D4E">
              <w:t>Geldt toepassingsprofiel ook voor ontwerpbesluit</w:t>
            </w:r>
          </w:p>
        </w:tc>
        <w:tc>
          <w:tcPr>
            <w:tcW w:w="3250" w:type="pct"/>
          </w:tcPr>
          <w:p w14:paraId="24BA6B14" w14:textId="7D9BF6B8" w:rsidR="00E33EDD" w:rsidRPr="002D2D4E" w:rsidRDefault="00E33EDD" w:rsidP="00B51A4D">
            <w:pPr>
              <w:rPr>
                <w:szCs w:val="18"/>
              </w:rPr>
            </w:pPr>
            <w:r w:rsidRPr="002D2D4E">
              <w:rPr>
                <w:szCs w:val="18"/>
              </w:rPr>
              <w:t>Ja</w:t>
            </w:r>
            <w:r w:rsidR="0016376E" w:rsidRPr="002D2D4E">
              <w:rPr>
                <w:szCs w:val="18"/>
              </w:rPr>
              <w:t>.</w:t>
            </w:r>
          </w:p>
        </w:tc>
      </w:tr>
      <w:tr w:rsidR="00E33EDD" w:rsidRPr="002D2D4E" w14:paraId="3F65EC0E" w14:textId="77777777" w:rsidTr="00BD091D">
        <w:tc>
          <w:tcPr>
            <w:tcW w:w="1750" w:type="pct"/>
          </w:tcPr>
          <w:p w14:paraId="12D95E5A" w14:textId="595230C9" w:rsidR="00E33EDD" w:rsidRPr="002D2D4E" w:rsidRDefault="00E33EDD" w:rsidP="00B51A4D">
            <w:r w:rsidRPr="002D2D4E">
              <w:t xml:space="preserve">Rechtsfiguur roept meldingsplicht of vergunningplicht in het leven </w:t>
            </w:r>
          </w:p>
        </w:tc>
        <w:tc>
          <w:tcPr>
            <w:tcW w:w="3250" w:type="pct"/>
          </w:tcPr>
          <w:p w14:paraId="380553A0" w14:textId="7E02A8E0" w:rsidR="00E33EDD" w:rsidRPr="002D2D4E" w:rsidRDefault="00C646A1" w:rsidP="00B51A4D">
            <w:pPr>
              <w:rPr>
                <w:szCs w:val="18"/>
              </w:rPr>
            </w:pPr>
            <w:r w:rsidRPr="002D2D4E">
              <w:rPr>
                <w:szCs w:val="18"/>
              </w:rPr>
              <w:t>Ja, voor zover projectbesluit regels omgevingsplan wijzigt.</w:t>
            </w:r>
          </w:p>
        </w:tc>
      </w:tr>
      <w:tr w:rsidR="00E33EDD" w:rsidRPr="002D2D4E" w14:paraId="1C7EC214" w14:textId="77777777" w:rsidTr="00BD091D">
        <w:tc>
          <w:tcPr>
            <w:tcW w:w="1750" w:type="pct"/>
          </w:tcPr>
          <w:p w14:paraId="441DA123" w14:textId="412672F9" w:rsidR="00E33EDD" w:rsidRPr="002D2D4E" w:rsidRDefault="00E33EDD" w:rsidP="00B51A4D">
            <w:r w:rsidRPr="002D2D4E">
              <w:t>Rechtsfiguur bevat voor eenieder bindende regels</w:t>
            </w:r>
          </w:p>
        </w:tc>
        <w:tc>
          <w:tcPr>
            <w:tcW w:w="3250" w:type="pct"/>
          </w:tcPr>
          <w:p w14:paraId="3FBBA391" w14:textId="19F8ECAA" w:rsidR="00E33EDD" w:rsidRPr="002D2D4E" w:rsidRDefault="0016376E" w:rsidP="00B51A4D">
            <w:pPr>
              <w:rPr>
                <w:szCs w:val="18"/>
              </w:rPr>
            </w:pPr>
            <w:r w:rsidRPr="002D2D4E">
              <w:rPr>
                <w:szCs w:val="18"/>
              </w:rPr>
              <w:t>Ja, voor zover projectbesluit regels omgevingsplan wijzigt.</w:t>
            </w:r>
          </w:p>
        </w:tc>
      </w:tr>
    </w:tbl>
    <w:p w14:paraId="45E828EC" w14:textId="77777777" w:rsidR="00E33EDD" w:rsidRPr="002D2D4E" w:rsidRDefault="00E33EDD" w:rsidP="00E33EDD">
      <w:pPr>
        <w:pStyle w:val="Tabeltitel"/>
      </w:pPr>
      <w:r w:rsidRPr="002D2D4E">
        <w:t>Kenmerken ten behoeve van metadata en annotaties</w:t>
      </w:r>
    </w:p>
    <w:tbl>
      <w:tblPr>
        <w:tblStyle w:val="Tabel"/>
        <w:tblW w:w="5000" w:type="pct"/>
        <w:tblLayout w:type="fixed"/>
        <w:tblLook w:val="0620" w:firstRow="1" w:lastRow="0" w:firstColumn="0" w:lastColumn="0" w:noHBand="1" w:noVBand="1"/>
      </w:tblPr>
      <w:tblGrid>
        <w:gridCol w:w="2973"/>
        <w:gridCol w:w="5521"/>
      </w:tblGrid>
      <w:tr w:rsidR="00E33EDD" w:rsidRPr="002D2D4E" w14:paraId="3710911F"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676AD4A" w14:textId="77777777" w:rsidR="00E33EDD" w:rsidRPr="002D2D4E" w:rsidRDefault="00E33EDD" w:rsidP="00D00483">
            <w:r w:rsidRPr="002D2D4E">
              <w:t>Onderwerp</w:t>
            </w:r>
          </w:p>
        </w:tc>
        <w:tc>
          <w:tcPr>
            <w:tcW w:w="3250" w:type="pct"/>
          </w:tcPr>
          <w:p w14:paraId="41E2DBA1" w14:textId="77777777" w:rsidR="00E33EDD" w:rsidRPr="002D2D4E" w:rsidRDefault="00E33EDD" w:rsidP="00B51A4D">
            <w:r w:rsidRPr="002D2D4E">
              <w:t>Specificatie</w:t>
            </w:r>
          </w:p>
        </w:tc>
      </w:tr>
      <w:tr w:rsidR="00E33EDD" w:rsidRPr="002D2D4E" w14:paraId="0DA25423" w14:textId="77777777" w:rsidTr="00BD091D">
        <w:tc>
          <w:tcPr>
            <w:tcW w:w="1750" w:type="pct"/>
          </w:tcPr>
          <w:p w14:paraId="119C1FBE" w14:textId="70E8721F" w:rsidR="00E33EDD" w:rsidRPr="002D2D4E" w:rsidRDefault="00F52B7B" w:rsidP="00D00483">
            <w:r w:rsidRPr="002D2D4E">
              <w:t>Beleidsmatig verantwoordelijke overheid (bevoegde bestuurslaag)</w:t>
            </w:r>
          </w:p>
        </w:tc>
        <w:tc>
          <w:tcPr>
            <w:tcW w:w="3250" w:type="pct"/>
          </w:tcPr>
          <w:p w14:paraId="569FAA1D" w14:textId="77777777" w:rsidR="00421895" w:rsidRPr="002D2D4E" w:rsidRDefault="00421895" w:rsidP="00F1668C">
            <w:pPr>
              <w:pStyle w:val="Opsommingtekens1"/>
            </w:pPr>
            <w:r w:rsidRPr="002D2D4E">
              <w:t>Rijk</w:t>
            </w:r>
          </w:p>
          <w:p w14:paraId="464E0F33" w14:textId="77777777" w:rsidR="00421895" w:rsidRPr="002D2D4E" w:rsidRDefault="00421895" w:rsidP="00F1668C">
            <w:pPr>
              <w:pStyle w:val="Opsommingtekens1"/>
            </w:pPr>
            <w:r w:rsidRPr="002D2D4E">
              <w:t>provincie</w:t>
            </w:r>
          </w:p>
          <w:p w14:paraId="53415D3A" w14:textId="3BA9EA40" w:rsidR="00E33EDD" w:rsidRPr="002D2D4E" w:rsidRDefault="00421895" w:rsidP="00F1668C">
            <w:pPr>
              <w:pStyle w:val="Opsommingtekens1"/>
              <w:rPr>
                <w:rFonts w:eastAsia="Verdana" w:cs="Verdana"/>
                <w:color w:val="000000" w:themeColor="text1"/>
              </w:rPr>
            </w:pPr>
            <w:r w:rsidRPr="002D2D4E">
              <w:t>waterschap</w:t>
            </w:r>
          </w:p>
        </w:tc>
      </w:tr>
      <w:tr w:rsidR="00E33EDD" w:rsidRPr="002D2D4E" w14:paraId="6770C2CA" w14:textId="77777777" w:rsidTr="00BD091D">
        <w:tc>
          <w:tcPr>
            <w:tcW w:w="1750" w:type="pct"/>
          </w:tcPr>
          <w:p w14:paraId="278282EE" w14:textId="77777777" w:rsidR="00E33EDD" w:rsidRPr="002D2D4E" w:rsidRDefault="00E33EDD" w:rsidP="00D00483">
            <w:r w:rsidRPr="002D2D4E">
              <w:t>Bestuursorgaan</w:t>
            </w:r>
          </w:p>
        </w:tc>
        <w:tc>
          <w:tcPr>
            <w:tcW w:w="3250" w:type="pct"/>
          </w:tcPr>
          <w:p w14:paraId="1DB6AED3" w14:textId="77777777" w:rsidR="00F1668C" w:rsidRPr="002D2D4E" w:rsidRDefault="00F1668C" w:rsidP="00F1668C">
            <w:pPr>
              <w:pStyle w:val="Opsommingtekens1"/>
            </w:pPr>
            <w:r w:rsidRPr="002D2D4E">
              <w:t>minister</w:t>
            </w:r>
          </w:p>
          <w:p w14:paraId="045D9120" w14:textId="77777777" w:rsidR="00F1668C" w:rsidRPr="002D2D4E" w:rsidRDefault="00F1668C" w:rsidP="00F1668C">
            <w:pPr>
              <w:pStyle w:val="Opsommingtekens1"/>
            </w:pPr>
            <w:r w:rsidRPr="002D2D4E">
              <w:t>gedeputeerde staten</w:t>
            </w:r>
          </w:p>
          <w:p w14:paraId="11D65B14" w14:textId="14951C25" w:rsidR="00E33EDD" w:rsidRPr="002D2D4E" w:rsidRDefault="00F1668C" w:rsidP="00F1668C">
            <w:pPr>
              <w:pStyle w:val="Opsommingtekens1"/>
              <w:rPr>
                <w:rFonts w:eastAsia="Verdana" w:cs="Verdana"/>
                <w:color w:val="000000" w:themeColor="text1"/>
              </w:rPr>
            </w:pPr>
            <w:r w:rsidRPr="002D2D4E">
              <w:t>dagelijks bestuur waterschap</w:t>
            </w:r>
          </w:p>
        </w:tc>
      </w:tr>
      <w:tr w:rsidR="00E33EDD" w:rsidRPr="002D2D4E" w14:paraId="4769A781" w14:textId="77777777" w:rsidTr="00BD091D">
        <w:tc>
          <w:tcPr>
            <w:tcW w:w="1750" w:type="pct"/>
          </w:tcPr>
          <w:p w14:paraId="66A73F3C" w14:textId="63638B3E" w:rsidR="00E33EDD" w:rsidRPr="002D2D4E" w:rsidRDefault="006A616C" w:rsidP="00D00483">
            <w:pPr>
              <w:rPr>
                <w:rFonts w:eastAsia="Verdana" w:cs="Verdana"/>
              </w:rPr>
            </w:pPr>
            <w:r w:rsidRPr="002D2D4E">
              <w:lastRenderedPageBreak/>
              <w:t>omgevingsdocument</w:t>
            </w:r>
            <w:r w:rsidR="007D692E" w:rsidRPr="002D2D4E">
              <w:t xml:space="preserve"> </w:t>
            </w:r>
            <w:r w:rsidR="00E33EDD" w:rsidRPr="002D2D4E">
              <w:t xml:space="preserve">kan rechtstreeks ander </w:t>
            </w:r>
            <w:r w:rsidRPr="002D2D4E">
              <w:t>omgevingsdocument</w:t>
            </w:r>
            <w:r w:rsidR="007D692E" w:rsidRPr="002D2D4E">
              <w:t xml:space="preserve"> </w:t>
            </w:r>
            <w:r w:rsidR="00E33EDD" w:rsidRPr="002D2D4E">
              <w:t>wijzigen (meervoudig bronhouderschap)</w:t>
            </w:r>
          </w:p>
        </w:tc>
        <w:tc>
          <w:tcPr>
            <w:tcW w:w="3250" w:type="pct"/>
          </w:tcPr>
          <w:p w14:paraId="3931D29D" w14:textId="25DD2F8C" w:rsidR="00E33EDD" w:rsidRPr="002D2D4E" w:rsidRDefault="00BB2C6E" w:rsidP="00B51A4D">
            <w:r w:rsidRPr="002D2D4E">
              <w:t>Ja, wijzigt omgevingsplan. In de overgangsfase hoeft tot een bij koninklijk besluit te bepalen tijdstip niet te worden voldaan aan deze voorwaarde (art. 22.16, lid 1 Ow)</w:t>
            </w:r>
            <w:r w:rsidR="00731EA5" w:rsidRPr="002D2D4E">
              <w:t>.</w:t>
            </w:r>
          </w:p>
        </w:tc>
      </w:tr>
      <w:tr w:rsidR="00E33EDD" w:rsidRPr="002D2D4E" w14:paraId="23B4F12C" w14:textId="77777777" w:rsidTr="00BD091D">
        <w:tc>
          <w:tcPr>
            <w:tcW w:w="1750" w:type="pct"/>
          </w:tcPr>
          <w:p w14:paraId="3B4BCADE" w14:textId="70DCE822" w:rsidR="00E33EDD" w:rsidRPr="002D2D4E" w:rsidRDefault="00E33EDD" w:rsidP="00D00483">
            <w:pPr>
              <w:rPr>
                <w:rFonts w:eastAsia="Verdana" w:cs="Verdana"/>
              </w:rPr>
            </w:pPr>
            <w:r w:rsidRPr="002D2D4E">
              <w:t xml:space="preserve">Ander </w:t>
            </w:r>
            <w:r w:rsidR="006A616C" w:rsidRPr="002D2D4E">
              <w:t>omgevingsdocument</w:t>
            </w:r>
            <w:r w:rsidR="007D692E" w:rsidRPr="002D2D4E">
              <w:t xml:space="preserve"> </w:t>
            </w:r>
            <w:r w:rsidRPr="002D2D4E">
              <w:t xml:space="preserve">kan rechtstreeks onderhavig </w:t>
            </w:r>
            <w:r w:rsidR="006A616C" w:rsidRPr="002D2D4E">
              <w:t>omgevingsdocument</w:t>
            </w:r>
            <w:r w:rsidR="007D692E" w:rsidRPr="002D2D4E">
              <w:t xml:space="preserve"> </w:t>
            </w:r>
            <w:r w:rsidRPr="002D2D4E">
              <w:t>wijzigen (meervoudig bronhouderschap)</w:t>
            </w:r>
          </w:p>
        </w:tc>
        <w:tc>
          <w:tcPr>
            <w:tcW w:w="3250" w:type="pct"/>
          </w:tcPr>
          <w:p w14:paraId="5DF1E397" w14:textId="46F518EC" w:rsidR="00E33EDD" w:rsidRPr="002D2D4E" w:rsidRDefault="00731EA5" w:rsidP="00974682">
            <w:pPr>
              <w:pStyle w:val="Opsommingtekens1"/>
              <w:numPr>
                <w:ilvl w:val="0"/>
                <w:numId w:val="0"/>
              </w:numPr>
              <w:ind w:left="284" w:hanging="284"/>
              <w:rPr>
                <w:rFonts w:eastAsia="Verdana" w:cs="Verdana"/>
              </w:rPr>
            </w:pPr>
            <w:r w:rsidRPr="002D2D4E">
              <w:rPr>
                <w:rFonts w:eastAsia="Verdana" w:cs="Verdana"/>
              </w:rPr>
              <w:t>Nee</w:t>
            </w:r>
          </w:p>
        </w:tc>
      </w:tr>
      <w:tr w:rsidR="00E33EDD" w:rsidRPr="002D2D4E" w14:paraId="09E9329A" w14:textId="77777777" w:rsidTr="00BD091D">
        <w:tc>
          <w:tcPr>
            <w:tcW w:w="1750" w:type="pct"/>
          </w:tcPr>
          <w:p w14:paraId="3F60A1F4" w14:textId="77777777" w:rsidR="00E33EDD" w:rsidRPr="002D2D4E" w:rsidRDefault="00E33EDD" w:rsidP="00D00483">
            <w:pPr>
              <w:rPr>
                <w:color w:val="000000" w:themeColor="text1"/>
              </w:rPr>
            </w:pPr>
            <w:r w:rsidRPr="002D2D4E">
              <w:t>Rechtsfiguur kan gewijzigd worden door wijzigingsbesluiten</w:t>
            </w:r>
          </w:p>
        </w:tc>
        <w:tc>
          <w:tcPr>
            <w:tcW w:w="3250" w:type="pct"/>
          </w:tcPr>
          <w:p w14:paraId="7931E348" w14:textId="77777777" w:rsidR="00E33EDD" w:rsidRPr="002D2D4E" w:rsidRDefault="00E33EDD" w:rsidP="00B51A4D">
            <w:pPr>
              <w:rPr>
                <w:color w:val="000000" w:themeColor="text1"/>
              </w:rPr>
            </w:pPr>
            <w:r w:rsidRPr="002D2D4E">
              <w:t>Ja</w:t>
            </w:r>
          </w:p>
        </w:tc>
      </w:tr>
    </w:tbl>
    <w:p w14:paraId="42DC4F0A" w14:textId="77777777" w:rsidR="00E33EDD" w:rsidRPr="002D2D4E" w:rsidRDefault="00E33EDD" w:rsidP="00E33EDD">
      <w:pPr>
        <w:pStyle w:val="Tabeltitel"/>
      </w:pPr>
      <w:bookmarkStart w:id="17" w:name="_Ref_3cbd03f1a2e2f459d8656f7a42b241af_3"/>
      <w:r w:rsidRPr="002D2D4E">
        <w:t>Vergelijking met huidige rechtsfiguren en RO Standaarden</w:t>
      </w:r>
      <w:bookmarkEnd w:id="17"/>
    </w:p>
    <w:tbl>
      <w:tblPr>
        <w:tblStyle w:val="Tabel"/>
        <w:tblW w:w="5000" w:type="pct"/>
        <w:tblLayout w:type="fixed"/>
        <w:tblLook w:val="0620" w:firstRow="1" w:lastRow="0" w:firstColumn="0" w:lastColumn="0" w:noHBand="1" w:noVBand="1"/>
      </w:tblPr>
      <w:tblGrid>
        <w:gridCol w:w="2973"/>
        <w:gridCol w:w="5521"/>
      </w:tblGrid>
      <w:tr w:rsidR="00E33EDD" w:rsidRPr="002D2D4E" w14:paraId="5B4D7758"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18D10D86" w14:textId="77777777" w:rsidR="00E33EDD" w:rsidRPr="002D2D4E" w:rsidRDefault="00E33EDD" w:rsidP="00614CE9">
            <w:r w:rsidRPr="002D2D4E">
              <w:t>Onderwerp</w:t>
            </w:r>
          </w:p>
        </w:tc>
        <w:tc>
          <w:tcPr>
            <w:tcW w:w="3250" w:type="pct"/>
          </w:tcPr>
          <w:p w14:paraId="27008DD2" w14:textId="77777777" w:rsidR="00E33EDD" w:rsidRPr="002D2D4E" w:rsidRDefault="00E33EDD" w:rsidP="00614CE9">
            <w:r w:rsidRPr="002D2D4E">
              <w:t>Specificatie</w:t>
            </w:r>
          </w:p>
        </w:tc>
      </w:tr>
      <w:tr w:rsidR="00E33EDD" w:rsidRPr="002D2D4E" w14:paraId="7F16FE47" w14:textId="77777777" w:rsidTr="00BD091D">
        <w:tc>
          <w:tcPr>
            <w:tcW w:w="1750" w:type="pct"/>
          </w:tcPr>
          <w:p w14:paraId="45E864CD" w14:textId="77777777" w:rsidR="00E33EDD" w:rsidRPr="002D2D4E" w:rsidRDefault="00E33EDD" w:rsidP="00614CE9">
            <w:pPr>
              <w:rPr>
                <w:color w:val="000000" w:themeColor="text1"/>
              </w:rPr>
            </w:pPr>
            <w:r w:rsidRPr="002D2D4E">
              <w:t>Vergelijkbaar met/ voortzetting van huidige rechtsfiguur</w:t>
            </w:r>
          </w:p>
        </w:tc>
        <w:tc>
          <w:tcPr>
            <w:tcW w:w="3250" w:type="pct"/>
          </w:tcPr>
          <w:p w14:paraId="02CC2F85" w14:textId="77777777" w:rsidR="002C2AE2" w:rsidRPr="002D2D4E" w:rsidRDefault="002C2AE2" w:rsidP="002C2AE2">
            <w:pPr>
              <w:pStyle w:val="Opsommingtekens1"/>
            </w:pPr>
            <w:r w:rsidRPr="002D2D4E">
              <w:t>inpassingsplan (Wet ruimtelijke ordening)</w:t>
            </w:r>
          </w:p>
          <w:p w14:paraId="6E47C19A" w14:textId="77777777" w:rsidR="002C2AE2" w:rsidRPr="002D2D4E" w:rsidRDefault="002C2AE2" w:rsidP="002C2AE2">
            <w:pPr>
              <w:pStyle w:val="Opsommingtekens1"/>
            </w:pPr>
            <w:r w:rsidRPr="002D2D4E">
              <w:t>tracébesluit (Tracéwet)</w:t>
            </w:r>
          </w:p>
          <w:p w14:paraId="04DF218E" w14:textId="51DB2B4E" w:rsidR="00E33EDD" w:rsidRPr="002D2D4E" w:rsidRDefault="002C2AE2" w:rsidP="002C2AE2">
            <w:pPr>
              <w:pStyle w:val="Opsommingtekens1"/>
              <w:rPr>
                <w:rFonts w:eastAsia="Verdana" w:cs="Verdana"/>
              </w:rPr>
            </w:pPr>
            <w:r w:rsidRPr="002D2D4E">
              <w:t>projectplan (afd. 5.2 projectprocedure Waterwet)</w:t>
            </w:r>
          </w:p>
        </w:tc>
      </w:tr>
      <w:tr w:rsidR="00E33EDD" w:rsidRPr="002D2D4E" w14:paraId="0A5D749E" w14:textId="77777777" w:rsidTr="00BD091D">
        <w:tc>
          <w:tcPr>
            <w:tcW w:w="1750" w:type="pct"/>
          </w:tcPr>
          <w:p w14:paraId="3025E4C0" w14:textId="072FBF0B" w:rsidR="00E33EDD" w:rsidRPr="002D2D4E" w:rsidRDefault="00E33EDD" w:rsidP="00D00483">
            <w:pPr>
              <w:rPr>
                <w:color w:val="000000" w:themeColor="text1"/>
              </w:rPr>
            </w:pPr>
            <w:r w:rsidRPr="002D2D4E">
              <w:rPr>
                <w:shd w:val="clear" w:color="auto" w:fill="FFFFFF"/>
              </w:rPr>
              <w:t>Voortzetting van instrument in</w:t>
            </w:r>
            <w:r w:rsidR="00D00483" w:rsidRPr="002D2D4E">
              <w:rPr>
                <w:shd w:val="clear" w:color="auto" w:fill="FFFFFF"/>
              </w:rPr>
              <w:t xml:space="preserve"> </w:t>
            </w:r>
            <w:r w:rsidRPr="002D2D4E">
              <w:rPr>
                <w:shd w:val="clear" w:color="auto" w:fill="FFFFFF"/>
              </w:rPr>
              <w:t>RO Standaarden</w:t>
            </w:r>
          </w:p>
        </w:tc>
        <w:tc>
          <w:tcPr>
            <w:tcW w:w="3250" w:type="pct"/>
          </w:tcPr>
          <w:p w14:paraId="46517B35" w14:textId="1D0D81AA" w:rsidR="00266A38" w:rsidRPr="002D2D4E" w:rsidRDefault="00266A38" w:rsidP="00266A38">
            <w:pPr>
              <w:rPr>
                <w:szCs w:val="18"/>
              </w:rPr>
            </w:pPr>
            <w:r w:rsidRPr="002D2D4E">
              <w:rPr>
                <w:szCs w:val="18"/>
              </w:rPr>
              <w:t>Projectbesluit heeft hybride karakter met één beschrijvend deel en indien nodig één regeldeel, daardoor niet een echte voortzetting van 1 specifiek instrument van RO</w:t>
            </w:r>
            <w:r w:rsidR="00444252" w:rsidRPr="002D2D4E">
              <w:rPr>
                <w:szCs w:val="18"/>
              </w:rPr>
              <w:t>-s</w:t>
            </w:r>
            <w:r w:rsidRPr="002D2D4E">
              <w:rPr>
                <w:szCs w:val="18"/>
              </w:rPr>
              <w:t>tandaarden. Heeft gelijkenis met:</w:t>
            </w:r>
          </w:p>
          <w:p w14:paraId="3EF0821C" w14:textId="54581EC3" w:rsidR="00266A38" w:rsidRPr="002D2D4E" w:rsidRDefault="00266A38" w:rsidP="005A187D">
            <w:pPr>
              <w:pStyle w:val="Opsommingtekens1"/>
            </w:pPr>
            <w:r w:rsidRPr="002D2D4E">
              <w:t>inpassingplan uit Wro</w:t>
            </w:r>
          </w:p>
          <w:p w14:paraId="38C57670" w14:textId="64D235F4" w:rsidR="00E33EDD" w:rsidRPr="002D2D4E" w:rsidRDefault="00266A38" w:rsidP="005A187D">
            <w:pPr>
              <w:pStyle w:val="Opsommingtekens1"/>
              <w:rPr>
                <w:color w:val="000000" w:themeColor="text1"/>
              </w:rPr>
            </w:pPr>
            <w:r w:rsidRPr="002D2D4E">
              <w:t>Tracébesluit uit de Tracéwet</w:t>
            </w:r>
          </w:p>
        </w:tc>
      </w:tr>
      <w:tr w:rsidR="00E33EDD" w:rsidRPr="002D2D4E" w14:paraId="4D4965FF" w14:textId="77777777" w:rsidTr="00BD091D">
        <w:tc>
          <w:tcPr>
            <w:tcW w:w="1750" w:type="pct"/>
          </w:tcPr>
          <w:p w14:paraId="3E4F8147" w14:textId="77777777" w:rsidR="00E33EDD" w:rsidRPr="002D2D4E" w:rsidRDefault="00E33EDD" w:rsidP="00D00483">
            <w:pPr>
              <w:rPr>
                <w:shd w:val="clear" w:color="auto" w:fill="FFFFFF"/>
              </w:rPr>
            </w:pPr>
            <w:r w:rsidRPr="002D2D4E">
              <w:rPr>
                <w:shd w:val="clear" w:color="auto" w:fill="FFFFFF"/>
              </w:rPr>
              <w:t>INSPIRE thema</w:t>
            </w:r>
          </w:p>
        </w:tc>
        <w:tc>
          <w:tcPr>
            <w:tcW w:w="3250" w:type="pct"/>
          </w:tcPr>
          <w:p w14:paraId="0B1F5D42" w14:textId="77777777" w:rsidR="00E33EDD" w:rsidRPr="002D2D4E" w:rsidRDefault="00E33EDD" w:rsidP="00D00483">
            <w:pPr>
              <w:rPr>
                <w:color w:val="000000" w:themeColor="text1"/>
                <w:szCs w:val="18"/>
              </w:rPr>
            </w:pPr>
            <w:r w:rsidRPr="002D2D4E">
              <w:rPr>
                <w:color w:val="000000" w:themeColor="text1"/>
                <w:szCs w:val="18"/>
              </w:rPr>
              <w:t>Planned Land Use: SpatialPlan</w:t>
            </w:r>
          </w:p>
        </w:tc>
      </w:tr>
    </w:tbl>
    <w:p w14:paraId="13DACA3F" w14:textId="12418527" w:rsidR="00E33EDD" w:rsidRPr="002D2D4E" w:rsidRDefault="00E33EDD" w:rsidP="00E33EDD">
      <w:pPr>
        <w:pStyle w:val="Kop3"/>
      </w:pPr>
      <w:bookmarkStart w:id="18" w:name="_Toc75500139"/>
      <w:bookmarkStart w:id="19" w:name="_Ref_632ceddf5a7590ed69e73d443ddaca8f_1"/>
      <w:r w:rsidRPr="002D2D4E">
        <w:t xml:space="preserve">De inhoud van </w:t>
      </w:r>
      <w:r w:rsidRPr="00A80EBC">
        <w:fldChar w:fldCharType="begin"/>
      </w:r>
      <w:r w:rsidRPr="002D2D4E">
        <w:instrText xml:space="preserve"> DOCVARIABLE ID01+ </w:instrText>
      </w:r>
      <w:r w:rsidRPr="00A80EBC">
        <w:fldChar w:fldCharType="separate"/>
      </w:r>
      <w:r w:rsidR="000B31CB">
        <w:t>het projectbesluit</w:t>
      </w:r>
      <w:bookmarkEnd w:id="18"/>
      <w:r w:rsidRPr="00A80EBC">
        <w:fldChar w:fldCharType="end"/>
      </w:r>
      <w:bookmarkEnd w:id="19"/>
    </w:p>
    <w:p w14:paraId="6FA2B9F5" w14:textId="141DB61E" w:rsidR="00B91230" w:rsidRPr="002D2D4E" w:rsidRDefault="00E33EDD" w:rsidP="00CD1DDA">
      <w:r w:rsidRPr="002D2D4E">
        <w:t xml:space="preserve">De Omgevingswet geeft geen sluitend overzicht van </w:t>
      </w:r>
      <w:r w:rsidR="00CF3600">
        <w:t xml:space="preserve">projecten waarvoor een </w:t>
      </w:r>
      <w:r w:rsidR="003D7F5B">
        <w:fldChar w:fldCharType="begin"/>
      </w:r>
      <w:r w:rsidR="003D7F5B">
        <w:instrText xml:space="preserve"> DOCVARIABLE ID01 </w:instrText>
      </w:r>
      <w:r w:rsidR="003D7F5B">
        <w:fldChar w:fldCharType="separate"/>
      </w:r>
      <w:r w:rsidR="000B31CB">
        <w:t>projectbesluit</w:t>
      </w:r>
      <w:r w:rsidR="003D7F5B">
        <w:fldChar w:fldCharType="end"/>
      </w:r>
      <w:r w:rsidR="00A5482E">
        <w:t xml:space="preserve"> genomen kan worden.</w:t>
      </w:r>
      <w:r w:rsidRPr="002D2D4E">
        <w:t xml:space="preserve"> Wel </w:t>
      </w:r>
      <w:r w:rsidR="00970630" w:rsidRPr="00A80EBC">
        <w:t>staa</w:t>
      </w:r>
      <w:r w:rsidR="00A5482E">
        <w:t>n</w:t>
      </w:r>
      <w:r w:rsidR="00970630" w:rsidRPr="00A80EBC">
        <w:t xml:space="preserve"> in de wet </w:t>
      </w:r>
      <w:r w:rsidR="00F92E14" w:rsidRPr="00A80EBC">
        <w:t xml:space="preserve">specifiekere bepalingen over de </w:t>
      </w:r>
      <w:r w:rsidR="006C7B1C">
        <w:t xml:space="preserve">inhoud </w:t>
      </w:r>
      <w:r w:rsidR="003A7384">
        <w:t>van het projectbesluit</w:t>
      </w:r>
      <w:r w:rsidR="00706E0D">
        <w:t>.</w:t>
      </w:r>
      <w:r w:rsidR="003A7384">
        <w:t xml:space="preserve"> </w:t>
      </w:r>
      <w:r w:rsidR="00706E0D">
        <w:t>In het project</w:t>
      </w:r>
      <w:r w:rsidR="00F1557E">
        <w:t xml:space="preserve">besluit </w:t>
      </w:r>
      <w:r w:rsidR="00CF500F">
        <w:t>moet</w:t>
      </w:r>
      <w:r w:rsidR="00F1557E">
        <w:t>en</w:t>
      </w:r>
      <w:r w:rsidR="00CF500F">
        <w:t xml:space="preserve"> respectievelijk k</w:t>
      </w:r>
      <w:r w:rsidR="00F1557E">
        <w:t>u</w:t>
      </w:r>
      <w:r w:rsidR="00CF500F">
        <w:t>n</w:t>
      </w:r>
      <w:r w:rsidR="00F1557E">
        <w:t>nen</w:t>
      </w:r>
      <w:r w:rsidR="00CF500F">
        <w:t xml:space="preserve"> </w:t>
      </w:r>
      <w:r w:rsidR="00F1557E">
        <w:t>voorkomen</w:t>
      </w:r>
      <w:r w:rsidR="00B91230" w:rsidRPr="002D2D4E">
        <w:t>:</w:t>
      </w:r>
    </w:p>
    <w:p w14:paraId="5BECB63D" w14:textId="77777777" w:rsidR="00430779" w:rsidRPr="002D2D4E" w:rsidRDefault="00430779" w:rsidP="00430779">
      <w:pPr>
        <w:pStyle w:val="Opsommingtekens1"/>
      </w:pPr>
      <w:r w:rsidRPr="002D2D4E">
        <w:t>Motivering en overwegingen (verplicht)</w:t>
      </w:r>
      <w:r w:rsidRPr="002D2D4E">
        <w:br/>
        <w:t>Dit deel bevat de motivering van het besluit met de overwegingen van het dagelijks bestuur waterschap, gedeputeerde staten of de minister die leiden tot het nemen van het besluit, waaronder de wijze waarop met ingekomen zienswijzen is omgegaan. Er wordt een inhoudelijke onderbouwing van het besluit gegeven waarbij kan worden verwezen naar relevant beleid uit de omgevingsvisie van gemeente, provincie of Rijk.</w:t>
      </w:r>
    </w:p>
    <w:p w14:paraId="2318207F" w14:textId="77777777" w:rsidR="00430779" w:rsidRPr="002D2D4E" w:rsidRDefault="00430779" w:rsidP="00430779">
      <w:pPr>
        <w:pStyle w:val="Opsommingtekens1"/>
      </w:pPr>
      <w:r w:rsidRPr="002D2D4E">
        <w:t>Projectbeschrijving (verplicht)</w:t>
      </w:r>
      <w:r w:rsidRPr="002D2D4E">
        <w:br/>
        <w:t>Een beschrijving van het project waarvoor het projectbesluit wordt vastgesteld. De projectbeschrijving geeft aan wat op basis van het projectbesluit definitief wordt gerealiseerd.</w:t>
      </w:r>
    </w:p>
    <w:p w14:paraId="6FA375E9" w14:textId="77777777" w:rsidR="00430779" w:rsidRPr="002D2D4E" w:rsidRDefault="00430779" w:rsidP="00430779">
      <w:pPr>
        <w:pStyle w:val="Opsommingtekens1"/>
      </w:pPr>
      <w:r w:rsidRPr="002D2D4E">
        <w:lastRenderedPageBreak/>
        <w:t>Verkenning en motivering participatie (verplicht)</w:t>
      </w:r>
      <w:r w:rsidRPr="002D2D4E">
        <w:br/>
        <w:t>In de verkenning onderzoekt het bevoegd gezag de mogelijke oplossingen voor een opgave.</w:t>
      </w:r>
      <w:r w:rsidRPr="002D2D4E">
        <w:br/>
        <w:t>Door de verkenning wil het bevoegd gezag inzichten krijgen in:</w:t>
      </w:r>
    </w:p>
    <w:p w14:paraId="6CEF5A50" w14:textId="77777777" w:rsidR="00430779" w:rsidRPr="002D2D4E" w:rsidRDefault="00430779" w:rsidP="00430779">
      <w:pPr>
        <w:pStyle w:val="Opsommingtekens2"/>
      </w:pPr>
      <w:r w:rsidRPr="002D2D4E">
        <w:t>de aard van de opgave</w:t>
      </w:r>
    </w:p>
    <w:p w14:paraId="356893D8" w14:textId="77777777" w:rsidR="00430779" w:rsidRPr="002D2D4E" w:rsidRDefault="00430779" w:rsidP="00430779">
      <w:pPr>
        <w:pStyle w:val="Opsommingtekens2"/>
      </w:pPr>
      <w:r w:rsidRPr="002D2D4E">
        <w:t>de relevante ontwikkelingen voor de fysieke leefomgeving</w:t>
      </w:r>
    </w:p>
    <w:p w14:paraId="6E3C9D55" w14:textId="57D307F0" w:rsidR="006A03EE" w:rsidRPr="002D2D4E" w:rsidRDefault="00430779" w:rsidP="00430779">
      <w:pPr>
        <w:pStyle w:val="Opsommingtekens2"/>
      </w:pPr>
      <w:r w:rsidRPr="002D2D4E">
        <w:t>de mogelijke oplossingen voor die opgave.</w:t>
      </w:r>
    </w:p>
    <w:p w14:paraId="7D7ED926" w14:textId="266CB021" w:rsidR="00430779" w:rsidRPr="002D2D4E" w:rsidRDefault="00430779" w:rsidP="00430779">
      <w:pPr>
        <w:pStyle w:val="Opsommingtekens1"/>
        <w:numPr>
          <w:ilvl w:val="0"/>
          <w:numId w:val="0"/>
        </w:numPr>
        <w:ind w:left="284"/>
      </w:pPr>
      <w:r w:rsidRPr="002D2D4E">
        <w:t>Hieronder vallen ook de oplossingen die anderen aandragen. En waarvan het bevoegd gezag na beoordeling ervan besluit deze mee te nemen in de verkenning.</w:t>
      </w:r>
      <w:r w:rsidRPr="002D2D4E">
        <w:br/>
        <w:t>Het bevoegd gezag bepaalt zelf de invulling van de verkenning. De verkenning moet uiteindelijk voldoende informatie bieden om een projectbesluit te kunnen opstellen. Of om een voorkeursbeslissing te kunnen nemen. Het milieueffectrapport kan onderdeel zijn van de verkenning. De wijze waarop invulling is gegeven aan het participatieproces en de resultaten hiervan moeten worden beschreven in het projectbesluit. Dit is geregeld in artikel 5.51. Als ter voorbereiding van een projectbesluit een voorkeursbeslissing wordt genomen, wordt de invulling van het participatieproces tijdens de verkenning al beschreven in de voorkeurs-beslissing. Bij het projectbesluit kan dan ook gebruik worden gemaakt van deze beschrijving.</w:t>
      </w:r>
    </w:p>
    <w:p w14:paraId="065D879C" w14:textId="77777777" w:rsidR="00430779" w:rsidRPr="002D2D4E" w:rsidRDefault="00430779" w:rsidP="00430779">
      <w:pPr>
        <w:pStyle w:val="Opsommingtekens1"/>
      </w:pPr>
      <w:r w:rsidRPr="002D2D4E">
        <w:t>Tijdelijke maatregelen en voorzieningen (verplicht)</w:t>
      </w:r>
      <w:r w:rsidRPr="002D2D4E">
        <w:br/>
        <w:t>Een beschrijving van de tijdelijke maatregelen en voorzieningen die voor het project worden getroffen. Het gaat dan bijvoorbeeld om het tijdelijk aanleggen van bouwwegen en werkterreinen.</w:t>
      </w:r>
    </w:p>
    <w:p w14:paraId="4D282870" w14:textId="77777777" w:rsidR="00430779" w:rsidRPr="002D2D4E" w:rsidRDefault="00430779" w:rsidP="00430779">
      <w:pPr>
        <w:pStyle w:val="Opsommingtekens1"/>
      </w:pPr>
      <w:r w:rsidRPr="002D2D4E">
        <w:t>Maatregelen ter voorkoming, beperking of compensatie van nadelige gevolgen (verplicht indien aan de orde)</w:t>
      </w:r>
      <w:r w:rsidRPr="002D2D4E">
        <w:br/>
        <w:t>Maatregelen die nodig zijn om de nadelige gevolgen van het project ongedaan te maken, te beperken of te compenseren. Het gaat dan bijvoorbeeld om geluidschermen, het toepassen van stil asfalt, het aanleggen of verlengen van een ecopassage of het treffen van maatregelen in het belang van het behoud van cultureel erfgoed.</w:t>
      </w:r>
    </w:p>
    <w:p w14:paraId="18A43671" w14:textId="77777777" w:rsidR="00430779" w:rsidRPr="002D2D4E" w:rsidRDefault="00430779" w:rsidP="00430779">
      <w:pPr>
        <w:pStyle w:val="Opsommingtekens1"/>
      </w:pPr>
      <w:r w:rsidRPr="002D2D4E">
        <w:t>Termijn waarin gemeente geen regels mag stellen die projectbesluit belemmeren 4.19A 3e lid(verplicht)</w:t>
      </w:r>
    </w:p>
    <w:p w14:paraId="6EC95A26" w14:textId="77777777" w:rsidR="00430779" w:rsidRPr="002D2D4E" w:rsidRDefault="00430779" w:rsidP="00430779"/>
    <w:p w14:paraId="3D94607C" w14:textId="055263B4" w:rsidR="00430779" w:rsidRPr="00A80EBC" w:rsidRDefault="00430779" w:rsidP="00430779">
      <w:r w:rsidRPr="002D2D4E">
        <w:t xml:space="preserve">De volgende onderdelen zijn voor </w:t>
      </w:r>
      <w:r w:rsidRPr="00A80EBC">
        <w:fldChar w:fldCharType="begin"/>
      </w:r>
      <w:r w:rsidRPr="002D2D4E">
        <w:instrText xml:space="preserve"> DOCVARIABLE ID01+ </w:instrText>
      </w:r>
      <w:r w:rsidRPr="00A80EBC">
        <w:fldChar w:fldCharType="separate"/>
      </w:r>
      <w:r w:rsidR="000B31CB">
        <w:t>het projectbesluit</w:t>
      </w:r>
      <w:r w:rsidRPr="00A80EBC">
        <w:fldChar w:fldCharType="end"/>
      </w:r>
      <w:r w:rsidRPr="002D2D4E">
        <w:t xml:space="preserve"> facultatief:</w:t>
      </w:r>
    </w:p>
    <w:p w14:paraId="0046587B" w14:textId="77777777" w:rsidR="00430779" w:rsidRPr="002D2D4E" w:rsidRDefault="00430779" w:rsidP="00430779">
      <w:pPr>
        <w:pStyle w:val="Opsommingtekens1"/>
      </w:pPr>
      <w:r w:rsidRPr="002D2D4E">
        <w:t>Buiten toepassing gelaten regels (facultatief)</w:t>
      </w:r>
      <w:r w:rsidRPr="002D2D4E">
        <w:br/>
        <w:t>Bij het projectbesluit kan besloten worden regels van andere overheden buiten toepassing te laten. Dit is mogelijk als hier gemotiveerd kan worden aangegeven dat deze regels de uitvoering van het projectbesluit onevenredig belemmeren. Bijvoorbeeld: een beoordelingsregel in de Waterschapsverordening die een absoluut verbod inhoudt op het uitvoeren van een wateractiviteit en belemmerend is voor het uitvoeren van het project kan bij besluit van de Minister buiten toepassing gelaten worden.</w:t>
      </w:r>
    </w:p>
    <w:p w14:paraId="25BD1B96" w14:textId="3654671E" w:rsidR="00430779" w:rsidRPr="002D2D4E" w:rsidRDefault="00430779" w:rsidP="00430779">
      <w:pPr>
        <w:pStyle w:val="Opsommingtekens1"/>
      </w:pPr>
      <w:r w:rsidRPr="002D2D4E">
        <w:t xml:space="preserve">Omgevingsvergunningen </w:t>
      </w:r>
      <w:r>
        <w:t>en</w:t>
      </w:r>
      <w:r w:rsidRPr="002D2D4E">
        <w:t xml:space="preserve"> andere toestemmingen (facultatief)</w:t>
      </w:r>
      <w:r w:rsidRPr="002D2D4E">
        <w:br/>
        <w:t>Het projectbesluit geldt als omgevingsvergunning voor de expliciet in het projectbesluit genoemde activiteiten en als toestemming voor andere in het projectbesluit benoemde activiteiten. Het projectbesluit geldt daarnaast, als dit expliciet is bepaald, als verkeersbesluit of een besluit tot onttrekking van (een deel van) een weg aan de openbaarheid. Voor de vergunningen opgenomen in het projectbesluit is het bevoegd gezag dat het besluit genomen heeft tevens verantwoordelijk voor de handhaving hiervan.</w:t>
      </w:r>
    </w:p>
    <w:p w14:paraId="62D8061C" w14:textId="77777777" w:rsidR="00430779" w:rsidRPr="002D2D4E" w:rsidRDefault="00430779" w:rsidP="00430779">
      <w:pPr>
        <w:pStyle w:val="Opsommingtekens1"/>
      </w:pPr>
      <w:r w:rsidRPr="002D2D4E">
        <w:t>Uitwerking (facultatief)</w:t>
      </w:r>
      <w:r w:rsidRPr="002D2D4E">
        <w:br/>
        <w:t xml:space="preserve">In de uitwerking wordt ingegaan op de voorwaarden waaronder de uitwerking mag plaatsvinden. Hierbij kan worden aangegeven op welk deel van het projectgebied het uit </w:t>
      </w:r>
      <w:r w:rsidRPr="002D2D4E">
        <w:lastRenderedPageBreak/>
        <w:t>te werken projectbesluit betrekking heeft. De uitwerking vindt plaats na de vaststelling van het projectbesluit en kan, zolang de uitwerking nog niet is verwezenlijkt, door een nieuwe uitwerking worden vervangen (art. 5.54 lid 2 Ow). Bijvoorbeeld: In het projectbesluit is bepaald dat een brug over een rivier gebouwd wordt, maar de exacte hoogte en locatie van de brug moet nog bepaald worden.</w:t>
      </w:r>
    </w:p>
    <w:p w14:paraId="146F4661" w14:textId="77777777" w:rsidR="00430779" w:rsidRPr="002D2D4E" w:rsidRDefault="00430779" w:rsidP="00430779">
      <w:pPr>
        <w:pStyle w:val="Opsommingtekens1"/>
      </w:pPr>
      <w:r w:rsidRPr="002D2D4E">
        <w:t>Maatwerkvoorschriften (facultatief)</w:t>
      </w:r>
      <w:r w:rsidRPr="002D2D4E">
        <w:br/>
        <w:t>Een maatwerkvoorschrift is een specifiek voorschrift voor een activiteit. Met het maatwerkvoorschrift kan het bevoegd gezag algemeen geldende voorschriften in concrete situaties specifiek maken.</w:t>
      </w:r>
    </w:p>
    <w:p w14:paraId="44A9DA1B" w14:textId="55D80961" w:rsidR="00273638" w:rsidRDefault="00273638" w:rsidP="00125B97"/>
    <w:p w14:paraId="73ADDA75" w14:textId="3D195FEE" w:rsidR="00B91230" w:rsidRPr="002D2D4E" w:rsidRDefault="001741BA" w:rsidP="00E33EDD">
      <w:r>
        <w:t xml:space="preserve">Daarnaast bepaalt de Omgevingswet dat </w:t>
      </w:r>
      <w:r w:rsidR="00F02F1A">
        <w:t>h</w:t>
      </w:r>
      <w:r w:rsidR="00F02F1A" w:rsidRPr="00F02F1A">
        <w:t xml:space="preserve">et projectbesluit het omgevingsplan </w:t>
      </w:r>
      <w:r w:rsidR="00273638">
        <w:t xml:space="preserve">kan wijzigen </w:t>
      </w:r>
      <w:r w:rsidR="00F02F1A" w:rsidRPr="00F02F1A">
        <w:t xml:space="preserve">met regels </w:t>
      </w:r>
      <w:r w:rsidR="00273638">
        <w:t xml:space="preserve">als dat </w:t>
      </w:r>
      <w:r w:rsidR="00F02F1A" w:rsidRPr="00F02F1A">
        <w:t xml:space="preserve">nodig </w:t>
      </w:r>
      <w:r w:rsidR="00273638">
        <w:t xml:space="preserve">is </w:t>
      </w:r>
      <w:r w:rsidR="00F02F1A" w:rsidRPr="00F02F1A">
        <w:t>voor het uitvoeren en in werking hebben of in stand houden van het project.</w:t>
      </w:r>
      <w:r w:rsidR="00273638">
        <w:t xml:space="preserve"> Zie hiervoor verder paragraaf </w:t>
      </w:r>
      <w:r w:rsidR="00DD4452" w:rsidRPr="000B31CB">
        <w:rPr>
          <w:rStyle w:val="Verwijzing"/>
        </w:rPr>
        <w:fldChar w:fldCharType="begin"/>
      </w:r>
      <w:r w:rsidR="00DD4452" w:rsidRPr="000B31CB">
        <w:rPr>
          <w:rStyle w:val="Verwijzing"/>
        </w:rPr>
        <w:instrText xml:space="preserve"> REF _Ref74065992 \n \h </w:instrText>
      </w:r>
      <w:r w:rsidR="00DD4452" w:rsidRPr="000B31CB">
        <w:rPr>
          <w:rStyle w:val="Verwijzing"/>
        </w:rPr>
      </w:r>
      <w:r w:rsidR="00DD4452" w:rsidRPr="000B31CB">
        <w:rPr>
          <w:rStyle w:val="Verwijzing"/>
        </w:rPr>
        <w:fldChar w:fldCharType="separate"/>
      </w:r>
      <w:r w:rsidR="00816BCB">
        <w:rPr>
          <w:rStyle w:val="Verwijzing"/>
        </w:rPr>
        <w:t>2.5</w:t>
      </w:r>
      <w:r w:rsidR="00DD4452" w:rsidRPr="000B31CB">
        <w:rPr>
          <w:rStyle w:val="Verwijzing"/>
        </w:rPr>
        <w:fldChar w:fldCharType="end"/>
      </w:r>
      <w:r w:rsidR="001F1F4B">
        <w:t>.</w:t>
      </w:r>
    </w:p>
    <w:p w14:paraId="2E83C200" w14:textId="77777777" w:rsidR="00E33EDD" w:rsidRPr="002D2D4E" w:rsidRDefault="00E33EDD" w:rsidP="00E33EDD"/>
    <w:p w14:paraId="78769A21" w14:textId="41458A57" w:rsidR="006A03EE" w:rsidRPr="002D2D4E" w:rsidRDefault="00E33EDD" w:rsidP="00E33EDD">
      <w:r w:rsidRPr="000B31CB">
        <w:rPr>
          <w:rStyle w:val="Verwijzing"/>
        </w:rPr>
        <w:fldChar w:fldCharType="begin"/>
      </w:r>
      <w:r w:rsidRPr="000B31CB">
        <w:rPr>
          <w:rStyle w:val="Verwijzing"/>
        </w:rPr>
        <w:instrText xml:space="preserve"> REF _Ref_632ceddf5a7590ed69e73d443ddaca8f_2 \n \h </w:instrText>
      </w:r>
      <w:r w:rsidR="002D2D4E" w:rsidRPr="000B31CB">
        <w:rPr>
          <w:rStyle w:val="Verwijzing"/>
        </w:rPr>
        <w:instrText xml:space="preserve"> \* MERGEFORMAT </w:instrText>
      </w:r>
      <w:r w:rsidRPr="000B31CB">
        <w:rPr>
          <w:rStyle w:val="Verwijzing"/>
        </w:rPr>
      </w:r>
      <w:r w:rsidRPr="000B31CB">
        <w:rPr>
          <w:rStyle w:val="Verwijzing"/>
        </w:rPr>
        <w:fldChar w:fldCharType="separate"/>
      </w:r>
      <w:r w:rsidR="00816BCB">
        <w:rPr>
          <w:rStyle w:val="Verwijzing"/>
        </w:rPr>
        <w:t>Tabel 4</w:t>
      </w:r>
      <w:r w:rsidRPr="000B31CB">
        <w:rPr>
          <w:rStyle w:val="Verwijzing"/>
        </w:rPr>
        <w:fldChar w:fldCharType="end"/>
      </w:r>
      <w:r w:rsidRPr="002D2D4E">
        <w:t xml:space="preserve"> </w:t>
      </w:r>
      <w:r w:rsidR="005479AE" w:rsidRPr="00A80EBC">
        <w:t xml:space="preserve">biedt een overzicht van </w:t>
      </w:r>
      <w:r w:rsidR="00BC29F4">
        <w:t>enkele</w:t>
      </w:r>
      <w:r w:rsidR="00BC29F4" w:rsidRPr="00A80EBC">
        <w:t xml:space="preserve"> </w:t>
      </w:r>
      <w:r w:rsidR="005479AE" w:rsidRPr="00A80EBC">
        <w:t>bepalingen van de Omgevingswet over van het projectbesluit</w:t>
      </w:r>
      <w:r w:rsidRPr="00A80EBC">
        <w:t>.</w:t>
      </w:r>
    </w:p>
    <w:p w14:paraId="40854EB0" w14:textId="28C3401E" w:rsidR="00E33EDD" w:rsidRPr="002D2D4E" w:rsidRDefault="001D783A" w:rsidP="00E33EDD">
      <w:pPr>
        <w:pStyle w:val="Tabeltitel"/>
      </w:pPr>
      <w:bookmarkStart w:id="20" w:name="_Ref_632ceddf5a7590ed69e73d443ddaca8f_2"/>
      <w:r w:rsidRPr="002D2D4E">
        <w:t>Procedurele</w:t>
      </w:r>
      <w:r w:rsidR="00E33EDD" w:rsidRPr="002D2D4E">
        <w:t xml:space="preserve"> kenmerken </w:t>
      </w:r>
      <w:r w:rsidR="00E33EDD" w:rsidRPr="00A80EBC">
        <w:fldChar w:fldCharType="begin"/>
      </w:r>
      <w:r w:rsidR="00E33EDD" w:rsidRPr="002D2D4E">
        <w:rPr>
          <w:noProof/>
        </w:rPr>
        <w:instrText xml:space="preserve"> </w:instrText>
      </w:r>
      <w:r w:rsidR="00927E81" w:rsidRPr="002D2D4E">
        <w:rPr>
          <w:noProof/>
        </w:rPr>
        <w:instrText>DOCVARIABLE ID01</w:instrText>
      </w:r>
      <w:r w:rsidR="00E33EDD" w:rsidRPr="002D2D4E">
        <w:rPr>
          <w:noProof/>
        </w:rPr>
        <w:instrText xml:space="preserve"> </w:instrText>
      </w:r>
      <w:r w:rsidR="00E33EDD" w:rsidRPr="00A80EBC">
        <w:rPr>
          <w:noProof/>
        </w:rPr>
        <w:fldChar w:fldCharType="separate"/>
      </w:r>
      <w:r w:rsidR="000B31CB">
        <w:rPr>
          <w:noProof/>
        </w:rPr>
        <w:t>projectbesluit</w:t>
      </w:r>
      <w:r w:rsidR="00E33EDD" w:rsidRPr="00A80EBC">
        <w:fldChar w:fldCharType="end"/>
      </w:r>
      <w:bookmarkEnd w:id="20"/>
    </w:p>
    <w:tbl>
      <w:tblPr>
        <w:tblStyle w:val="Tabel"/>
        <w:tblW w:w="5000" w:type="pct"/>
        <w:tblLayout w:type="fixed"/>
        <w:tblLook w:val="0620" w:firstRow="1" w:lastRow="0" w:firstColumn="0" w:lastColumn="0" w:noHBand="1" w:noVBand="1"/>
      </w:tblPr>
      <w:tblGrid>
        <w:gridCol w:w="2547"/>
        <w:gridCol w:w="1984"/>
        <w:gridCol w:w="3963"/>
      </w:tblGrid>
      <w:tr w:rsidR="00E33EDD" w:rsidRPr="002D2D4E" w14:paraId="07D1621F" w14:textId="77777777" w:rsidTr="00FE59B9">
        <w:trPr>
          <w:cnfStyle w:val="100000000000" w:firstRow="1" w:lastRow="0" w:firstColumn="0" w:lastColumn="0" w:oddVBand="0" w:evenVBand="0" w:oddHBand="0" w:evenHBand="0" w:firstRowFirstColumn="0" w:firstRowLastColumn="0" w:lastRowFirstColumn="0" w:lastRowLastColumn="0"/>
          <w:tblHeader/>
        </w:trPr>
        <w:tc>
          <w:tcPr>
            <w:tcW w:w="1499" w:type="pct"/>
          </w:tcPr>
          <w:p w14:paraId="55289B77" w14:textId="77777777" w:rsidR="00E33EDD" w:rsidRPr="00A80EBC" w:rsidRDefault="00E33EDD" w:rsidP="00D00483">
            <w:r w:rsidRPr="00A80EBC">
              <w:t>Onderwerp</w:t>
            </w:r>
          </w:p>
        </w:tc>
        <w:tc>
          <w:tcPr>
            <w:tcW w:w="1168" w:type="pct"/>
          </w:tcPr>
          <w:p w14:paraId="11E102CB" w14:textId="77777777" w:rsidR="00E33EDD" w:rsidRPr="002D2D4E" w:rsidRDefault="00E33EDD" w:rsidP="00D00483">
            <w:r w:rsidRPr="002D2D4E">
              <w:t>Bron</w:t>
            </w:r>
          </w:p>
        </w:tc>
        <w:tc>
          <w:tcPr>
            <w:tcW w:w="2333" w:type="pct"/>
          </w:tcPr>
          <w:p w14:paraId="0034E211" w14:textId="77777777" w:rsidR="00E33EDD" w:rsidRPr="002D2D4E" w:rsidRDefault="00E33EDD" w:rsidP="00D00483">
            <w:r w:rsidRPr="002D2D4E">
              <w:t>Karakterisering/Toelichting</w:t>
            </w:r>
          </w:p>
        </w:tc>
      </w:tr>
      <w:tr w:rsidR="00E33EDD" w:rsidRPr="002D2D4E" w14:paraId="4C7B19ED" w14:textId="77777777" w:rsidTr="00FE59B9">
        <w:tc>
          <w:tcPr>
            <w:tcW w:w="1499" w:type="pct"/>
          </w:tcPr>
          <w:p w14:paraId="06ADFEBB" w14:textId="66C4420D" w:rsidR="00E33EDD" w:rsidRPr="002D2D4E" w:rsidRDefault="003F3D18" w:rsidP="00D00483">
            <w:r w:rsidRPr="002D2D4E">
              <w:t>Directe werking projectbesluit</w:t>
            </w:r>
          </w:p>
        </w:tc>
        <w:tc>
          <w:tcPr>
            <w:tcW w:w="1168" w:type="pct"/>
          </w:tcPr>
          <w:p w14:paraId="5C120804" w14:textId="5760EFE7" w:rsidR="00E33EDD" w:rsidRPr="002D2D4E" w:rsidRDefault="009E0018" w:rsidP="00D00483">
            <w:r w:rsidRPr="002D2D4E">
              <w:t>art. 5.52 Ow</w:t>
            </w:r>
          </w:p>
        </w:tc>
        <w:tc>
          <w:tcPr>
            <w:tcW w:w="2333" w:type="pct"/>
          </w:tcPr>
          <w:p w14:paraId="01B65F85" w14:textId="2EAD2D3B" w:rsidR="00E33EDD" w:rsidRPr="002D2D4E" w:rsidRDefault="001574B5" w:rsidP="00D00483">
            <w:r w:rsidRPr="002D2D4E">
              <w:t>Geldt als omgevingsvergunning voor de expliciet in het projectbesluit genoemde activiteiten</w:t>
            </w:r>
            <w:r w:rsidR="00B35FCB">
              <w:t>,</w:t>
            </w:r>
            <w:r w:rsidRPr="002D2D4E">
              <w:t xml:space="preserve"> wijzigt het omgevingsplan  met regels die nodig zijn voor het uitvoeren, in werking hebben of in stand houden van het project.</w:t>
            </w:r>
          </w:p>
        </w:tc>
      </w:tr>
      <w:tr w:rsidR="00E33EDD" w:rsidRPr="002D2D4E" w14:paraId="19F461C2" w14:textId="77777777" w:rsidTr="00FE59B9">
        <w:tc>
          <w:tcPr>
            <w:tcW w:w="1499" w:type="pct"/>
          </w:tcPr>
          <w:p w14:paraId="299E842D" w14:textId="6CE6A13B" w:rsidR="00E33EDD" w:rsidRPr="002D2D4E" w:rsidRDefault="003A2A4E" w:rsidP="00D00483">
            <w:r w:rsidRPr="002D2D4E">
              <w:t>Overdracht bevoegdheid tot vaststellen projectbesluit</w:t>
            </w:r>
          </w:p>
        </w:tc>
        <w:tc>
          <w:tcPr>
            <w:tcW w:w="1168" w:type="pct"/>
          </w:tcPr>
          <w:p w14:paraId="41416C1E" w14:textId="11F8EB6F" w:rsidR="00E33EDD" w:rsidRPr="002D2D4E" w:rsidRDefault="00045006" w:rsidP="00D00483">
            <w:pPr>
              <w:rPr>
                <w:lang w:val="en-US"/>
              </w:rPr>
            </w:pPr>
            <w:r w:rsidRPr="002D2D4E">
              <w:rPr>
                <w:lang w:val="en-US"/>
              </w:rPr>
              <w:t>art. 5.44b Ow</w:t>
            </w:r>
          </w:p>
        </w:tc>
        <w:tc>
          <w:tcPr>
            <w:tcW w:w="2333" w:type="pct"/>
          </w:tcPr>
          <w:p w14:paraId="20E2055C" w14:textId="1E1719EC" w:rsidR="00E33EDD" w:rsidRPr="002D2D4E" w:rsidRDefault="009B5C33" w:rsidP="00D00483">
            <w:r w:rsidRPr="002D2D4E">
              <w:t>Het Rijk kan de bevoegdheid voor het vaststellen van het projectbesluit overdragen aan gedeputeerde staten van de provincie waar het project geheel of in hoofdzaak wordt uitgevoerd, als gedeputeerde staten daarmee instemmen.</w:t>
            </w:r>
          </w:p>
        </w:tc>
      </w:tr>
      <w:tr w:rsidR="00E33EDD" w:rsidRPr="002D2D4E" w14:paraId="0989B280" w14:textId="77777777" w:rsidTr="00FE59B9">
        <w:tc>
          <w:tcPr>
            <w:tcW w:w="1499" w:type="pct"/>
          </w:tcPr>
          <w:p w14:paraId="4F56FFF4" w14:textId="07A8FF97" w:rsidR="00E33EDD" w:rsidRPr="002D2D4E" w:rsidRDefault="00076C60" w:rsidP="00D00483">
            <w:r w:rsidRPr="002D2D4E">
              <w:t>Voorbereidingsbesluit</w:t>
            </w:r>
          </w:p>
        </w:tc>
        <w:tc>
          <w:tcPr>
            <w:tcW w:w="1168" w:type="pct"/>
          </w:tcPr>
          <w:p w14:paraId="5CF26CA3" w14:textId="63B7D4ED" w:rsidR="00E33EDD" w:rsidRPr="002D2D4E" w:rsidRDefault="0042458A" w:rsidP="00D00483">
            <w:r w:rsidRPr="002D2D4E">
              <w:t>art. 4.16 Ow</w:t>
            </w:r>
          </w:p>
        </w:tc>
        <w:tc>
          <w:tcPr>
            <w:tcW w:w="2333" w:type="pct"/>
          </w:tcPr>
          <w:p w14:paraId="5B3E8BE5" w14:textId="6F5DF565" w:rsidR="00E33EDD" w:rsidRPr="002D2D4E" w:rsidRDefault="000F4F20" w:rsidP="00D00483">
            <w:r w:rsidRPr="002D2D4E">
              <w:t>Met het oog op de voorbereiding van een projectbesluit kunnen provinciale staten respectievelijk de minister een voorbereidingsbesluit nemen.</w:t>
            </w:r>
          </w:p>
        </w:tc>
      </w:tr>
      <w:tr w:rsidR="00E33EDD" w:rsidRPr="002D2D4E" w14:paraId="3F207EEE" w14:textId="77777777" w:rsidTr="00FE59B9">
        <w:tc>
          <w:tcPr>
            <w:tcW w:w="1499" w:type="pct"/>
          </w:tcPr>
          <w:p w14:paraId="029197F8" w14:textId="69AFDFA4" w:rsidR="00E33EDD" w:rsidRPr="002D2D4E" w:rsidRDefault="00A534E6" w:rsidP="00D00483">
            <w:r w:rsidRPr="002D2D4E">
              <w:lastRenderedPageBreak/>
              <w:t>Projectbesluit door waterschap</w:t>
            </w:r>
          </w:p>
        </w:tc>
        <w:tc>
          <w:tcPr>
            <w:tcW w:w="1168" w:type="pct"/>
          </w:tcPr>
          <w:p w14:paraId="267FB2CD" w14:textId="74F7C4CD" w:rsidR="00E33EDD" w:rsidRPr="002D2D4E" w:rsidRDefault="009D529A" w:rsidP="00D00483">
            <w:r w:rsidRPr="002D2D4E">
              <w:t>art. 5.53a lid 1 Ow</w:t>
            </w:r>
          </w:p>
        </w:tc>
        <w:tc>
          <w:tcPr>
            <w:tcW w:w="2333" w:type="pct"/>
          </w:tcPr>
          <w:p w14:paraId="381F890E" w14:textId="334CEFE2" w:rsidR="001B0D21" w:rsidRPr="002D2D4E" w:rsidRDefault="001B0D21" w:rsidP="001B0D21">
            <w:r w:rsidRPr="002D2D4E">
              <w:t>In een projectbesluit dat wordt vastgesteld door het dagelijks bestuur van een waterschap mogen geen regels worden gesteld die in strijd zijn met regels die op grond van een projectbesluit of een voorbereidingsbesluit van een bestuursorgaan van de provincie of het Rijk in het omgevingsplan zijn opgenomen.</w:t>
            </w:r>
          </w:p>
          <w:p w14:paraId="0BFB34AD" w14:textId="4E7EB91C" w:rsidR="00E33EDD" w:rsidRPr="002D2D4E" w:rsidRDefault="001B0D21" w:rsidP="001B0D21">
            <w:r w:rsidRPr="002D2D4E">
              <w:t>Uitzondering daarop vormen de gevallen waarin instructieregels dan wel instructies van Rijk respectievelijk provincie daartoe nopen.</w:t>
            </w:r>
          </w:p>
        </w:tc>
      </w:tr>
      <w:tr w:rsidR="00E33EDD" w:rsidRPr="002D2D4E" w14:paraId="5DC128E4" w14:textId="77777777" w:rsidTr="00FE59B9">
        <w:tc>
          <w:tcPr>
            <w:tcW w:w="1499" w:type="pct"/>
          </w:tcPr>
          <w:p w14:paraId="5CB23F22" w14:textId="040EB0C5" w:rsidR="00E33EDD" w:rsidRPr="002D2D4E" w:rsidRDefault="00EA46E7" w:rsidP="00EA46E7">
            <w:pPr>
              <w:tabs>
                <w:tab w:val="left" w:pos="753"/>
              </w:tabs>
            </w:pPr>
            <w:r w:rsidRPr="002D2D4E">
              <w:t>Projectbesluit door provincie</w:t>
            </w:r>
          </w:p>
        </w:tc>
        <w:tc>
          <w:tcPr>
            <w:tcW w:w="1168" w:type="pct"/>
          </w:tcPr>
          <w:p w14:paraId="3D2CF0EA" w14:textId="61DD0799" w:rsidR="00E33EDD" w:rsidRPr="002D2D4E" w:rsidRDefault="00F708A1" w:rsidP="00D00483">
            <w:r w:rsidRPr="002D2D4E">
              <w:t>art. 5.53a lid 2 Ow</w:t>
            </w:r>
          </w:p>
        </w:tc>
        <w:tc>
          <w:tcPr>
            <w:tcW w:w="2333" w:type="pct"/>
          </w:tcPr>
          <w:p w14:paraId="00231AA0" w14:textId="1803AC38" w:rsidR="00E33EDD" w:rsidRPr="002D2D4E" w:rsidRDefault="00887386" w:rsidP="00D00483">
            <w:r w:rsidRPr="002D2D4E">
              <w:t>In een projectbesluit dat wordt vastgesteld door gedeputeerde staten mogen geen regels worden gesteld die in strijd zijn met regels die op grond van een projectbesluit of een voorbereidingsbesluit van het Rijk in het omgevingsplan zijn opgenomen.</w:t>
            </w:r>
          </w:p>
        </w:tc>
      </w:tr>
    </w:tbl>
    <w:p w14:paraId="1686E664" w14:textId="77777777" w:rsidR="000E3A0B" w:rsidRPr="002D2D4E" w:rsidRDefault="000E3A0B" w:rsidP="000E3A0B">
      <w:pPr>
        <w:pStyle w:val="Kop3"/>
      </w:pPr>
      <w:bookmarkStart w:id="21" w:name="_Ref_1c724322bf1111ec9904477bc5d4eb0f_1"/>
      <w:bookmarkStart w:id="22" w:name="_Toc75500140"/>
      <w:r w:rsidRPr="002D2D4E">
        <w:t>Projectbesluit en projectprocedure</w:t>
      </w:r>
      <w:bookmarkEnd w:id="21"/>
      <w:bookmarkEnd w:id="22"/>
    </w:p>
    <w:p w14:paraId="6E2A73BC" w14:textId="559C1024" w:rsidR="008767BB" w:rsidRDefault="000E3A0B" w:rsidP="00194950">
      <w:r w:rsidRPr="002D2D4E">
        <w:t xml:space="preserve">Rijk, provincies en waterschappen kunnen overgaan tot nemen van een projectbesluit. Het is het sluitstuk van een projectprocedure (zie </w:t>
      </w:r>
      <w:r w:rsidRPr="000B31CB">
        <w:rPr>
          <w:rStyle w:val="Verwijzing"/>
        </w:rPr>
        <w:fldChar w:fldCharType="begin"/>
      </w:r>
      <w:r w:rsidRPr="000B31CB">
        <w:rPr>
          <w:rStyle w:val="Verwijzing"/>
        </w:rPr>
        <w:instrText xml:space="preserve"> REF _Ref_b95af6191fa94ab5ddb44cea030af994_1 \n \h </w:instrText>
      </w:r>
      <w:r w:rsidR="002D2D4E" w:rsidRPr="000B31CB">
        <w:rPr>
          <w:rStyle w:val="Verwijzing"/>
        </w:rPr>
        <w:instrText xml:space="preserve"> \* MERGEFORMAT </w:instrText>
      </w:r>
      <w:r w:rsidRPr="000B31CB">
        <w:rPr>
          <w:rStyle w:val="Verwijzing"/>
        </w:rPr>
      </w:r>
      <w:r w:rsidRPr="000B31CB">
        <w:rPr>
          <w:rStyle w:val="Verwijzing"/>
        </w:rPr>
        <w:fldChar w:fldCharType="separate"/>
      </w:r>
      <w:r w:rsidR="00816BCB">
        <w:rPr>
          <w:rStyle w:val="Verwijzing"/>
        </w:rPr>
        <w:t>Bijlage 2</w:t>
      </w:r>
      <w:r w:rsidRPr="000B31CB">
        <w:rPr>
          <w:rStyle w:val="Verwijzing"/>
        </w:rPr>
        <w:fldChar w:fldCharType="end"/>
      </w:r>
      <w:r w:rsidRPr="002D2D4E">
        <w:t>).</w:t>
      </w:r>
      <w:r w:rsidRPr="00A80EBC">
        <w:t xml:space="preserve"> Het projectbesluit kan het omgevi</w:t>
      </w:r>
      <w:r w:rsidRPr="0090054C">
        <w:t>ngsplan wijzigen met regels die nodig zijn voor het uitvoeren en in werking hebben of in stand houden van het project.</w:t>
      </w:r>
      <w:bookmarkStart w:id="23" w:name="_Ref_1c724322bf1111ec9904477bc5d4eb0f_2"/>
    </w:p>
    <w:bookmarkStart w:id="24" w:name="_Ref74065992"/>
    <w:p w14:paraId="6F89B073" w14:textId="6E9D0159" w:rsidR="00444AC3" w:rsidRPr="0093317E" w:rsidRDefault="00175671" w:rsidP="00896615">
      <w:pPr>
        <w:pStyle w:val="Kop3"/>
      </w:pPr>
      <w:r>
        <w:fldChar w:fldCharType="begin"/>
      </w:r>
      <w:r>
        <w:instrText xml:space="preserve"> DOCVARIABLE ID01+_CAPS </w:instrText>
      </w:r>
      <w:r>
        <w:fldChar w:fldCharType="separate"/>
      </w:r>
      <w:bookmarkStart w:id="25" w:name="_Toc75500141"/>
      <w:r w:rsidR="000B31CB">
        <w:t>Het projectbesluit</w:t>
      </w:r>
      <w:r>
        <w:fldChar w:fldCharType="end"/>
      </w:r>
      <w:r w:rsidR="00444AC3" w:rsidRPr="0093317E">
        <w:t xml:space="preserve"> </w:t>
      </w:r>
      <w:r w:rsidR="00690A05" w:rsidRPr="0093317E">
        <w:t>wijzigt</w:t>
      </w:r>
      <w:r w:rsidR="00444AC3" w:rsidRPr="0093317E">
        <w:t xml:space="preserve"> </w:t>
      </w:r>
      <w:r w:rsidR="00AC24F7" w:rsidRPr="0093317E">
        <w:t>het omgevingsplan</w:t>
      </w:r>
      <w:r w:rsidR="00690A05" w:rsidRPr="0093317E">
        <w:t>: meervoudig bronhouderschap</w:t>
      </w:r>
      <w:bookmarkEnd w:id="23"/>
      <w:bookmarkEnd w:id="24"/>
      <w:bookmarkEnd w:id="25"/>
    </w:p>
    <w:p w14:paraId="33F47F28" w14:textId="31EE4286" w:rsidR="008628FB" w:rsidRPr="002D2D4E" w:rsidRDefault="008628FB" w:rsidP="008628FB">
      <w:r w:rsidRPr="002D2D4E">
        <w:t xml:space="preserve">In het algemeen is een bestuursorgaan verantwoordelijk voor het vaststellen en wijzigen van het omgevingsdocument waarvoor het op grond van de Omgevingswet is aangewezen als bevoegd gezag en worden omgevingsdocumenten alleen gewijzigd door wijzigingsbesluiten van hetzelfde type. In het geval van het omgevingsplan berust die bevoegdheid primair bij de gemeente, maar zijn er ook andere bestuursorganen die andere typen besluiten nemen die leiden tot wijziging van het omgevingsplan. Gedeputeerde Staten kunnen met een reactieve interventie besluiten dat een onderdeel van een besluit tot vaststelling of wijziging van het omgevingsplan geen deel van het omgevingsplan uitmaakt (artikel 16.21 Ow). Waterschap, provincie en Rijk kunnen een projectbesluit vaststellen dat het omgevingsplan wijzigt met regels die nodig zijn voor het uitvoeren en in werking hebben of in stand houden van het project (artikel 5.52 lid 1 Ow). Een voorbereidingsbesluit wijzigt het omgevingsplan met voorbeschermingsregels; zo’n voorbereidingsbesluit kan worden genomen door gemeente (artikel 4.14 Ow) of door provincie of Rijk (artikel 4.16 Ow). De wetgever heeft reactieve interventie, projectbesluit en voorbereidingsbesluit zo bedoeld dat het nemen ervan tot gevolg heeft dat  het omgevingsplan, dus een ander type omgevingsdocument, </w:t>
      </w:r>
      <w:r w:rsidRPr="002D2D4E">
        <w:lastRenderedPageBreak/>
        <w:t>wijzigt. Technisch uitgedrukt zijn er bij een voorbereidingsbesluit op grond van artikel 4.16 Ow, een reactieve interventie en een projectbesluit meerdere bevoegde gezagen, oftewel bronhouders, die het omgevingsplan kunnen wijzigen. Dit wordt meervoudig bronhouderschap genoemd.</w:t>
      </w:r>
    </w:p>
    <w:p w14:paraId="45BEE112" w14:textId="77777777" w:rsidR="008628FB" w:rsidRPr="002D2D4E" w:rsidRDefault="008628FB" w:rsidP="008628FB">
      <w:r w:rsidRPr="002D2D4E">
        <w:t>In juridische zin is meervoudig bronhouderschap niet heel ingewikkeld. Gebleken is echter dat meervoudig bronhouderschap in technische zin heel complex is. Enerzijds omdat iedere wijziging niet alleen tekst wijzigt, maar ook locaties, annotaties en geografische informatieobjecten en ook gevolgen kan hebben voor de vragenbomen waarmee het omgevingsplan in het Omgevingsloket bevraagd kan worden. Anderzijds omdat niet eenduidig is hoe wijzigingen uitgevoerd moeten worden. Voor het omgevingsplan geldt namelijk een overgangsfase waarin gemeenten het omgevingsplan stapsgewijs kunnen opbouwen. In die periode bestaat het omgevingsplan uit het omgevingsplan van rechtswege (bestaande uit de geldende bestemmingsplannen c.a. die in Ruimtelijkeplannen.nl zijn gepubliceerd en dan via de overbruggingsfunctie getoond worden), het omgevingsplan van Rijkswege (oftewel de bruidsschatregels) en het omgevingsplan dat de gemeente zelf aan het opbouwen is. Om deze redenen is het niet haalbaar gebleken dat de plansystemen van bevoegde gezagen op de beoogde datum van inwerkingtreden van de Omgevingswet gereed zijn voor de vorm van tweerichtingsverkeer met de LVBB die voor het meervoudig bronhouderschap nodig is.</w:t>
      </w:r>
    </w:p>
    <w:p w14:paraId="398F9B74" w14:textId="1C7AE872" w:rsidR="00690A05" w:rsidRPr="002D2D4E" w:rsidRDefault="008628FB" w:rsidP="008628FB">
      <w:r w:rsidRPr="002D2D4E">
        <w:t>Daarom is er interbestuurlijk besloten om in de eerste periode na het in werking treden van de Omgevingswet geen meervoudig bronhouderschap in tech</w:t>
      </w:r>
      <w:r w:rsidR="00096336" w:rsidRPr="002D2D4E">
        <w:t>n</w:t>
      </w:r>
      <w:r w:rsidRPr="002D2D4E">
        <w:t>ische zin toe te passen, maar te kiezen voor alternatieve oplossingen om zo te komen tot complexiteitsreductie. Voor het projectbesluit bestaan de oplossingen in het overgangsrecht (gedurende de overgangstermijn geldt het projectbesluit als omgevingsvergunning voor de buitenplanse omgevingsplanactiviteit)</w:t>
      </w:r>
      <w:r w:rsidR="00B50E7A">
        <w:t>,</w:t>
      </w:r>
      <w:r w:rsidRPr="002D2D4E">
        <w:t xml:space="preserve"> in afspraken over het wijzigen van het omgevingsplan tussen het bestuursorgaan dat het projectbesluit voorbereidt en vaststelt en de gemeente</w:t>
      </w:r>
      <w:r w:rsidR="00B50E7A">
        <w:t xml:space="preserve">, en </w:t>
      </w:r>
      <w:r w:rsidR="002069B1">
        <w:t>in de inzet van andere instrumenten, zoals de instructie</w:t>
      </w:r>
      <w:r w:rsidRPr="002D2D4E">
        <w:t>.</w:t>
      </w:r>
    </w:p>
    <w:p w14:paraId="02D5A798" w14:textId="465D74C9" w:rsidR="00E33EDD" w:rsidRPr="002D2D4E" w:rsidRDefault="00E33EDD" w:rsidP="008469D4">
      <w:pPr>
        <w:pStyle w:val="Kop3"/>
      </w:pPr>
      <w:bookmarkStart w:id="26" w:name="_Ref_397a3ab4dcdce48b6ed85a7cb28b491e_1"/>
      <w:bookmarkStart w:id="27" w:name="_Toc75500142"/>
      <w:r w:rsidRPr="002D2D4E">
        <w:t>Overgangs</w:t>
      </w:r>
      <w:r w:rsidR="00900A7F" w:rsidRPr="002D2D4E">
        <w:t>recht en overgangs</w:t>
      </w:r>
      <w:r w:rsidRPr="002D2D4E">
        <w:t>fase</w:t>
      </w:r>
      <w:bookmarkEnd w:id="26"/>
      <w:bookmarkEnd w:id="27"/>
    </w:p>
    <w:p w14:paraId="2CC09A12" w14:textId="77777777" w:rsidR="009E2DD5" w:rsidRPr="002D2D4E" w:rsidRDefault="009E2DD5" w:rsidP="009E2DD5">
      <w:pPr>
        <w:rPr>
          <w:bCs/>
        </w:rPr>
      </w:pPr>
      <w:r w:rsidRPr="002D2D4E">
        <w:rPr>
          <w:bCs/>
        </w:rPr>
        <w:t>Door de Invoeringswet wordt aan de Omgevingswet een hoofdstuk over overgangsrecht toegevoegd. Artikel 22.16 voorziet in een overgangsfase voor het projectbesluit waar het de relatie met het omgevingsplan betreft.</w:t>
      </w:r>
    </w:p>
    <w:p w14:paraId="73E37E27" w14:textId="77777777" w:rsidR="009E2DD5" w:rsidRPr="002D2D4E" w:rsidRDefault="009E2DD5" w:rsidP="009E2DD5">
      <w:pPr>
        <w:rPr>
          <w:bCs/>
        </w:rPr>
      </w:pPr>
    </w:p>
    <w:p w14:paraId="796B814C" w14:textId="591237F4" w:rsidR="009E2DD5" w:rsidRPr="002D2D4E" w:rsidRDefault="009E2DD5" w:rsidP="009E2DD5">
      <w:pPr>
        <w:rPr>
          <w:bCs/>
        </w:rPr>
      </w:pPr>
      <w:r w:rsidRPr="002D2D4E">
        <w:rPr>
          <w:bCs/>
        </w:rPr>
        <w:t>Deze overgangsfase bestaat uit twee onderdelen. Ten eerste hoeft tot een bij koninklijk besluit te bepalen tijdstip het projectbesluit niet de regels van het omgevingsplan te wijzigen.</w:t>
      </w:r>
    </w:p>
    <w:p w14:paraId="2C4C2670" w14:textId="77777777" w:rsidR="009E2DD5" w:rsidRPr="002D2D4E" w:rsidRDefault="009E2DD5" w:rsidP="009E2DD5">
      <w:pPr>
        <w:rPr>
          <w:bCs/>
        </w:rPr>
      </w:pPr>
    </w:p>
    <w:p w14:paraId="006B6AD6" w14:textId="77777777" w:rsidR="009E2DD5" w:rsidRPr="002D2D4E" w:rsidRDefault="009E2DD5" w:rsidP="009E2DD5">
      <w:pPr>
        <w:rPr>
          <w:bCs/>
        </w:rPr>
      </w:pPr>
      <w:r w:rsidRPr="002D2D4E">
        <w:rPr>
          <w:bCs/>
        </w:rPr>
        <w:t>Voor zover een projectbesluit in deze periode in strijd is met het omgevingsplan, geldt het als een omgevingsvergunning voor een buitenplanse omgevingsplanactiviteit. Ten tweede hoeft, voor zover een projectbesluit geldt als omgevingsvergunning voor een omgevings-planactiviteit, het omgevingsplan niet eerder dan een bij koninklijk besluit te bepalen tijdstip met die vergunning in overeenstemming te zijn gebracht.</w:t>
      </w:r>
    </w:p>
    <w:p w14:paraId="33EE468B" w14:textId="77777777" w:rsidR="009E2DD5" w:rsidRPr="002D2D4E" w:rsidRDefault="009E2DD5" w:rsidP="009E2DD5">
      <w:pPr>
        <w:rPr>
          <w:bCs/>
        </w:rPr>
      </w:pPr>
    </w:p>
    <w:p w14:paraId="69B480A9" w14:textId="03CEC89A" w:rsidR="00F204FF" w:rsidRPr="002D2D4E" w:rsidRDefault="009E2DD5" w:rsidP="00D60D90">
      <w:r w:rsidRPr="002D2D4E">
        <w:t xml:space="preserve">In de overgangsperiode is het dus niet verplicht dat het projectbesluit de regels van het omgevingsplan wijzigt </w:t>
      </w:r>
      <w:r w:rsidR="00F646B7">
        <w:t>en is het, zoals we in de vorige paragraaf hebben gezien, technis</w:t>
      </w:r>
      <w:r w:rsidR="0081185C">
        <w:t>c</w:t>
      </w:r>
      <w:r w:rsidR="00F646B7">
        <w:t xml:space="preserve">h ook niet </w:t>
      </w:r>
      <w:r w:rsidRPr="002D2D4E">
        <w:t>mogelijk.</w:t>
      </w:r>
    </w:p>
    <w:p w14:paraId="5F2DFCE2" w14:textId="5E67EA31" w:rsidR="00E33EDD" w:rsidRPr="007B60F8" w:rsidRDefault="00E33EDD" w:rsidP="00E33EDD">
      <w:pPr>
        <w:pStyle w:val="Kop2"/>
      </w:pPr>
      <w:bookmarkStart w:id="28" w:name="_Toc75500143"/>
      <w:r w:rsidRPr="007B60F8">
        <w:lastRenderedPageBreak/>
        <w:t>Uitgangspunten voor de toepassingsprofielen voor</w:t>
      </w:r>
      <w:r w:rsidR="00D9742C" w:rsidRPr="007B60F8">
        <w:t xml:space="preserve"> omgevingsdocumenten</w:t>
      </w:r>
      <w:bookmarkEnd w:id="28"/>
    </w:p>
    <w:p w14:paraId="024B425F" w14:textId="052F211E" w:rsidR="00E33EDD" w:rsidRPr="007B60F8" w:rsidRDefault="00E33EDD" w:rsidP="00E33EDD">
      <w:pPr>
        <w:rPr>
          <w:rFonts w:eastAsia="Verdana" w:cs="Verdana"/>
        </w:rPr>
      </w:pPr>
      <w:r w:rsidRPr="007B60F8">
        <w:rPr>
          <w:rFonts w:eastAsia="Verdana" w:cs="Verdana"/>
        </w:rPr>
        <w:t>In dit hoofdstuk worden de uitgangspunten voor de toepassingsprofielen voor</w:t>
      </w:r>
      <w:r w:rsidR="00D9742C" w:rsidRPr="007B60F8">
        <w:rPr>
          <w:rFonts w:eastAsia="Verdana" w:cs="Verdana"/>
        </w:rPr>
        <w:t xml:space="preserve"> omgevingsdocumenten</w:t>
      </w:r>
      <w:r w:rsidRPr="007B60F8">
        <w:rPr>
          <w:rFonts w:eastAsia="Verdana"/>
        </w:rPr>
        <w:t xml:space="preserve"> beschreven.</w:t>
      </w:r>
      <w:r w:rsidRPr="007B60F8">
        <w:rPr>
          <w:rFonts w:eastAsia="Verdana" w:cs="Verdana"/>
        </w:rPr>
        <w:t xml:space="preserve"> Deze uitgangspunten zijn mede gebruikt als bouwstenen voor de ontwikkeling van de TPOD</w:t>
      </w:r>
      <w:r w:rsidR="00D9742C" w:rsidRPr="007B60F8">
        <w:rPr>
          <w:rFonts w:eastAsia="Verdana" w:cs="Verdana"/>
        </w:rPr>
        <w:t>’</w:t>
      </w:r>
      <w:r w:rsidRPr="007B60F8">
        <w:rPr>
          <w:rFonts w:eastAsia="Verdana" w:cs="Verdana"/>
        </w:rPr>
        <w:t xml:space="preserve">s. Deze informatie is met name beschrijvend van aard en dient het doel achtergrond te bieden voor </w:t>
      </w:r>
      <w:r w:rsidR="00D55068" w:rsidRPr="007B60F8">
        <w:rPr>
          <w:rFonts w:eastAsia="Verdana" w:cs="Verdana"/>
        </w:rPr>
        <w:t>deel</w:t>
      </w:r>
      <w:r w:rsidR="00D9742C" w:rsidRPr="007B60F8">
        <w:rPr>
          <w:rFonts w:eastAsia="Verdana" w:cs="Verdana"/>
        </w:rPr>
        <w:t xml:space="preserve"> </w:t>
      </w:r>
      <w:r w:rsidR="00D9742C" w:rsidRPr="000B31CB">
        <w:rPr>
          <w:rStyle w:val="Verwijzing"/>
          <w:rFonts w:eastAsia="Verdana"/>
        </w:rPr>
        <w:fldChar w:fldCharType="begin"/>
      </w:r>
      <w:r w:rsidR="00D9742C" w:rsidRPr="000B31CB">
        <w:rPr>
          <w:rStyle w:val="Verwijzing"/>
          <w:rFonts w:eastAsia="Verdana"/>
        </w:rPr>
        <w:instrText xml:space="preserve"> REF _Ref_1de78f15c9a83b22f5ea9333784dd1e0_1 \n \h  \* MERGEFORMAT </w:instrText>
      </w:r>
      <w:r w:rsidR="00D9742C" w:rsidRPr="000B31CB">
        <w:rPr>
          <w:rStyle w:val="Verwijzing"/>
          <w:rFonts w:eastAsia="Verdana"/>
        </w:rPr>
      </w:r>
      <w:r w:rsidR="00D9742C" w:rsidRPr="000B31CB">
        <w:rPr>
          <w:rStyle w:val="Verwijzing"/>
          <w:rFonts w:eastAsia="Verdana"/>
        </w:rPr>
        <w:fldChar w:fldCharType="separate"/>
      </w:r>
      <w:r w:rsidR="00816BCB">
        <w:rPr>
          <w:rStyle w:val="Verwijzing"/>
          <w:rFonts w:eastAsia="Verdana"/>
        </w:rPr>
        <w:t>B</w:t>
      </w:r>
      <w:r w:rsidR="00D9742C" w:rsidRPr="000B31CB">
        <w:rPr>
          <w:rStyle w:val="Verwijzing"/>
          <w:rFonts w:eastAsia="Verdana"/>
        </w:rPr>
        <w:fldChar w:fldCharType="end"/>
      </w:r>
      <w:r w:rsidRPr="00B26823">
        <w:rPr>
          <w:rFonts w:eastAsia="Verdana" w:cs="Verdana"/>
        </w:rPr>
        <w:t xml:space="preserve">, </w:t>
      </w:r>
      <w:r w:rsidR="00D02FDC" w:rsidRPr="00A22075">
        <w:rPr>
          <w:rFonts w:eastAsia="Verdana" w:cs="Verdana"/>
        </w:rPr>
        <w:t xml:space="preserve">dat de modellering van </w:t>
      </w:r>
      <w:r w:rsidR="00D02FDC" w:rsidRPr="00A22075">
        <w:rPr>
          <w:rFonts w:eastAsia="Verdana" w:cs="Verdana"/>
        </w:rPr>
        <w:fldChar w:fldCharType="begin"/>
      </w:r>
      <w:r w:rsidR="00D02FDC" w:rsidRPr="007B60F8">
        <w:rPr>
          <w:rFonts w:eastAsia="Verdana" w:cs="Verdana"/>
        </w:rPr>
        <w:instrText xml:space="preserve"> DOCVARIABLE ID01+ </w:instrText>
      </w:r>
      <w:r w:rsidR="00D02FDC" w:rsidRPr="00A22075">
        <w:rPr>
          <w:rFonts w:eastAsia="Verdana" w:cs="Verdana"/>
        </w:rPr>
        <w:fldChar w:fldCharType="separate"/>
      </w:r>
      <w:r w:rsidR="000B31CB">
        <w:rPr>
          <w:rFonts w:eastAsia="Verdana" w:cs="Verdana"/>
        </w:rPr>
        <w:t>het projectbesluit</w:t>
      </w:r>
      <w:r w:rsidR="00D02FDC" w:rsidRPr="00A22075">
        <w:rPr>
          <w:rFonts w:eastAsia="Verdana" w:cs="Verdana"/>
        </w:rPr>
        <w:fldChar w:fldCharType="end"/>
      </w:r>
      <w:r w:rsidR="00D02FDC" w:rsidRPr="00B26823">
        <w:rPr>
          <w:rFonts w:eastAsia="Verdana" w:cs="Verdana"/>
        </w:rPr>
        <w:t xml:space="preserve"> beschrijft en </w:t>
      </w:r>
      <w:r w:rsidRPr="007B60F8">
        <w:rPr>
          <w:rFonts w:eastAsia="Verdana" w:cs="Verdana"/>
        </w:rPr>
        <w:t>voortbordu</w:t>
      </w:r>
      <w:r w:rsidR="00B93DE5" w:rsidRPr="007B60F8">
        <w:rPr>
          <w:rFonts w:eastAsia="Verdana" w:cs="Verdana"/>
        </w:rPr>
        <w:t>u</w:t>
      </w:r>
      <w:r w:rsidRPr="007B60F8">
        <w:rPr>
          <w:rFonts w:eastAsia="Verdana" w:cs="Verdana"/>
        </w:rPr>
        <w:t>r</w:t>
      </w:r>
      <w:r w:rsidR="00B93DE5" w:rsidRPr="007B60F8">
        <w:rPr>
          <w:rFonts w:eastAsia="Verdana" w:cs="Verdana"/>
        </w:rPr>
        <w:t>t</w:t>
      </w:r>
      <w:r w:rsidRPr="007B60F8">
        <w:rPr>
          <w:rFonts w:eastAsia="Verdana" w:cs="Verdana"/>
        </w:rPr>
        <w:t xml:space="preserve"> op de uitgangspunten beschreven in dit hoofdstuk</w:t>
      </w:r>
      <w:r w:rsidRPr="007B60F8">
        <w:rPr>
          <w:rFonts w:eastAsia="Verdana"/>
        </w:rPr>
        <w:t>.</w:t>
      </w:r>
      <w:r w:rsidR="00D9742C" w:rsidRPr="007B60F8">
        <w:rPr>
          <w:rFonts w:eastAsia="Verdana"/>
        </w:rPr>
        <w:t xml:space="preserve"> Dit hoofdstuk beschrijft generiek de toegepaste principes in algemene bewoording. Het is mogelijk dat onderdelen van die teksten voor </w:t>
      </w:r>
      <w:r w:rsidR="00D9742C" w:rsidRPr="00A22075">
        <w:rPr>
          <w:rFonts w:eastAsia="Verdana"/>
        </w:rPr>
        <w:fldChar w:fldCharType="begin"/>
      </w:r>
      <w:r w:rsidR="00D9742C" w:rsidRPr="007B60F8">
        <w:rPr>
          <w:rFonts w:eastAsia="Verdana"/>
        </w:rPr>
        <w:instrText xml:space="preserve"> DOCVARIABLE ID01+ </w:instrText>
      </w:r>
      <w:r w:rsidR="00D9742C" w:rsidRPr="00A22075">
        <w:rPr>
          <w:rFonts w:eastAsia="Verdana"/>
        </w:rPr>
        <w:fldChar w:fldCharType="separate"/>
      </w:r>
      <w:r w:rsidR="000B31CB">
        <w:rPr>
          <w:rFonts w:eastAsia="Verdana"/>
        </w:rPr>
        <w:t>het projectbesluit</w:t>
      </w:r>
      <w:r w:rsidR="00D9742C" w:rsidRPr="00A22075">
        <w:rPr>
          <w:rFonts w:eastAsia="Verdana"/>
        </w:rPr>
        <w:fldChar w:fldCharType="end"/>
      </w:r>
      <w:r w:rsidR="00D9742C" w:rsidRPr="00B26823">
        <w:rPr>
          <w:rFonts w:eastAsia="Verdana"/>
        </w:rPr>
        <w:t xml:space="preserve"> niet van toepassing zijn.</w:t>
      </w:r>
    </w:p>
    <w:p w14:paraId="1C3DE8F1" w14:textId="5CC100FE" w:rsidR="00E33EDD" w:rsidRPr="007B60F8" w:rsidRDefault="00E33EDD" w:rsidP="00E33EDD">
      <w:pPr>
        <w:pStyle w:val="Kop3"/>
        <w:rPr>
          <w:noProof/>
        </w:rPr>
      </w:pPr>
      <w:bookmarkStart w:id="29" w:name="_Toc75500144"/>
      <w:r w:rsidRPr="007B60F8">
        <w:t>Proces van totstandkoming en bekendmaking c.q. publicatie van</w:t>
      </w:r>
      <w:r w:rsidR="00D9742C" w:rsidRPr="007B60F8">
        <w:t xml:space="preserve"> omgevingsdocumenten</w:t>
      </w:r>
      <w:bookmarkEnd w:id="29"/>
    </w:p>
    <w:p w14:paraId="437BFEED" w14:textId="7F1A7A40" w:rsidR="00030D6F" w:rsidRPr="007B60F8" w:rsidRDefault="00E33EDD" w:rsidP="006A159E">
      <w:pPr>
        <w:rPr>
          <w:rFonts w:eastAsia="Verdana" w:cs="Verdana"/>
        </w:rPr>
      </w:pPr>
      <w:r w:rsidRPr="007B60F8">
        <w:rPr>
          <w:rFonts w:eastAsia="Verdana" w:cs="Verdana"/>
        </w:rPr>
        <w:t xml:space="preserve">Het proces </w:t>
      </w:r>
      <w:r w:rsidR="00D9742C" w:rsidRPr="007B60F8">
        <w:rPr>
          <w:rFonts w:eastAsia="Verdana" w:cs="Verdana"/>
        </w:rPr>
        <w:t xml:space="preserve">van opstellen van omgevingsdocumenten en daarbij toepassen van de STOP/TPOD-Standaarden </w:t>
      </w:r>
      <w:r w:rsidRPr="007B60F8">
        <w:rPr>
          <w:rFonts w:eastAsia="Verdana" w:cs="Verdana"/>
        </w:rPr>
        <w:t>begint intern bij het bevoegd geza</w:t>
      </w:r>
      <w:r w:rsidR="11A64E08" w:rsidRPr="007B60F8">
        <w:rPr>
          <w:rFonts w:eastAsia="Verdana" w:cs="Verdana"/>
        </w:rPr>
        <w:t>g</w:t>
      </w:r>
      <w:r w:rsidRPr="007B60F8">
        <w:rPr>
          <w:rFonts w:eastAsia="Verdana" w:cs="Verdana"/>
        </w:rPr>
        <w:t xml:space="preserve">. </w:t>
      </w:r>
      <w:r w:rsidR="00D9742C" w:rsidRPr="007B60F8">
        <w:rPr>
          <w:rFonts w:eastAsia="Verdana" w:cs="Verdana"/>
        </w:rPr>
        <w:t xml:space="preserve">Waar dat relevant is voor het instrument kan </w:t>
      </w:r>
      <w:r w:rsidRPr="007B60F8">
        <w:rPr>
          <w:rFonts w:eastAsia="Verdana" w:cs="Verdana"/>
        </w:rPr>
        <w:t xml:space="preserve">een informeel deel </w:t>
      </w:r>
      <w:r w:rsidR="00D9742C" w:rsidRPr="007B60F8">
        <w:rPr>
          <w:rFonts w:eastAsia="Verdana" w:cs="Verdana"/>
        </w:rPr>
        <w:t xml:space="preserve">volgen </w:t>
      </w:r>
      <w:r w:rsidRPr="007B60F8">
        <w:rPr>
          <w:rFonts w:eastAsia="Verdana" w:cs="Verdana"/>
        </w:rPr>
        <w:t xml:space="preserve">dat bestaat uit participatie en (voor)overleg. Deze informele fase is vormvrij. In het informele deel van het proces kan een informele versie van het </w:t>
      </w:r>
      <w:r w:rsidR="00D9742C" w:rsidRPr="007B60F8">
        <w:rPr>
          <w:rFonts w:eastAsia="Verdana" w:cs="Verdana"/>
        </w:rPr>
        <w:t>omgevingsdocument</w:t>
      </w:r>
      <w:r w:rsidR="007D692E" w:rsidRPr="007B60F8">
        <w:rPr>
          <w:rFonts w:eastAsia="Verdana" w:cs="Verdana"/>
        </w:rPr>
        <w:t xml:space="preserve"> </w:t>
      </w:r>
      <w:r w:rsidRPr="007B60F8">
        <w:rPr>
          <w:rFonts w:eastAsia="Verdana" w:cs="Verdana"/>
        </w:rPr>
        <w:t>gebruikt worden die aan</w:t>
      </w:r>
      <w:r w:rsidR="0004208F" w:rsidRPr="007B60F8">
        <w:rPr>
          <w:rFonts w:eastAsia="Verdana" w:cs="Verdana"/>
        </w:rPr>
        <w:t xml:space="preserve"> </w:t>
      </w:r>
      <w:r w:rsidRPr="007B60F8">
        <w:rPr>
          <w:rFonts w:eastAsia="Verdana" w:cs="Verdana"/>
        </w:rPr>
        <w:t>de STOP</w:t>
      </w:r>
      <w:r w:rsidR="00D9742C" w:rsidRPr="007B60F8">
        <w:rPr>
          <w:rFonts w:eastAsia="Verdana" w:cs="Verdana"/>
        </w:rPr>
        <w:t>/</w:t>
      </w:r>
      <w:r w:rsidRPr="007B60F8">
        <w:rPr>
          <w:rFonts w:eastAsia="Verdana" w:cs="Verdana"/>
        </w:rPr>
        <w:t>TPOD-</w:t>
      </w:r>
      <w:r w:rsidR="00D9742C" w:rsidRPr="007B60F8">
        <w:rPr>
          <w:rFonts w:eastAsia="Verdana" w:cs="Verdana"/>
        </w:rPr>
        <w:t>S</w:t>
      </w:r>
      <w:r w:rsidRPr="007B60F8">
        <w:rPr>
          <w:rFonts w:eastAsia="Verdana" w:cs="Verdana"/>
        </w:rPr>
        <w:t>tandaarden voldoet</w:t>
      </w:r>
      <w:r w:rsidR="00D9742C" w:rsidRPr="007B60F8">
        <w:rPr>
          <w:rFonts w:eastAsia="Verdana" w:cs="Verdana"/>
        </w:rPr>
        <w:t>, maar dat is niet verplicht</w:t>
      </w:r>
      <w:r w:rsidRPr="007B60F8">
        <w:rPr>
          <w:rFonts w:eastAsia="Verdana" w:cs="Verdana"/>
        </w:rPr>
        <w:t>.</w:t>
      </w:r>
    </w:p>
    <w:p w14:paraId="3B439E18" w14:textId="06EF9BDA" w:rsidR="0082593C" w:rsidRPr="007B60F8" w:rsidRDefault="00E33EDD" w:rsidP="00E33EDD">
      <w:pPr>
        <w:rPr>
          <w:rFonts w:eastAsia="Verdana" w:cs="Verdana"/>
        </w:rPr>
      </w:pPr>
      <w:r w:rsidRPr="007B60F8">
        <w:rPr>
          <w:rFonts w:eastAsia="Verdana" w:cs="Verdana"/>
        </w:rPr>
        <w:t xml:space="preserve">Bij het opstellen van het </w:t>
      </w:r>
      <w:r w:rsidR="00D9742C" w:rsidRPr="007B60F8">
        <w:rPr>
          <w:rFonts w:eastAsia="Verdana" w:cs="Verdana"/>
        </w:rPr>
        <w:t>omgevingsdocument</w:t>
      </w:r>
      <w:r w:rsidR="007D692E" w:rsidRPr="007B60F8">
        <w:rPr>
          <w:rFonts w:eastAsia="Verdana" w:cs="Verdana"/>
        </w:rPr>
        <w:t xml:space="preserve"> </w:t>
      </w:r>
      <w:r w:rsidRPr="007B60F8">
        <w:rPr>
          <w:rFonts w:eastAsia="Verdana" w:cs="Verdana"/>
        </w:rPr>
        <w:t>ten behoeve van het formele deel van het proces moet gebruik gemaakt worden van de standaarden STOP en TPOD. De standaarden ondersteunen ook dit opstelproces.</w:t>
      </w:r>
      <w:r w:rsidRPr="007B60F8">
        <w:rPr>
          <w:rFonts w:eastAsia="Verdana" w:cs="Verdana"/>
          <w:szCs w:val="18"/>
        </w:rPr>
        <w:t xml:space="preserve"> </w:t>
      </w:r>
      <w:r w:rsidRPr="007B60F8">
        <w:rPr>
          <w:rFonts w:eastAsia="Verdana" w:cs="Verdana"/>
        </w:rPr>
        <w:t xml:space="preserve">Na het opstellen van het </w:t>
      </w:r>
      <w:r w:rsidR="00D9742C" w:rsidRPr="007B60F8">
        <w:rPr>
          <w:rFonts w:eastAsia="Verdana" w:cs="Verdana"/>
        </w:rPr>
        <w:t>omgevingsdocument</w:t>
      </w:r>
      <w:r w:rsidR="007D692E" w:rsidRPr="007B60F8">
        <w:rPr>
          <w:rFonts w:eastAsia="Verdana" w:cs="Verdana"/>
        </w:rPr>
        <w:t xml:space="preserve"> </w:t>
      </w:r>
      <w:r w:rsidRPr="007B60F8">
        <w:rPr>
          <w:rFonts w:eastAsia="Verdana" w:cs="Verdana"/>
        </w:rPr>
        <w:t xml:space="preserve">volgen </w:t>
      </w:r>
      <w:r w:rsidR="00D9742C" w:rsidRPr="007B60F8">
        <w:rPr>
          <w:rFonts w:eastAsia="Verdana" w:cs="Verdana"/>
        </w:rPr>
        <w:t xml:space="preserve">voor die instrumenten waarvoor dat van toepassing is </w:t>
      </w:r>
      <w:r w:rsidRPr="007B60F8">
        <w:rPr>
          <w:rFonts w:eastAsia="Verdana" w:cs="Verdana"/>
        </w:rPr>
        <w:t xml:space="preserve">publicatie en kennisgeving van het ontwerp van het </w:t>
      </w:r>
      <w:r w:rsidR="00D9742C" w:rsidRPr="007B60F8">
        <w:rPr>
          <w:rFonts w:eastAsia="Verdana" w:cs="Verdana"/>
        </w:rPr>
        <w:t>omgevingsdocument</w:t>
      </w:r>
      <w:r w:rsidR="007D692E" w:rsidRPr="007B60F8">
        <w:rPr>
          <w:rFonts w:eastAsia="Verdana" w:cs="Verdana"/>
        </w:rPr>
        <w:t xml:space="preserve"> </w:t>
      </w:r>
      <w:r w:rsidRPr="007B60F8">
        <w:rPr>
          <w:rFonts w:eastAsia="Verdana" w:cs="Verdana"/>
        </w:rPr>
        <w:t xml:space="preserve">en later publicatie of bekendmaking van het besluit </w:t>
      </w:r>
      <w:r w:rsidR="00D9742C" w:rsidRPr="007B60F8">
        <w:rPr>
          <w:rFonts w:eastAsia="Verdana" w:cs="Verdana"/>
        </w:rPr>
        <w:t>op overheid.nl</w:t>
      </w:r>
      <w:r w:rsidRPr="007B60F8">
        <w:rPr>
          <w:rFonts w:eastAsia="Verdana" w:cs="Verdana"/>
        </w:rPr>
        <w:t>.</w:t>
      </w:r>
    </w:p>
    <w:p w14:paraId="4EFD8B00" w14:textId="14C1D2A5" w:rsidR="00E33EDD" w:rsidRPr="007B60F8" w:rsidRDefault="00D9742C" w:rsidP="00E33EDD">
      <w:pPr>
        <w:rPr>
          <w:rFonts w:eastAsia="Verdana" w:cs="Verdana"/>
        </w:rPr>
      </w:pPr>
      <w:r w:rsidRPr="007B60F8">
        <w:rPr>
          <w:rFonts w:eastAsia="Verdana" w:cs="Verdana"/>
        </w:rPr>
        <w:t>Op overheid.nl</w:t>
      </w:r>
      <w:r w:rsidR="00E33EDD" w:rsidRPr="007B60F8">
        <w:rPr>
          <w:rFonts w:eastAsia="Verdana" w:cs="Verdana"/>
        </w:rPr>
        <w:t xml:space="preserve"> worden alleen ontwerp- en vastgestelde besluiten gepubliceerd respectievelijk bekendgemaakt. </w:t>
      </w:r>
      <w:r>
        <w:rPr>
          <w:rFonts w:eastAsia="Verdana" w:cs="Verdana"/>
        </w:rPr>
        <w:t xml:space="preserve">Vooralsnog is nog niet </w:t>
      </w:r>
      <w:r w:rsidR="00E33EDD" w:rsidRPr="007B60F8">
        <w:rPr>
          <w:rFonts w:eastAsia="Verdana" w:cs="Verdana"/>
        </w:rPr>
        <w:t xml:space="preserve">voorzien in een </w:t>
      </w:r>
      <w:r w:rsidR="006E4952" w:rsidRPr="007B60F8">
        <w:rPr>
          <w:rFonts w:eastAsia="Verdana" w:cs="Verdana"/>
        </w:rPr>
        <w:t xml:space="preserve">landelijk beschikbare </w:t>
      </w:r>
      <w:r w:rsidR="00E33EDD" w:rsidRPr="007B60F8">
        <w:rPr>
          <w:rFonts w:eastAsia="Verdana" w:cs="Verdana"/>
        </w:rPr>
        <w:t xml:space="preserve">omgeving waarin ook </w:t>
      </w:r>
      <w:r w:rsidR="00BB6336" w:rsidRPr="007B60F8">
        <w:rPr>
          <w:rFonts w:eastAsia="Verdana" w:cs="Verdana"/>
        </w:rPr>
        <w:t xml:space="preserve">informele versies van </w:t>
      </w:r>
      <w:r w:rsidR="00E33EDD" w:rsidRPr="007B60F8">
        <w:rPr>
          <w:rFonts w:eastAsia="Verdana" w:cs="Verdana"/>
        </w:rPr>
        <w:t>de</w:t>
      </w:r>
      <w:r w:rsidRPr="007B60F8">
        <w:rPr>
          <w:rFonts w:eastAsia="Verdana" w:cs="Verdana"/>
        </w:rPr>
        <w:t xml:space="preserve"> omgevingsdocumenten</w:t>
      </w:r>
      <w:r w:rsidR="00E33EDD" w:rsidRPr="007B60F8">
        <w:rPr>
          <w:rFonts w:eastAsia="Verdana" w:cs="Verdana"/>
        </w:rPr>
        <w:t xml:space="preserve"> beschikbaar gesteld en geraadpleegd kunnen worden.</w:t>
      </w:r>
    </w:p>
    <w:p w14:paraId="4065E5C9" w14:textId="5C9B7494" w:rsidR="00E33EDD" w:rsidRPr="007B60F8" w:rsidRDefault="00D9742C" w:rsidP="00E33EDD">
      <w:pPr>
        <w:pStyle w:val="Kop3"/>
      </w:pPr>
      <w:bookmarkStart w:id="30" w:name="_Toc75500145"/>
      <w:r w:rsidRPr="007B60F8">
        <w:t>Omgevingsdocumenten</w:t>
      </w:r>
      <w:r w:rsidR="00E33EDD" w:rsidRPr="007B60F8">
        <w:t xml:space="preserve"> met en zonder regels</w:t>
      </w:r>
      <w:bookmarkEnd w:id="30"/>
    </w:p>
    <w:p w14:paraId="347B37B2" w14:textId="276B3F7E" w:rsidR="0082593C" w:rsidRPr="007B60F8" w:rsidRDefault="00E33EDD" w:rsidP="00E33EDD">
      <w:pPr>
        <w:rPr>
          <w:rFonts w:eastAsia="Verdana" w:cs="Verdana"/>
        </w:rPr>
      </w:pPr>
      <w:r w:rsidRPr="007B60F8">
        <w:rPr>
          <w:rFonts w:eastAsia="Verdana" w:cs="Verdana"/>
        </w:rPr>
        <w:t>Er is onderscheid tussen</w:t>
      </w:r>
      <w:r w:rsidR="00D9742C" w:rsidRPr="007B60F8">
        <w:rPr>
          <w:rFonts w:eastAsia="Verdana" w:cs="Verdana"/>
        </w:rPr>
        <w:t xml:space="preserve"> omgevingsdocumenten</w:t>
      </w:r>
      <w:r w:rsidRPr="007B60F8">
        <w:rPr>
          <w:rFonts w:eastAsia="Verdana" w:cs="Verdana"/>
        </w:rPr>
        <w:t xml:space="preserve"> die regels bevatten, zoals het omgevingsplan, en</w:t>
      </w:r>
      <w:r w:rsidR="00D9742C" w:rsidRPr="007B60F8">
        <w:rPr>
          <w:rFonts w:eastAsia="Verdana" w:cs="Verdana"/>
        </w:rPr>
        <w:t xml:space="preserve"> omgevingsdocumenten</w:t>
      </w:r>
      <w:r w:rsidRPr="007B60F8">
        <w:rPr>
          <w:rFonts w:eastAsia="Verdana" w:cs="Verdana"/>
        </w:rPr>
        <w:t xml:space="preserve"> die geen regels bevatten, zoals de omgevingsvisie.</w:t>
      </w:r>
    </w:p>
    <w:p w14:paraId="4CC03880" w14:textId="6A5B0097" w:rsidR="0082593C" w:rsidRPr="007B60F8" w:rsidRDefault="00D9742C" w:rsidP="00E33EDD">
      <w:pPr>
        <w:rPr>
          <w:rFonts w:eastAsia="Verdana" w:cs="Verdana"/>
        </w:rPr>
      </w:pPr>
      <w:r w:rsidRPr="007B60F8">
        <w:rPr>
          <w:rFonts w:eastAsia="Verdana"/>
        </w:rPr>
        <w:t>Omgevingsdocumenten</w:t>
      </w:r>
      <w:r w:rsidR="00E33EDD" w:rsidRPr="007B60F8">
        <w:rPr>
          <w:rFonts w:eastAsia="Verdana" w:cs="Verdana"/>
        </w:rPr>
        <w:t xml:space="preserve"> die regels bevatten, zullen vanuit de gebruikerstoepassing van het DSO het meest bevraagd worden. Daarom worden aan die</w:t>
      </w:r>
      <w:r w:rsidRPr="007B60F8">
        <w:rPr>
          <w:rFonts w:eastAsia="Verdana" w:cs="Verdana"/>
        </w:rPr>
        <w:t xml:space="preserve"> omgevingsdocumenten</w:t>
      </w:r>
      <w:r w:rsidR="00E33EDD" w:rsidRPr="007B60F8">
        <w:rPr>
          <w:rFonts w:eastAsia="Verdana" w:cs="Verdana"/>
        </w:rPr>
        <w:t xml:space="preserve"> extra eisen gesteld ten behoeve van de bekendmaking en zijn er extra mogelijkheden aan toegevoegd voor bevraging en raadpleging. Om deze reden besteden de standaarden </w:t>
      </w:r>
      <w:r w:rsidRPr="007B60F8">
        <w:rPr>
          <w:rFonts w:eastAsia="Verdana" w:cs="Verdana"/>
        </w:rPr>
        <w:t xml:space="preserve">bijzondere </w:t>
      </w:r>
      <w:r w:rsidR="00E33EDD" w:rsidRPr="007B60F8">
        <w:rPr>
          <w:rFonts w:eastAsia="Verdana" w:cs="Verdana"/>
        </w:rPr>
        <w:t xml:space="preserve">aandacht aan deze categorie als het gaat om tekststructuur, </w:t>
      </w:r>
      <w:r w:rsidRPr="007B60F8">
        <w:rPr>
          <w:rFonts w:eastAsia="Verdana" w:cs="Verdana"/>
        </w:rPr>
        <w:t>annotaties</w:t>
      </w:r>
      <w:r w:rsidR="00E33EDD" w:rsidRPr="007B60F8">
        <w:rPr>
          <w:rFonts w:eastAsia="Verdana" w:cs="Verdana"/>
        </w:rPr>
        <w:t xml:space="preserve"> en weergave.</w:t>
      </w:r>
    </w:p>
    <w:p w14:paraId="212030EA" w14:textId="3D9643AB" w:rsidR="0082593C" w:rsidRPr="007B60F8" w:rsidRDefault="00E33EDD" w:rsidP="00E33EDD">
      <w:pPr>
        <w:rPr>
          <w:rFonts w:eastAsia="Verdana" w:cs="Verdana"/>
        </w:rPr>
      </w:pPr>
      <w:r w:rsidRPr="007B60F8">
        <w:rPr>
          <w:rFonts w:eastAsia="Verdana"/>
        </w:rPr>
        <w:t>De</w:t>
      </w:r>
      <w:r w:rsidR="00D9742C" w:rsidRPr="007B60F8">
        <w:rPr>
          <w:rFonts w:eastAsia="Verdana"/>
        </w:rPr>
        <w:t xml:space="preserve"> omgevingsdocumenten</w:t>
      </w:r>
      <w:r w:rsidRPr="007B60F8">
        <w:rPr>
          <w:rFonts w:eastAsia="Verdana" w:cs="Verdana"/>
        </w:rPr>
        <w:t xml:space="preserve"> zonder regels hebben een ander karakter. Ze hebben een vrijere opzet en kennen geen artikelsgewijze indeling. Hiervoor geldt dan ook een aantal eisen niet die wel voor de</w:t>
      </w:r>
      <w:r w:rsidR="00D9742C" w:rsidRPr="007B60F8">
        <w:rPr>
          <w:rFonts w:eastAsia="Verdana" w:cs="Verdana"/>
        </w:rPr>
        <w:t xml:space="preserve"> omgevingsdocumenten</w:t>
      </w:r>
      <w:r w:rsidRPr="007B60F8">
        <w:rPr>
          <w:rFonts w:eastAsia="Verdana" w:cs="Verdana"/>
        </w:rPr>
        <w:t xml:space="preserve"> met regels gelden, zoals vaste tekststructuren.</w:t>
      </w:r>
    </w:p>
    <w:p w14:paraId="2CFA4E27" w14:textId="78751AF1" w:rsidR="00E33EDD" w:rsidRPr="00A22075" w:rsidRDefault="00E33EDD" w:rsidP="00E33EDD">
      <w:pPr>
        <w:rPr>
          <w:rFonts w:eastAsia="Verdana" w:cs="Verdana"/>
        </w:rPr>
      </w:pPr>
      <w:r w:rsidRPr="007B60F8">
        <w:rPr>
          <w:rFonts w:eastAsia="Verdana" w:cs="Verdana"/>
        </w:rPr>
        <w:t xml:space="preserve">De specificaties voor de tekststructuur zijn opgenomen in </w:t>
      </w:r>
      <w:r w:rsidR="00A33465" w:rsidRPr="007B60F8">
        <w:rPr>
          <w:rFonts w:eastAsia="Verdana" w:cs="Verdana"/>
        </w:rPr>
        <w:t>hoofdstuk</w:t>
      </w:r>
      <w:r w:rsidR="00D9742C" w:rsidRPr="007B60F8">
        <w:rPr>
          <w:rFonts w:eastAsia="Verdana" w:cs="Verdana"/>
        </w:rPr>
        <w:t xml:space="preserve"> </w:t>
      </w:r>
      <w:r w:rsidR="00D9742C" w:rsidRPr="000B31CB">
        <w:rPr>
          <w:rStyle w:val="Verwijzing"/>
          <w:rFonts w:eastAsia="Verdana"/>
        </w:rPr>
        <w:fldChar w:fldCharType="begin"/>
      </w:r>
      <w:r w:rsidR="00D9742C" w:rsidRPr="000B31CB">
        <w:rPr>
          <w:rStyle w:val="Verwijzing"/>
          <w:rFonts w:eastAsia="Verdana"/>
        </w:rPr>
        <w:instrText xml:space="preserve"> REF _Ref_78342923d4970b654543d726a31456da_1 \n \h </w:instrText>
      </w:r>
      <w:r w:rsidR="00D9742C" w:rsidRPr="000B31CB">
        <w:rPr>
          <w:rStyle w:val="Verwijzing"/>
          <w:rFonts w:eastAsia="Verdana"/>
        </w:rPr>
      </w:r>
      <w:r w:rsidR="00D9742C" w:rsidRPr="000B31CB">
        <w:rPr>
          <w:rStyle w:val="Verwijzing"/>
          <w:rFonts w:eastAsia="Verdana"/>
        </w:rPr>
        <w:fldChar w:fldCharType="separate"/>
      </w:r>
      <w:r w:rsidR="00816BCB">
        <w:rPr>
          <w:rStyle w:val="Verwijzing"/>
          <w:rFonts w:eastAsia="Verdana"/>
        </w:rPr>
        <w:t>5</w:t>
      </w:r>
      <w:r w:rsidR="00D9742C" w:rsidRPr="000B31CB">
        <w:rPr>
          <w:rStyle w:val="Verwijzing"/>
          <w:rFonts w:eastAsia="Verdana"/>
        </w:rPr>
        <w:fldChar w:fldCharType="end"/>
      </w:r>
      <w:r w:rsidR="00A33465" w:rsidRPr="00B26823">
        <w:rPr>
          <w:rFonts w:eastAsia="Verdana" w:cs="Verdana"/>
        </w:rPr>
        <w:t>.</w:t>
      </w:r>
    </w:p>
    <w:p w14:paraId="19950354" w14:textId="35656840" w:rsidR="00E33EDD" w:rsidRPr="007B60F8" w:rsidRDefault="00E33EDD" w:rsidP="00E33EDD">
      <w:pPr>
        <w:pStyle w:val="Kop3"/>
      </w:pPr>
      <w:bookmarkStart w:id="31" w:name="_Toc75500146"/>
      <w:r w:rsidRPr="007B60F8">
        <w:lastRenderedPageBreak/>
        <w:t xml:space="preserve">Initieel besluit, wijzigingsbesluit en </w:t>
      </w:r>
      <w:r w:rsidRPr="007B60F8" w:rsidDel="008B7535">
        <w:t xml:space="preserve">geconsolideerde </w:t>
      </w:r>
      <w:r w:rsidR="00D9742C" w:rsidRPr="007B60F8">
        <w:t>Regeling</w:t>
      </w:r>
      <w:bookmarkEnd w:id="31"/>
    </w:p>
    <w:p w14:paraId="67DC5EF7" w14:textId="35082A23" w:rsidR="00E33EDD" w:rsidRPr="00A22075" w:rsidRDefault="00D9742C" w:rsidP="00E33EDD">
      <w:r w:rsidRPr="007B60F8">
        <w:t>Omgevingsdocumenten</w:t>
      </w:r>
      <w:r w:rsidR="00E33EDD" w:rsidRPr="007B60F8">
        <w:t xml:space="preserve"> komen </w:t>
      </w:r>
      <w:r w:rsidRPr="007B60F8">
        <w:t>in principe</w:t>
      </w:r>
      <w:r w:rsidR="00E33EDD" w:rsidRPr="007B60F8">
        <w:t xml:space="preserve"> tot stand door het nemen van een initieel besluit (het eerste besluit waarbij een volledig </w:t>
      </w:r>
      <w:r w:rsidRPr="007B60F8">
        <w:t>omgevingsdocument</w:t>
      </w:r>
      <w:r w:rsidR="007D692E" w:rsidRPr="007B60F8">
        <w:t xml:space="preserve"> </w:t>
      </w:r>
      <w:r w:rsidR="00E33EDD" w:rsidRPr="007B60F8">
        <w:t xml:space="preserve">wordt vastgesteld). </w:t>
      </w:r>
      <w:r w:rsidRPr="007B60F8">
        <w:t>Bij het omgevingsplan en de waterschapsverordening bestaat het initiële besluit uit een overgangsrechtelijke situatie en/of een regeling van rijkswege</w:t>
      </w:r>
      <w:r w:rsidRPr="00B26823">
        <w:t>.</w:t>
      </w:r>
      <w:r w:rsidRPr="00A22075">
        <w:t xml:space="preserve"> </w:t>
      </w:r>
      <w:r w:rsidRPr="007B60F8">
        <w:t xml:space="preserve">Daarna </w:t>
      </w:r>
      <w:r w:rsidR="00E33EDD" w:rsidRPr="007B60F8">
        <w:t>kunnen de</w:t>
      </w:r>
      <w:r w:rsidRPr="007B60F8">
        <w:t xml:space="preserve"> omgevingsdocumenten</w:t>
      </w:r>
      <w:r w:rsidR="00E33EDD" w:rsidRPr="007B60F8">
        <w:t xml:space="preserve"> door wijzigingsbesluiten gewijzigd worden. </w:t>
      </w:r>
      <w:r w:rsidRPr="007B60F8">
        <w:t>Voor o</w:t>
      </w:r>
      <w:r w:rsidR="00E33EDD" w:rsidRPr="007B60F8">
        <w:t>mgevingsplannen, omgevingsverordeningen, waterschapsverordeningen</w:t>
      </w:r>
      <w:r w:rsidR="00C87FAC" w:rsidRPr="007B60F8">
        <w:t xml:space="preserve">, </w:t>
      </w:r>
      <w:r w:rsidRPr="007B60F8">
        <w:t>AMvB’s</w:t>
      </w:r>
      <w:r w:rsidR="00C87FAC" w:rsidRPr="007B60F8">
        <w:t>, M</w:t>
      </w:r>
      <w:r w:rsidRPr="007B60F8">
        <w:t>R</w:t>
      </w:r>
      <w:r w:rsidR="00E33EDD" w:rsidRPr="007B60F8">
        <w:t xml:space="preserve"> en omgevingsvisies </w:t>
      </w:r>
      <w:r w:rsidRPr="007B60F8">
        <w:t xml:space="preserve">geldt de verplichting ze </w:t>
      </w:r>
      <w:r w:rsidR="00E33EDD" w:rsidRPr="007B60F8">
        <w:t xml:space="preserve">in geconsolideerde vorm beschikbaar </w:t>
      </w:r>
      <w:r w:rsidRPr="007B60F8">
        <w:t>te stellen</w:t>
      </w:r>
      <w:r w:rsidR="00E33EDD" w:rsidRPr="007B60F8">
        <w:t xml:space="preserve">. </w:t>
      </w:r>
      <w:r w:rsidRPr="007B60F8">
        <w:t xml:space="preserve">De LVBB zorgt er voor dat alle </w:t>
      </w:r>
      <w:r w:rsidR="00E33EDD" w:rsidRPr="007B60F8">
        <w:t xml:space="preserve">achtereenvolgens genomen wijzigingsbesluiten verwerkt </w:t>
      </w:r>
      <w:r w:rsidRPr="007B60F8">
        <w:t xml:space="preserve">worden </w:t>
      </w:r>
      <w:r w:rsidR="00E33EDD" w:rsidRPr="007B60F8">
        <w:t xml:space="preserve">tot een doorlopende versie van het </w:t>
      </w:r>
      <w:r w:rsidRPr="007B60F8">
        <w:t>omgevingsdocument: de geconsolideerde Regeling</w:t>
      </w:r>
      <w:r w:rsidR="00E33EDD" w:rsidRPr="007B60F8">
        <w:t xml:space="preserve">. </w:t>
      </w:r>
      <w:r w:rsidR="005D584D" w:rsidRPr="007B60F8">
        <w:t xml:space="preserve">In hoofdstuk </w:t>
      </w:r>
      <w:r w:rsidRPr="000B31CB">
        <w:rPr>
          <w:rStyle w:val="Verwijzing"/>
        </w:rPr>
        <w:fldChar w:fldCharType="begin"/>
      </w:r>
      <w:r w:rsidRPr="000B31CB">
        <w:rPr>
          <w:rStyle w:val="Verwijzing"/>
        </w:rPr>
        <w:instrText xml:space="preserve"> REF _Ref_f9cef8ba70a4f0d5db55afa0b90616d8_3 \n \h  \* MERGEFORMAT </w:instrText>
      </w:r>
      <w:r w:rsidRPr="000B31CB">
        <w:rPr>
          <w:rStyle w:val="Verwijzing"/>
        </w:rPr>
      </w:r>
      <w:r w:rsidRPr="000B31CB">
        <w:rPr>
          <w:rStyle w:val="Verwijzing"/>
        </w:rPr>
        <w:fldChar w:fldCharType="separate"/>
      </w:r>
      <w:r w:rsidR="00816BCB">
        <w:rPr>
          <w:rStyle w:val="Verwijzing"/>
        </w:rPr>
        <w:t>4</w:t>
      </w:r>
      <w:r w:rsidRPr="000B31CB">
        <w:rPr>
          <w:rStyle w:val="Verwijzing"/>
        </w:rPr>
        <w:fldChar w:fldCharType="end"/>
      </w:r>
      <w:r w:rsidRPr="00B26823">
        <w:t xml:space="preserve"> </w:t>
      </w:r>
      <w:r w:rsidR="00C036D2" w:rsidRPr="00A22075">
        <w:t xml:space="preserve">wordt </w:t>
      </w:r>
      <w:r w:rsidR="00E53871" w:rsidRPr="00A22075">
        <w:t xml:space="preserve">dit </w:t>
      </w:r>
      <w:r w:rsidR="00C036D2" w:rsidRPr="007B60F8">
        <w:t>nader beschreven.</w:t>
      </w:r>
    </w:p>
    <w:p w14:paraId="0C3411C6" w14:textId="77777777" w:rsidR="00E33EDD" w:rsidRPr="007B60F8" w:rsidRDefault="00E33EDD" w:rsidP="00E33EDD">
      <w:pPr>
        <w:pStyle w:val="Kop3"/>
      </w:pPr>
      <w:bookmarkStart w:id="32" w:name="_Ref_2a77747c0b68af00bb6f486636e61308_1"/>
      <w:bookmarkStart w:id="33" w:name="_Toc75500147"/>
      <w:r w:rsidRPr="007B60F8">
        <w:t>Annoteren</w:t>
      </w:r>
      <w:bookmarkEnd w:id="32"/>
      <w:bookmarkEnd w:id="33"/>
    </w:p>
    <w:p w14:paraId="732BE829" w14:textId="1E4B86CE" w:rsidR="00516CBE" w:rsidRPr="007B60F8" w:rsidRDefault="00E33EDD" w:rsidP="00E33EDD">
      <w:r w:rsidRPr="007B60F8">
        <w:t>Onder annoteren verstaan we het toevoegen</w:t>
      </w:r>
      <w:r w:rsidR="00067134" w:rsidRPr="007B60F8">
        <w:t xml:space="preserve"> </w:t>
      </w:r>
      <w:r w:rsidRPr="007B60F8">
        <w:t>van gegevens aan (onderdelen van) regelingen</w:t>
      </w:r>
      <w:r w:rsidR="00D9742C" w:rsidRPr="007B60F8">
        <w:t>, gegevens die de regelingen machineleesbaar maken.</w:t>
      </w:r>
      <w:r w:rsidR="00CB688D" w:rsidRPr="007B60F8">
        <w:t xml:space="preserve"> </w:t>
      </w:r>
      <w:r w:rsidR="00D9742C" w:rsidRPr="007B60F8">
        <w:t>Dit</w:t>
      </w:r>
      <w:r w:rsidRPr="007B60F8">
        <w:t xml:space="preserve"> zorgt </w:t>
      </w:r>
      <w:r w:rsidR="00D9742C" w:rsidRPr="007B60F8">
        <w:t>ervoor</w:t>
      </w:r>
      <w:r w:rsidRPr="007B60F8">
        <w:t xml:space="preserve"> dat de regeling gestructureerd bevraagbaar is en dat </w:t>
      </w:r>
      <w:r w:rsidR="00D9742C" w:rsidRPr="007B60F8">
        <w:t>locaties</w:t>
      </w:r>
      <w:r w:rsidRPr="007B60F8">
        <w:t xml:space="preserve"> en andere gegevens op een kaart weergegeven worden. Het annoteren helpt ook bij het verbinden van toepasbare regels, oftewel vragenbomen, aan regels met </w:t>
      </w:r>
      <w:r w:rsidR="00D9742C" w:rsidRPr="007B60F8">
        <w:t>locaties</w:t>
      </w:r>
      <w:r w:rsidRPr="007B60F8">
        <w:t xml:space="preserve">. De </w:t>
      </w:r>
      <w:r w:rsidR="00D9742C" w:rsidRPr="007B60F8">
        <w:t>gegevens die</w:t>
      </w:r>
      <w:r w:rsidRPr="007B60F8">
        <w:t xml:space="preserve"> bij het annoteren </w:t>
      </w:r>
      <w:r w:rsidR="00D9742C" w:rsidRPr="007B60F8">
        <w:t xml:space="preserve">worden </w:t>
      </w:r>
      <w:r w:rsidRPr="007B60F8">
        <w:t xml:space="preserve">toegevoegd worden niet in de voor de mens leesbare tekst weergegeven. </w:t>
      </w:r>
      <w:r w:rsidR="00D9742C" w:rsidRPr="007B60F8">
        <w:t xml:space="preserve">Voor degene die dat wil zijn ze wel terug te vinden. </w:t>
      </w:r>
      <w:r w:rsidRPr="007B60F8">
        <w:t>Het annoteren van</w:t>
      </w:r>
      <w:r w:rsidR="00D9742C" w:rsidRPr="007B60F8">
        <w:t xml:space="preserve"> omgevingsdocumenten</w:t>
      </w:r>
      <w:r w:rsidRPr="007B60F8">
        <w:t xml:space="preserve"> </w:t>
      </w:r>
      <w:r w:rsidR="000F6507" w:rsidRPr="007B60F8">
        <w:t xml:space="preserve">met </w:t>
      </w:r>
      <w:r w:rsidR="00D9742C">
        <w:t>OW-object</w:t>
      </w:r>
      <w:r w:rsidR="000F6507" w:rsidRPr="007B60F8">
        <w:t xml:space="preserve">en </w:t>
      </w:r>
      <w:r w:rsidRPr="007B60F8">
        <w:t>is beschreven in hoofdstuk</w:t>
      </w:r>
      <w:r w:rsidR="00D9742C" w:rsidRPr="007B60F8">
        <w:t xml:space="preserve"> </w:t>
      </w:r>
      <w:r w:rsidR="00D9742C" w:rsidRPr="000B31CB">
        <w:rPr>
          <w:rStyle w:val="Verwijzing"/>
        </w:rPr>
        <w:fldChar w:fldCharType="begin"/>
      </w:r>
      <w:r w:rsidR="00D9742C" w:rsidRPr="000B31CB">
        <w:rPr>
          <w:rStyle w:val="Verwijzing"/>
        </w:rPr>
        <w:instrText xml:space="preserve"> REF _Ref_e3bd8998bf9d2c1db6cef91a8d0d0285_1 \n \h  \* MERGEFORMAT </w:instrText>
      </w:r>
      <w:r w:rsidR="00D9742C" w:rsidRPr="000B31CB">
        <w:rPr>
          <w:rStyle w:val="Verwijzing"/>
        </w:rPr>
      </w:r>
      <w:r w:rsidR="00D9742C" w:rsidRPr="000B31CB">
        <w:rPr>
          <w:rStyle w:val="Verwijzing"/>
        </w:rPr>
        <w:fldChar w:fldCharType="separate"/>
      </w:r>
      <w:r w:rsidR="00816BCB">
        <w:rPr>
          <w:rStyle w:val="Verwijzing"/>
        </w:rPr>
        <w:t>6</w:t>
      </w:r>
      <w:r w:rsidR="00D9742C" w:rsidRPr="000B31CB">
        <w:rPr>
          <w:rStyle w:val="Verwijzing"/>
        </w:rPr>
        <w:fldChar w:fldCharType="end"/>
      </w:r>
      <w:r w:rsidRPr="00B26823">
        <w:t>.</w:t>
      </w:r>
      <w:r w:rsidR="00D9742C" w:rsidRPr="00A22075">
        <w:t xml:space="preserve"> Daar wordt ook van ieder </w:t>
      </w:r>
      <w:r w:rsidR="00D9742C">
        <w:t>OW-object</w:t>
      </w:r>
      <w:r w:rsidR="00D9742C" w:rsidRPr="007B60F8">
        <w:t xml:space="preserve"> aangegeven wat het doel is van die annotatie, met andere woorden: wat levert de extra inspanning van het annoteren op aan meerwaarde voor gebruiker en opsteller?</w:t>
      </w:r>
    </w:p>
    <w:p w14:paraId="76616D9F" w14:textId="54333938" w:rsidR="00E33EDD" w:rsidRPr="007B60F8" w:rsidRDefault="00E33EDD" w:rsidP="00E33EDD">
      <w:pPr>
        <w:pStyle w:val="Kop3"/>
      </w:pPr>
      <w:bookmarkStart w:id="34" w:name="_Ref_b138a74d4f91df5033dbf7565f0fa342_1"/>
      <w:bookmarkStart w:id="35" w:name="_Ref_b138a74d4f91df5033dbf7565f0fa342_2"/>
      <w:bookmarkStart w:id="36" w:name="_Ref_b138a74d4f91df5033dbf7565f0fa342_3"/>
      <w:bookmarkStart w:id="37" w:name="_Ref_b138a74d4f91df5033dbf7565f0fa342_4"/>
      <w:bookmarkStart w:id="38" w:name="_Ref_b138a74d4f91df5033dbf7565f0fa342_5"/>
      <w:bookmarkStart w:id="39" w:name="_Ref_b138a74d4f91df5033dbf7565f0fa342_6"/>
      <w:bookmarkStart w:id="40" w:name="_Toc75500148"/>
      <w:r w:rsidRPr="007B60F8">
        <w:t>Waardelijsten</w:t>
      </w:r>
      <w:bookmarkEnd w:id="34"/>
      <w:bookmarkEnd w:id="35"/>
      <w:bookmarkEnd w:id="36"/>
      <w:bookmarkEnd w:id="37"/>
      <w:bookmarkEnd w:id="38"/>
      <w:bookmarkEnd w:id="39"/>
      <w:bookmarkEnd w:id="40"/>
    </w:p>
    <w:p w14:paraId="1FF36777" w14:textId="10372AB1" w:rsidR="00E33EDD" w:rsidRPr="007B60F8" w:rsidRDefault="00A60BDB" w:rsidP="00E33EDD">
      <w:r w:rsidRPr="007B60F8">
        <w:t xml:space="preserve">Een waardelijst is een collectie van waarden die gebruikt kunnen worden bij het annoteren. </w:t>
      </w:r>
      <w:r w:rsidR="00E33EDD" w:rsidRPr="007B60F8">
        <w:t xml:space="preserve">Bij </w:t>
      </w:r>
      <w:r w:rsidR="00D9742C" w:rsidRPr="007B60F8">
        <w:t xml:space="preserve">diverse </w:t>
      </w:r>
      <w:r w:rsidR="00554510" w:rsidRPr="007B60F8">
        <w:t>attributen</w:t>
      </w:r>
      <w:r w:rsidR="00E33EDD" w:rsidRPr="007B60F8">
        <w:t xml:space="preserve"> van annotaties hoort een waardelijst met vooraf gedefinieerde waarden.</w:t>
      </w:r>
      <w:r w:rsidR="000D331A" w:rsidRPr="007B60F8">
        <w:t xml:space="preserve"> </w:t>
      </w:r>
      <w:r w:rsidR="00E33EDD" w:rsidRPr="007B60F8">
        <w:t xml:space="preserve">Waardelijsten zijn er in twee vormen: </w:t>
      </w:r>
      <w:r w:rsidR="00D9742C" w:rsidRPr="007B60F8">
        <w:t xml:space="preserve">limitatieve </w:t>
      </w:r>
      <w:r w:rsidR="00BB505C" w:rsidRPr="007B60F8">
        <w:t xml:space="preserve">waardelijsten en </w:t>
      </w:r>
      <w:r w:rsidR="00D9742C" w:rsidRPr="007B60F8">
        <w:t xml:space="preserve">uitbreidbare </w:t>
      </w:r>
      <w:r w:rsidR="00BB505C" w:rsidRPr="007B60F8">
        <w:t>waardelijsten</w:t>
      </w:r>
      <w:r w:rsidR="00E33EDD" w:rsidRPr="007B60F8">
        <w:t>. In de toepassingsprofielen voor de</w:t>
      </w:r>
      <w:r w:rsidR="00D9742C" w:rsidRPr="007B60F8">
        <w:t xml:space="preserve"> omgevingsdocumenten</w:t>
      </w:r>
      <w:r w:rsidR="00E33EDD" w:rsidRPr="007B60F8">
        <w:t xml:space="preserve"> bedoelen we daar het volgende mee</w:t>
      </w:r>
      <w:r w:rsidR="00D9742C" w:rsidRPr="007B60F8">
        <w:t>:</w:t>
      </w:r>
    </w:p>
    <w:p w14:paraId="1F1036CA" w14:textId="6A0F8B21" w:rsidR="00A12DB6" w:rsidRPr="007B60F8" w:rsidRDefault="00D9742C" w:rsidP="000B3E73">
      <w:pPr>
        <w:pStyle w:val="Opsommingtekens1"/>
      </w:pPr>
      <w:r w:rsidRPr="007B60F8">
        <w:t>limitatieve waardelijst</w:t>
      </w:r>
      <w:r w:rsidR="00E33EDD" w:rsidRPr="007B60F8">
        <w:t xml:space="preserve">: </w:t>
      </w:r>
      <w:r w:rsidR="001D4F3D" w:rsidRPr="007B60F8">
        <w:t>een lijst met vooraf gedefinieerde waarden waaruit gekozen moet worden. Deze waardelijst wordt centraal beheerd en kan alleen beheermatig gewijzigd worden, aangezien een wijziging direct effect heeft op de werking en functionaliteiten van de applicaties van DSO</w:t>
      </w:r>
      <w:r w:rsidRPr="007B60F8">
        <w:t>-LV</w:t>
      </w:r>
      <w:r w:rsidR="001D4F3D" w:rsidRPr="007B60F8">
        <w:t xml:space="preserve"> en LVBB;</w:t>
      </w:r>
    </w:p>
    <w:p w14:paraId="33061DBB" w14:textId="03D7E4C5" w:rsidR="00D5226C" w:rsidRPr="007B60F8" w:rsidRDefault="00D9742C" w:rsidP="000B3E73">
      <w:pPr>
        <w:pStyle w:val="Opsommingtekens1"/>
      </w:pPr>
      <w:r w:rsidRPr="007B60F8">
        <w:t>uitbreidbare waardelijst</w:t>
      </w:r>
      <w:r w:rsidR="00E33EDD" w:rsidRPr="007B60F8">
        <w:t xml:space="preserve">: een lijst met vooraf gedefinieerde waarden. Wanneer de gewenste waarde op de waardelijst voorkomt, wordt die gebruikt. </w:t>
      </w:r>
      <w:r>
        <w:t>De bedoeling is dat, a</w:t>
      </w:r>
      <w:r w:rsidR="00E33EDD" w:rsidRPr="007B60F8">
        <w:t xml:space="preserve">ls de gewenste waarde niet op de waardelijst voorkomt, </w:t>
      </w:r>
      <w:r w:rsidR="00FB5499" w:rsidRPr="007B60F8">
        <w:t>het bevoegd gezag een eigen waarde</w:t>
      </w:r>
      <w:r>
        <w:t xml:space="preserve"> kan definiëren</w:t>
      </w:r>
      <w:r w:rsidR="00FB5499" w:rsidRPr="007B60F8">
        <w:t>.</w:t>
      </w:r>
      <w:r>
        <w:t xml:space="preserve"> </w:t>
      </w:r>
      <w:r w:rsidRPr="007148A7">
        <w:t xml:space="preserve">Het stelsel ondersteunt uitbreidbare waardelijsten </w:t>
      </w:r>
      <w:r>
        <w:t xml:space="preserve">echter </w:t>
      </w:r>
      <w:r w:rsidRPr="007148A7">
        <w:t xml:space="preserve">nog niet. Daarom is aan de </w:t>
      </w:r>
      <w:r>
        <w:t xml:space="preserve">uitbreidbare </w:t>
      </w:r>
      <w:r w:rsidRPr="007148A7">
        <w:t>waardelijst</w:t>
      </w:r>
      <w:r>
        <w:t>en</w:t>
      </w:r>
      <w:r w:rsidRPr="007148A7">
        <w:t xml:space="preserve"> </w:t>
      </w:r>
      <w:r w:rsidRPr="004C5E71">
        <w:t xml:space="preserve">toegevoegd </w:t>
      </w:r>
      <w:r w:rsidRPr="007148A7">
        <w:t>de waarde ‘Nog toe te voegen’. Die waarde kan worden gebruikt wanneer het bevoegd gezag een eigen waarde zou willen gebruiken.</w:t>
      </w:r>
    </w:p>
    <w:p w14:paraId="06B50E52" w14:textId="3AF14344" w:rsidR="00D14D4D" w:rsidRPr="007B60F8" w:rsidRDefault="00D9742C" w:rsidP="00E33EDD">
      <w:r>
        <w:t xml:space="preserve">De waardelijsten </w:t>
      </w:r>
      <w:r w:rsidRPr="00EA4435">
        <w:t xml:space="preserve">IMOW </w:t>
      </w:r>
      <w:r>
        <w:t>zijn vastgelegd in de Stelselcatalogus van het DSO-LV.</w:t>
      </w:r>
    </w:p>
    <w:p w14:paraId="3DAA7C41" w14:textId="7BD2352E" w:rsidR="00EF53FF" w:rsidRPr="007B60F8" w:rsidRDefault="00E33EDD" w:rsidP="00E33EDD">
      <w:r w:rsidRPr="007B60F8">
        <w:t xml:space="preserve">In </w:t>
      </w:r>
      <w:r w:rsidR="00D9742C">
        <w:t xml:space="preserve">hoofdstuk </w:t>
      </w:r>
      <w:r w:rsidR="00D9742C" w:rsidRPr="000B31CB">
        <w:rPr>
          <w:rStyle w:val="Verwijzing"/>
        </w:rPr>
        <w:fldChar w:fldCharType="begin"/>
      </w:r>
      <w:r w:rsidR="00D9742C" w:rsidRPr="000B31CB">
        <w:rPr>
          <w:rStyle w:val="Verwijzing"/>
        </w:rPr>
        <w:instrText xml:space="preserve"> REF _Ref_e25eb2d38c8206df62dff5defc49ca5b_3 \n \h </w:instrText>
      </w:r>
      <w:r w:rsidR="00D9742C" w:rsidRPr="000B31CB">
        <w:rPr>
          <w:rStyle w:val="Verwijzing"/>
        </w:rPr>
      </w:r>
      <w:r w:rsidR="00D9742C" w:rsidRPr="000B31CB">
        <w:rPr>
          <w:rStyle w:val="Verwijzing"/>
        </w:rPr>
        <w:fldChar w:fldCharType="separate"/>
      </w:r>
      <w:r w:rsidR="00816BCB">
        <w:rPr>
          <w:rStyle w:val="Verwijzing"/>
        </w:rPr>
        <w:t>7</w:t>
      </w:r>
      <w:r w:rsidR="00D9742C" w:rsidRPr="000B31CB">
        <w:rPr>
          <w:rStyle w:val="Verwijzing"/>
        </w:rPr>
        <w:fldChar w:fldCharType="end"/>
      </w:r>
      <w:r w:rsidR="00D9742C">
        <w:t xml:space="preserve"> </w:t>
      </w:r>
      <w:r w:rsidR="00D9742C" w:rsidRPr="00A22075">
        <w:t xml:space="preserve">is per objecttype </w:t>
      </w:r>
      <w:r w:rsidRPr="007B60F8">
        <w:t xml:space="preserve">is aangegeven voor welke </w:t>
      </w:r>
      <w:r w:rsidR="001E47D1" w:rsidRPr="007B60F8">
        <w:t xml:space="preserve">attributen </w:t>
      </w:r>
      <w:r w:rsidRPr="007B60F8">
        <w:t xml:space="preserve">een waardelijst geldt en of deze </w:t>
      </w:r>
      <w:r w:rsidR="00D9742C" w:rsidRPr="007B60F8">
        <w:t>limitatief</w:t>
      </w:r>
      <w:r w:rsidR="00470202" w:rsidRPr="007B60F8">
        <w:t xml:space="preserve"> </w:t>
      </w:r>
      <w:r w:rsidRPr="007B60F8">
        <w:t xml:space="preserve">of </w:t>
      </w:r>
      <w:r w:rsidR="00D9742C" w:rsidRPr="007B60F8">
        <w:t>uitbreidbaar</w:t>
      </w:r>
      <w:r w:rsidR="00470202" w:rsidRPr="007B60F8">
        <w:t xml:space="preserve"> </w:t>
      </w:r>
      <w:r w:rsidRPr="007B60F8">
        <w:t>is.</w:t>
      </w:r>
    </w:p>
    <w:p w14:paraId="630F0859" w14:textId="3F9E7991" w:rsidR="0082593C" w:rsidRPr="007B60F8" w:rsidRDefault="00E33EDD" w:rsidP="00E33EDD">
      <w:pPr>
        <w:pStyle w:val="Kop3"/>
      </w:pPr>
      <w:bookmarkStart w:id="41" w:name="_Ref_f3a63d902bd31938d18c27f2b7df6627_1"/>
      <w:bookmarkStart w:id="42" w:name="_Toc75500149"/>
      <w:r w:rsidRPr="007B60F8">
        <w:lastRenderedPageBreak/>
        <w:t>Presentatiemodel</w:t>
      </w:r>
      <w:bookmarkEnd w:id="41"/>
      <w:bookmarkEnd w:id="42"/>
    </w:p>
    <w:p w14:paraId="532DC726" w14:textId="537B262A" w:rsidR="00EF53FF" w:rsidRPr="007B60F8" w:rsidRDefault="00377522" w:rsidP="00377522">
      <w:r w:rsidRPr="007B60F8">
        <w:t xml:space="preserve">De inhoud van een </w:t>
      </w:r>
      <w:r w:rsidR="00D9742C" w:rsidRPr="007B60F8">
        <w:t>omgevingsdocument</w:t>
      </w:r>
      <w:r w:rsidR="007D692E" w:rsidRPr="007B60F8">
        <w:t xml:space="preserve"> </w:t>
      </w:r>
      <w:r w:rsidR="004F4941" w:rsidRPr="007B60F8">
        <w:t xml:space="preserve">dient </w:t>
      </w:r>
      <w:r w:rsidRPr="007B60F8">
        <w:t xml:space="preserve">kenbaar </w:t>
      </w:r>
      <w:r w:rsidR="004F4941" w:rsidRPr="007B60F8">
        <w:t xml:space="preserve">te </w:t>
      </w:r>
      <w:r w:rsidRPr="007B60F8">
        <w:t>zijn</w:t>
      </w:r>
      <w:r w:rsidR="004F4941" w:rsidRPr="007B60F8">
        <w:t>.</w:t>
      </w:r>
      <w:r w:rsidRPr="007B60F8">
        <w:t xml:space="preserve"> </w:t>
      </w:r>
      <w:r w:rsidR="004F4941" w:rsidRPr="007B60F8">
        <w:t>D</w:t>
      </w:r>
      <w:r w:rsidRPr="007B60F8">
        <w:t xml:space="preserve">aarom </w:t>
      </w:r>
      <w:r w:rsidR="004F4941" w:rsidRPr="007B60F8">
        <w:t xml:space="preserve">moet </w:t>
      </w:r>
      <w:r w:rsidRPr="007B60F8">
        <w:t xml:space="preserve">een </w:t>
      </w:r>
      <w:r w:rsidR="00D9742C" w:rsidRPr="007B60F8">
        <w:t>omgevingsdocument</w:t>
      </w:r>
      <w:r w:rsidR="007D692E" w:rsidRPr="007B60F8">
        <w:t xml:space="preserve"> </w:t>
      </w:r>
      <w:r w:rsidRPr="007B60F8">
        <w:t xml:space="preserve">niet alleen machineleesbaar worden aangeboden, maar is ook een voor de mens te interpreteren </w:t>
      </w:r>
      <w:r w:rsidR="00B27547" w:rsidRPr="007B60F8">
        <w:t>presentatie</w:t>
      </w:r>
      <w:r w:rsidRPr="007B60F8">
        <w:t xml:space="preserve"> noodzakelijk. Uitgangspunt is dat de tekst</w:t>
      </w:r>
      <w:r w:rsidR="006F659B" w:rsidRPr="007B60F8">
        <w:t xml:space="preserve">, </w:t>
      </w:r>
      <w:r w:rsidRPr="007B60F8">
        <w:t xml:space="preserve">de </w:t>
      </w:r>
      <w:r w:rsidR="006F659B" w:rsidRPr="007B60F8">
        <w:t xml:space="preserve">bijbehorende </w:t>
      </w:r>
      <w:r w:rsidR="00D9742C" w:rsidRPr="007B60F8">
        <w:t>L</w:t>
      </w:r>
      <w:r w:rsidR="006F659B" w:rsidRPr="007B60F8">
        <w:t xml:space="preserve">ocaties </w:t>
      </w:r>
      <w:r w:rsidR="009413FF" w:rsidRPr="007B60F8">
        <w:t xml:space="preserve">en de waarden die </w:t>
      </w:r>
      <w:r w:rsidR="00547804" w:rsidRPr="007B60F8">
        <w:t xml:space="preserve">normen op de verschillende </w:t>
      </w:r>
      <w:r w:rsidR="00D9742C" w:rsidRPr="007B60F8">
        <w:t>L</w:t>
      </w:r>
      <w:r w:rsidR="00547804" w:rsidRPr="007B60F8">
        <w:t>ocaties hebben zo</w:t>
      </w:r>
      <w:r w:rsidR="009413FF" w:rsidRPr="007B60F8">
        <w:t xml:space="preserve"> </w:t>
      </w:r>
      <w:r w:rsidRPr="007B60F8">
        <w:t xml:space="preserve">overzichtelijk </w:t>
      </w:r>
      <w:r w:rsidR="008B3BD1" w:rsidRPr="007B60F8">
        <w:t xml:space="preserve">worden gepresenteerd dat de raadpleger ze </w:t>
      </w:r>
      <w:r w:rsidRPr="007B60F8">
        <w:t>kan interpreteren.</w:t>
      </w:r>
    </w:p>
    <w:p w14:paraId="53980808" w14:textId="35D0E2A3" w:rsidR="00030D6F" w:rsidRPr="007B60F8" w:rsidRDefault="00377522" w:rsidP="00377522">
      <w:r w:rsidRPr="007B60F8">
        <w:t xml:space="preserve">Het </w:t>
      </w:r>
      <w:r w:rsidR="00D9742C" w:rsidRPr="007B60F8">
        <w:t>Presentatiemodel</w:t>
      </w:r>
      <w:r w:rsidRPr="007B60F8">
        <w:t xml:space="preserve"> richt zich op de mensleesbare vorm van het presenteren. Onder presenteren verstaan</w:t>
      </w:r>
      <w:r w:rsidR="00175F01" w:rsidRPr="007B60F8">
        <w:t xml:space="preserve"> we</w:t>
      </w:r>
      <w:r w:rsidRPr="007B60F8">
        <w:t xml:space="preserve"> het weergeven </w:t>
      </w:r>
      <w:r w:rsidR="00E02D5C" w:rsidRPr="007B60F8">
        <w:t xml:space="preserve">en visualiseren </w:t>
      </w:r>
      <w:r w:rsidRPr="007B60F8">
        <w:t xml:space="preserve">van de inhoud van een </w:t>
      </w:r>
      <w:r w:rsidR="00E02D5C" w:rsidRPr="007B60F8">
        <w:t xml:space="preserve">regeling </w:t>
      </w:r>
      <w:r w:rsidRPr="007B60F8">
        <w:t>in een voorgedefinieerde vorm (gebruik van symbolen, kleur, lijndikte, arcering</w:t>
      </w:r>
      <w:r w:rsidR="00746BF5" w:rsidRPr="007B60F8">
        <w:t>,</w:t>
      </w:r>
      <w:r w:rsidRPr="007B60F8">
        <w:t xml:space="preserve"> karakterset) conform een afgesproken standaard. Het </w:t>
      </w:r>
      <w:r w:rsidR="00D9742C" w:rsidRPr="007B60F8">
        <w:t>Presentatiemodel</w:t>
      </w:r>
      <w:r w:rsidRPr="007B60F8">
        <w:t xml:space="preserve"> beschrijft daarbij de wijze van </w:t>
      </w:r>
      <w:r w:rsidR="000F723C" w:rsidRPr="007B60F8">
        <w:t xml:space="preserve">presenteren </w:t>
      </w:r>
      <w:r w:rsidRPr="007B60F8">
        <w:t xml:space="preserve">van </w:t>
      </w:r>
      <w:r w:rsidR="00D9742C">
        <w:t>annotaties met OW-objecten op een kaart.</w:t>
      </w:r>
    </w:p>
    <w:p w14:paraId="60753173" w14:textId="5A7F678B" w:rsidR="00030D6F" w:rsidRPr="007B60F8" w:rsidRDefault="004F08B9" w:rsidP="00377522">
      <w:r w:rsidRPr="007B60F8">
        <w:t>D</w:t>
      </w:r>
      <w:r w:rsidR="00AC7905" w:rsidRPr="007B60F8">
        <w:t xml:space="preserve">e </w:t>
      </w:r>
      <w:r w:rsidR="00377522" w:rsidRPr="007B60F8">
        <w:t xml:space="preserve">mensleesbare presentatie van </w:t>
      </w:r>
      <w:r w:rsidR="00D9742C" w:rsidRPr="007B60F8">
        <w:t>L</w:t>
      </w:r>
      <w:r w:rsidR="002A3B64" w:rsidRPr="007B60F8">
        <w:t xml:space="preserve">ocaties </w:t>
      </w:r>
      <w:r w:rsidRPr="007B60F8">
        <w:t>maakt gebruik van</w:t>
      </w:r>
      <w:r w:rsidR="00377522" w:rsidRPr="007B60F8">
        <w:t xml:space="preserve"> </w:t>
      </w:r>
      <w:r w:rsidR="00F57F7D" w:rsidRPr="007B60F8">
        <w:t xml:space="preserve">de annotaties met </w:t>
      </w:r>
      <w:r w:rsidR="00D9742C">
        <w:t>OW-object</w:t>
      </w:r>
      <w:r w:rsidR="002A3B64" w:rsidRPr="007B60F8">
        <w:t>en</w:t>
      </w:r>
      <w:r w:rsidR="00377522" w:rsidRPr="007B60F8">
        <w:t xml:space="preserve">, waardelijsten en </w:t>
      </w:r>
      <w:r w:rsidR="00D9742C">
        <w:t>symboolcodes</w:t>
      </w:r>
      <w:r w:rsidR="00377522" w:rsidRPr="007B60F8">
        <w:t>. Een</w:t>
      </w:r>
      <w:r w:rsidR="00D9742C">
        <w:t xml:space="preserve"> symboolcode die is toegekend aan een waarde uit de waardelijsten</w:t>
      </w:r>
      <w:r w:rsidR="00377522" w:rsidRPr="007B60F8">
        <w:t xml:space="preserve"> </w:t>
      </w:r>
      <w:r w:rsidR="00D9742C">
        <w:t xml:space="preserve">IMOW </w:t>
      </w:r>
      <w:r w:rsidR="00D9742C" w:rsidRPr="007B60F8">
        <w:t>bepaalt hoe L</w:t>
      </w:r>
      <w:r w:rsidR="00C76D72" w:rsidRPr="007B60F8">
        <w:t>ocatie</w:t>
      </w:r>
      <w:r w:rsidR="00D9742C" w:rsidRPr="007B60F8">
        <w:t>s, de bijbehorende annotaties</w:t>
      </w:r>
      <w:r w:rsidR="00C76D72" w:rsidRPr="007B60F8">
        <w:t xml:space="preserve"> </w:t>
      </w:r>
      <w:r w:rsidR="00F14E79" w:rsidRPr="007B60F8">
        <w:t xml:space="preserve">en waarden </w:t>
      </w:r>
      <w:r w:rsidR="00377522" w:rsidRPr="007B60F8">
        <w:t>op een kaartbeeld</w:t>
      </w:r>
      <w:r w:rsidR="00D9742C" w:rsidRPr="007B60F8">
        <w:t xml:space="preserve"> worden weergegeven. De tabel geeft de symbolisatie</w:t>
      </w:r>
      <w:r w:rsidR="00916042" w:rsidRPr="007B60F8">
        <w:t xml:space="preserve"> waarmee een </w:t>
      </w:r>
      <w:r w:rsidR="006C4446" w:rsidRPr="007B60F8">
        <w:t>annotatie</w:t>
      </w:r>
      <w:r w:rsidR="00DB4F79" w:rsidRPr="007B60F8">
        <w:t xml:space="preserve"> wordt gepresenteerd</w:t>
      </w:r>
      <w:r w:rsidR="00377522" w:rsidRPr="007B60F8">
        <w:t xml:space="preserve">. </w:t>
      </w:r>
      <w:r w:rsidR="00D9742C" w:rsidRPr="007B60F8">
        <w:t>Hierbij wordt een</w:t>
      </w:r>
      <w:r w:rsidR="00377522" w:rsidRPr="007B60F8">
        <w:t xml:space="preserve"> waarde uit een </w:t>
      </w:r>
      <w:r w:rsidR="00D9742C" w:rsidRPr="007B60F8">
        <w:t>limitatieve waardelijst</w:t>
      </w:r>
      <w:r w:rsidR="00377522" w:rsidRPr="007B60F8">
        <w:t xml:space="preserve"> aan de bijbehorende, afgesproken, symboolcode</w:t>
      </w:r>
      <w:r w:rsidR="00D9742C" w:rsidRPr="007B60F8">
        <w:t xml:space="preserve"> gekoppeld</w:t>
      </w:r>
      <w:r w:rsidR="00377522" w:rsidRPr="007B60F8">
        <w:t xml:space="preserve">. </w:t>
      </w:r>
      <w:r w:rsidR="00D9742C" w:rsidRPr="007B60F8">
        <w:t xml:space="preserve">Gebruik van de </w:t>
      </w:r>
      <w:r w:rsidR="00D9742C">
        <w:t>symboolcode uit de waardelijsten IMOW</w:t>
      </w:r>
      <w:r w:rsidR="00377522" w:rsidRPr="007B60F8">
        <w:t xml:space="preserve"> </w:t>
      </w:r>
      <w:r w:rsidR="00D9742C" w:rsidRPr="007B60F8">
        <w:t>leidt tot</w:t>
      </w:r>
      <w:r w:rsidR="00377522" w:rsidRPr="007B60F8">
        <w:t xml:space="preserve"> </w:t>
      </w:r>
      <w:r w:rsidR="00D9742C" w:rsidRPr="007B60F8">
        <w:t xml:space="preserve">een </w:t>
      </w:r>
      <w:r w:rsidR="009D0A4F" w:rsidRPr="007B60F8">
        <w:t>standaard</w:t>
      </w:r>
      <w:r w:rsidR="00D9742C" w:rsidRPr="007B60F8">
        <w:t xml:space="preserve">weergave, ook wel </w:t>
      </w:r>
      <w:r w:rsidR="007A7860" w:rsidRPr="007B60F8">
        <w:t>geharmoniseerde weergave</w:t>
      </w:r>
      <w:r w:rsidR="00D9742C" w:rsidRPr="007B60F8">
        <w:t xml:space="preserve"> genoemd</w:t>
      </w:r>
      <w:r w:rsidR="00377522" w:rsidRPr="007B60F8">
        <w:t xml:space="preserve">. </w:t>
      </w:r>
      <w:r w:rsidR="00D9742C" w:rsidRPr="000B31CB">
        <w:rPr>
          <w:rStyle w:val="Verwijzing"/>
        </w:rPr>
        <w:fldChar w:fldCharType="begin"/>
      </w:r>
      <w:r w:rsidR="00D9742C" w:rsidRPr="000B31CB">
        <w:rPr>
          <w:rStyle w:val="Verwijzing"/>
        </w:rPr>
        <w:instrText xml:space="preserve"> REF _Ref_f3a63d902bd31938d18c27f2b7df6627_2 \n \h  \* MERGEFORMAT </w:instrText>
      </w:r>
      <w:r w:rsidR="00D9742C" w:rsidRPr="000B31CB">
        <w:rPr>
          <w:rStyle w:val="Verwijzing"/>
        </w:rPr>
      </w:r>
      <w:r w:rsidR="00D9742C" w:rsidRPr="000B31CB">
        <w:rPr>
          <w:rStyle w:val="Verwijzing"/>
        </w:rPr>
        <w:fldChar w:fldCharType="separate"/>
      </w:r>
      <w:r w:rsidR="00816BCB">
        <w:rPr>
          <w:rStyle w:val="Verwijzing"/>
        </w:rPr>
        <w:t>Figuur 1</w:t>
      </w:r>
      <w:r w:rsidR="00D9742C" w:rsidRPr="000B31CB">
        <w:rPr>
          <w:rStyle w:val="Verwijzing"/>
        </w:rPr>
        <w:fldChar w:fldCharType="end"/>
      </w:r>
      <w:r w:rsidR="00D9742C" w:rsidRPr="00B26823">
        <w:t xml:space="preserve"> </w:t>
      </w:r>
      <w:r w:rsidR="00D9742C" w:rsidRPr="007B60F8">
        <w:t>laat de werking van de standaardweergave zien voor een annotatie met een Gebiedsaanwijzing.</w:t>
      </w:r>
    </w:p>
    <w:p w14:paraId="298C6558" w14:textId="0AF70191" w:rsidR="00894B42" w:rsidRPr="00B26823" w:rsidRDefault="00D9742C" w:rsidP="00D131A0">
      <w:pPr>
        <w:pStyle w:val="Figuur"/>
      </w:pPr>
      <w:r>
        <w:rPr>
          <w:noProof/>
        </w:rPr>
        <w:lastRenderedPageBreak/>
        <w:drawing>
          <wp:inline distT="0" distB="0" distL="0" distR="0" wp14:anchorId="733148FA" wp14:editId="4F011337">
            <wp:extent cx="4995700" cy="60960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21"/>
                    <a:stretch>
                      <a:fillRect/>
                    </a:stretch>
                  </pic:blipFill>
                  <pic:spPr>
                    <a:xfrm>
                      <a:off x="0" y="0"/>
                      <a:ext cx="4996809" cy="6097353"/>
                    </a:xfrm>
                    <a:prstGeom prst="rect">
                      <a:avLst/>
                    </a:prstGeom>
                  </pic:spPr>
                </pic:pic>
              </a:graphicData>
            </a:graphic>
          </wp:inline>
        </w:drawing>
      </w:r>
    </w:p>
    <w:p w14:paraId="0CB41B72" w14:textId="3D9C68CD" w:rsidR="00D131A0" w:rsidRPr="007B60F8" w:rsidRDefault="00D9742C" w:rsidP="00D131A0">
      <w:pPr>
        <w:pStyle w:val="Figuurbijschrift"/>
      </w:pPr>
      <w:bookmarkStart w:id="43" w:name="_Ref_f3a63d902bd31938d18c27f2b7df6627_2"/>
      <w:r w:rsidRPr="007B60F8">
        <w:t xml:space="preserve">Presentatiemodel: annoteren met object, type en groep, in combinatie met </w:t>
      </w:r>
      <w:r>
        <w:t>symboolcode uit waardelijst IMOW</w:t>
      </w:r>
      <w:r w:rsidRPr="007B60F8">
        <w:t>, toepassing standaardweergave</w:t>
      </w:r>
      <w:bookmarkEnd w:id="43"/>
    </w:p>
    <w:p w14:paraId="59B74FFC" w14:textId="6D146036" w:rsidR="005A36E6" w:rsidRPr="007B60F8" w:rsidRDefault="00D9742C" w:rsidP="00564982">
      <w:r w:rsidRPr="000B31CB">
        <w:rPr>
          <w:rStyle w:val="Verwijzing"/>
        </w:rPr>
        <w:fldChar w:fldCharType="begin"/>
      </w:r>
      <w:r w:rsidRPr="000B31CB">
        <w:rPr>
          <w:rStyle w:val="Verwijzing"/>
        </w:rPr>
        <w:instrText xml:space="preserve"> REF _Ref_f3a63d902bd31938d18c27f2b7df6627_2  \n \h  \* MERGEFORMAT </w:instrText>
      </w:r>
      <w:r w:rsidRPr="000B31CB">
        <w:rPr>
          <w:rStyle w:val="Verwijzing"/>
        </w:rPr>
      </w:r>
      <w:r w:rsidRPr="000B31CB">
        <w:rPr>
          <w:rStyle w:val="Verwijzing"/>
        </w:rPr>
        <w:fldChar w:fldCharType="separate"/>
      </w:r>
      <w:r w:rsidR="00816BCB">
        <w:rPr>
          <w:rStyle w:val="Verwijzing"/>
        </w:rPr>
        <w:t>Figuur 1</w:t>
      </w:r>
      <w:r w:rsidRPr="000B31CB">
        <w:rPr>
          <w:rStyle w:val="Verwijzing"/>
        </w:rPr>
        <w:fldChar w:fldCharType="end"/>
      </w:r>
      <w:r w:rsidRPr="00B26823">
        <w:t xml:space="preserve"> </w:t>
      </w:r>
      <w:r w:rsidRPr="007B60F8">
        <w:t xml:space="preserve">laat zien dat een tekst wordt gekoppeld aan een Locatie. Om de Locatie </w:t>
      </w:r>
      <w:r>
        <w:t>herkenbaar</w:t>
      </w:r>
      <w:r w:rsidRPr="007B60F8">
        <w:t xml:space="preserve"> op een kaart weer te geven is </w:t>
      </w:r>
      <w:r>
        <w:t xml:space="preserve">deze </w:t>
      </w:r>
      <w:r w:rsidRPr="007B60F8">
        <w:t>geannoteerd met een Gebiedsaanwijzing, in dit geval van het type Natuur. Het bevoegd gezag heeft zelf een naam gekozen voor de Gebiedsaanwijzing (in dit geval ‘Gelders Natuurnetwerk’) en heeft aangegeven tot welke groep die specifieke Gebiedsaanwijzing hoort. De groep wordt gekozen uit de waardelijst ‘Natuurgroep’ die hoort bij de Gebiedsaanwijzing van het type Natuur. In het voorbeeld is uit de waardelijst de waarde ‘Natuurnetwerk Nederland’ gekozen. De groep is het onderdeel van de annotatie dat bepaalt hoe de Locatie op de kaart wordt weergegeven. Alle waarden voor groep van de waardelijst</w:t>
      </w:r>
      <w:r>
        <w:t>en IMOW</w:t>
      </w:r>
      <w:r w:rsidRPr="007B60F8">
        <w:t xml:space="preserve"> hebben </w:t>
      </w:r>
      <w:r>
        <w:t xml:space="preserve">een symboolcode </w:t>
      </w:r>
      <w:r w:rsidRPr="007B60F8">
        <w:t xml:space="preserve">die bepaalt hoe de groep wordt weergegeven: de kleur, arcering, mate van transparantie en lijnstijl. Voor het bevoegd gezag is het voldoende om aan te geven welke groep van toepassing is. Een viewer kan dan </w:t>
      </w:r>
      <w:r w:rsidRPr="007B60F8">
        <w:lastRenderedPageBreak/>
        <w:t xml:space="preserve">geautomatiseerd met behulp van de </w:t>
      </w:r>
      <w:r>
        <w:t>symboolcode uit de waardelijsten IMOW</w:t>
      </w:r>
      <w:r w:rsidRPr="007B60F8">
        <w:t xml:space="preserve"> de Locatie met de juiste standaardsymbolisatie weergeven.</w:t>
      </w:r>
    </w:p>
    <w:p w14:paraId="23374D8F" w14:textId="62BA697C" w:rsidR="00B63808" w:rsidRPr="007B60F8" w:rsidRDefault="00D9742C" w:rsidP="008E1D91">
      <w:r w:rsidRPr="007B60F8">
        <w:t xml:space="preserve">Het bevoegd gezag heeft twee methoden om zelf invloed uit te oefenen op de weergave van objecten, Locaties en waarden op een kaart. De eerste methode is door te kiezen voor een eigen, specifieke symbolisatie in plaats van de standaardweergave. Dit maakt het bijvoorbeeld mogelijk om de activiteiten ‘het exploiteren van een discotheek’ en ‘het exploiteren van daghoreca’ ieder op een eigen manier weer te geven in plaats van met de standaardweergave die hoort bij de Activiteitengroep ‘exploitatieactiviteit horeca’. </w:t>
      </w:r>
      <w:r w:rsidRPr="000B31CB">
        <w:rPr>
          <w:rStyle w:val="Verwijzing"/>
        </w:rPr>
        <w:fldChar w:fldCharType="begin"/>
      </w:r>
      <w:r w:rsidRPr="000B31CB">
        <w:rPr>
          <w:rStyle w:val="Verwijzing"/>
        </w:rPr>
        <w:instrText xml:space="preserve"> REF _Ref_f3a63d902bd31938d18c27f2b7df6627_3 \n \h  \* MERGEFORMAT </w:instrText>
      </w:r>
      <w:r w:rsidRPr="000B31CB">
        <w:rPr>
          <w:rStyle w:val="Verwijzing"/>
        </w:rPr>
      </w:r>
      <w:r w:rsidRPr="000B31CB">
        <w:rPr>
          <w:rStyle w:val="Verwijzing"/>
        </w:rPr>
        <w:fldChar w:fldCharType="separate"/>
      </w:r>
      <w:r w:rsidR="00816BCB">
        <w:rPr>
          <w:rStyle w:val="Verwijzing"/>
        </w:rPr>
        <w:t>Figuur 2</w:t>
      </w:r>
      <w:r w:rsidRPr="000B31CB">
        <w:rPr>
          <w:rStyle w:val="Verwijzing"/>
        </w:rPr>
        <w:fldChar w:fldCharType="end"/>
      </w:r>
      <w:r w:rsidRPr="00B26823">
        <w:t xml:space="preserve"> laat daarvan (enigszins versimpeld) een voorbeeld zien.</w:t>
      </w:r>
      <w:r w:rsidRPr="007B60F8">
        <w:t xml:space="preserve"> IMOW </w:t>
      </w:r>
      <w:r>
        <w:t xml:space="preserve">heeft </w:t>
      </w:r>
      <w:r w:rsidRPr="007B60F8">
        <w:t>daarvoor het objecttype SymbolisatieItem. Met SymbolisatieItem kan het bevoegd gezag een eigen, specifieke symbolisatie geven aan ActiviteitLocatieaanduiding, Normwaarde en (de verschillende typen) Gebiedsaanwijzing.</w:t>
      </w:r>
    </w:p>
    <w:p w14:paraId="66E592DA" w14:textId="25D2F421" w:rsidR="009A626B" w:rsidRPr="00B26823" w:rsidRDefault="00D9742C" w:rsidP="009A626B">
      <w:pPr>
        <w:pStyle w:val="Figuur"/>
      </w:pPr>
      <w:r w:rsidRPr="00B26823">
        <w:rPr>
          <w:noProof/>
        </w:rPr>
        <w:lastRenderedPageBreak/>
        <w:drawing>
          <wp:inline distT="0" distB="0" distL="0" distR="0" wp14:anchorId="28EC6231" wp14:editId="54660A3F">
            <wp:extent cx="4512602" cy="7029450"/>
            <wp:effectExtent l="0" t="0" r="2540" b="0"/>
            <wp:docPr id="101404696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2">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1239D207" w:rsidR="00580062" w:rsidRPr="007B60F8" w:rsidRDefault="00D9742C" w:rsidP="00580062">
      <w:pPr>
        <w:pStyle w:val="Figuurbijschrift"/>
      </w:pPr>
      <w:bookmarkStart w:id="44" w:name="_Ref_f3a63d902bd31938d18c27f2b7df6627_3"/>
      <w:r w:rsidRPr="007B60F8">
        <w:t xml:space="preserve">Presentatiemodel: annoteren met object en groep, in combinatie met </w:t>
      </w:r>
      <w:r>
        <w:t>de symboolcode uit de waardelijsten IMOW</w:t>
      </w:r>
      <w:r w:rsidRPr="007B60F8">
        <w:t>, toepassing standaardweergave (links) en eigen weergave (rechts)</w:t>
      </w:r>
      <w:bookmarkEnd w:id="44"/>
    </w:p>
    <w:p w14:paraId="1883C966" w14:textId="07B0AB54" w:rsidR="008F4602" w:rsidRPr="007B60F8" w:rsidRDefault="00D9742C" w:rsidP="00580062">
      <w:r w:rsidRPr="000B31CB">
        <w:rPr>
          <w:rStyle w:val="Verwijzing"/>
        </w:rPr>
        <w:fldChar w:fldCharType="begin"/>
      </w:r>
      <w:r w:rsidRPr="000B31CB">
        <w:rPr>
          <w:rStyle w:val="Verwijzing"/>
        </w:rPr>
        <w:instrText xml:space="preserve"> REF _Ref_f3a63d902bd31938d18c27f2b7df6627_3  \n \h  \* MERGEFORMAT </w:instrText>
      </w:r>
      <w:r w:rsidRPr="000B31CB">
        <w:rPr>
          <w:rStyle w:val="Verwijzing"/>
        </w:rPr>
      </w:r>
      <w:r w:rsidRPr="000B31CB">
        <w:rPr>
          <w:rStyle w:val="Verwijzing"/>
        </w:rPr>
        <w:fldChar w:fldCharType="separate"/>
      </w:r>
      <w:r w:rsidR="00816BCB">
        <w:rPr>
          <w:rStyle w:val="Verwijzing"/>
        </w:rPr>
        <w:t>Figuur 2</w:t>
      </w:r>
      <w:r w:rsidRPr="000B31CB">
        <w:rPr>
          <w:rStyle w:val="Verwijzing"/>
        </w:rPr>
        <w:fldChar w:fldCharType="end"/>
      </w:r>
      <w:r w:rsidRPr="00B26823">
        <w:t xml:space="preserve"> laat het ver</w:t>
      </w:r>
      <w:r w:rsidRPr="007B60F8">
        <w:t xml:space="preserve">schil zien tussen de toepassing van de standaardweergave en de eerste methode voor het bevoegd gezag om zelf invloed uit te oefenen op de weergave, namelijk door te kiezen voor een eigen, specifieke symbolisatie. Het bovenste deel van de afbeelding laat, net als in </w:t>
      </w:r>
      <w:r w:rsidRPr="000B31CB">
        <w:rPr>
          <w:rStyle w:val="Verwijzing"/>
        </w:rPr>
        <w:fldChar w:fldCharType="begin"/>
      </w:r>
      <w:r w:rsidRPr="000B31CB">
        <w:rPr>
          <w:rStyle w:val="Verwijzing"/>
        </w:rPr>
        <w:instrText xml:space="preserve"> REF _Ref_f3a63d902bd31938d18c27f2b7df6627_2 \n \h </w:instrText>
      </w:r>
      <w:r w:rsidRPr="000B31CB">
        <w:rPr>
          <w:rStyle w:val="Verwijzing"/>
        </w:rPr>
      </w:r>
      <w:r w:rsidRPr="000B31CB">
        <w:rPr>
          <w:rStyle w:val="Verwijzing"/>
        </w:rPr>
        <w:fldChar w:fldCharType="separate"/>
      </w:r>
      <w:r w:rsidR="00816BCB">
        <w:rPr>
          <w:rStyle w:val="Verwijzing"/>
        </w:rPr>
        <w:t>Figuur 1</w:t>
      </w:r>
      <w:r w:rsidRPr="000B31CB">
        <w:rPr>
          <w:rStyle w:val="Verwijzing"/>
        </w:rPr>
        <w:fldChar w:fldCharType="end"/>
      </w:r>
      <w:r w:rsidRPr="007B60F8">
        <w:t xml:space="preserve"> maar dan voor een activiteit, zien dat een tekst wordt gekoppeld aan een Locatie, de activiteit een naam krijgt en een groep wordt gekozen. Het onderste deel van </w:t>
      </w:r>
      <w:r w:rsidRPr="007B60F8">
        <w:lastRenderedPageBreak/>
        <w:t xml:space="preserve">de figuur laat aan de linkerkant de toepassing van de standaardweergave zien. Dit is al beschreven in de toelichting op </w:t>
      </w:r>
      <w:r w:rsidRPr="000B31CB">
        <w:rPr>
          <w:rStyle w:val="Verwijzing"/>
        </w:rPr>
        <w:fldChar w:fldCharType="begin"/>
      </w:r>
      <w:r w:rsidRPr="000B31CB">
        <w:rPr>
          <w:rStyle w:val="Verwijzing"/>
        </w:rPr>
        <w:instrText xml:space="preserve"> REF _Ref_f3a63d902bd31938d18c27f2b7df6627_2 \n \h </w:instrText>
      </w:r>
      <w:r w:rsidRPr="000B31CB">
        <w:rPr>
          <w:rStyle w:val="Verwijzing"/>
        </w:rPr>
      </w:r>
      <w:r w:rsidRPr="000B31CB">
        <w:rPr>
          <w:rStyle w:val="Verwijzing"/>
        </w:rPr>
        <w:fldChar w:fldCharType="separate"/>
      </w:r>
      <w:r w:rsidR="00816BCB">
        <w:rPr>
          <w:rStyle w:val="Verwijzing"/>
        </w:rPr>
        <w:t>Figuur 1</w:t>
      </w:r>
      <w:r w:rsidRPr="000B31CB">
        <w:rPr>
          <w:rStyle w:val="Verwijzing"/>
        </w:rPr>
        <w:fldChar w:fldCharType="end"/>
      </w:r>
      <w:r w:rsidRPr="007B60F8">
        <w:t xml:space="preserve">. De rechterkant toont de toepassing van de eigen, specifieke symbolisatie. Het bevoegd gezag kiest uit de </w:t>
      </w:r>
      <w:r>
        <w:t>symbolenbibliotheek</w:t>
      </w:r>
      <w:r w:rsidRPr="007B60F8">
        <w:t xml:space="preserve"> de symboolcode die het beste past bij de manier waarop het het object wil weergeven. In dat geval gaat de specifieke symbolisatie boven de weergave-werking van de groep.</w:t>
      </w:r>
    </w:p>
    <w:p w14:paraId="784771D5" w14:textId="77777777" w:rsidR="00975FD4" w:rsidRPr="007B60F8" w:rsidRDefault="003D7F5B" w:rsidP="00580062"/>
    <w:p w14:paraId="51021ADA" w14:textId="7D463C98" w:rsidR="0013095F" w:rsidRPr="007B60F8" w:rsidRDefault="00D9742C" w:rsidP="00580062">
      <w:r w:rsidRPr="007B60F8">
        <w:t xml:space="preserve">De tweede methode die het bevoegd gezag heeft om zelf invloed uit te oefenen op de weergave is het samenstellen van kaarten en kaartlagen. Daarmee geeft het bevoegd gezag zelf aan dat bepaalde informatie, of een set van informatie, op een kaart of kaartlaag wordt weergegeven. IMOW kent hiervoor de objecten Kaart en Kaartlaag, die in de paragrafen </w:t>
      </w:r>
      <w:r w:rsidRPr="000B31CB">
        <w:rPr>
          <w:rStyle w:val="Verwijzing"/>
        </w:rPr>
        <w:fldChar w:fldCharType="begin"/>
      </w:r>
      <w:r w:rsidRPr="000B31CB">
        <w:rPr>
          <w:rStyle w:val="Verwijzing"/>
        </w:rPr>
        <w:instrText xml:space="preserve"> REF _Ref_92009a6e842053c38bfdbf11b5d9a80e_1 \n \h  \* MERGEFORMAT </w:instrText>
      </w:r>
      <w:r w:rsidRPr="000B31CB">
        <w:rPr>
          <w:rStyle w:val="Verwijzing"/>
        </w:rPr>
      </w:r>
      <w:r w:rsidRPr="000B31CB">
        <w:rPr>
          <w:rStyle w:val="Verwijzing"/>
        </w:rPr>
        <w:fldChar w:fldCharType="separate"/>
      </w:r>
      <w:r w:rsidR="00816BCB">
        <w:rPr>
          <w:rStyle w:val="Verwijzing"/>
        </w:rPr>
        <w:t>7.10</w:t>
      </w:r>
      <w:r w:rsidRPr="000B31CB">
        <w:rPr>
          <w:rStyle w:val="Verwijzing"/>
        </w:rPr>
        <w:fldChar w:fldCharType="end"/>
      </w:r>
      <w:r w:rsidRPr="00B26823">
        <w:t xml:space="preserve"> en </w:t>
      </w:r>
      <w:r w:rsidRPr="000B31CB">
        <w:rPr>
          <w:rStyle w:val="Verwijzing"/>
        </w:rPr>
        <w:fldChar w:fldCharType="begin"/>
      </w:r>
      <w:r w:rsidRPr="000B31CB">
        <w:rPr>
          <w:rStyle w:val="Verwijzing"/>
        </w:rPr>
        <w:instrText xml:space="preserve"> REF _Ref_aed587908657563df89a0aa82a98a36f_1 \n \h  \* MERGEFORMAT </w:instrText>
      </w:r>
      <w:r w:rsidRPr="000B31CB">
        <w:rPr>
          <w:rStyle w:val="Verwijzing"/>
        </w:rPr>
      </w:r>
      <w:r w:rsidRPr="000B31CB">
        <w:rPr>
          <w:rStyle w:val="Verwijzing"/>
        </w:rPr>
        <w:fldChar w:fldCharType="separate"/>
      </w:r>
      <w:r w:rsidR="00816BCB">
        <w:rPr>
          <w:rStyle w:val="Verwijzing"/>
        </w:rPr>
        <w:t>7.11</w:t>
      </w:r>
      <w:r w:rsidRPr="000B31CB">
        <w:rPr>
          <w:rStyle w:val="Verwijzing"/>
        </w:rPr>
        <w:fldChar w:fldCharType="end"/>
      </w:r>
      <w:r w:rsidRPr="00B26823">
        <w:t xml:space="preserve"> zijn beschreven.</w:t>
      </w:r>
    </w:p>
    <w:p w14:paraId="39D9E6A8" w14:textId="138A8DC9" w:rsidR="00B452A9" w:rsidRPr="007B60F8" w:rsidRDefault="00D9742C" w:rsidP="00B452A9">
      <w:pPr>
        <w:pStyle w:val="Kop3"/>
      </w:pPr>
      <w:bookmarkStart w:id="45" w:name="_Toc75500150"/>
      <w:r w:rsidRPr="007B60F8">
        <w:t>Metadata</w:t>
      </w:r>
      <w:bookmarkEnd w:id="45"/>
    </w:p>
    <w:p w14:paraId="456E04FA" w14:textId="0467CFD9" w:rsidR="00B452A9" w:rsidRPr="007B60F8" w:rsidRDefault="00D9742C" w:rsidP="00B452A9">
      <w:r w:rsidRPr="007B60F8">
        <w:t>Informatie en specificaties voor de metadata die moeten worden meegeleverd bij de aanlevering voor de bekendmaking c.q. publicatie van omgevingsdocumenten zijn te vinden in de STOP-documentatie.</w:t>
      </w:r>
    </w:p>
    <w:p w14:paraId="2A5CE0B7" w14:textId="77777777" w:rsidR="003D5A24" w:rsidRPr="007B60F8" w:rsidRDefault="00D9742C" w:rsidP="007D5679">
      <w:pPr>
        <w:pStyle w:val="Kop3"/>
      </w:pPr>
      <w:bookmarkStart w:id="46" w:name="_Ref_ad9ae15e60cd868fda00aae4b9e99100_1"/>
      <w:bookmarkStart w:id="47" w:name="_Toc75500151"/>
      <w:r w:rsidRPr="007B60F8">
        <w:t>Van plan tot publicatie</w:t>
      </w:r>
      <w:bookmarkEnd w:id="46"/>
      <w:bookmarkEnd w:id="47"/>
    </w:p>
    <w:p w14:paraId="482586D9" w14:textId="77777777" w:rsidR="003D5A24" w:rsidRPr="007B60F8" w:rsidRDefault="00D9742C" w:rsidP="007D5679">
      <w:pPr>
        <w:pStyle w:val="Kop4"/>
      </w:pPr>
      <w:bookmarkStart w:id="48" w:name="_Toc75500152"/>
      <w:r w:rsidRPr="007B60F8">
        <w:t>Het aanleverproces</w:t>
      </w:r>
      <w:bookmarkEnd w:id="48"/>
    </w:p>
    <w:p w14:paraId="62B31FC7" w14:textId="1A9F51C8" w:rsidR="003D5A24" w:rsidRPr="007B60F8" w:rsidRDefault="00D9742C">
      <w:r w:rsidRPr="007B60F8">
        <w:t xml:space="preserve">Het bevoegd gezag levert via het digitale kanaal het digitale besluit aan via het bronhouderskoppelvlak. Het digitale besluit bestaat uit een generiek formeel deel met daarin de artikelen c.q. beleidstekst en </w:t>
      </w:r>
      <w:r>
        <w:t xml:space="preserve">geografische informatieobjecten (verder afgekort tot GIO, zie hiervoor paragraaf </w:t>
      </w:r>
      <w:r w:rsidRPr="000B31CB">
        <w:rPr>
          <w:rStyle w:val="Verwijzing"/>
        </w:rPr>
        <w:fldChar w:fldCharType="begin"/>
      </w:r>
      <w:r w:rsidRPr="000B31CB">
        <w:rPr>
          <w:rStyle w:val="Verwijzing"/>
        </w:rPr>
        <w:instrText xml:space="preserve"> REF _Ref_4552725304a039aaf2ff4eda6a046b93_1 \n \h </w:instrText>
      </w:r>
      <w:r w:rsidRPr="000B31CB">
        <w:rPr>
          <w:rStyle w:val="Verwijzing"/>
        </w:rPr>
      </w:r>
      <w:r w:rsidRPr="000B31CB">
        <w:rPr>
          <w:rStyle w:val="Verwijzing"/>
        </w:rPr>
        <w:fldChar w:fldCharType="separate"/>
      </w:r>
      <w:r w:rsidR="00816BCB">
        <w:rPr>
          <w:rStyle w:val="Verwijzing"/>
        </w:rPr>
        <w:t>6.1.2.2</w:t>
      </w:r>
      <w:r w:rsidRPr="000B31CB">
        <w:rPr>
          <w:rStyle w:val="Verwijzing"/>
        </w:rPr>
        <w:fldChar w:fldCharType="end"/>
      </w:r>
      <w:r>
        <w:t xml:space="preserve">) </w:t>
      </w:r>
      <w:r w:rsidRPr="007B60F8">
        <w:t>en een Omgevingswetdeel met specifieke objecten vanuit dit domein</w:t>
      </w:r>
      <w:r>
        <w:t xml:space="preserve"> </w:t>
      </w:r>
      <w:r w:rsidRPr="0008178B">
        <w:t xml:space="preserve">(verder: </w:t>
      </w:r>
      <w:r>
        <w:t>OW-objecten</w:t>
      </w:r>
      <w:r w:rsidRPr="0008178B">
        <w:t>, zie hiervoor</w:t>
      </w:r>
      <w:r>
        <w:t xml:space="preserve"> hoofdstuk </w:t>
      </w:r>
      <w:r w:rsidRPr="000B31CB">
        <w:rPr>
          <w:rStyle w:val="Verwijzing"/>
        </w:rPr>
        <w:fldChar w:fldCharType="begin"/>
      </w:r>
      <w:r w:rsidRPr="000B31CB">
        <w:rPr>
          <w:rStyle w:val="Verwijzing"/>
        </w:rPr>
        <w:instrText xml:space="preserve"> REF _Ref_e25eb2d38c8206df62dff5defc49ca5b_3 \n \h </w:instrText>
      </w:r>
      <w:r w:rsidRPr="000B31CB">
        <w:rPr>
          <w:rStyle w:val="Verwijzing"/>
        </w:rPr>
      </w:r>
      <w:r w:rsidRPr="000B31CB">
        <w:rPr>
          <w:rStyle w:val="Verwijzing"/>
        </w:rPr>
        <w:fldChar w:fldCharType="separate"/>
      </w:r>
      <w:r w:rsidR="00816BCB">
        <w:rPr>
          <w:rStyle w:val="Verwijzing"/>
        </w:rPr>
        <w:t>7</w:t>
      </w:r>
      <w:r w:rsidRPr="000B31CB">
        <w:rPr>
          <w:rStyle w:val="Verwijzing"/>
        </w:rPr>
        <w:fldChar w:fldCharType="end"/>
      </w:r>
      <w:r w:rsidR="000533F3">
        <w:rPr>
          <w:rStyle w:val="Verwijzing"/>
        </w:rPr>
        <w:t>)</w:t>
      </w:r>
      <w:r w:rsidRPr="007B60F8">
        <w:t xml:space="preserve">. In het geval van een wijzigingsbesluit levert het bevoegd gezag de consolidatie-instructies ten behoeve van het consolideren van het wijzigingsbesluit in de regeling. Beide delen vormen een gevalideerd consistent geheel. De LVBB verzorgt de publicatie van het formele deel van het besluit in het digitale publicatieblad van het bevoegde gezag op officiëlebekendmakingen.nl en consolideert het besluit in de regeling. De </w:t>
      </w:r>
      <w:r>
        <w:t>OW-object</w:t>
      </w:r>
      <w:r w:rsidRPr="007B60F8">
        <w:t>en worden gedistribueerd naar DSO-LV ten behoeve van het Omgevingsloket.</w:t>
      </w:r>
    </w:p>
    <w:p w14:paraId="0CD6F32E" w14:textId="361AEFCD" w:rsidR="003D5A24" w:rsidRPr="00B26823" w:rsidRDefault="00D9742C">
      <w:pPr>
        <w:pStyle w:val="Figuur"/>
      </w:pPr>
      <w:r>
        <w:rPr>
          <w:noProof/>
        </w:rPr>
        <w:drawing>
          <wp:inline distT="0" distB="0" distL="0" distR="0" wp14:anchorId="426E6C81" wp14:editId="1588F870">
            <wp:extent cx="5400040" cy="1725930"/>
            <wp:effectExtent l="0" t="0" r="0" b="762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23"/>
                    <a:stretch>
                      <a:fillRect/>
                    </a:stretch>
                  </pic:blipFill>
                  <pic:spPr>
                    <a:xfrm>
                      <a:off x="0" y="0"/>
                      <a:ext cx="5400040" cy="1725930"/>
                    </a:xfrm>
                    <a:prstGeom prst="rect">
                      <a:avLst/>
                    </a:prstGeom>
                  </pic:spPr>
                </pic:pic>
              </a:graphicData>
            </a:graphic>
          </wp:inline>
        </w:drawing>
      </w:r>
    </w:p>
    <w:p w14:paraId="2D3BF60B" w14:textId="77777777" w:rsidR="003D5A24" w:rsidRPr="007B60F8" w:rsidRDefault="00D9742C">
      <w:pPr>
        <w:pStyle w:val="Figuurbijschrift"/>
      </w:pPr>
      <w:r w:rsidRPr="007B60F8">
        <w:t>Aanleverproces</w:t>
      </w:r>
    </w:p>
    <w:p w14:paraId="705ABEAA" w14:textId="77777777" w:rsidR="003D5A24" w:rsidRPr="007B60F8" w:rsidRDefault="00D9742C" w:rsidP="007D5679">
      <w:pPr>
        <w:pStyle w:val="Kop4"/>
      </w:pPr>
      <w:bookmarkStart w:id="49" w:name="_Toc75500153"/>
      <w:r w:rsidRPr="007B60F8">
        <w:lastRenderedPageBreak/>
        <w:t>Raadplegen</w:t>
      </w:r>
      <w:bookmarkEnd w:id="49"/>
    </w:p>
    <w:p w14:paraId="64516236" w14:textId="77777777" w:rsidR="003D5A24" w:rsidRPr="007B60F8" w:rsidRDefault="00D9742C" w:rsidP="007D5679">
      <w:pPr>
        <w:pStyle w:val="Kop5"/>
      </w:pPr>
      <w:bookmarkStart w:id="50" w:name="_Toc75500154"/>
      <w:r w:rsidRPr="007B60F8">
        <w:t>Raadplegen in het officiële publicatieblad</w:t>
      </w:r>
      <w:bookmarkEnd w:id="50"/>
    </w:p>
    <w:p w14:paraId="2131A589" w14:textId="1F4CF997" w:rsidR="003D5A24" w:rsidRPr="007B60F8" w:rsidRDefault="00D9742C">
      <w:r w:rsidRPr="007B60F8">
        <w:t>Op officielebekendmakingen.nl wordt het besluit formeel bekend gemaakt in het digitale publicatieblad van het bevoegde gezag. De authentieke tekst van het besluit wordt in PDF-formaat weergegeven en er is een zogeheten landingspagina voor de informatieobjecten. Tevens is er een web-versie van het besluit.</w:t>
      </w:r>
    </w:p>
    <w:p w14:paraId="08A82C2D" w14:textId="77777777" w:rsidR="003D5A24" w:rsidRPr="007B60F8" w:rsidRDefault="00D9742C">
      <w:r w:rsidRPr="007B60F8">
        <w:t>Daarnaast worden de consolidatie-instructies verwerkt in de geldende regeling van dat moment. Dit resulteert in een documentgerichte weergave van de regeling van waaruit de informatieobjecten kunnen worden benaderd. De informatieobjecten worden afzonderlijk getoond in een interactieve viewer en kunnen vanuit daar ook worden gedownload.</w:t>
      </w:r>
    </w:p>
    <w:p w14:paraId="36B35EB0" w14:textId="489C7783" w:rsidR="003D5A24" w:rsidRPr="007B60F8" w:rsidRDefault="00D9742C">
      <w:r w:rsidRPr="007B60F8">
        <w:t>Raadplegen is alleen mogelijk per omgevingsdocument of regeling en dus ook alleen van één bevoegd gezag. Er is geen integraal overzicht van alle regels voor de leefomgeving.</w:t>
      </w:r>
    </w:p>
    <w:p w14:paraId="1A446373" w14:textId="77777777" w:rsidR="003D5A24" w:rsidRPr="007B60F8" w:rsidRDefault="00D9742C" w:rsidP="007D5679">
      <w:pPr>
        <w:pStyle w:val="Kop5"/>
      </w:pPr>
      <w:bookmarkStart w:id="51" w:name="_Toc75500155"/>
      <w:r w:rsidRPr="007B60F8">
        <w:t>Raadplegen in DSO-LV</w:t>
      </w:r>
      <w:bookmarkEnd w:id="51"/>
    </w:p>
    <w:p w14:paraId="4CA800A1" w14:textId="1A854438" w:rsidR="003D5A24" w:rsidRPr="007B60F8" w:rsidRDefault="00D9742C" w:rsidP="003D5A24">
      <w:r w:rsidRPr="007B60F8">
        <w:t xml:space="preserve">DSO-LV ontvangt de geconsolideerde regeling met de </w:t>
      </w:r>
      <w:r>
        <w:t>OW-object</w:t>
      </w:r>
      <w:r w:rsidRPr="007B60F8">
        <w:t>en. In het Omgevingsloket zijn diverse functies beschikbaar voor de gebruiker. Het biedt de mogelijkheid tot het oriënteren op de integrale regels of het integrale beleid over de fysieke leefomgeving via de kaart. Met een klik op de kaart zijn de daar geldende regels en het geldende beleid te raadplegen. De locaties uit de diverse regelingen worden via een legenda gesymboliseerd op de kaart. De tekst en kaart geven ook selectiemogelijkheden, bijvoorbeeld het tonen van regeltekst en locaties voor een specifieke activiteit, het uitsluitend tonen van regels die voor iedereen gelden of het tonen van beleid over een specifiek beleidsaspect met de bijbehorende locaties. De getoonde tekst komt uit de geconsolideerde Regelingen vanuit de officiële publicatiebladen.</w:t>
      </w:r>
    </w:p>
    <w:p w14:paraId="642CEFC3" w14:textId="0596E60C" w:rsidR="003D5A24" w:rsidRPr="007B60F8" w:rsidRDefault="00D9742C" w:rsidP="003D5A24">
      <w:r w:rsidRPr="007B60F8">
        <w:t xml:space="preserve">Tot slot vormen de </w:t>
      </w:r>
      <w:r>
        <w:t>OW-object</w:t>
      </w:r>
      <w:r w:rsidRPr="007B60F8">
        <w:t>en de basis voor de toepasbare regels (vragenbomen) in het Omgevingsloket, indien van toepassing. De locaties zijn gekoppeld aan de activiteiten in de vragenboom. De vragenbomen zelf worden via een apart kanaal aangeleverd.</w:t>
      </w:r>
    </w:p>
    <w:p w14:paraId="3D060FA1" w14:textId="2A270365" w:rsidR="0082593C" w:rsidRPr="00B26823" w:rsidRDefault="00E33EDD" w:rsidP="00E33EDD">
      <w:pPr>
        <w:pStyle w:val="Kop1"/>
      </w:pPr>
      <w:bookmarkStart w:id="52" w:name="_Toc75500156"/>
      <w:bookmarkStart w:id="53" w:name="_Ref_1de78f15c9a83b22f5ea9333784dd1e0_1"/>
      <w:r w:rsidRPr="007B60F8">
        <w:lastRenderedPageBreak/>
        <w:t xml:space="preserve">Modellering van </w:t>
      </w:r>
      <w:r w:rsidRPr="007B60F8">
        <w:fldChar w:fldCharType="begin"/>
      </w:r>
      <w:r w:rsidRPr="007B60F8">
        <w:rPr>
          <w:noProof/>
        </w:rPr>
        <w:instrText xml:space="preserve"> DOCVARIABLE ID01+ </w:instrText>
      </w:r>
      <w:r w:rsidRPr="007B60F8">
        <w:rPr>
          <w:noProof/>
        </w:rPr>
        <w:fldChar w:fldCharType="separate"/>
      </w:r>
      <w:r w:rsidR="000B31CB">
        <w:rPr>
          <w:noProof/>
        </w:rPr>
        <w:t>het projectbesluit</w:t>
      </w:r>
      <w:bookmarkEnd w:id="52"/>
      <w:r w:rsidRPr="007B60F8">
        <w:fldChar w:fldCharType="end"/>
      </w:r>
      <w:bookmarkEnd w:id="53"/>
    </w:p>
    <w:p w14:paraId="5F94C70E" w14:textId="45F22885" w:rsidR="00247246" w:rsidRPr="007B60F8" w:rsidRDefault="00E33EDD" w:rsidP="00247246">
      <w:r w:rsidRPr="007B60F8">
        <w:t>Dit</w:t>
      </w:r>
      <w:r w:rsidRPr="007B60F8" w:rsidDel="008441FC">
        <w:t xml:space="preserve"> </w:t>
      </w:r>
      <w:r w:rsidR="00D9742C" w:rsidRPr="007B60F8">
        <w:t xml:space="preserve">deel </w:t>
      </w:r>
      <w:r w:rsidRPr="007B60F8">
        <w:t xml:space="preserve">beschrijft de modellering van </w:t>
      </w:r>
      <w:r w:rsidRPr="007B60F8">
        <w:fldChar w:fldCharType="begin"/>
      </w:r>
      <w:r w:rsidRPr="007B60F8">
        <w:rPr>
          <w:noProof/>
        </w:rPr>
        <w:instrText xml:space="preserve"> DOCVARIABLE ID01+ </w:instrText>
      </w:r>
      <w:r w:rsidRPr="007B60F8">
        <w:rPr>
          <w:noProof/>
        </w:rPr>
        <w:fldChar w:fldCharType="separate"/>
      </w:r>
      <w:r w:rsidR="000B31CB">
        <w:rPr>
          <w:noProof/>
        </w:rPr>
        <w:t>het projectbesluit</w:t>
      </w:r>
      <w:r w:rsidRPr="007B60F8">
        <w:fldChar w:fldCharType="end"/>
      </w:r>
      <w:r w:rsidRPr="00B26823">
        <w:t xml:space="preserve"> en voorziet in de vertaling van (een deel van) de kenmerken van </w:t>
      </w:r>
      <w:r w:rsidR="00D9742C" w:rsidRPr="007B60F8">
        <w:t>de tabellen</w:t>
      </w:r>
      <w:r w:rsidRPr="007B60F8">
        <w:t xml:space="preserve"> uit hoofdstuk </w:t>
      </w:r>
      <w:r w:rsidR="0065257A" w:rsidRPr="000B31CB">
        <w:rPr>
          <w:rStyle w:val="Verwijzing"/>
        </w:rPr>
        <w:fldChar w:fldCharType="begin"/>
      </w:r>
      <w:r w:rsidR="0065257A" w:rsidRPr="000B31CB">
        <w:rPr>
          <w:rStyle w:val="Verwijzing"/>
        </w:rPr>
        <w:instrText xml:space="preserve"> REF _Ref_a180b83060b65eb789493b6cb9498e6c_1 \n \h </w:instrText>
      </w:r>
      <w:r w:rsidR="0065257A" w:rsidRPr="000B31CB">
        <w:rPr>
          <w:rStyle w:val="Verwijzing"/>
        </w:rPr>
      </w:r>
      <w:r w:rsidR="0065257A" w:rsidRPr="000B31CB">
        <w:rPr>
          <w:rStyle w:val="Verwijzing"/>
        </w:rPr>
        <w:fldChar w:fldCharType="separate"/>
      </w:r>
      <w:r w:rsidR="00816BCB">
        <w:rPr>
          <w:rStyle w:val="Verwijzing"/>
        </w:rPr>
        <w:t>2</w:t>
      </w:r>
      <w:r w:rsidR="0065257A" w:rsidRPr="000B31CB">
        <w:rPr>
          <w:rStyle w:val="Verwijzing"/>
        </w:rPr>
        <w:fldChar w:fldCharType="end"/>
      </w:r>
      <w:r w:rsidRPr="00B26823">
        <w:t xml:space="preserve"> naar het model dat de kenmerken structureert en aan elkaa</w:t>
      </w:r>
      <w:r w:rsidRPr="007B60F8">
        <w:t xml:space="preserve">r relateert. Het model legt uit hoe </w:t>
      </w:r>
      <w:r w:rsidRPr="007B60F8">
        <w:fldChar w:fldCharType="begin"/>
      </w:r>
      <w:r w:rsidRPr="007B60F8">
        <w:rPr>
          <w:noProof/>
        </w:rPr>
        <w:instrText xml:space="preserve"> DOCVARIABLE ID01+ </w:instrText>
      </w:r>
      <w:r w:rsidRPr="007B60F8">
        <w:rPr>
          <w:noProof/>
        </w:rPr>
        <w:fldChar w:fldCharType="separate"/>
      </w:r>
      <w:r w:rsidR="000B31CB">
        <w:rPr>
          <w:noProof/>
        </w:rPr>
        <w:t>het projectbesluit</w:t>
      </w:r>
      <w:r w:rsidRPr="007B60F8">
        <w:fldChar w:fldCharType="end"/>
      </w:r>
      <w:r w:rsidRPr="00B26823">
        <w:t xml:space="preserve"> zodanig gestructureerd wordt, dat het machineleesbaar en op ee</w:t>
      </w:r>
      <w:r w:rsidRPr="007B60F8">
        <w:t>n gestandaardiseerde manier uitwisselbaar wordt.</w:t>
      </w:r>
    </w:p>
    <w:p w14:paraId="54A04DC6" w14:textId="41678021" w:rsidR="004710EE" w:rsidRPr="007B60F8" w:rsidRDefault="004710EE" w:rsidP="00E33EDD">
      <w:r w:rsidRPr="007B60F8">
        <w:t xml:space="preserve">Hoofdstuk </w:t>
      </w:r>
      <w:r w:rsidRPr="000B31CB">
        <w:rPr>
          <w:rStyle w:val="Verwijzing"/>
        </w:rPr>
        <w:fldChar w:fldCharType="begin"/>
      </w:r>
      <w:r w:rsidRPr="000B31CB">
        <w:rPr>
          <w:rStyle w:val="Verwijzing"/>
        </w:rPr>
        <w:instrText xml:space="preserve"> REF _Ref_f9cef8ba70a4f0d5db55afa0b90616d8_2 </w:instrText>
      </w:r>
      <w:r w:rsidR="00D9742C" w:rsidRPr="000B31CB">
        <w:rPr>
          <w:rStyle w:val="Verwijzing"/>
        </w:rPr>
        <w:instrText>\n \h</w:instrText>
      </w:r>
      <w:r w:rsidRPr="000B31CB">
        <w:rPr>
          <w:rStyle w:val="Verwijzing"/>
        </w:rPr>
        <w:instrText xml:space="preserve"> </w:instrText>
      </w:r>
      <w:r w:rsidR="00D9742C" w:rsidRPr="000B31CB">
        <w:rPr>
          <w:rStyle w:val="Verwijzing"/>
        </w:rPr>
        <w:instrText xml:space="preserve"> \* MERGEFORMAT </w:instrText>
      </w:r>
      <w:r w:rsidRPr="000B31CB">
        <w:rPr>
          <w:rStyle w:val="Verwijzing"/>
        </w:rPr>
      </w:r>
      <w:r w:rsidRPr="000B31CB">
        <w:rPr>
          <w:rStyle w:val="Verwijzing"/>
        </w:rPr>
        <w:fldChar w:fldCharType="separate"/>
      </w:r>
      <w:r w:rsidR="00816BCB">
        <w:rPr>
          <w:rStyle w:val="Verwijzing"/>
        </w:rPr>
        <w:t>4</w:t>
      </w:r>
      <w:r w:rsidRPr="000B31CB">
        <w:rPr>
          <w:rStyle w:val="Verwijzing"/>
        </w:rPr>
        <w:fldChar w:fldCharType="end"/>
      </w:r>
      <w:r w:rsidRPr="00B26823">
        <w:t xml:space="preserve"> </w:t>
      </w:r>
      <w:r w:rsidR="00D9742C">
        <w:t>beschrijft de vormgeving van Besluit en</w:t>
      </w:r>
      <w:r w:rsidR="004D15AF" w:rsidRPr="007B60F8" w:rsidDel="008B7535">
        <w:t xml:space="preserve"> </w:t>
      </w:r>
      <w:r w:rsidR="00D9742C" w:rsidRPr="007B60F8">
        <w:t>Regeling</w:t>
      </w:r>
      <w:r w:rsidR="004D15AF" w:rsidRPr="007B60F8">
        <w:t xml:space="preserve"> </w:t>
      </w:r>
      <w:r w:rsidR="00D9742C">
        <w:t>bij</w:t>
      </w:r>
      <w:r w:rsidR="00D9742C" w:rsidRPr="007B60F8">
        <w:t xml:space="preserve"> </w:t>
      </w:r>
      <w:r w:rsidRPr="007B60F8">
        <w:fldChar w:fldCharType="begin"/>
      </w:r>
      <w:r w:rsidRPr="007B60F8">
        <w:instrText>DOCVARIABLE ID01+</w:instrText>
      </w:r>
      <w:r w:rsidRPr="007B60F8">
        <w:fldChar w:fldCharType="separate"/>
      </w:r>
      <w:r w:rsidR="000B31CB">
        <w:t>het projectbesluit</w:t>
      </w:r>
      <w:r w:rsidRPr="007B60F8">
        <w:fldChar w:fldCharType="end"/>
      </w:r>
      <w:r w:rsidR="004D15AF" w:rsidRPr="00B26823">
        <w:t xml:space="preserve">. In hoofdstuk </w:t>
      </w:r>
      <w:r w:rsidR="00D9742C" w:rsidRPr="000B31CB">
        <w:rPr>
          <w:rStyle w:val="Verwijzing"/>
        </w:rPr>
        <w:fldChar w:fldCharType="begin"/>
      </w:r>
      <w:r w:rsidR="00D9742C" w:rsidRPr="000B31CB">
        <w:rPr>
          <w:rStyle w:val="Verwijzing"/>
        </w:rPr>
        <w:instrText xml:space="preserve"> REF _Ref_78342923d4970b654543d726a31456da_1 \n \h </w:instrText>
      </w:r>
      <w:r w:rsidR="00D9742C" w:rsidRPr="000B31CB">
        <w:rPr>
          <w:rStyle w:val="Verwijzing"/>
        </w:rPr>
      </w:r>
      <w:r w:rsidR="00D9742C" w:rsidRPr="000B31CB">
        <w:rPr>
          <w:rStyle w:val="Verwijzing"/>
        </w:rPr>
        <w:fldChar w:fldCharType="separate"/>
      </w:r>
      <w:r w:rsidR="00816BCB">
        <w:rPr>
          <w:rStyle w:val="Verwijzing"/>
        </w:rPr>
        <w:t>5</w:t>
      </w:r>
      <w:r w:rsidR="00D9742C" w:rsidRPr="000B31CB">
        <w:rPr>
          <w:rStyle w:val="Verwijzing"/>
        </w:rPr>
        <w:fldChar w:fldCharType="end"/>
      </w:r>
      <w:r w:rsidR="004D15AF" w:rsidRPr="00B26823">
        <w:t xml:space="preserve"> wordt </w:t>
      </w:r>
      <w:r w:rsidR="001D26EF" w:rsidRPr="007B60F8">
        <w:t xml:space="preserve">de toepassing </w:t>
      </w:r>
      <w:r w:rsidR="00D9742C">
        <w:t xml:space="preserve">van de STOP-tekststructuren </w:t>
      </w:r>
      <w:r w:rsidR="001D26EF" w:rsidRPr="007B60F8">
        <w:t xml:space="preserve">op </w:t>
      </w:r>
      <w:r w:rsidRPr="007B60F8">
        <w:fldChar w:fldCharType="begin"/>
      </w:r>
      <w:r w:rsidRPr="007B60F8">
        <w:instrText>DOCVARIABLE ID01+</w:instrText>
      </w:r>
      <w:r w:rsidRPr="007B60F8">
        <w:fldChar w:fldCharType="separate"/>
      </w:r>
      <w:r w:rsidR="000B31CB">
        <w:t>het projectbesluit</w:t>
      </w:r>
      <w:r w:rsidRPr="007B60F8">
        <w:fldChar w:fldCharType="end"/>
      </w:r>
      <w:r w:rsidR="00D9742C">
        <w:t xml:space="preserve"> beschreven</w:t>
      </w:r>
      <w:r w:rsidR="001D26EF" w:rsidRPr="00B26823">
        <w:t xml:space="preserve">. Hoofdstuk </w:t>
      </w:r>
      <w:r w:rsidR="00D9742C" w:rsidRPr="000B31CB">
        <w:rPr>
          <w:rStyle w:val="Verwijzing"/>
        </w:rPr>
        <w:fldChar w:fldCharType="begin"/>
      </w:r>
      <w:r w:rsidR="00D9742C" w:rsidRPr="000B31CB">
        <w:rPr>
          <w:rStyle w:val="Verwijzing"/>
        </w:rPr>
        <w:instrText xml:space="preserve"> REF _Ref_e3bd8998bf9d2c1db6cef91a8d0d0285_1 \n \h  \* MERGEFORMAT </w:instrText>
      </w:r>
      <w:r w:rsidR="00D9742C" w:rsidRPr="000B31CB">
        <w:rPr>
          <w:rStyle w:val="Verwijzing"/>
        </w:rPr>
      </w:r>
      <w:r w:rsidR="00D9742C" w:rsidRPr="000B31CB">
        <w:rPr>
          <w:rStyle w:val="Verwijzing"/>
        </w:rPr>
        <w:fldChar w:fldCharType="separate"/>
      </w:r>
      <w:r w:rsidR="00816BCB">
        <w:rPr>
          <w:rStyle w:val="Verwijzing"/>
        </w:rPr>
        <w:t>6</w:t>
      </w:r>
      <w:r w:rsidR="00D9742C" w:rsidRPr="000B31CB">
        <w:rPr>
          <w:rStyle w:val="Verwijzing"/>
        </w:rPr>
        <w:fldChar w:fldCharType="end"/>
      </w:r>
      <w:r w:rsidR="001D26EF" w:rsidRPr="00B26823">
        <w:t xml:space="preserve"> </w:t>
      </w:r>
      <w:r w:rsidR="00D9742C">
        <w:t xml:space="preserve">geeft een inleiding op </w:t>
      </w:r>
      <w:r w:rsidR="00D9742C" w:rsidRPr="007B60F8">
        <w:t>het Informatiemodel Omgevingswet (IMOW)</w:t>
      </w:r>
      <w:r w:rsidR="00120C4F" w:rsidRPr="007B60F8">
        <w:t xml:space="preserve">. </w:t>
      </w:r>
      <w:r w:rsidR="00D9742C">
        <w:t xml:space="preserve">Hoofdstuk </w:t>
      </w:r>
      <w:r w:rsidR="00D9742C" w:rsidRPr="000B31CB">
        <w:rPr>
          <w:rStyle w:val="Verwijzing"/>
        </w:rPr>
        <w:fldChar w:fldCharType="begin"/>
      </w:r>
      <w:r w:rsidR="00D9742C" w:rsidRPr="000B31CB">
        <w:rPr>
          <w:rStyle w:val="Verwijzing"/>
        </w:rPr>
        <w:instrText xml:space="preserve"> REF _Ref_e25eb2d38c8206df62dff5defc49ca5b_3 \r \h </w:instrText>
      </w:r>
      <w:r w:rsidR="00D9742C" w:rsidRPr="000B31CB">
        <w:rPr>
          <w:rStyle w:val="Verwijzing"/>
        </w:rPr>
      </w:r>
      <w:r w:rsidR="00D9742C" w:rsidRPr="000B31CB">
        <w:rPr>
          <w:rStyle w:val="Verwijzing"/>
        </w:rPr>
        <w:fldChar w:fldCharType="separate"/>
      </w:r>
      <w:r w:rsidR="00816BCB">
        <w:rPr>
          <w:rStyle w:val="Verwijzing"/>
        </w:rPr>
        <w:t>7</w:t>
      </w:r>
      <w:r w:rsidR="00D9742C" w:rsidRPr="000B31CB">
        <w:rPr>
          <w:rStyle w:val="Verwijzing"/>
        </w:rPr>
        <w:fldChar w:fldCharType="end"/>
      </w:r>
      <w:r w:rsidR="00D9742C">
        <w:t xml:space="preserve"> beschrijft in detail het annoteren met OW-objecten van </w:t>
      </w:r>
      <w:r w:rsidR="003D7F5B">
        <w:fldChar w:fldCharType="begin"/>
      </w:r>
      <w:r w:rsidR="003D7F5B">
        <w:instrText xml:space="preserve"> DOCVARIABLE ID01+ </w:instrText>
      </w:r>
      <w:r w:rsidR="003D7F5B">
        <w:fldChar w:fldCharType="separate"/>
      </w:r>
      <w:r w:rsidR="000B31CB">
        <w:t>het projectbesluit</w:t>
      </w:r>
      <w:r w:rsidR="003D7F5B">
        <w:fldChar w:fldCharType="end"/>
      </w:r>
      <w:r w:rsidR="00D9742C">
        <w:t xml:space="preserve">. In hoofdstuk </w:t>
      </w:r>
      <w:r w:rsidR="00D9742C" w:rsidRPr="000B31CB">
        <w:rPr>
          <w:rStyle w:val="Verwijzing"/>
        </w:rPr>
        <w:fldChar w:fldCharType="begin"/>
      </w:r>
      <w:r w:rsidR="00D9742C" w:rsidRPr="000B31CB">
        <w:rPr>
          <w:rStyle w:val="Verwijzing"/>
        </w:rPr>
        <w:instrText xml:space="preserve"> REF _Ref_e64f9e66c5662872df4715d1580d9901_1 \r \h </w:instrText>
      </w:r>
      <w:r w:rsidR="00D9742C" w:rsidRPr="000B31CB">
        <w:rPr>
          <w:rStyle w:val="Verwijzing"/>
        </w:rPr>
      </w:r>
      <w:r w:rsidR="00D9742C" w:rsidRPr="000B31CB">
        <w:rPr>
          <w:rStyle w:val="Verwijzing"/>
        </w:rPr>
        <w:fldChar w:fldCharType="separate"/>
      </w:r>
      <w:r w:rsidR="00816BCB">
        <w:rPr>
          <w:rStyle w:val="Verwijzing"/>
        </w:rPr>
        <w:t>8</w:t>
      </w:r>
      <w:r w:rsidR="00D9742C" w:rsidRPr="000B31CB">
        <w:rPr>
          <w:rStyle w:val="Verwijzing"/>
        </w:rPr>
        <w:fldChar w:fldCharType="end"/>
      </w:r>
      <w:r w:rsidR="00D9742C">
        <w:t xml:space="preserve"> komen de resterende modelleringsaspecten aan de orde.</w:t>
      </w:r>
    </w:p>
    <w:p w14:paraId="7CCCBA6A" w14:textId="1256C372" w:rsidR="009312B4" w:rsidRPr="007B60F8" w:rsidRDefault="00D9742C" w:rsidP="00E33EDD">
      <w:r w:rsidRPr="007B60F8">
        <w:t xml:space="preserve">IMOW en de toepassing daarvan vormen een domeinspecifieke toepassing van STOP. Om een omgevingsdocument op te stellen en juridisch juist te kunnen bekendmaken is het uiteraard ook nodig om te voldoen aan de specificaties van STOP. </w:t>
      </w:r>
      <w:r>
        <w:t xml:space="preserve">Die zijn voor zover nodig en mogelijk in dit toepassingsprofiel beschreven. Voor het overige wordt verwezen naar </w:t>
      </w:r>
      <w:r w:rsidRPr="007B60F8">
        <w:t>de STOP-standaard.</w:t>
      </w:r>
    </w:p>
    <w:p w14:paraId="21F46F13" w14:textId="37BFFA34" w:rsidR="00713915" w:rsidRDefault="00D9742C" w:rsidP="00713915">
      <w:pPr>
        <w:pStyle w:val="Kop2"/>
      </w:pPr>
      <w:bookmarkStart w:id="54" w:name="_Ref_f9cef8ba70a4f0d5db55afa0b90616d8_1"/>
      <w:bookmarkStart w:id="55" w:name="_Toc75500157"/>
      <w:bookmarkStart w:id="56" w:name="_Ref74065796"/>
      <w:bookmarkStart w:id="57" w:name="_Ref_f9cef8ba70a4f0d5db55afa0b90616d8_2"/>
      <w:bookmarkStart w:id="58" w:name="_Ref_f9cef8ba70a4f0d5db55afa0b90616d8_3"/>
      <w:bookmarkStart w:id="59" w:name="_Ref_f9cef8ba70a4f0d5db55afa0b90616d8_4"/>
      <w:r>
        <w:lastRenderedPageBreak/>
        <w:t xml:space="preserve">De vormgeving van Besluit en Regeling bij </w:t>
      </w:r>
      <w:bookmarkEnd w:id="54"/>
      <w:r w:rsidRPr="007B60F8">
        <w:fldChar w:fldCharType="begin"/>
      </w:r>
      <w:r w:rsidRPr="007B60F8">
        <w:instrText xml:space="preserve"> DOCVARIABLE ID01+ </w:instrText>
      </w:r>
      <w:r w:rsidRPr="007B60F8">
        <w:fldChar w:fldCharType="separate"/>
      </w:r>
      <w:r w:rsidR="000B31CB">
        <w:t>het projectbesluit</w:t>
      </w:r>
      <w:bookmarkEnd w:id="55"/>
      <w:r w:rsidRPr="007B60F8">
        <w:fldChar w:fldCharType="end"/>
      </w:r>
      <w:bookmarkEnd w:id="56"/>
    </w:p>
    <w:p w14:paraId="3955EEE4" w14:textId="090BAF96" w:rsidR="00713915" w:rsidRDefault="00D9742C" w:rsidP="00713915">
      <w:pPr>
        <w:pStyle w:val="Kop3"/>
      </w:pPr>
      <w:bookmarkStart w:id="60" w:name="_Toc75500158"/>
      <w:r>
        <w:t xml:space="preserve">Besluit, juridisch geldende versie en (geconsolideerde) Regeling van </w:t>
      </w:r>
      <w:r w:rsidR="003D7F5B">
        <w:fldChar w:fldCharType="begin"/>
      </w:r>
      <w:r w:rsidR="003D7F5B">
        <w:instrText xml:space="preserve"> DOCVARIABLE ID01+ </w:instrText>
      </w:r>
      <w:r w:rsidR="003D7F5B">
        <w:fldChar w:fldCharType="separate"/>
      </w:r>
      <w:r w:rsidR="000B31CB">
        <w:t>het projectbesluit</w:t>
      </w:r>
      <w:bookmarkEnd w:id="60"/>
      <w:r w:rsidR="003D7F5B">
        <w:fldChar w:fldCharType="end"/>
      </w:r>
    </w:p>
    <w:p w14:paraId="30BA6324" w14:textId="0063EFD4" w:rsidR="00713915" w:rsidRDefault="00D9742C" w:rsidP="00713915">
      <w:r w:rsidRPr="00724BCC">
        <w:t xml:space="preserve">Een Regeling in de context </w:t>
      </w:r>
      <w:r>
        <w:t xml:space="preserve">van STOP </w:t>
      </w:r>
      <w:r w:rsidRPr="00724BCC">
        <w:t xml:space="preserve">is een tekst die bestaat uit juridische </w:t>
      </w:r>
      <w:r>
        <w:t>voorschriften van algemene strekking (</w:t>
      </w:r>
      <w:r w:rsidRPr="00724BCC">
        <w:t>regels</w:t>
      </w:r>
      <w:r>
        <w:t>)</w:t>
      </w:r>
      <w:r w:rsidRPr="00724BCC">
        <w:t xml:space="preserve"> of beleidstekst. Voorbeelden zijn het omgevingsplan en de omgevingsvisie. Een Besluit is een tekst die de vaststelling of wijziging van een regeling beschrijft: een precieze beschrijving van hoe een bestuursorgaan een nieuwe regeling vaststelt of een (bestaande) regeling wijzigt. Onderdeel van het Besluit is dus ook de nieuwe regeling of de wijziging van de regeling. Voorbeelden zijn het raadsbesluit met alle bijbehorende onderdelen waarmee de gemeenteraad een wijziging van het omgevingsplan vaststelt en het statenbesluit met alle bijbehorende onderdelen waarmee provinciale staten de omgevingsvisie vaststellen. Het Besluit wordt</w:t>
      </w:r>
      <w:r>
        <w:t>, met inbegrip van</w:t>
      </w:r>
      <w:r w:rsidRPr="00724BCC">
        <w:t xml:space="preserve"> </w:t>
      </w:r>
      <w:r>
        <w:t>d</w:t>
      </w:r>
      <w:r w:rsidRPr="00724BCC">
        <w:t xml:space="preserve">e inhoud of wijziging van de Regeling </w:t>
      </w:r>
      <w:r>
        <w:t xml:space="preserve">die </w:t>
      </w:r>
      <w:r w:rsidRPr="00724BCC">
        <w:t xml:space="preserve">onderdeel </w:t>
      </w:r>
      <w:r>
        <w:t xml:space="preserve">is </w:t>
      </w:r>
      <w:r w:rsidRPr="00724BCC">
        <w:t xml:space="preserve">van het Besluit, bekendgemaakt op officielebekendmakingen.nl. </w:t>
      </w:r>
      <w:r w:rsidRPr="007B60F8">
        <w:t xml:space="preserve">De </w:t>
      </w:r>
      <w:r>
        <w:t xml:space="preserve">juridisch </w:t>
      </w:r>
      <w:r w:rsidRPr="007B60F8">
        <w:t xml:space="preserve">geldende versie van </w:t>
      </w:r>
      <w:r w:rsidRPr="007B60F8">
        <w:fldChar w:fldCharType="begin"/>
      </w:r>
      <w:r w:rsidRPr="007B60F8">
        <w:instrText>DOCVARIABLE ID01+</w:instrText>
      </w:r>
      <w:r w:rsidRPr="007B60F8">
        <w:fldChar w:fldCharType="separate"/>
      </w:r>
      <w:r w:rsidR="000B31CB">
        <w:t>het projectbesluit</w:t>
      </w:r>
      <w:r w:rsidRPr="007B60F8">
        <w:fldChar w:fldCharType="end"/>
      </w:r>
      <w:r w:rsidRPr="00B26823">
        <w:t xml:space="preserve"> </w:t>
      </w:r>
      <w:r w:rsidRPr="007B60F8">
        <w:t>waaraan rechten en plichten kunnen worden ontleend, bestaat uit</w:t>
      </w:r>
      <w:r>
        <w:t xml:space="preserve"> de verzameling van de nieuwe regeling en alle daarna vastgestelde wijzigingen van die regeling. Om die verzameling op een voor de mens leesbare en begrijpelijke manier te presenteren is er ook </w:t>
      </w:r>
      <w:r w:rsidRPr="00040FB1">
        <w:t>de geconsolideerde Regeling</w:t>
      </w:r>
      <w:r>
        <w:t xml:space="preserve">. </w:t>
      </w:r>
      <w:r w:rsidRPr="007B60F8">
        <w:t xml:space="preserve">Een (Toestand van een) </w:t>
      </w:r>
      <w:r w:rsidRPr="007B60F8" w:rsidDel="008B7535">
        <w:t xml:space="preserve">geconsolideerde </w:t>
      </w:r>
      <w:r w:rsidRPr="007B60F8">
        <w:t xml:space="preserve">Regeling bevat de inhoud van een regeling zoals die geldt op een bepaald moment. De </w:t>
      </w:r>
      <w:r w:rsidRPr="007B60F8" w:rsidDel="008B7535">
        <w:t>geconsolideerde</w:t>
      </w:r>
      <w:r w:rsidRPr="007B60F8">
        <w:t xml:space="preserve"> Regeling wordt afgeleid uit </w:t>
      </w:r>
      <w:r>
        <w:t xml:space="preserve">de </w:t>
      </w:r>
      <w:r w:rsidRPr="007B60F8">
        <w:t xml:space="preserve">initiële </w:t>
      </w:r>
      <w:r>
        <w:t xml:space="preserve">regeling </w:t>
      </w:r>
      <w:r w:rsidRPr="007B60F8">
        <w:t xml:space="preserve">waarin steeds de (in werking getreden) wijzigingen uit de wijzigingsbesluiten zijn verwerkt tot een doorlopende versie van </w:t>
      </w:r>
      <w:r w:rsidRPr="007B60F8">
        <w:fldChar w:fldCharType="begin"/>
      </w:r>
      <w:r w:rsidRPr="007B60F8">
        <w:instrText>DOCVARIABLE ID01+</w:instrText>
      </w:r>
      <w:r w:rsidRPr="007B60F8">
        <w:fldChar w:fldCharType="separate"/>
      </w:r>
      <w:r w:rsidR="000B31CB">
        <w:t>het projectbesluit</w:t>
      </w:r>
      <w:r w:rsidRPr="007B60F8">
        <w:fldChar w:fldCharType="end"/>
      </w:r>
      <w:r w:rsidRPr="00B26823">
        <w:t>.</w:t>
      </w:r>
      <w:r>
        <w:t xml:space="preserve"> </w:t>
      </w:r>
      <w:r w:rsidRPr="007B60F8">
        <w:t xml:space="preserve">De </w:t>
      </w:r>
      <w:r w:rsidRPr="007B60F8" w:rsidDel="008B7535">
        <w:t xml:space="preserve">geconsolideerde </w:t>
      </w:r>
      <w:r w:rsidRPr="007B60F8">
        <w:t xml:space="preserve">Regeling vormt de basis voor de weergave van de regeling </w:t>
      </w:r>
      <w:r w:rsidRPr="00D70FF2">
        <w:t>in de nationale respectievelijk lokale regelingenbank op</w:t>
      </w:r>
      <w:r w:rsidRPr="007B60F8">
        <w:t xml:space="preserve"> overheid.nl </w:t>
      </w:r>
      <w:r>
        <w:t>é</w:t>
      </w:r>
      <w:r w:rsidRPr="007B60F8">
        <w:t xml:space="preserve">n van de versie van </w:t>
      </w:r>
      <w:r w:rsidRPr="007B60F8">
        <w:fldChar w:fldCharType="begin"/>
      </w:r>
      <w:r w:rsidRPr="007B60F8">
        <w:instrText>DOCVARIABLE ID01+</w:instrText>
      </w:r>
      <w:r w:rsidRPr="007B60F8">
        <w:fldChar w:fldCharType="separate"/>
      </w:r>
      <w:r w:rsidR="000B31CB">
        <w:t>het projectbesluit</w:t>
      </w:r>
      <w:r w:rsidRPr="007B60F8">
        <w:fldChar w:fldCharType="end"/>
      </w:r>
      <w:r w:rsidRPr="00B26823">
        <w:t xml:space="preserve"> </w:t>
      </w:r>
      <w:r w:rsidRPr="007B60F8">
        <w:t>die in DSO-LV te raadplegen is.</w:t>
      </w:r>
    </w:p>
    <w:p w14:paraId="797A2C66" w14:textId="77777777" w:rsidR="00713915" w:rsidRDefault="00D9742C" w:rsidP="00713915">
      <w:pPr>
        <w:pStyle w:val="Kop3"/>
      </w:pPr>
      <w:bookmarkStart w:id="61" w:name="_Toc75500159"/>
      <w:r>
        <w:t>Modellen voor Besluit en Regeling en tekststructuren</w:t>
      </w:r>
      <w:bookmarkEnd w:id="61"/>
    </w:p>
    <w:p w14:paraId="5F063A77" w14:textId="77777777" w:rsidR="00713915" w:rsidRDefault="00D9742C" w:rsidP="00713915">
      <w:r>
        <w:t xml:space="preserve">STOP schrijft voor hoe een officiële publicatie vormgegeven en aangeleverd moet worden om te kunnen worden bekendgemaakt of gepubliceerd en om te kunnen worden geconsolideerd. Onderdeel van die voorschriften van STOP zijn de modellen voor Besluit en </w:t>
      </w:r>
      <w:r w:rsidRPr="00C00470">
        <w:t xml:space="preserve">Regeling </w:t>
      </w:r>
      <w:r>
        <w:t>en de tekststructuren. Beide spelen een belangrijke rol bij het opstellen en aanleveren van omgevingsdocumenten.</w:t>
      </w:r>
    </w:p>
    <w:p w14:paraId="0CFDD95A" w14:textId="77777777" w:rsidR="00713915" w:rsidRDefault="00D9742C" w:rsidP="00713915">
      <w:pPr>
        <w:pStyle w:val="Kop4"/>
      </w:pPr>
      <w:bookmarkStart w:id="62" w:name="_Toc75500160"/>
      <w:r>
        <w:t>Modellen voor Besluit en Regeling</w:t>
      </w:r>
      <w:bookmarkEnd w:id="62"/>
    </w:p>
    <w:p w14:paraId="0187F750" w14:textId="799F625A" w:rsidR="00713915" w:rsidRDefault="00D9742C" w:rsidP="00713915">
      <w:r>
        <w:t xml:space="preserve">Er zijn modellen voor de Regeling en modellen voor het Besluit. STOP kent vier modellen voor de Regeling: RegelingKlassiek, RegelingCompact, RegelingVrijetekst en RegelingTijdelijkdeel. Voor het Besluit kent STOP de modellen BesluitKlassiek en BesluitCompact. RegelingKlassiek is uitsluitend bedoeld voor de instrumenten met regels van het Rijk. RegelingCompact is het model voor de decentrale regels, oftewel de instrumenten met regels van provincie, waterschap en gemeente, maar kan ook voor instrumenten met regels van het Rijk gebruikt worden. Het Rijk heeft dus een keuzemogelijkheid tussen RegelingKlassiek en RegelingCompact, waarbij wordt opgemerkt dat als </w:t>
      </w:r>
      <w:r w:rsidRPr="008A30DB">
        <w:t xml:space="preserve">het omgevingsdocument eenmaal is vormgegeven conform een van de modellen, </w:t>
      </w:r>
      <w:r>
        <w:t xml:space="preserve">er </w:t>
      </w:r>
      <w:r w:rsidRPr="008A30DB">
        <w:t xml:space="preserve">niet </w:t>
      </w:r>
      <w:r>
        <w:t xml:space="preserve">op een </w:t>
      </w:r>
      <w:r w:rsidRPr="008A30DB">
        <w:t xml:space="preserve">later </w:t>
      </w:r>
      <w:r>
        <w:t xml:space="preserve">moment </w:t>
      </w:r>
      <w:r w:rsidRPr="008A30DB">
        <w:t xml:space="preserve">in de levensloop van datzelfde omgevingsdocument zomaar </w:t>
      </w:r>
      <w:r>
        <w:t xml:space="preserve">kan </w:t>
      </w:r>
      <w:r w:rsidRPr="008A30DB">
        <w:t>worden overgestapt op het andere model</w:t>
      </w:r>
      <w:r>
        <w:t xml:space="preserve">. RegelingVrijetekst wordt gebruikt voor alle instrumenten met Vrijetekststructuur. RegelingTijdelijkdeel tot slot is het model dat moet worden gebruikt </w:t>
      </w:r>
      <w:r>
        <w:lastRenderedPageBreak/>
        <w:t xml:space="preserve">wanneer een tijdelijk regelingdeel wordt toegevoegd aan de geconsolideerde regeling van omgevingsplan of omgevingsverordening: bij een voorbereidingsbesluit en bij een reactieve interventie. BesluitKlassiek wordt alleen in combinatie met RegelingKlassiek gebruikt. BesluitCompact wordt gebruikt als besluitmodel bij RegelingCompact, RegelingVrijetekst en RegelingTijdelijkdeel. In het vervolg van dit hoofdstuk worden alleen de modellen beschreven die voor </w:t>
      </w:r>
      <w:r w:rsidR="003D7F5B">
        <w:fldChar w:fldCharType="begin"/>
      </w:r>
      <w:r w:rsidR="003D7F5B">
        <w:instrText xml:space="preserve"> DOCVARIABLE ID01+ </w:instrText>
      </w:r>
      <w:r w:rsidR="003D7F5B">
        <w:fldChar w:fldCharType="separate"/>
      </w:r>
      <w:r w:rsidR="000B31CB">
        <w:t>het projectbesluit</w:t>
      </w:r>
      <w:r w:rsidR="003D7F5B">
        <w:fldChar w:fldCharType="end"/>
      </w:r>
      <w:r>
        <w:t xml:space="preserve"> van toepassing zijn.</w:t>
      </w:r>
    </w:p>
    <w:p w14:paraId="58277295" w14:textId="2344F39A" w:rsidR="00713915" w:rsidRPr="00C63D3C" w:rsidRDefault="00D9742C" w:rsidP="00713915">
      <w:pPr>
        <w:rPr>
          <w:b/>
          <w:bCs/>
        </w:rPr>
      </w:pPr>
      <w:r>
        <w:t xml:space="preserve">De modellen voor Regeling en Besluit die in het geval van </w:t>
      </w:r>
      <w:r w:rsidR="003D7F5B">
        <w:fldChar w:fldCharType="begin"/>
      </w:r>
      <w:r w:rsidR="003D7F5B">
        <w:instrText xml:space="preserve"> DOCVARIABLE ID01+ </w:instrText>
      </w:r>
      <w:r w:rsidR="003D7F5B">
        <w:fldChar w:fldCharType="separate"/>
      </w:r>
      <w:r w:rsidR="000B31CB">
        <w:t>het projectbesluit</w:t>
      </w:r>
      <w:r w:rsidR="003D7F5B">
        <w:fldChar w:fldCharType="end"/>
      </w:r>
      <w:r>
        <w:t xml:space="preserve"> gebruikt moeten worden, zijn in detail beschreven in paragraaf </w:t>
      </w:r>
      <w:r w:rsidR="00FB0D64" w:rsidRPr="000B31CB">
        <w:rPr>
          <w:rStyle w:val="Verwijzing"/>
        </w:rPr>
        <w:fldChar w:fldCharType="begin"/>
      </w:r>
      <w:r w:rsidR="00FB0D64" w:rsidRPr="000B31CB">
        <w:rPr>
          <w:rStyle w:val="Verwijzing"/>
        </w:rPr>
        <w:instrText xml:space="preserve"> REF _Ref74065146 \n \h </w:instrText>
      </w:r>
      <w:r w:rsidR="00FB0D64" w:rsidRPr="000B31CB">
        <w:rPr>
          <w:rStyle w:val="Verwijzing"/>
        </w:rPr>
      </w:r>
      <w:r w:rsidR="00FB0D64" w:rsidRPr="000B31CB">
        <w:rPr>
          <w:rStyle w:val="Verwijzing"/>
        </w:rPr>
        <w:fldChar w:fldCharType="separate"/>
      </w:r>
      <w:r w:rsidR="00816BCB">
        <w:rPr>
          <w:rStyle w:val="Verwijzing"/>
        </w:rPr>
        <w:t>4.3</w:t>
      </w:r>
      <w:r w:rsidR="00FB0D64" w:rsidRPr="000B31CB">
        <w:rPr>
          <w:rStyle w:val="Verwijzing"/>
        </w:rPr>
        <w:fldChar w:fldCharType="end"/>
      </w:r>
      <w:r>
        <w:t>.</w:t>
      </w:r>
    </w:p>
    <w:p w14:paraId="7C6392A5" w14:textId="77777777" w:rsidR="00713915" w:rsidRDefault="00D9742C" w:rsidP="00713915">
      <w:pPr>
        <w:pStyle w:val="Kop4"/>
      </w:pPr>
      <w:bookmarkStart w:id="63" w:name="_Toc75500161"/>
      <w:r>
        <w:t>Tekststructuren</w:t>
      </w:r>
      <w:bookmarkEnd w:id="63"/>
    </w:p>
    <w:p w14:paraId="12FDCB6A" w14:textId="77777777" w:rsidR="00713915" w:rsidRPr="007B60F8" w:rsidRDefault="00D9742C" w:rsidP="00713915">
      <w:r w:rsidRPr="007B60F8">
        <w:t>STOP onderscheidt twee tekststructuren:</w:t>
      </w:r>
    </w:p>
    <w:p w14:paraId="2D716492" w14:textId="77777777" w:rsidR="00713915" w:rsidRPr="007B60F8" w:rsidRDefault="00D9742C" w:rsidP="00713915">
      <w:pPr>
        <w:pStyle w:val="Opsommingtekens1"/>
      </w:pPr>
      <w:r w:rsidRPr="007B60F8">
        <w:t xml:space="preserve">Artikelstructuur: de tekststructuur </w:t>
      </w:r>
      <w:r>
        <w:t>voor</w:t>
      </w:r>
      <w:r w:rsidRPr="007B60F8">
        <w:t xml:space="preserve"> het </w:t>
      </w:r>
      <w:r>
        <w:t>L</w:t>
      </w:r>
      <w:r w:rsidRPr="007B60F8">
        <w:t>ichaam</w:t>
      </w:r>
      <w:r w:rsidRPr="00B26823">
        <w:rPr>
          <w:rStyle w:val="Voetnootmarkering"/>
        </w:rPr>
        <w:footnoteReference w:id="4"/>
      </w:r>
      <w:r w:rsidRPr="00B26823">
        <w:t xml:space="preserve"> van een </w:t>
      </w:r>
      <w:r>
        <w:t>R</w:t>
      </w:r>
      <w:r w:rsidRPr="007B60F8">
        <w:t xml:space="preserve">egeling </w:t>
      </w:r>
      <w:r>
        <w:t xml:space="preserve">als dat </w:t>
      </w:r>
      <w:r w:rsidRPr="007B60F8">
        <w:t>is opgebouwd uit één of meer artikelen;</w:t>
      </w:r>
    </w:p>
    <w:p w14:paraId="0D4C5717" w14:textId="11BAD8E8" w:rsidR="00030D6F" w:rsidRDefault="00D9742C" w:rsidP="00713915">
      <w:pPr>
        <w:pStyle w:val="Opsommingtekens1"/>
      </w:pPr>
      <w:r w:rsidRPr="007E6B78">
        <w:t>Vrijetekststructuur:</w:t>
      </w:r>
    </w:p>
    <w:p w14:paraId="1CC85BFE" w14:textId="44B5B9A3" w:rsidR="00713915" w:rsidRDefault="00D9742C" w:rsidP="00713915">
      <w:pPr>
        <w:pStyle w:val="Opsommingtekens2"/>
      </w:pPr>
      <w:r w:rsidRPr="007E6B78">
        <w:t>de tekststructuur voor het Lichaam van een Regeling van juridisch authentieke documenten d</w:t>
      </w:r>
      <w:r>
        <w:t>ie</w:t>
      </w:r>
      <w:r w:rsidRPr="007E6B78">
        <w:t xml:space="preserve"> geen artikelen bevat</w:t>
      </w:r>
      <w:r>
        <w:t>;</w:t>
      </w:r>
    </w:p>
    <w:p w14:paraId="4D7DEEC6" w14:textId="77777777" w:rsidR="00713915" w:rsidRDefault="00D9742C" w:rsidP="00713915">
      <w:pPr>
        <w:pStyle w:val="Opsommingtekens2"/>
      </w:pPr>
      <w:r w:rsidRPr="00A259A3">
        <w:t>de tekststructuur voor</w:t>
      </w:r>
      <w:r>
        <w:t xml:space="preserve"> onderdelen van Regeling en Besluit buiten het Lichaam.</w:t>
      </w:r>
    </w:p>
    <w:p w14:paraId="733DF10D" w14:textId="77777777" w:rsidR="00713915" w:rsidRDefault="00D9742C" w:rsidP="00713915">
      <w:r>
        <w:t xml:space="preserve">Opgemerkt wordt dat er ook </w:t>
      </w:r>
      <w:r w:rsidRPr="001C1D34">
        <w:t xml:space="preserve">in het </w:t>
      </w:r>
      <w:r>
        <w:t>L</w:t>
      </w:r>
      <w:r w:rsidRPr="001C1D34">
        <w:t xml:space="preserve">ichaam van een Besluit </w:t>
      </w:r>
      <w:r>
        <w:t xml:space="preserve">artikelen voorkomen. Deze artikelen vallen echter niet onder het begrip Artikelstructuur. Dat de elementen van de Vrijetekststructuur worden gebruikt </w:t>
      </w:r>
      <w:r w:rsidRPr="00401354">
        <w:t xml:space="preserve">buiten het </w:t>
      </w:r>
      <w:r>
        <w:t>L</w:t>
      </w:r>
      <w:r w:rsidRPr="00401354">
        <w:t xml:space="preserve">ichaam </w:t>
      </w:r>
      <w:r w:rsidRPr="00D401E2">
        <w:t xml:space="preserve">geldt zowel voor </w:t>
      </w:r>
      <w:r>
        <w:t>omgevingsdocumenten</w:t>
      </w:r>
      <w:r w:rsidRPr="00D401E2">
        <w:t xml:space="preserve"> met Artikelstructuur als voor omgevingsdocumenten met Vrijetekststructuur</w:t>
      </w:r>
      <w:r>
        <w:t>, en zowel voor</w:t>
      </w:r>
      <w:r w:rsidRPr="00D401E2">
        <w:t xml:space="preserve"> </w:t>
      </w:r>
      <w:r>
        <w:t>Regeling als Besluit.</w:t>
      </w:r>
      <w:r w:rsidRPr="007B60F8">
        <w:t xml:space="preserve"> </w:t>
      </w:r>
      <w:r>
        <w:br/>
      </w:r>
    </w:p>
    <w:p w14:paraId="2A5578BC" w14:textId="2CA8D17A" w:rsidR="00713915" w:rsidRDefault="00D9742C" w:rsidP="00713915">
      <w:r>
        <w:t xml:space="preserve">In het vervolg van dit hoofdstuk is vastgelegd welke modellen voor Besluit en </w:t>
      </w:r>
      <w:r w:rsidRPr="00AD7405">
        <w:t xml:space="preserve">Regeling </w:t>
      </w:r>
      <w:r>
        <w:t xml:space="preserve">gebruikt moeten worden </w:t>
      </w:r>
      <w:r w:rsidRPr="00825BAD">
        <w:t xml:space="preserve">en welke bijzondere bepalingen gelden voor </w:t>
      </w:r>
      <w:r w:rsidR="003D7F5B">
        <w:fldChar w:fldCharType="begin"/>
      </w:r>
      <w:r w:rsidR="003D7F5B">
        <w:instrText xml:space="preserve"> DOCVARIABLE ID01+ </w:instrText>
      </w:r>
      <w:r w:rsidR="003D7F5B">
        <w:fldChar w:fldCharType="separate"/>
      </w:r>
      <w:r w:rsidR="000B31CB">
        <w:t>het projectbesluit</w:t>
      </w:r>
      <w:r w:rsidR="003D7F5B">
        <w:fldChar w:fldCharType="end"/>
      </w:r>
      <w:r>
        <w:t xml:space="preserve">. In hoofdstuk </w:t>
      </w:r>
      <w:r w:rsidRPr="000B31CB">
        <w:rPr>
          <w:rStyle w:val="Verwijzing"/>
        </w:rPr>
        <w:fldChar w:fldCharType="begin"/>
      </w:r>
      <w:r w:rsidRPr="000B31CB">
        <w:rPr>
          <w:rStyle w:val="Verwijzing"/>
        </w:rPr>
        <w:instrText xml:space="preserve"> REF _Ref_78342923d4970b654543d726a31456da_1 \r \h </w:instrText>
      </w:r>
      <w:r w:rsidRPr="000B31CB">
        <w:rPr>
          <w:rStyle w:val="Verwijzing"/>
        </w:rPr>
      </w:r>
      <w:r w:rsidRPr="000B31CB">
        <w:rPr>
          <w:rStyle w:val="Verwijzing"/>
        </w:rPr>
        <w:fldChar w:fldCharType="separate"/>
      </w:r>
      <w:r w:rsidR="00816BCB">
        <w:rPr>
          <w:rStyle w:val="Verwijzing"/>
        </w:rPr>
        <w:t>5</w:t>
      </w:r>
      <w:r w:rsidRPr="000B31CB">
        <w:rPr>
          <w:rStyle w:val="Verwijzing"/>
        </w:rPr>
        <w:fldChar w:fldCharType="end"/>
      </w:r>
      <w:r>
        <w:t xml:space="preserve"> zijn de STOP-tekststructuren en de toepassing daarvan op </w:t>
      </w:r>
      <w:r w:rsidR="003D7F5B">
        <w:fldChar w:fldCharType="begin"/>
      </w:r>
      <w:r w:rsidR="003D7F5B">
        <w:instrText xml:space="preserve"> DOCVARIABLE ID01+ </w:instrText>
      </w:r>
      <w:r w:rsidR="003D7F5B">
        <w:fldChar w:fldCharType="separate"/>
      </w:r>
      <w:r w:rsidR="000B31CB">
        <w:t>het projectbesluit</w:t>
      </w:r>
      <w:r w:rsidR="003D7F5B">
        <w:fldChar w:fldCharType="end"/>
      </w:r>
      <w:r>
        <w:t xml:space="preserve"> beschreven.</w:t>
      </w:r>
    </w:p>
    <w:p w14:paraId="64B1CDF0" w14:textId="02D2C6CB" w:rsidR="00713915" w:rsidRPr="00F03DD9" w:rsidRDefault="00D9742C" w:rsidP="00713915">
      <w:pPr>
        <w:pStyle w:val="Kop3"/>
      </w:pPr>
      <w:bookmarkStart w:id="64" w:name="_Ref74065146"/>
      <w:bookmarkStart w:id="65" w:name="_Ref74065746"/>
      <w:bookmarkStart w:id="66" w:name="_Toc75500162"/>
      <w:r w:rsidRPr="00F03DD9">
        <w:t xml:space="preserve">De vormgeving van </w:t>
      </w:r>
      <w:r w:rsidRPr="006B5FB5">
        <w:t xml:space="preserve">Besluit en Regeling </w:t>
      </w:r>
      <w:r w:rsidRPr="00F03DD9">
        <w:t>bij omgevingsdocumenten met Vrijetekststructuur</w:t>
      </w:r>
      <w:bookmarkEnd w:id="64"/>
      <w:bookmarkEnd w:id="65"/>
      <w:bookmarkEnd w:id="66"/>
    </w:p>
    <w:p w14:paraId="14365A70" w14:textId="77777777" w:rsidR="00713915" w:rsidRPr="00F03DD9" w:rsidRDefault="00D9742C" w:rsidP="00713915">
      <w:pPr>
        <w:pStyle w:val="Kop4"/>
      </w:pPr>
      <w:bookmarkStart w:id="67" w:name="_Toc75500163"/>
      <w:r w:rsidRPr="00F03DD9">
        <w:t>Inleiding</w:t>
      </w:r>
      <w:bookmarkEnd w:id="67"/>
    </w:p>
    <w:p w14:paraId="7C5CCFF2" w14:textId="56197925" w:rsidR="00030D6F" w:rsidRDefault="00D9742C" w:rsidP="00713915">
      <w:r w:rsidRPr="00F03DD9">
        <w:t>Bij het opstellen en wijzigen van omgevingsdocumenten werkt het bevoegd gezag in de eigen software aan het omgevingsdocument in Regeling-vorm: de volledige inhoud van het omgevingsdocument. Met de volledige inhoud wordt bedoeld: alle divisies (en onderliggende elementen en inhoud), alle informatieobjecten en alle IMOW-informatie.</w:t>
      </w:r>
    </w:p>
    <w:p w14:paraId="7D916D6C" w14:textId="0FA2642A" w:rsidR="00713915" w:rsidRPr="00F03DD9" w:rsidRDefault="00D9742C" w:rsidP="00713915">
      <w:r w:rsidRPr="00F03DD9">
        <w:t xml:space="preserve">Voorafgaand aan de terinzagelegging van een ontwerpbesluit en voorafgaand aan (en eventueel ook na) het nemen van een definitief besluit genereert de software van het bevoegd gezag uit die Regeling een Besluit. In het geval van een besluit tot het instellen van een nieuwe Regeling genereert de software een Besluit met daarin de volledige nieuwe Regeling, in het geval van een wijzigingsbesluit genereert de software een Besluit dat in renvooiweergave de wijzigingen bevat van de bestaande Regelingversie naar de nieuwe Regelingversie, oftewel een overzicht van de wijzigingen die het besluit aanbrengt in de bestaande Regeling. Naast het onderdeel met de nieuwe Regeling of de wijzigingen in de Regeling, bevat het Besluit ook andere onderdelen, zoals de ondertekening, motivering en bijlagen. Het bevoegd gezag levert het Besluit aan de LVBB aan. De LVBB zorgt ervoor dat het aangeleverde Besluit bekend gemaakt wordt en genereert met behulp van het Besluit </w:t>
      </w:r>
      <w:r w:rsidRPr="00F03DD9">
        <w:lastRenderedPageBreak/>
        <w:t xml:space="preserve">een nieuwe RegelingVersie, oftewel een nieuwe geconsolideerde Regeling. Om het de LVBB mogelijk te maken om die verwerkingen te doen stelt STOP eisen aan de vormgeving van de tekst van Regeling en Besluit. Die eisen zijn vastgelegd in </w:t>
      </w:r>
      <w:r>
        <w:t>model</w:t>
      </w:r>
      <w:r w:rsidRPr="00F03DD9">
        <w:t xml:space="preserve">len voor Regeling en </w:t>
      </w:r>
      <w:r>
        <w:t>model</w:t>
      </w:r>
      <w:r w:rsidRPr="00F03DD9">
        <w:t>len voor Besluit.</w:t>
      </w:r>
    </w:p>
    <w:p w14:paraId="4F1FC224" w14:textId="77777777" w:rsidR="00713915" w:rsidRDefault="00D9742C" w:rsidP="00713915">
      <w:pPr>
        <w:pStyle w:val="Kop4"/>
      </w:pPr>
      <w:bookmarkStart w:id="68" w:name="_Toc75500164"/>
      <w:r w:rsidRPr="00F03DD9">
        <w:t>Besluit</w:t>
      </w:r>
      <w:bookmarkEnd w:id="68"/>
    </w:p>
    <w:p w14:paraId="1067CD4D" w14:textId="47610F09" w:rsidR="00713915" w:rsidRDefault="00D9742C" w:rsidP="00713915">
      <w:r>
        <w:t xml:space="preserve">In paragraaf </w:t>
      </w:r>
      <w:r w:rsidRPr="000B31CB">
        <w:rPr>
          <w:rStyle w:val="Verwijzing"/>
        </w:rPr>
        <w:fldChar w:fldCharType="begin"/>
      </w:r>
      <w:r w:rsidRPr="000B31CB">
        <w:rPr>
          <w:rStyle w:val="Verwijzing"/>
        </w:rPr>
        <w:instrText xml:space="preserve"> REF _Ref_794988e75085ca71597085fdec6930ac_1 \r \h </w:instrText>
      </w:r>
      <w:r w:rsidRPr="000B31CB">
        <w:rPr>
          <w:rStyle w:val="Verwijzing"/>
        </w:rPr>
      </w:r>
      <w:r w:rsidRPr="000B31CB">
        <w:rPr>
          <w:rStyle w:val="Verwijzing"/>
        </w:rPr>
        <w:fldChar w:fldCharType="separate"/>
      </w:r>
      <w:r w:rsidR="00816BCB">
        <w:rPr>
          <w:rStyle w:val="Verwijzing"/>
        </w:rPr>
        <w:t>4.3.2.1</w:t>
      </w:r>
      <w:r w:rsidRPr="000B31CB">
        <w:rPr>
          <w:rStyle w:val="Verwijzing"/>
        </w:rPr>
        <w:fldChar w:fldCharType="end"/>
      </w:r>
      <w:r>
        <w:t xml:space="preserve"> is de norm voor </w:t>
      </w:r>
      <w:r w:rsidRPr="00896929">
        <w:t xml:space="preserve">de toepassing van </w:t>
      </w:r>
      <w:r>
        <w:t xml:space="preserve">het STOP-model BesluitCompact op </w:t>
      </w:r>
      <w:r w:rsidR="003D7F5B">
        <w:fldChar w:fldCharType="begin"/>
      </w:r>
      <w:r w:rsidR="003D7F5B">
        <w:instrText xml:space="preserve"> DOCVARIABLE ID01+ </w:instrText>
      </w:r>
      <w:r w:rsidR="003D7F5B">
        <w:fldChar w:fldCharType="separate"/>
      </w:r>
      <w:r w:rsidR="000B31CB">
        <w:t>het projectbesluit</w:t>
      </w:r>
      <w:r w:rsidR="003D7F5B">
        <w:fldChar w:fldCharType="end"/>
      </w:r>
      <w:r>
        <w:t xml:space="preserve"> vastgelegd: welke elementen moeten respectievelijk mogen worden gebruikt en hoe vaak kunnen ze voorkomen. Paragraaf </w:t>
      </w:r>
      <w:r w:rsidRPr="000B31CB">
        <w:rPr>
          <w:rStyle w:val="Verwijzing"/>
        </w:rPr>
        <w:fldChar w:fldCharType="begin"/>
      </w:r>
      <w:r w:rsidRPr="000B31CB">
        <w:rPr>
          <w:rStyle w:val="Verwijzing"/>
        </w:rPr>
        <w:instrText xml:space="preserve"> REF _Ref_4f4b8bf1da5dbb6dd093bdd214e44238_1 \r \h </w:instrText>
      </w:r>
      <w:r w:rsidRPr="000B31CB">
        <w:rPr>
          <w:rStyle w:val="Verwijzing"/>
        </w:rPr>
      </w:r>
      <w:r w:rsidRPr="000B31CB">
        <w:rPr>
          <w:rStyle w:val="Verwijzing"/>
        </w:rPr>
        <w:fldChar w:fldCharType="separate"/>
      </w:r>
      <w:r w:rsidR="00816BCB">
        <w:rPr>
          <w:rStyle w:val="Verwijzing"/>
        </w:rPr>
        <w:t>4.3.2.2</w:t>
      </w:r>
      <w:r w:rsidRPr="000B31CB">
        <w:rPr>
          <w:rStyle w:val="Verwijzing"/>
        </w:rPr>
        <w:fldChar w:fldCharType="end"/>
      </w:r>
      <w:r>
        <w:t xml:space="preserve"> geeft een uitgebreide toelichting op de elementen van het Besluit, waaronder ook tips over het al dan niet gebruikelijk zijn van een bepaald element. In paragraaf </w:t>
      </w:r>
      <w:r w:rsidRPr="000B31CB">
        <w:rPr>
          <w:rStyle w:val="Verwijzing"/>
        </w:rPr>
        <w:fldChar w:fldCharType="begin"/>
      </w:r>
      <w:r w:rsidRPr="000B31CB">
        <w:rPr>
          <w:rStyle w:val="Verwijzing"/>
        </w:rPr>
        <w:instrText xml:space="preserve"> REF _Ref_3104f07fa0b0535a5c0638a355e5a3b4_1 \r \h </w:instrText>
      </w:r>
      <w:r w:rsidRPr="000B31CB">
        <w:rPr>
          <w:rStyle w:val="Verwijzing"/>
        </w:rPr>
      </w:r>
      <w:r w:rsidRPr="000B31CB">
        <w:rPr>
          <w:rStyle w:val="Verwijzing"/>
        </w:rPr>
        <w:fldChar w:fldCharType="separate"/>
      </w:r>
      <w:r w:rsidR="00816BCB">
        <w:rPr>
          <w:rStyle w:val="Verwijzing"/>
        </w:rPr>
        <w:t>4.3.2.3</w:t>
      </w:r>
      <w:r w:rsidRPr="000B31CB">
        <w:rPr>
          <w:rStyle w:val="Verwijzing"/>
        </w:rPr>
        <w:fldChar w:fldCharType="end"/>
      </w:r>
      <w:r>
        <w:t xml:space="preserve"> worden norm en toelichting concreet gemaakt met een voorbeeld.</w:t>
      </w:r>
    </w:p>
    <w:p w14:paraId="793BBDDD" w14:textId="77777777" w:rsidR="00713915" w:rsidRDefault="00D9742C" w:rsidP="00713915">
      <w:r>
        <w:t>Opgemerkt wordt dat de STOP-modellen voor Besluit en Regeling XML-modellen zijn. Met de in de volgende paragrafen genoemde elementen worden dus (STOP-)XML-elementen bedoeld.</w:t>
      </w:r>
    </w:p>
    <w:p w14:paraId="03EFBEA6" w14:textId="77777777" w:rsidR="00713915" w:rsidRPr="00A32D30" w:rsidRDefault="00D9742C" w:rsidP="00713915">
      <w:r w:rsidRPr="00333EB7">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1F71A76B" w14:textId="77777777" w:rsidR="00713915" w:rsidRPr="00F03DD9" w:rsidRDefault="00D9742C" w:rsidP="00713915">
      <w:pPr>
        <w:pStyle w:val="Kop5"/>
      </w:pPr>
      <w:bookmarkStart w:id="69" w:name="_Ref_794988e75085ca71597085fdec6930ac_1"/>
      <w:bookmarkStart w:id="70" w:name="_Ref_794988e75085ca71597085fdec6930ac_2"/>
      <w:bookmarkStart w:id="71" w:name="_Ref_794988e75085ca71597085fdec6930ac_3"/>
      <w:bookmarkStart w:id="72" w:name="_Ref_794988e75085ca71597085fdec6930ac_4"/>
      <w:bookmarkStart w:id="73" w:name="_Ref_794988e75085ca71597085fdec6930ac_5"/>
      <w:bookmarkStart w:id="74" w:name="_Toc75500165"/>
      <w:r w:rsidRPr="00F03DD9">
        <w:t>Norm</w:t>
      </w:r>
      <w:bookmarkEnd w:id="69"/>
      <w:bookmarkEnd w:id="70"/>
      <w:bookmarkEnd w:id="71"/>
      <w:bookmarkEnd w:id="72"/>
      <w:bookmarkEnd w:id="73"/>
      <w:bookmarkEnd w:id="74"/>
    </w:p>
    <w:p w14:paraId="663087CA" w14:textId="2AC836F7" w:rsidR="00713915" w:rsidRPr="00F03DD9" w:rsidRDefault="00D9742C" w:rsidP="00713915">
      <w:r w:rsidRPr="00F03DD9">
        <w:t xml:space="preserve">Voor een besluit tot vaststelling of wijziging van </w:t>
      </w:r>
      <w:r w:rsidRPr="007B60F8">
        <w:fldChar w:fldCharType="begin"/>
      </w:r>
      <w:r w:rsidRPr="00F03DD9">
        <w:instrText xml:space="preserve"> DOCVARIABLE ID01+ </w:instrText>
      </w:r>
      <w:r w:rsidRPr="007B60F8">
        <w:fldChar w:fldCharType="separate"/>
      </w:r>
      <w:r w:rsidR="000B31CB">
        <w:t>het projectbesluit</w:t>
      </w:r>
      <w:r w:rsidRPr="007B60F8">
        <w:fldChar w:fldCharType="end"/>
      </w:r>
      <w:r w:rsidRPr="00F03DD9">
        <w:t xml:space="preserve"> moet gebruik gemaakt worden van het model BesluitCompact. Besluit</w:t>
      </w:r>
      <w:r>
        <w:t>Compact bevat</w:t>
      </w:r>
      <w:r w:rsidRPr="00F03DD9">
        <w:t xml:space="preserve"> de volgende elementen:</w:t>
      </w:r>
    </w:p>
    <w:p w14:paraId="6ED63B01" w14:textId="77777777" w:rsidR="00713915" w:rsidRPr="00F03DD9" w:rsidRDefault="00D9742C" w:rsidP="00186356">
      <w:pPr>
        <w:pStyle w:val="Opsommingnummers1"/>
        <w:numPr>
          <w:ilvl w:val="0"/>
          <w:numId w:val="7"/>
        </w:numPr>
      </w:pPr>
      <w:r w:rsidRPr="00280DEF">
        <w:rPr>
          <w:b/>
          <w:bCs/>
        </w:rPr>
        <w:t>RegelingOpschrift</w:t>
      </w:r>
      <w:r w:rsidRPr="008A3D08">
        <w:t>: STOP-</w:t>
      </w:r>
      <w:r w:rsidRPr="00280DEF">
        <w:t>element</w:t>
      </w:r>
      <w:r w:rsidRPr="008A3D08">
        <w:t xml:space="preserve"> dat de officiële titel van het Besluit bevat. Verplicht element. Komt 1 keer voor.</w:t>
      </w:r>
    </w:p>
    <w:p w14:paraId="2BA28169" w14:textId="77777777" w:rsidR="00713915" w:rsidRPr="00F03DD9" w:rsidRDefault="00D9742C" w:rsidP="00713915">
      <w:pPr>
        <w:pStyle w:val="Opsommingnummers1"/>
      </w:pPr>
      <w:r w:rsidRPr="00BD6ED9">
        <w:rPr>
          <w:b/>
          <w:bCs/>
        </w:rPr>
        <w:t>Aanhef</w:t>
      </w:r>
      <w:r w:rsidRPr="00F03DD9">
        <w:t xml:space="preserve">: </w:t>
      </w:r>
      <w:r>
        <w:t>STOP-</w:t>
      </w:r>
      <w:r w:rsidRPr="00F03DD9">
        <w:t xml:space="preserve">element dat een blok tekst aan het begin van een </w:t>
      </w:r>
      <w:r>
        <w:t>Besluit</w:t>
      </w:r>
      <w:r w:rsidRPr="00F03DD9">
        <w:t xml:space="preserve"> bevat. Optioneel element. Komt 0 of 1 keer voor.</w:t>
      </w:r>
    </w:p>
    <w:p w14:paraId="144B704A" w14:textId="77777777" w:rsidR="00713915" w:rsidRPr="00F03DD9" w:rsidRDefault="00D9742C" w:rsidP="00713915">
      <w:pPr>
        <w:pStyle w:val="Opsommingnummers1"/>
      </w:pPr>
      <w:r w:rsidRPr="00BD6ED9">
        <w:rPr>
          <w:b/>
          <w:bCs/>
        </w:rPr>
        <w:t>Lichaam</w:t>
      </w:r>
      <w:r w:rsidRPr="00F03DD9">
        <w:t xml:space="preserve">: </w:t>
      </w:r>
      <w:r>
        <w:t>STOP-element dat het lichaam (</w:t>
      </w:r>
      <w:r w:rsidRPr="00C43935">
        <w:t>oftewel het dictum</w:t>
      </w:r>
      <w:r>
        <w:t>)</w:t>
      </w:r>
      <w:r w:rsidRPr="00C43935">
        <w:t xml:space="preserve"> </w:t>
      </w:r>
      <w:r>
        <w:t>van het Besluit bevat: dat wat het bestuursorgaan vaststelt of wijzigt. V</w:t>
      </w:r>
      <w:r w:rsidRPr="00F03DD9">
        <w:t xml:space="preserve">erplicht element. Komt 1 keer voor. Bestaat voor zowel initieel besluit (besluit dat een regeling instelt) als wijzigingsbesluit (besluit dat een regeling wijzigt) uit de volgende </w:t>
      </w:r>
      <w:r>
        <w:t>elementen</w:t>
      </w:r>
      <w:r w:rsidRPr="00F03DD9">
        <w:t>:</w:t>
      </w:r>
    </w:p>
    <w:p w14:paraId="2D1F83E0" w14:textId="655C726E" w:rsidR="00713915" w:rsidRPr="00F03DD9" w:rsidRDefault="00D9742C" w:rsidP="00713915">
      <w:pPr>
        <w:pStyle w:val="Opsommingtekens2"/>
      </w:pPr>
      <w:r w:rsidRPr="00DE778C">
        <w:rPr>
          <w:i/>
          <w:iCs/>
        </w:rPr>
        <w:t>WijzigArtikel</w:t>
      </w:r>
      <w:r>
        <w:t>: STOP-element dat beschrijft wat wordt vastgesteld of gewijzigd en verwijst naar de WijzigBijlage</w:t>
      </w:r>
      <w:r w:rsidRPr="00F03DD9">
        <w:t xml:space="preserve">. Verplicht element. Komt ten minste 1 keer voor. </w:t>
      </w:r>
      <w:r w:rsidR="00864D53" w:rsidRPr="003522B7">
        <w:t xml:space="preserve">geval van een wijzigingsbesluit en alleen </w:t>
      </w:r>
      <w:r w:rsidR="00864D53" w:rsidRPr="00F92CA4">
        <w:t xml:space="preserve">wanneer </w:t>
      </w:r>
      <w:r w:rsidR="00864D53" w:rsidRPr="000E271F">
        <w:t xml:space="preserve">met dat wijzigingsbesluit </w:t>
      </w:r>
      <w:r w:rsidR="00864D53" w:rsidRPr="0095463F">
        <w:t xml:space="preserve">meerdere wijzigingen </w:t>
      </w:r>
      <w:r w:rsidR="00864D53">
        <w:t xml:space="preserve">in </w:t>
      </w:r>
      <w:r w:rsidR="00864D53" w:rsidRPr="00F92CA4">
        <w:t>dezelfde Regeling worden aangebracht en iedere wijziging een eigen inwerkingtredingsdatum heeft. Iedere wijziging-inwerkingtredingsdatum-combinatie kan dan in een eigen WijzigLid worden ondergebracht.</w:t>
      </w:r>
      <w:r w:rsidRPr="00F03DD9">
        <w:br/>
        <w:t>Ieder WijzigArtikel moet de volgende onderdelen bevatten:</w:t>
      </w:r>
    </w:p>
    <w:p w14:paraId="7E48683C" w14:textId="2A495197" w:rsidR="00030D6F" w:rsidRDefault="00D9742C" w:rsidP="00713915">
      <w:pPr>
        <w:pStyle w:val="Opsommingtekens3"/>
      </w:pPr>
      <w:r w:rsidRPr="00DE778C">
        <w:rPr>
          <w:i/>
          <w:iCs/>
        </w:rPr>
        <w:t>Kop</w:t>
      </w:r>
      <w:r>
        <w:t xml:space="preserve">: STOP-element dat de Kop bevat. Verplicht element. Komt </w:t>
      </w:r>
      <w:r w:rsidRPr="00F03DD9">
        <w:t xml:space="preserve">1 keer voor. Bevat ten minste één van de </w:t>
      </w:r>
      <w:r>
        <w:t xml:space="preserve">Kopelementen </w:t>
      </w:r>
      <w:r w:rsidRPr="00F03DD9">
        <w:t>Label, Nummer en Opschrift; ieder van deze onderdelen komt 0 of 1 keer voor.</w:t>
      </w:r>
    </w:p>
    <w:p w14:paraId="4C741339" w14:textId="3AD3D330" w:rsidR="00713915" w:rsidRDefault="00D9742C" w:rsidP="00713915">
      <w:pPr>
        <w:pStyle w:val="Opsommingtekens3"/>
      </w:pPr>
      <w:r w:rsidRPr="00DE778C">
        <w:rPr>
          <w:i/>
          <w:iCs/>
        </w:rPr>
        <w:t>Wat</w:t>
      </w:r>
      <w:r>
        <w:t>: STOP-element dat bevat:</w:t>
      </w:r>
    </w:p>
    <w:p w14:paraId="2DC91596" w14:textId="59CBDCD4" w:rsidR="00030D6F" w:rsidRDefault="00D9742C" w:rsidP="00713915">
      <w:pPr>
        <w:pStyle w:val="Opsommingtekens4"/>
      </w:pPr>
      <w:r>
        <w:t xml:space="preserve">een </w:t>
      </w:r>
      <w:r w:rsidRPr="00F03DD9">
        <w:t>tekstuele omschrijving van de vaststelling (in het geval van een initieel besluit) respectievelijk van de wijziging (in het geval van een wijzigingsbesluit)</w:t>
      </w:r>
      <w:r>
        <w:t>; en</w:t>
      </w:r>
    </w:p>
    <w:p w14:paraId="048D0FAC" w14:textId="164DEDB1" w:rsidR="00713915" w:rsidRPr="00F03DD9" w:rsidRDefault="00D9742C" w:rsidP="00713915">
      <w:pPr>
        <w:pStyle w:val="Opsommingtekens4"/>
      </w:pPr>
      <w:r>
        <w:t xml:space="preserve">een verwijzing, </w:t>
      </w:r>
      <w:r w:rsidRPr="00846F46">
        <w:t>zowel</w:t>
      </w:r>
      <w:r>
        <w:t xml:space="preserve"> tekstueel als </w:t>
      </w:r>
      <w:r w:rsidRPr="00F03DD9">
        <w:t>met IntRef</w:t>
      </w:r>
      <w:r>
        <w:t>, naar de WijzigBijlage.</w:t>
      </w:r>
    </w:p>
    <w:p w14:paraId="329EFD4C" w14:textId="77777777" w:rsidR="00713915" w:rsidRDefault="00D9742C" w:rsidP="00713915">
      <w:pPr>
        <w:pStyle w:val="Opsommingtekens2"/>
      </w:pPr>
      <w:r w:rsidRPr="00DE778C">
        <w:rPr>
          <w:i/>
          <w:iCs/>
        </w:rPr>
        <w:t>Artikel</w:t>
      </w:r>
      <w:r>
        <w:t xml:space="preserve">: </w:t>
      </w:r>
      <w:r w:rsidRPr="00BC69A5">
        <w:t>STOP-element dat</w:t>
      </w:r>
      <w:r w:rsidRPr="00F03DD9">
        <w:t xml:space="preserve"> </w:t>
      </w:r>
      <w:r>
        <w:t xml:space="preserve">een regulier artikel bevat. </w:t>
      </w:r>
      <w:r w:rsidRPr="00F03DD9">
        <w:t xml:space="preserve">Verplicht element. Komt ten minste 1 keer voor. </w:t>
      </w:r>
      <w:r>
        <w:br/>
      </w:r>
      <w:r w:rsidRPr="00F03DD9">
        <w:t>Ieder Artikel moet de volgende onderdelen bevatten:</w:t>
      </w:r>
    </w:p>
    <w:p w14:paraId="18680ED9" w14:textId="77777777" w:rsidR="00713915" w:rsidRDefault="00D9742C" w:rsidP="00713915">
      <w:pPr>
        <w:pStyle w:val="Opsommingtekens3"/>
      </w:pPr>
      <w:r w:rsidRPr="00DE778C">
        <w:rPr>
          <w:i/>
          <w:iCs/>
        </w:rPr>
        <w:lastRenderedPageBreak/>
        <w:t>Kop</w:t>
      </w:r>
      <w:r w:rsidRPr="009F2C36">
        <w:t>:</w:t>
      </w:r>
      <w:r w:rsidRPr="00942008">
        <w:t xml:space="preserve"> </w:t>
      </w:r>
      <w:r w:rsidRPr="005536D4">
        <w:t xml:space="preserve">STOP-element dat de Kop bevat. </w:t>
      </w:r>
      <w:r>
        <w:t>Verplicht element. Komt 1 keer voor.</w:t>
      </w:r>
      <w:r w:rsidRPr="00942008">
        <w:t xml:space="preserve"> Bevat ten minste één van de Kopelementen Label, Nummer en Opschrift; ieder van deze onderdelen komt 0 of 1 keer voor.</w:t>
      </w:r>
    </w:p>
    <w:p w14:paraId="6B0E642F" w14:textId="77777777" w:rsidR="00713915" w:rsidRPr="00F03DD9" w:rsidRDefault="00D9742C" w:rsidP="00713915">
      <w:pPr>
        <w:pStyle w:val="Opsommingtekens3"/>
      </w:pPr>
      <w:r>
        <w:t xml:space="preserve">Verplichte </w:t>
      </w:r>
      <w:r w:rsidRPr="00846F46">
        <w:t>keuze</w:t>
      </w:r>
      <w:r>
        <w:t xml:space="preserve"> tussen Lid en Inhoud.</w:t>
      </w:r>
    </w:p>
    <w:p w14:paraId="5CB8FC74" w14:textId="7CE39C16" w:rsidR="00030D6F" w:rsidRDefault="00D9742C" w:rsidP="00713915">
      <w:pPr>
        <w:pStyle w:val="Opsommingnummers1"/>
      </w:pPr>
      <w:r w:rsidRPr="00782819">
        <w:rPr>
          <w:b/>
          <w:bCs/>
        </w:rPr>
        <w:t>Sluiting</w:t>
      </w:r>
      <w:r w:rsidRPr="00F03DD9">
        <w:t xml:space="preserve">: </w:t>
      </w:r>
      <w:r>
        <w:t>STOP-</w:t>
      </w:r>
      <w:r w:rsidRPr="00F03DD9">
        <w:t>element dat het Besluit afsluit</w:t>
      </w:r>
      <w:r>
        <w:t xml:space="preserve">. </w:t>
      </w:r>
      <w:r w:rsidRPr="00F03DD9">
        <w:t>Optioneel element. Komt 0 of 1 keer voor.</w:t>
      </w:r>
      <w:r>
        <w:t xml:space="preserve"> De tekst van de Sluiting staat in een of meer reguliere Alinea’s.</w:t>
      </w:r>
      <w:r w:rsidRPr="00F03DD9">
        <w:t xml:space="preserve"> </w:t>
      </w:r>
      <w:r>
        <w:t xml:space="preserve">Ook kan gebruik gemaakt worden van </w:t>
      </w:r>
      <w:r w:rsidRPr="00F03DD9">
        <w:t xml:space="preserve">de optionele elementen </w:t>
      </w:r>
      <w:r>
        <w:t>S</w:t>
      </w:r>
      <w:r w:rsidRPr="00F03DD9">
        <w:t>lotformuler</w:t>
      </w:r>
      <w:r>
        <w:t>ing</w:t>
      </w:r>
      <w:r w:rsidRPr="00F03DD9">
        <w:t xml:space="preserve">, </w:t>
      </w:r>
      <w:r>
        <w:t>D</w:t>
      </w:r>
      <w:r w:rsidRPr="00F03DD9">
        <w:t xml:space="preserve">agtekening en </w:t>
      </w:r>
      <w:r>
        <w:t>O</w:t>
      </w:r>
      <w:r w:rsidRPr="00F03DD9">
        <w:t>ndertekening.</w:t>
      </w:r>
    </w:p>
    <w:p w14:paraId="34222420" w14:textId="3FB9D83D" w:rsidR="00713915" w:rsidRPr="00F03DD9" w:rsidRDefault="00D9742C" w:rsidP="00713915">
      <w:pPr>
        <w:pStyle w:val="Opsommingnummers1"/>
      </w:pPr>
      <w:r w:rsidRPr="00CD7B4C">
        <w:rPr>
          <w:b/>
          <w:bCs/>
        </w:rPr>
        <w:t>WijzigBijlage</w:t>
      </w:r>
      <w:r w:rsidRPr="00F03DD9">
        <w:t xml:space="preserve">: </w:t>
      </w:r>
      <w:r>
        <w:t>STOP-</w:t>
      </w:r>
      <w:r w:rsidRPr="00F03DD9">
        <w:t xml:space="preserve">element dat voor </w:t>
      </w:r>
      <w:r>
        <w:t xml:space="preserve">een </w:t>
      </w:r>
      <w:r w:rsidRPr="00F03DD9">
        <w:t xml:space="preserve">initieel besluit </w:t>
      </w:r>
      <w:r w:rsidRPr="009E1E47">
        <w:t>de inhoud van de instelling</w:t>
      </w:r>
      <w:r>
        <w:t xml:space="preserve"> </w:t>
      </w:r>
      <w:r w:rsidRPr="009E1E47">
        <w:t xml:space="preserve">van de Regeling </w:t>
      </w:r>
      <w:r>
        <w:t>en voor een</w:t>
      </w:r>
      <w:r w:rsidRPr="00F03DD9">
        <w:t xml:space="preserve"> wijzigingsbesluit de wijzigingen van een versie van de Regeling bevat. Verplicht element. Komt ten minste 1 keer voor.</w:t>
      </w:r>
      <w:r w:rsidRPr="00F03DD9">
        <w:br/>
      </w:r>
      <w:r>
        <w:t>Een</w:t>
      </w:r>
      <w:r w:rsidRPr="00F03DD9">
        <w:t xml:space="preserve"> WijzigBijlage bevat</w:t>
      </w:r>
      <w:r>
        <w:t xml:space="preserve"> </w:t>
      </w:r>
      <w:r w:rsidRPr="00C662DC">
        <w:t>de volgende elementen</w:t>
      </w:r>
      <w:r w:rsidRPr="00F03DD9">
        <w:t>:</w:t>
      </w:r>
    </w:p>
    <w:p w14:paraId="1CD0B618" w14:textId="77777777" w:rsidR="00713915" w:rsidRPr="00F03DD9" w:rsidRDefault="00D9742C" w:rsidP="00713915">
      <w:pPr>
        <w:pStyle w:val="Opsommingtekens2"/>
      </w:pPr>
      <w:r w:rsidRPr="00333656">
        <w:rPr>
          <w:i/>
          <w:iCs/>
        </w:rPr>
        <w:t>Kop</w:t>
      </w:r>
      <w:r w:rsidRPr="009F2C36">
        <w:t>:</w:t>
      </w:r>
      <w:r w:rsidRPr="00F03DD9">
        <w:t xml:space="preserve"> </w:t>
      </w:r>
      <w:r w:rsidRPr="005536D4">
        <w:t xml:space="preserve">STOP-element dat de Kop bevat. </w:t>
      </w:r>
      <w:r w:rsidRPr="00F03DD9">
        <w:t>Verplicht element. Komt 1 keer voor. Bevat ten minste één van de onderdelen Label, Nummer en Opschrift; ieder van deze onderdelen komt 0 of 1 keer voor.</w:t>
      </w:r>
      <w:r>
        <w:t xml:space="preserve"> </w:t>
      </w:r>
      <w:r w:rsidRPr="007C723A">
        <w:t>Optioneel kan het element Subtitel worden toegevoegd.</w:t>
      </w:r>
    </w:p>
    <w:p w14:paraId="0DE681BA" w14:textId="77777777" w:rsidR="00713915" w:rsidRPr="00F03DD9" w:rsidRDefault="00D9742C" w:rsidP="00713915">
      <w:pPr>
        <w:pStyle w:val="Opsommingtekens2"/>
      </w:pPr>
      <w:r w:rsidRPr="00F03DD9">
        <w:t>Een verplichte keuze uit:</w:t>
      </w:r>
    </w:p>
    <w:p w14:paraId="09AD1EB1" w14:textId="42E7E77C" w:rsidR="00030D6F" w:rsidRPr="00F03DD9" w:rsidRDefault="00D9742C" w:rsidP="00713915">
      <w:pPr>
        <w:pStyle w:val="Opsommingtekens3"/>
      </w:pPr>
      <w:r w:rsidRPr="00333656">
        <w:rPr>
          <w:i/>
          <w:iCs/>
        </w:rPr>
        <w:t>WijzigBijlage/</w:t>
      </w:r>
      <w:r w:rsidRPr="00D34262">
        <w:rPr>
          <w:i/>
          <w:iCs/>
        </w:rPr>
        <w:t>RegelingVrijetekst</w:t>
      </w:r>
      <w:r w:rsidRPr="00F03DD9">
        <w:t xml:space="preserve">: </w:t>
      </w:r>
      <w:r>
        <w:t>STOP-</w:t>
      </w:r>
      <w:r w:rsidRPr="00F03DD9">
        <w:t>element dat</w:t>
      </w:r>
      <w:r w:rsidRPr="00F03DD9" w:rsidDel="00A5395F">
        <w:t xml:space="preserve"> </w:t>
      </w:r>
      <w:r w:rsidRPr="00F03DD9">
        <w:t xml:space="preserve">de </w:t>
      </w:r>
      <w:r>
        <w:t xml:space="preserve">volledige </w:t>
      </w:r>
      <w:r w:rsidRPr="00F03DD9">
        <w:t xml:space="preserve">tekst van de initiële regeling bevat. Onder voorwaarde verplicht element: alleen te gebruiken bij een initieel besluit;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p>
    <w:p w14:paraId="53D0B9CD" w14:textId="517F2313" w:rsidR="00713915" w:rsidRPr="00F03DD9" w:rsidRDefault="00D9742C" w:rsidP="00713915">
      <w:pPr>
        <w:pStyle w:val="Opsommingtekens3"/>
      </w:pPr>
      <w:r w:rsidRPr="00333656">
        <w:rPr>
          <w:i/>
          <w:iCs/>
        </w:rPr>
        <w:t>WijzigBijlage/RegelingMutatie</w:t>
      </w:r>
      <w:r w:rsidRPr="00F03DD9">
        <w:t xml:space="preserve">: </w:t>
      </w:r>
      <w:r>
        <w:t>STOP-</w:t>
      </w:r>
      <w:r w:rsidRPr="00F03DD9">
        <w:t xml:space="preserve">element dat de wijzigingen tussen twee RegelingVersies in was-wordt oftewel renvooiweergave bevat. Onder voorwaarde verplicht element: alleen te gebruiken bij een wijzigingsbesluit;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r w:rsidRPr="00F03DD9">
        <w:br/>
        <w:t>Per onderdeel moet een keuze gemaakt worden tussen:</w:t>
      </w:r>
    </w:p>
    <w:p w14:paraId="0974BE40" w14:textId="77777777" w:rsidR="00713915" w:rsidRPr="00514D8D" w:rsidRDefault="00D9742C" w:rsidP="00713915">
      <w:pPr>
        <w:pStyle w:val="Opsommingtekens4"/>
      </w:pPr>
      <w:r w:rsidRPr="00514D8D">
        <w:t>VoegToe: element dat aangeeft dat een tekstonderdeel aan een bestaande Regeling wordt toegevoegd, op welke plaats en op welke wijze;</w:t>
      </w:r>
    </w:p>
    <w:p w14:paraId="76EB5565" w14:textId="55A864AD" w:rsidR="00030D6F" w:rsidRPr="00514D8D" w:rsidRDefault="00D9742C" w:rsidP="00713915">
      <w:pPr>
        <w:pStyle w:val="Opsommingtekens4"/>
      </w:pPr>
      <w:r w:rsidRPr="00514D8D">
        <w:t>Vervang: element dat aangeeft dat het onderdeel een tekstonderdeel in een bestaande Regeling vervangt;</w:t>
      </w:r>
    </w:p>
    <w:p w14:paraId="1F130DEB" w14:textId="3D38041E" w:rsidR="00713915" w:rsidRPr="00514D8D" w:rsidRDefault="00D9742C" w:rsidP="00713915">
      <w:pPr>
        <w:pStyle w:val="Opsommingtekens4"/>
      </w:pPr>
      <w:r w:rsidRPr="00514D8D">
        <w:t>VervangKop: element dat aangeeft dat (de tekstuele inhoud van) een Kop wordt gewijzigd;</w:t>
      </w:r>
    </w:p>
    <w:p w14:paraId="3909B7A1" w14:textId="77777777" w:rsidR="00713915" w:rsidRPr="00F03DD9" w:rsidRDefault="00D9742C" w:rsidP="00713915">
      <w:pPr>
        <w:pStyle w:val="Opsommingtekens4"/>
      </w:pPr>
      <w:r w:rsidRPr="00514D8D">
        <w:t>Verwijder: element</w:t>
      </w:r>
      <w:r w:rsidRPr="00F03DD9">
        <w:t xml:space="preserve"> dat aangeeft dat een tekstonderdeel uit een bestaande Regeling wordt verwijderd.</w:t>
      </w:r>
    </w:p>
    <w:p w14:paraId="44D66B5D" w14:textId="77777777" w:rsidR="00713915" w:rsidRDefault="00D9742C" w:rsidP="00713915">
      <w:pPr>
        <w:pStyle w:val="Opsommingnummers1"/>
      </w:pPr>
      <w:r w:rsidRPr="00721D1C">
        <w:rPr>
          <w:b/>
          <w:bCs/>
        </w:rPr>
        <w:t>Bijlage</w:t>
      </w:r>
      <w:r w:rsidRPr="00F03DD9">
        <w:t xml:space="preserve">: </w:t>
      </w:r>
      <w:r>
        <w:t>STOP-</w:t>
      </w:r>
      <w:r w:rsidRPr="00F03DD9">
        <w:t xml:space="preserve">element dat een bijlage </w:t>
      </w:r>
      <w:r>
        <w:t xml:space="preserve">(in dit geval bij het Besluit) </w:t>
      </w:r>
      <w:r w:rsidRPr="00F03DD9">
        <w:t>bevat. Optioneel element. Komt zo vaak voor als gewenst.</w:t>
      </w:r>
      <w:r>
        <w:br/>
        <w:t xml:space="preserve">Voor een Bijlage wordt een keuze gemaakt tussen een bijlage als onderdeel van de tekst in STOP-XML of een bijlage </w:t>
      </w:r>
      <w:r w:rsidRPr="00EF1CC7">
        <w:t>als document-informatieobject</w:t>
      </w:r>
      <w:r>
        <w:t xml:space="preserve">. Een </w:t>
      </w:r>
      <w:r w:rsidRPr="00774918">
        <w:t>bijlage als document-informatieobject</w:t>
      </w:r>
      <w:r w:rsidRPr="00EF1CC7">
        <w:t xml:space="preserve"> </w:t>
      </w:r>
      <w:r>
        <w:t xml:space="preserve">heeft </w:t>
      </w:r>
      <w:r w:rsidRPr="00C43874">
        <w:t xml:space="preserve">de vorm van een PDF-document </w:t>
      </w:r>
      <w:r>
        <w:t xml:space="preserve">en moet </w:t>
      </w:r>
      <w:r w:rsidRPr="00C43874">
        <w:t>voldoen aan de eisen van PDF/A-1a of PDF/A-2a.</w:t>
      </w:r>
      <w:r>
        <w:t xml:space="preserve"> Een Bijlage die in STOP-XML wordt opgesteld, bevat de volgende elementen:</w:t>
      </w:r>
    </w:p>
    <w:p w14:paraId="70E19A63" w14:textId="77777777" w:rsidR="00713915" w:rsidRDefault="00D9742C" w:rsidP="00713915">
      <w:pPr>
        <w:pStyle w:val="Opsommingtekens2"/>
      </w:pPr>
      <w:r w:rsidRPr="0028044C">
        <w:rPr>
          <w:i/>
          <w:iCs/>
        </w:rPr>
        <w:t>Kop</w:t>
      </w:r>
      <w:r w:rsidRPr="005536D4">
        <w:t>:</w:t>
      </w:r>
      <w:r>
        <w:t xml:space="preserve"> </w:t>
      </w:r>
      <w:r w:rsidRPr="005536D4">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423AD7">
        <w:t>Optioneel kan het element Subtitel worden toegevoegd.</w:t>
      </w:r>
    </w:p>
    <w:p w14:paraId="19ECAC5F" w14:textId="6FA8CB1E" w:rsidR="00713915" w:rsidRDefault="00D9742C" w:rsidP="00713915">
      <w:pPr>
        <w:pStyle w:val="Opsommingtekens2"/>
      </w:pPr>
      <w:r w:rsidRPr="00A6073C">
        <w:t>De inhoud van de Bijlage</w:t>
      </w:r>
      <w:r>
        <w:t xml:space="preserve">,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0B31CB">
        <w:rPr>
          <w:rStyle w:val="Verwijzing"/>
        </w:rPr>
        <w:fldChar w:fldCharType="begin"/>
      </w:r>
      <w:r w:rsidRPr="000B31CB">
        <w:rPr>
          <w:rStyle w:val="Verwijzing"/>
        </w:rPr>
        <w:instrText xml:space="preserve"> REF _Ref_23f49fbe509670c8397c244011e1922d_1 \r \h </w:instrText>
      </w:r>
      <w:r w:rsidRPr="000B31CB">
        <w:rPr>
          <w:rStyle w:val="Verwijzing"/>
        </w:rPr>
      </w:r>
      <w:r w:rsidRPr="000B31CB">
        <w:rPr>
          <w:rStyle w:val="Verwijzing"/>
        </w:rPr>
        <w:fldChar w:fldCharType="separate"/>
      </w:r>
      <w:r w:rsidR="00816BCB">
        <w:rPr>
          <w:rStyle w:val="Verwijzing"/>
        </w:rPr>
        <w:t>5.2</w:t>
      </w:r>
      <w:r w:rsidRPr="000B31CB">
        <w:rPr>
          <w:rStyle w:val="Verwijzing"/>
        </w:rPr>
        <w:fldChar w:fldCharType="end"/>
      </w:r>
      <w:r>
        <w:t>.</w:t>
      </w:r>
    </w:p>
    <w:p w14:paraId="279D7B46" w14:textId="77777777" w:rsidR="00713915" w:rsidRPr="00F03DD9" w:rsidRDefault="00D9742C" w:rsidP="00713915">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5F8F0033" w14:textId="77777777" w:rsidR="00713915" w:rsidRDefault="00D9742C" w:rsidP="00713915">
      <w:pPr>
        <w:pStyle w:val="Opsommingnummers1"/>
      </w:pPr>
      <w:r w:rsidRPr="0021229C">
        <w:rPr>
          <w:b/>
          <w:bCs/>
        </w:rPr>
        <w:lastRenderedPageBreak/>
        <w:t>Toelichting</w:t>
      </w:r>
      <w:r w:rsidRPr="00F03DD9">
        <w:t xml:space="preserve">: </w:t>
      </w:r>
      <w:r>
        <w:t>STOP-</w:t>
      </w:r>
      <w:r w:rsidRPr="00F03DD9">
        <w:t>element dat de toelichting op het Besluit 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0C078138" w14:textId="77777777" w:rsidR="00713915" w:rsidRDefault="00D9742C" w:rsidP="00713915">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16F4E8E9" w14:textId="77777777" w:rsidR="00713915" w:rsidRDefault="00D9742C" w:rsidP="00713915">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4C97E286" w14:textId="77777777" w:rsidR="00713915" w:rsidRDefault="00D9742C" w:rsidP="00713915">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79DA0B23" w14:textId="77777777" w:rsidR="00713915" w:rsidRDefault="00D9742C" w:rsidP="00713915">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3CEA4376" w14:textId="44426482" w:rsidR="00713915" w:rsidRDefault="00D9742C" w:rsidP="00713915">
      <w:pPr>
        <w:pStyle w:val="Opsommingtekens4"/>
      </w:pPr>
      <w:r w:rsidRPr="002F6253">
        <w:t xml:space="preserve">De inhoud van de </w:t>
      </w:r>
      <w:r>
        <w:t xml:space="preserve">AlgemeneToelichting,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0B31CB">
        <w:rPr>
          <w:rStyle w:val="Verwijzing"/>
        </w:rPr>
        <w:fldChar w:fldCharType="begin"/>
      </w:r>
      <w:r w:rsidRPr="000B31CB">
        <w:rPr>
          <w:rStyle w:val="Verwijzing"/>
        </w:rPr>
        <w:instrText xml:space="preserve"> REF _Ref_23f49fbe509670c8397c244011e1922d_1 \r \h </w:instrText>
      </w:r>
      <w:r w:rsidRPr="000B31CB">
        <w:rPr>
          <w:rStyle w:val="Verwijzing"/>
        </w:rPr>
      </w:r>
      <w:r w:rsidRPr="000B31CB">
        <w:rPr>
          <w:rStyle w:val="Verwijzing"/>
        </w:rPr>
        <w:fldChar w:fldCharType="separate"/>
      </w:r>
      <w:r w:rsidR="00816BCB">
        <w:rPr>
          <w:rStyle w:val="Verwijzing"/>
        </w:rPr>
        <w:t>5.2</w:t>
      </w:r>
      <w:r w:rsidRPr="000B31CB">
        <w:rPr>
          <w:rStyle w:val="Verwijzing"/>
        </w:rPr>
        <w:fldChar w:fldCharType="end"/>
      </w:r>
      <w:r>
        <w:t>.</w:t>
      </w:r>
    </w:p>
    <w:p w14:paraId="022AE88D" w14:textId="77777777" w:rsidR="00713915" w:rsidRDefault="00D9742C" w:rsidP="00713915">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4328252A" w14:textId="77777777" w:rsidR="00713915" w:rsidRDefault="00D9742C" w:rsidP="00713915">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7626A216" w14:textId="7960EE5B" w:rsidR="00713915" w:rsidRDefault="00D9742C" w:rsidP="00713915">
      <w:pPr>
        <w:pStyle w:val="Opsommingtekens4"/>
      </w:pPr>
      <w:r w:rsidRPr="002F6253">
        <w:t xml:space="preserve">De inhoud van de </w:t>
      </w:r>
      <w:r>
        <w:t xml:space="preserve">ArtikelgewijzeToelichting,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0B31CB">
        <w:rPr>
          <w:rStyle w:val="Verwijzing"/>
        </w:rPr>
        <w:fldChar w:fldCharType="begin"/>
      </w:r>
      <w:r w:rsidRPr="000B31CB">
        <w:rPr>
          <w:rStyle w:val="Verwijzing"/>
        </w:rPr>
        <w:instrText xml:space="preserve"> REF _Ref_23f49fbe509670c8397c244011e1922d_1 \r \h </w:instrText>
      </w:r>
      <w:r w:rsidRPr="000B31CB">
        <w:rPr>
          <w:rStyle w:val="Verwijzing"/>
        </w:rPr>
      </w:r>
      <w:r w:rsidRPr="000B31CB">
        <w:rPr>
          <w:rStyle w:val="Verwijzing"/>
        </w:rPr>
        <w:fldChar w:fldCharType="separate"/>
      </w:r>
      <w:r w:rsidR="00816BCB">
        <w:rPr>
          <w:rStyle w:val="Verwijzing"/>
        </w:rPr>
        <w:t>5.2</w:t>
      </w:r>
      <w:r w:rsidRPr="000B31CB">
        <w:rPr>
          <w:rStyle w:val="Verwijzing"/>
        </w:rPr>
        <w:fldChar w:fldCharType="end"/>
      </w:r>
      <w:r>
        <w:t>.</w:t>
      </w:r>
    </w:p>
    <w:p w14:paraId="43251111" w14:textId="77777777" w:rsidR="00713915" w:rsidRDefault="00D9742C" w:rsidP="00713915">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p>
    <w:p w14:paraId="000C8263" w14:textId="542EEEE3" w:rsidR="00713915" w:rsidRDefault="00D9742C" w:rsidP="00713915">
      <w:pPr>
        <w:pStyle w:val="Opsommingtekens3"/>
      </w:pPr>
      <w:r w:rsidRPr="002F6253">
        <w:t xml:space="preserve">De inhoud van de </w:t>
      </w:r>
      <w:r>
        <w:t xml:space="preserv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0B31CB">
        <w:rPr>
          <w:rStyle w:val="Verwijzing"/>
        </w:rPr>
        <w:fldChar w:fldCharType="begin"/>
      </w:r>
      <w:r w:rsidRPr="000B31CB">
        <w:rPr>
          <w:rStyle w:val="Verwijzing"/>
        </w:rPr>
        <w:instrText xml:space="preserve"> REF _Ref_23f49fbe509670c8397c244011e1922d_1 \r \h </w:instrText>
      </w:r>
      <w:r w:rsidRPr="000B31CB">
        <w:rPr>
          <w:rStyle w:val="Verwijzing"/>
        </w:rPr>
      </w:r>
      <w:r w:rsidRPr="000B31CB">
        <w:rPr>
          <w:rStyle w:val="Verwijzing"/>
        </w:rPr>
        <w:fldChar w:fldCharType="separate"/>
      </w:r>
      <w:r w:rsidR="00816BCB">
        <w:rPr>
          <w:rStyle w:val="Verwijzing"/>
        </w:rPr>
        <w:t>5.2</w:t>
      </w:r>
      <w:r w:rsidRPr="000B31CB">
        <w:rPr>
          <w:rStyle w:val="Verwijzing"/>
        </w:rPr>
        <w:fldChar w:fldCharType="end"/>
      </w:r>
      <w:r>
        <w:t>.</w:t>
      </w:r>
    </w:p>
    <w:p w14:paraId="7AF2AED5" w14:textId="77777777" w:rsidR="00713915" w:rsidRDefault="00D9742C" w:rsidP="00713915">
      <w:pPr>
        <w:pStyle w:val="Opsommingtekens2"/>
      </w:pPr>
      <w:r w:rsidRPr="000B0D49">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4B2A1B4A" w14:textId="77777777" w:rsidR="00713915" w:rsidRPr="00F03DD9" w:rsidRDefault="00D9742C" w:rsidP="00713915">
      <w:pPr>
        <w:pStyle w:val="Opsommingtekens2"/>
      </w:pPr>
      <w:r w:rsidRPr="000B0D49">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2965BB61" w14:textId="77777777" w:rsidR="00713915" w:rsidRDefault="00D9742C" w:rsidP="00713915">
      <w:pPr>
        <w:pStyle w:val="Opsommingnummers1"/>
      </w:pPr>
      <w:r w:rsidRPr="003C1F80">
        <w:rPr>
          <w:b/>
          <w:bCs/>
        </w:rPr>
        <w:t>Artikelgewijze</w:t>
      </w:r>
      <w:r>
        <w:rPr>
          <w:b/>
          <w:bCs/>
        </w:rPr>
        <w:t>T</w:t>
      </w:r>
      <w:r w:rsidRPr="003C1F80">
        <w:rPr>
          <w:b/>
          <w:bCs/>
        </w:rPr>
        <w:t>oelichting</w:t>
      </w:r>
      <w:r w:rsidRPr="00F03DD9">
        <w:t xml:space="preserve">: </w:t>
      </w:r>
      <w:r>
        <w:t>STOP-</w:t>
      </w:r>
      <w:r w:rsidRPr="00F03DD9">
        <w:t xml:space="preserve">element dat de </w:t>
      </w:r>
      <w:r>
        <w:t xml:space="preserve">artikelsgewijze toelichting, oftewel de </w:t>
      </w:r>
      <w:r w:rsidRPr="00F03DD9">
        <w:t xml:space="preserve">toelichting op de artikelen in het Besluit bevat. </w:t>
      </w:r>
      <w:r w:rsidRPr="007B5BAD">
        <w:t>Optioneel element. Komt 0 of 1 keer voor</w:t>
      </w:r>
      <w:r>
        <w:t xml:space="preserve">. </w:t>
      </w:r>
      <w:r w:rsidRPr="00F03DD9">
        <w:t>Dit element wordt gebruikt voor een toelichting die uitsluitend een artikelsgewijze toelichting is.</w:t>
      </w:r>
    </w:p>
    <w:p w14:paraId="3ED23561" w14:textId="77777777" w:rsidR="00713915" w:rsidRDefault="00D9742C" w:rsidP="00713915">
      <w:pPr>
        <w:pStyle w:val="Opsommingnummers1"/>
      </w:pPr>
      <w:r w:rsidRPr="00995E69">
        <w:rPr>
          <w:b/>
          <w:bCs/>
        </w:rPr>
        <w:lastRenderedPageBreak/>
        <w:t>Motivering</w:t>
      </w:r>
      <w:r w:rsidRPr="00F03DD9">
        <w:t xml:space="preserve">: </w:t>
      </w:r>
      <w:r>
        <w:t>STOP-</w:t>
      </w:r>
      <w:r w:rsidRPr="00F03DD9">
        <w:t>element dat de motivering van het Besluit bevat. Optioneel element. Komt 0 of 1 keer voor.</w:t>
      </w:r>
      <w:r>
        <w:br/>
        <w:t xml:space="preserve">Een Motivering bevat </w:t>
      </w:r>
      <w:r w:rsidRPr="00C12A38">
        <w:t>de volgende elementen</w:t>
      </w:r>
      <w:r>
        <w:t>:</w:t>
      </w:r>
    </w:p>
    <w:p w14:paraId="2156AC79" w14:textId="77777777" w:rsidR="00713915" w:rsidRDefault="00D9742C" w:rsidP="00713915">
      <w:pPr>
        <w:pStyle w:val="Opsommingtekens2"/>
      </w:pPr>
      <w:r w:rsidRPr="0028044C">
        <w:rPr>
          <w:i/>
          <w:iCs/>
        </w:rPr>
        <w:t>Kop</w:t>
      </w:r>
      <w:r>
        <w:t xml:space="preserve">: </w:t>
      </w:r>
      <w:r w:rsidRPr="00336E77">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1B697D">
        <w:t>Optioneel kan het element Subtitel worden toegevoegd.</w:t>
      </w:r>
    </w:p>
    <w:p w14:paraId="15235675" w14:textId="3F7FB312" w:rsidR="00713915" w:rsidRDefault="00D9742C" w:rsidP="00713915">
      <w:pPr>
        <w:pStyle w:val="Opsommingtekens2"/>
      </w:pPr>
      <w:r w:rsidRPr="002F6253">
        <w:t xml:space="preserve">De inhoud van de </w:t>
      </w:r>
      <w:r>
        <w:t xml:space="preserve">Motivering,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0B31CB">
        <w:rPr>
          <w:rStyle w:val="Verwijzing"/>
        </w:rPr>
        <w:fldChar w:fldCharType="begin"/>
      </w:r>
      <w:r w:rsidRPr="000B31CB">
        <w:rPr>
          <w:rStyle w:val="Verwijzing"/>
        </w:rPr>
        <w:instrText xml:space="preserve"> REF _Ref_23f49fbe509670c8397c244011e1922d_1 \r \h </w:instrText>
      </w:r>
      <w:r w:rsidRPr="000B31CB">
        <w:rPr>
          <w:rStyle w:val="Verwijzing"/>
        </w:rPr>
      </w:r>
      <w:r w:rsidRPr="000B31CB">
        <w:rPr>
          <w:rStyle w:val="Verwijzing"/>
        </w:rPr>
        <w:fldChar w:fldCharType="separate"/>
      </w:r>
      <w:r w:rsidR="00816BCB">
        <w:rPr>
          <w:rStyle w:val="Verwijzing"/>
        </w:rPr>
        <w:t>5.2</w:t>
      </w:r>
      <w:r w:rsidRPr="000B31CB">
        <w:rPr>
          <w:rStyle w:val="Verwijzing"/>
        </w:rPr>
        <w:fldChar w:fldCharType="end"/>
      </w:r>
      <w:r>
        <w:t>.</w:t>
      </w:r>
    </w:p>
    <w:p w14:paraId="07B87856" w14:textId="77777777" w:rsidR="00713915" w:rsidRDefault="00D9742C" w:rsidP="00713915">
      <w:pPr>
        <w:pStyle w:val="Opsommingtekens2"/>
      </w:pPr>
      <w:r w:rsidRPr="00F47DFC">
        <w:rPr>
          <w:i/>
          <w:iCs/>
        </w:rPr>
        <w:t>Sluiting</w:t>
      </w:r>
      <w:r>
        <w:t xml:space="preserve">: </w:t>
      </w:r>
      <w:r w:rsidRPr="00F47DFC">
        <w:t xml:space="preserve">STOP-element dat </w:t>
      </w:r>
      <w:r>
        <w:t xml:space="preserve">de Motivering </w:t>
      </w:r>
      <w:r w:rsidRPr="00F47DFC">
        <w:t>afsluit. Optioneel element. Komt 0 of 1 keer voor. De tekst van de Sluiting staat in een of meer reguliere Alinea’s. Ook kan gebruik gemaakt worden van de optionele elementen Slotformulering, Dagtekening en Ondertekening.</w:t>
      </w:r>
    </w:p>
    <w:p w14:paraId="263BC63F" w14:textId="382B1884" w:rsidR="00030D6F" w:rsidRPr="00F03DD9" w:rsidRDefault="00D9742C" w:rsidP="00713915">
      <w:pPr>
        <w:pStyle w:val="Opsommingtekens2"/>
      </w:pPr>
      <w:r w:rsidRPr="000F6E53">
        <w:rPr>
          <w:i/>
          <w:iCs/>
        </w:rPr>
        <w:t>Bijlage</w:t>
      </w:r>
      <w:r>
        <w:t xml:space="preserve">: </w:t>
      </w:r>
      <w:r w:rsidRPr="00B5506D">
        <w:t xml:space="preserve">STOP-element dat een bijlage </w:t>
      </w:r>
      <w:r>
        <w:t>(in dit geval bij de Motivering)</w:t>
      </w:r>
      <w:r w:rsidRPr="00B5506D">
        <w:t xml:space="preserve"> bevat.</w:t>
      </w:r>
      <w:r>
        <w:t xml:space="preserve"> </w:t>
      </w:r>
      <w:r w:rsidRPr="007364F1">
        <w:t>Optioneel element. Komt zo vaak voor als gewenst.</w:t>
      </w:r>
      <w:r w:rsidRPr="00B5506D">
        <w:t xml:space="preserve"> Een bijlage bij </w:t>
      </w:r>
      <w:r>
        <w:t>de Motivering</w:t>
      </w:r>
      <w:r w:rsidRPr="00B5506D">
        <w:t xml:space="preserve"> wordt niet geconsolideerd.</w:t>
      </w:r>
    </w:p>
    <w:p w14:paraId="06F2885B" w14:textId="5E311356" w:rsidR="00713915" w:rsidRDefault="00D9742C" w:rsidP="00713915">
      <w:pPr>
        <w:pStyle w:val="Opsommingnummers1"/>
      </w:pPr>
      <w:r w:rsidRPr="003C1F80">
        <w:rPr>
          <w:b/>
          <w:bCs/>
        </w:rPr>
        <w:t>Inhoudsopgave</w:t>
      </w:r>
      <w:r w:rsidRPr="00F03DD9">
        <w:t xml:space="preserve">: </w:t>
      </w:r>
      <w:r>
        <w:t>STOP-</w:t>
      </w:r>
      <w:r w:rsidRPr="00F03DD9">
        <w:t>element dat de inhoudsopgave van het Besluit bevat. Optioneel element. Komt 0 of 1 keer voor</w:t>
      </w:r>
      <w:r>
        <w:t xml:space="preserve">. </w:t>
      </w:r>
      <w:r w:rsidRPr="00F03DD9">
        <w:t>Een inhoudsopgave wordt niet geconsolideerd.</w:t>
      </w:r>
    </w:p>
    <w:p w14:paraId="2165D10B" w14:textId="77777777" w:rsidR="00713915" w:rsidRDefault="00D9742C" w:rsidP="00713915">
      <w:pPr>
        <w:pStyle w:val="Kop5"/>
      </w:pPr>
      <w:bookmarkStart w:id="75" w:name="_Ref_4f4b8bf1da5dbb6dd093bdd214e44238_1"/>
      <w:bookmarkStart w:id="76" w:name="_Toc75500166"/>
      <w:r>
        <w:t>Toelichting</w:t>
      </w:r>
      <w:bookmarkEnd w:id="75"/>
      <w:bookmarkEnd w:id="76"/>
    </w:p>
    <w:p w14:paraId="5A115F7F" w14:textId="6D052CA4" w:rsidR="00713915" w:rsidRDefault="00D9742C" w:rsidP="00713915">
      <w:r>
        <w:t xml:space="preserve">In deze paragraaf worden de elementen toegelicht die moeten respectievelijk kunnen voorkomen in een Besluit dat is opgesteld overeenkomstig het model BesluitCompact. Daarbij wordt de nummering van paragraaf </w:t>
      </w:r>
      <w:r w:rsidRPr="000B31CB">
        <w:rPr>
          <w:rStyle w:val="Verwijzing"/>
        </w:rPr>
        <w:fldChar w:fldCharType="begin"/>
      </w:r>
      <w:r w:rsidRPr="000B31CB">
        <w:rPr>
          <w:rStyle w:val="Verwijzing"/>
        </w:rPr>
        <w:instrText xml:space="preserve"> REF _Ref_794988e75085ca71597085fdec6930ac_2 \r \h </w:instrText>
      </w:r>
      <w:r w:rsidRPr="000B31CB">
        <w:rPr>
          <w:rStyle w:val="Verwijzing"/>
        </w:rPr>
      </w:r>
      <w:r w:rsidRPr="000B31CB">
        <w:rPr>
          <w:rStyle w:val="Verwijzing"/>
        </w:rPr>
        <w:fldChar w:fldCharType="separate"/>
      </w:r>
      <w:r w:rsidR="00816BCB">
        <w:rPr>
          <w:rStyle w:val="Verwijzing"/>
        </w:rPr>
        <w:t>4.3.2.1</w:t>
      </w:r>
      <w:r w:rsidRPr="000B31CB">
        <w:rPr>
          <w:rStyle w:val="Verwijzing"/>
        </w:rPr>
        <w:fldChar w:fldCharType="end"/>
      </w:r>
      <w:r>
        <w:t xml:space="preserve"> gevolgd. In die paragraaf is van ieder element aangegeven of het moet (verplicht) of mag (optioneel) voorkomen; dat wordt in deze toelichting niet herhaald. </w:t>
      </w:r>
      <w:r w:rsidRPr="00F039A0">
        <w:t>De ‘hoofdelementen’ zijn weer vetgedrukt en de ‘subelementen’ schuingedrukt.</w:t>
      </w:r>
    </w:p>
    <w:p w14:paraId="6789766F" w14:textId="77777777" w:rsidR="00713915" w:rsidRDefault="003D7F5B" w:rsidP="00713915"/>
    <w:p w14:paraId="1F915E5D" w14:textId="77777777" w:rsidR="00713915" w:rsidRDefault="00D9742C" w:rsidP="00186356">
      <w:pPr>
        <w:pStyle w:val="Opsommingnummers1"/>
        <w:numPr>
          <w:ilvl w:val="0"/>
          <w:numId w:val="8"/>
        </w:numPr>
      </w:pPr>
      <w:r w:rsidRPr="00280DEF">
        <w:rPr>
          <w:b/>
          <w:bCs/>
        </w:rPr>
        <w:t>RegelingOpschrift</w:t>
      </w:r>
      <w:r w:rsidRPr="008A3D08">
        <w:t>: de officiële titel van het Besluit. Bijvoorbeeld: Vaststelling Omgevingsvisie Utrecht, of Vaststelling Woningbouwprogramma Amsterdam.</w:t>
      </w:r>
    </w:p>
    <w:p w14:paraId="26DDC7B0" w14:textId="77777777" w:rsidR="00713915" w:rsidRDefault="00D9742C" w:rsidP="00713915">
      <w:pPr>
        <w:pStyle w:val="Opsommingnummers1"/>
      </w:pPr>
      <w:r>
        <w:rPr>
          <w:b/>
          <w:bCs/>
        </w:rPr>
        <w:t>Aanhef</w:t>
      </w:r>
      <w:r w:rsidRPr="009E30D6">
        <w:t>:</w:t>
      </w:r>
      <w:r>
        <w:t xml:space="preserve"> blok tekst aan het begin van het Besluit. Hierin kunnen bijvoorbeeld de overwegingen van het bestuursorgaan staan, die voorafgaan aan het daadwerkelijke besluit. Bijvoorbeeld: “Overwegende dat, overeenkomstig artikel 16.26 Omgevingswet en afdeling 3.4 Awb, het ontwerpbesluit tot vaststelling van de omgevingsvisie gedurende zes weken ter inzage heeft gelegen en er 116 zienswijzen zijn ontvangen; </w:t>
      </w:r>
      <w:r>
        <w:br/>
        <w:t>Gelezen het statenvoorstel d.d. 16 mei 2022 waarin wordt voorgesteld aan die zienswijzen gedeeltelijk tegemoet te komen”.</w:t>
      </w:r>
    </w:p>
    <w:p w14:paraId="254283BB" w14:textId="55689E8E" w:rsidR="00713915" w:rsidRDefault="00D9742C" w:rsidP="00713915">
      <w:pPr>
        <w:pStyle w:val="Opsommingnummers1"/>
      </w:pPr>
      <w:r>
        <w:rPr>
          <w:b/>
          <w:bCs/>
        </w:rPr>
        <w:t>Lichaam</w:t>
      </w:r>
      <w:r w:rsidRPr="009E30D6">
        <w:t>:</w:t>
      </w:r>
      <w:r>
        <w:t xml:space="preserve"> het Lichaam van het Besluit, in de bestuurspraktijk ook wel het dictum genoemd. </w:t>
      </w:r>
      <w:r>
        <w:br/>
        <w:t xml:space="preserve">Het Lichaam bevat ten minste één WijzigArtikel. In het WijzigArtikel </w:t>
      </w:r>
      <w:r w:rsidRPr="004E3791">
        <w:t>staat wat het bestuursorgaan besluit vast te stellen of te wijzigen.</w:t>
      </w:r>
      <w:r>
        <w:t xml:space="preserve"> Het WijzigArtikel moet zowel in woorden als machineleesbaar (met IntRef) verwijzen naar de WijzigBijlage, het onderdeel van het besluit waarin de inhoud of wijzigingen van de Regeling staan. </w:t>
      </w:r>
      <w:r w:rsidRPr="00DB3E95">
        <w:t xml:space="preserve">Een voorbeeld van de tekstuele omschrijving en verwijzing bij </w:t>
      </w:r>
      <w:r>
        <w:t xml:space="preserve">de (initiële) </w:t>
      </w:r>
      <w:r w:rsidRPr="00DB3E95">
        <w:t>vaststelling</w:t>
      </w:r>
      <w:r>
        <w:t xml:space="preserve"> van de omgevingsvisie van de provincie Utrecht</w:t>
      </w:r>
      <w:r w:rsidRPr="00DB3E95">
        <w:t>: “De omgevings</w:t>
      </w:r>
      <w:r>
        <w:t>visie</w:t>
      </w:r>
      <w:r w:rsidRPr="00DB3E95">
        <w:t xml:space="preserve"> Utrecht wordt vastgesteld zoals is aangegeven in Bijlage </w:t>
      </w:r>
      <w:r>
        <w:t>I</w:t>
      </w:r>
      <w:r w:rsidRPr="00DB3E95">
        <w:t>”. Een voorbeeld van de tekstuele omschrijving en verwijzing bij een wijziging</w:t>
      </w:r>
      <w:r>
        <w:t xml:space="preserve"> </w:t>
      </w:r>
      <w:r w:rsidRPr="00732BE4">
        <w:t xml:space="preserve">van </w:t>
      </w:r>
      <w:r>
        <w:t xml:space="preserve">het woningbouwprogramma </w:t>
      </w:r>
      <w:r w:rsidRPr="00732BE4">
        <w:t xml:space="preserve">van de </w:t>
      </w:r>
      <w:r>
        <w:t>gemeente Amsterdam</w:t>
      </w:r>
      <w:r w:rsidRPr="00DB3E95">
        <w:t>: “</w:t>
      </w:r>
      <w:r>
        <w:t xml:space="preserve">Het woningbouwprogramma Amsterdam </w:t>
      </w:r>
      <w:r w:rsidRPr="00DB3E95">
        <w:t xml:space="preserve">wordt gewijzigd zoals is aangegeven in Bijlage </w:t>
      </w:r>
      <w:r>
        <w:t>I</w:t>
      </w:r>
      <w:r w:rsidRPr="00DB3E95">
        <w:t>”.</w:t>
      </w:r>
      <w:r>
        <w:t xml:space="preserve"> Het is </w:t>
      </w:r>
      <w:r w:rsidR="000E3E4D" w:rsidRPr="00DF5C2C">
        <w:t xml:space="preserve">onder zeer specifieke omstandigheden </w:t>
      </w:r>
      <w:r>
        <w:t xml:space="preserve">mogelijk om een WijzigArtikel </w:t>
      </w:r>
      <w:r w:rsidRPr="00F07688">
        <w:t>onder</w:t>
      </w:r>
      <w:r>
        <w:t xml:space="preserve"> te </w:t>
      </w:r>
      <w:r w:rsidRPr="00F07688">
        <w:t>verdel</w:t>
      </w:r>
      <w:r>
        <w:t>en</w:t>
      </w:r>
      <w:r w:rsidRPr="00F07688">
        <w:t xml:space="preserve"> in WijzigLeden</w:t>
      </w:r>
      <w:r w:rsidR="000E227A" w:rsidRPr="00DF5C2C">
        <w:t xml:space="preserve">: alleen bij een wijzigingsbesluit en alleen als dat wijzigingsbesluit </w:t>
      </w:r>
      <w:r w:rsidR="000E227A" w:rsidRPr="00DF5C2C">
        <w:lastRenderedPageBreak/>
        <w:t xml:space="preserve">meerdere wijzigingen in dezelfde Regeling aanbrengt die ieder een verschillende inwerkingtredingsdatum </w:t>
      </w:r>
      <w:r w:rsidR="000E227A">
        <w:t xml:space="preserve">(en dus een verschillend Doel, zie daarvoor paragraaf </w:t>
      </w:r>
      <w:r w:rsidR="000E227A" w:rsidRPr="000B31CB">
        <w:rPr>
          <w:rStyle w:val="Verwijzing"/>
        </w:rPr>
        <w:fldChar w:fldCharType="begin"/>
      </w:r>
      <w:r w:rsidR="000E227A" w:rsidRPr="000B31CB">
        <w:rPr>
          <w:rStyle w:val="Verwijzing"/>
        </w:rPr>
        <w:instrText xml:space="preserve"> REF _Ref_c0c51718f5bb7d3fb9ba3a139e48f985_1 \n \h </w:instrText>
      </w:r>
      <w:r w:rsidR="000E227A" w:rsidRPr="000B31CB">
        <w:rPr>
          <w:rStyle w:val="Verwijzing"/>
        </w:rPr>
      </w:r>
      <w:r w:rsidR="000E227A" w:rsidRPr="000B31CB">
        <w:rPr>
          <w:rStyle w:val="Verwijzing"/>
        </w:rPr>
        <w:fldChar w:fldCharType="separate"/>
      </w:r>
      <w:r w:rsidR="00816BCB">
        <w:rPr>
          <w:rStyle w:val="Verwijzing"/>
        </w:rPr>
        <w:t>9.1</w:t>
      </w:r>
      <w:r w:rsidR="000E227A" w:rsidRPr="000B31CB">
        <w:rPr>
          <w:rStyle w:val="Verwijzing"/>
        </w:rPr>
        <w:fldChar w:fldCharType="end"/>
      </w:r>
      <w:r w:rsidR="000E227A">
        <w:t xml:space="preserve">) </w:t>
      </w:r>
      <w:r w:rsidR="000E227A" w:rsidRPr="00DF5C2C">
        <w:t>hebben</w:t>
      </w:r>
      <w:r>
        <w:t xml:space="preserve">. </w:t>
      </w:r>
      <w:r w:rsidRPr="00A15459">
        <w:t>Een WijzigLid bevat geen Kop.</w:t>
      </w:r>
      <w:r>
        <w:t xml:space="preserve"> In het geval van een besluit tot vaststelling of wijziging van een omgevingsdocument zal een onderverdeling met WijzigLeden </w:t>
      </w:r>
      <w:r w:rsidR="000E227A">
        <w:t xml:space="preserve">in principe </w:t>
      </w:r>
      <w:r>
        <w:t xml:space="preserve">niet voorkomen. </w:t>
      </w:r>
      <w:r w:rsidRPr="00B53347">
        <w:t>Opgemerkt wordt dat WijzigArtikel een technische term is die niet in de tekst van het besluit zal voorkomen. Bij gebruik van een Label zal de Kop dus niet Wijzigartikel I zijn maar Artikel I.</w:t>
      </w:r>
      <w:r>
        <w:br/>
        <w:t>In het Lichaam moet t</w:t>
      </w:r>
      <w:r w:rsidRPr="00832DAB">
        <w:t xml:space="preserve">en </w:t>
      </w:r>
      <w:r>
        <w:t xml:space="preserve">minste </w:t>
      </w:r>
      <w:r w:rsidRPr="00832DAB">
        <w:t>één Artikel</w:t>
      </w:r>
      <w:r>
        <w:t xml:space="preserve"> voorkomen. </w:t>
      </w:r>
      <w:r w:rsidRPr="00D41F11">
        <w:t>Dit kan onder andere een artikel zijn waarin de</w:t>
      </w:r>
      <w:r>
        <w:t xml:space="preserve"> datum van</w:t>
      </w:r>
      <w:r w:rsidRPr="00D41F11">
        <w:t xml:space="preserve"> inwerkingtreding van het besluit wordt geregeld.</w:t>
      </w:r>
      <w:r>
        <w:br/>
        <w:t>Het is gebruikelijk dat WijzigArtikel voor Artikel komt,</w:t>
      </w:r>
      <w:r w:rsidRPr="00BB4D8B">
        <w:t xml:space="preserve"> maar daar </w:t>
      </w:r>
      <w:r>
        <w:t xml:space="preserve">kan </w:t>
      </w:r>
      <w:r w:rsidRPr="00BB4D8B">
        <w:t>indien gewenst van worden afgeweken</w:t>
      </w:r>
      <w:r>
        <w:t xml:space="preserve">. </w:t>
      </w:r>
      <w:r>
        <w:br/>
        <w:t xml:space="preserve">RegelingOpschrift, Aanhef, Lichaam en de hierna te bespreken Sluiting samen vormen een geheel dat goed vergelijkbaar is met het </w:t>
      </w:r>
      <w:r w:rsidRPr="004967EA">
        <w:t>raadsbesluit</w:t>
      </w:r>
      <w:r>
        <w:t>-</w:t>
      </w:r>
      <w:r w:rsidRPr="004967EA">
        <w:t xml:space="preserve"> of statenbesluit</w:t>
      </w:r>
      <w:r>
        <w:t xml:space="preserve">-document waarmee de besluitvormingsprocedure van een gemeente of provincie wordt vastgelegd. Wat (vermoedelijk) wel anders zal zijn is dat WijzigArtikel en Artikel verplicht een Kop moeten hebben. Die Kop moet ten minste één van de elementen Label, Nummer en Opschrift bevatten. In de besluit-voorbeelden in paragraaf </w:t>
      </w:r>
      <w:r w:rsidRPr="000B31CB">
        <w:rPr>
          <w:rStyle w:val="Verwijzing"/>
        </w:rPr>
        <w:fldChar w:fldCharType="begin"/>
      </w:r>
      <w:r w:rsidRPr="000B31CB">
        <w:rPr>
          <w:rStyle w:val="Verwijzing"/>
        </w:rPr>
        <w:instrText xml:space="preserve"> REF _Ref_3104f07fa0b0535a5c0638a355e5a3b4_1 \r \h </w:instrText>
      </w:r>
      <w:r w:rsidRPr="000B31CB">
        <w:rPr>
          <w:rStyle w:val="Verwijzing"/>
        </w:rPr>
      </w:r>
      <w:r w:rsidRPr="000B31CB">
        <w:rPr>
          <w:rStyle w:val="Verwijzing"/>
        </w:rPr>
        <w:fldChar w:fldCharType="separate"/>
      </w:r>
      <w:r w:rsidR="00816BCB">
        <w:rPr>
          <w:rStyle w:val="Verwijzing"/>
        </w:rPr>
        <w:t>4.3.2.3</w:t>
      </w:r>
      <w:r w:rsidRPr="000B31CB">
        <w:rPr>
          <w:rStyle w:val="Verwijzing"/>
        </w:rPr>
        <w:fldChar w:fldCharType="end"/>
      </w:r>
      <w:r>
        <w:t xml:space="preserve"> is dat te zien. Het voorbeeld </w:t>
      </w:r>
      <w:r w:rsidRPr="001C7961">
        <w:t xml:space="preserve">van een initieel besluit </w:t>
      </w:r>
      <w:r>
        <w:t>(</w:t>
      </w:r>
      <w:r w:rsidRPr="000B31CB">
        <w:rPr>
          <w:rStyle w:val="Verwijzing"/>
        </w:rPr>
        <w:fldChar w:fldCharType="begin"/>
      </w:r>
      <w:r w:rsidRPr="000B31CB">
        <w:rPr>
          <w:rStyle w:val="Verwijzing"/>
        </w:rPr>
        <w:instrText xml:space="preserve"> REF _Ref_3104f07fa0b0535a5c0638a355e5a3b4_2 \n \h </w:instrText>
      </w:r>
      <w:r w:rsidRPr="000B31CB">
        <w:rPr>
          <w:rStyle w:val="Verwijzing"/>
        </w:rPr>
      </w:r>
      <w:r w:rsidRPr="000B31CB">
        <w:rPr>
          <w:rStyle w:val="Verwijzing"/>
        </w:rPr>
        <w:fldChar w:fldCharType="separate"/>
      </w:r>
      <w:r w:rsidR="00816BCB">
        <w:rPr>
          <w:rStyle w:val="Verwijzing"/>
        </w:rPr>
        <w:t>Figuur 4</w:t>
      </w:r>
      <w:r w:rsidRPr="000B31CB">
        <w:rPr>
          <w:rStyle w:val="Verwijzing"/>
        </w:rPr>
        <w:fldChar w:fldCharType="end"/>
      </w:r>
      <w:r>
        <w:t xml:space="preserve">) toont een WijzigArtikel en Artikel met een Kop bestaande uit Label (namelijk: Artikel) </w:t>
      </w:r>
      <w:r w:rsidRPr="001C7961">
        <w:t xml:space="preserve">en </w:t>
      </w:r>
      <w:r>
        <w:t xml:space="preserve">Nummer. Het voorbeeld van </w:t>
      </w:r>
      <w:r w:rsidRPr="001C7961">
        <w:t>een wijzigingsbesluit</w:t>
      </w:r>
      <w:r>
        <w:t xml:space="preserve"> (</w:t>
      </w:r>
      <w:r w:rsidRPr="000B31CB">
        <w:rPr>
          <w:rStyle w:val="Verwijzing"/>
        </w:rPr>
        <w:fldChar w:fldCharType="begin"/>
      </w:r>
      <w:r w:rsidRPr="000B31CB">
        <w:rPr>
          <w:rStyle w:val="Verwijzing"/>
        </w:rPr>
        <w:instrText xml:space="preserve"> REF _Ref_3104f07fa0b0535a5c0638a355e5a3b4_3 \n \h </w:instrText>
      </w:r>
      <w:r w:rsidRPr="000B31CB">
        <w:rPr>
          <w:rStyle w:val="Verwijzing"/>
        </w:rPr>
      </w:r>
      <w:r w:rsidRPr="000B31CB">
        <w:rPr>
          <w:rStyle w:val="Verwijzing"/>
        </w:rPr>
        <w:fldChar w:fldCharType="separate"/>
      </w:r>
      <w:r w:rsidR="00816BCB">
        <w:rPr>
          <w:rStyle w:val="Verwijzing"/>
        </w:rPr>
        <w:t>Figuur 5</w:t>
      </w:r>
      <w:r w:rsidRPr="000B31CB">
        <w:rPr>
          <w:rStyle w:val="Verwijzing"/>
        </w:rPr>
        <w:fldChar w:fldCharType="end"/>
      </w:r>
      <w:r>
        <w:t xml:space="preserve">) </w:t>
      </w:r>
      <w:r w:rsidRPr="00DA71D8">
        <w:t xml:space="preserve">toont een WijzigArtikel en Artikel met een Kop </w:t>
      </w:r>
      <w:r>
        <w:t>die alleen uit een</w:t>
      </w:r>
      <w:r w:rsidRPr="00DA71D8">
        <w:t xml:space="preserve"> Nummer</w:t>
      </w:r>
      <w:r>
        <w:t xml:space="preserve"> bestaat</w:t>
      </w:r>
      <w:r w:rsidRPr="00DA71D8">
        <w:t>.</w:t>
      </w:r>
      <w:r>
        <w:br/>
      </w:r>
      <w:r w:rsidR="00625D75">
        <w:t>D</w:t>
      </w:r>
      <w:r>
        <w:t xml:space="preserve">e WijzigArtikelen en Artikelen in het Lichaam van het Besluit kunnen niet worden geannoteerd met de in hoofdstuk </w:t>
      </w:r>
      <w:r w:rsidRPr="000B31CB">
        <w:rPr>
          <w:rStyle w:val="Verwijzing"/>
        </w:rPr>
        <w:fldChar w:fldCharType="begin"/>
      </w:r>
      <w:r w:rsidRPr="000B31CB">
        <w:rPr>
          <w:rStyle w:val="Verwijzing"/>
        </w:rPr>
        <w:instrText xml:space="preserve"> REF _Ref_e25eb2d38c8206df62dff5defc49ca5b_3 \r \h </w:instrText>
      </w:r>
      <w:r w:rsidRPr="000B31CB">
        <w:rPr>
          <w:rStyle w:val="Verwijzing"/>
        </w:rPr>
      </w:r>
      <w:r w:rsidRPr="000B31CB">
        <w:rPr>
          <w:rStyle w:val="Verwijzing"/>
        </w:rPr>
        <w:fldChar w:fldCharType="separate"/>
      </w:r>
      <w:r w:rsidR="00816BCB">
        <w:rPr>
          <w:rStyle w:val="Verwijzing"/>
        </w:rPr>
        <w:t>7</w:t>
      </w:r>
      <w:r w:rsidRPr="000B31CB">
        <w:rPr>
          <w:rStyle w:val="Verwijzing"/>
        </w:rPr>
        <w:fldChar w:fldCharType="end"/>
      </w:r>
      <w:r>
        <w:t xml:space="preserve"> beschreven annotaties met IMOW-objecten.</w:t>
      </w:r>
    </w:p>
    <w:p w14:paraId="03C459C8" w14:textId="77777777" w:rsidR="00713915" w:rsidRDefault="00D9742C" w:rsidP="00713915">
      <w:pPr>
        <w:pStyle w:val="Opsommingnummers1"/>
      </w:pPr>
      <w:r>
        <w:rPr>
          <w:b/>
          <w:bCs/>
        </w:rPr>
        <w:t>Sluiting</w:t>
      </w:r>
      <w:r w:rsidRPr="00363D5A">
        <w:t>:</w:t>
      </w:r>
      <w:r>
        <w:t xml:space="preserve"> de afsluiting van het Besluit. Hier staat vaak de datum waarop het bestuursorgaan het besluit heeft genomen. Ook staan hier de namen en dergelijke van de personen die namens het bestuursorgaan het besluit hebben ondertekend. Een voor de interne huishouding van het bevoegd gezag gebruikt papieren of digitaal exemplaar van het besluitdocument kan ook de handtekeningen van die personen bevatten. De versie van het besluit die ter bekendmaking aan de LVBB wordt aangeboden wordt niet voorzien van handtekeningen.</w:t>
      </w:r>
    </w:p>
    <w:p w14:paraId="1EB4EDA7" w14:textId="33E8E0A4" w:rsidR="00713915" w:rsidRDefault="00D9742C" w:rsidP="00713915">
      <w:pPr>
        <w:pStyle w:val="Opsommingnummers1"/>
      </w:pPr>
      <w:r>
        <w:rPr>
          <w:b/>
          <w:bCs/>
        </w:rPr>
        <w:t>WijzigBijlage</w:t>
      </w:r>
      <w:r w:rsidRPr="00363D5A">
        <w:t>:</w:t>
      </w:r>
      <w:r>
        <w:t xml:space="preserve"> het element waarin óf de inhoud van de initiële Regeling staat óf de wijzigingen die het Besluit aanbrengt in de bestaande versie van de Regeling.</w:t>
      </w:r>
      <w:r w:rsidRPr="004D2D0B">
        <w:t xml:space="preserve"> </w:t>
      </w:r>
      <w:r>
        <w:t>De WijzigBijlage bevat de inhoud van de (wijziging van de) Regeling. Een WijzigBijlage heeft dus een heel andere functie dan een (gewone) Bijlage.</w:t>
      </w:r>
      <w:r>
        <w:br/>
        <w:t xml:space="preserve">De WijzigBijlage moet worden voorzien van een Kop. Een voorbeeld van deze Kop: ‘Bijlage I bij artikel I.’ Het artikel waarnaar wordt verwezen is het WijzigArtikel in het Lichaam van het Besluit. Na de Kop moet een keuze worden gemaakt tussen WijzigBijlage/RegelingVrijetekst en WijzigBijlage/RegelingMutatie. </w:t>
      </w:r>
      <w:r>
        <w:br/>
      </w:r>
      <w:r w:rsidRPr="00DE4CA4">
        <w:rPr>
          <w:i/>
          <w:iCs/>
        </w:rPr>
        <w:t>WijzigBijlage/Regeling</w:t>
      </w:r>
      <w:r w:rsidRPr="00530963">
        <w:rPr>
          <w:i/>
          <w:iCs/>
        </w:rPr>
        <w:t>Vrijetekst</w:t>
      </w:r>
      <w:r>
        <w:t xml:space="preserve"> wordt gekozen wanneer een bevoegd gezag met het besluit een nieuwe, initiële, regeling instelt. Een voorbeeld is het instellen van een volledig nieuwe omgevingsvisie. De </w:t>
      </w:r>
      <w:r w:rsidRPr="000608DC">
        <w:t>WijzigBijlage/Regeling</w:t>
      </w:r>
      <w:r w:rsidRPr="00530963">
        <w:t>Vrijetekst</w:t>
      </w:r>
      <w:r>
        <w:t xml:space="preserve"> bevat de volledige Regeling, oftewel de inhoud, van het omgevingsdocument. </w:t>
      </w:r>
      <w:r w:rsidRPr="001E22E4">
        <w:t xml:space="preserve">Dit onderdeel </w:t>
      </w:r>
      <w:r>
        <w:t>moet voldoen aan de specificaties</w:t>
      </w:r>
      <w:r w:rsidRPr="001E22E4">
        <w:t xml:space="preserve"> </w:t>
      </w:r>
      <w:r>
        <w:t xml:space="preserve">voor </w:t>
      </w:r>
      <w:r w:rsidRPr="000A43AF">
        <w:t>Regeling</w:t>
      </w:r>
      <w:r w:rsidRPr="00D32634">
        <w:t>Vrijetekst</w:t>
      </w:r>
      <w:r w:rsidRPr="000A43AF">
        <w:t xml:space="preserve"> </w:t>
      </w:r>
      <w:r>
        <w:t xml:space="preserve">die in </w:t>
      </w:r>
      <w:r w:rsidRPr="001E22E4">
        <w:t xml:space="preserve">paragraaf </w:t>
      </w:r>
      <w:r w:rsidRPr="000B31CB">
        <w:rPr>
          <w:rStyle w:val="Verwijzing"/>
        </w:rPr>
        <w:fldChar w:fldCharType="begin"/>
      </w:r>
      <w:r w:rsidRPr="000B31CB">
        <w:rPr>
          <w:rStyle w:val="Verwijzing"/>
        </w:rPr>
        <w:instrText xml:space="preserve"> REF _Ref_3051bec20fed09090323976106b4bedc_1 \r \h </w:instrText>
      </w:r>
      <w:r w:rsidRPr="000B31CB">
        <w:rPr>
          <w:rStyle w:val="Verwijzing"/>
        </w:rPr>
      </w:r>
      <w:r w:rsidRPr="000B31CB">
        <w:rPr>
          <w:rStyle w:val="Verwijzing"/>
        </w:rPr>
        <w:fldChar w:fldCharType="separate"/>
      </w:r>
      <w:r w:rsidR="00816BCB">
        <w:rPr>
          <w:rStyle w:val="Verwijzing"/>
        </w:rPr>
        <w:t>4.3.3</w:t>
      </w:r>
      <w:r w:rsidRPr="000B31CB">
        <w:rPr>
          <w:rStyle w:val="Verwijzing"/>
        </w:rPr>
        <w:fldChar w:fldCharType="end"/>
      </w:r>
      <w:r>
        <w:t xml:space="preserve"> zijn vastgelegd en</w:t>
      </w:r>
      <w:r w:rsidRPr="001E22E4">
        <w:t xml:space="preserve"> </w:t>
      </w:r>
      <w:r>
        <w:t>aan d</w:t>
      </w:r>
      <w:r w:rsidRPr="001E22E4">
        <w:t>e</w:t>
      </w:r>
      <w:r>
        <w:t xml:space="preserve"> </w:t>
      </w:r>
      <w:r w:rsidRPr="001E22E4">
        <w:t xml:space="preserve">specificaties </w:t>
      </w:r>
      <w:r>
        <w:t>voor de Vrijetekst</w:t>
      </w:r>
      <w:r w:rsidRPr="003C1FA1">
        <w:t xml:space="preserve">structuur </w:t>
      </w:r>
      <w:r>
        <w:t xml:space="preserve">die </w:t>
      </w:r>
      <w:r w:rsidRPr="001E22E4">
        <w:t xml:space="preserve">zijn beschreven in paragraaf </w:t>
      </w:r>
      <w:r w:rsidR="00FB0D64" w:rsidRPr="000B31CB">
        <w:rPr>
          <w:rStyle w:val="Verwijzing"/>
        </w:rPr>
        <w:fldChar w:fldCharType="begin"/>
      </w:r>
      <w:r w:rsidR="00FB0D64" w:rsidRPr="000B31CB">
        <w:rPr>
          <w:rStyle w:val="Verwijzing"/>
        </w:rPr>
        <w:instrText xml:space="preserve"> REF _Ref_23f49fbe509670c8397c244011e1922d_1 \n \h </w:instrText>
      </w:r>
      <w:r w:rsidR="00FB0D64" w:rsidRPr="000B31CB">
        <w:rPr>
          <w:rStyle w:val="Verwijzing"/>
        </w:rPr>
      </w:r>
      <w:r w:rsidR="00FB0D64" w:rsidRPr="000B31CB">
        <w:rPr>
          <w:rStyle w:val="Verwijzing"/>
        </w:rPr>
        <w:fldChar w:fldCharType="separate"/>
      </w:r>
      <w:r w:rsidR="00816BCB">
        <w:rPr>
          <w:rStyle w:val="Verwijzing"/>
        </w:rPr>
        <w:t>5.2</w:t>
      </w:r>
      <w:r w:rsidR="00FB0D64" w:rsidRPr="000B31CB">
        <w:rPr>
          <w:rStyle w:val="Verwijzing"/>
        </w:rPr>
        <w:fldChar w:fldCharType="end"/>
      </w:r>
      <w:r w:rsidRPr="001E22E4">
        <w:t xml:space="preserve">. Dit is ook het onderdeel dat wordt geannoteerd met IMOW-objecten. Dit is beschreven in hoofdstuk </w:t>
      </w:r>
      <w:r w:rsidRPr="000B31CB">
        <w:rPr>
          <w:rStyle w:val="Verwijzing"/>
        </w:rPr>
        <w:fldChar w:fldCharType="begin"/>
      </w:r>
      <w:r w:rsidRPr="000B31CB">
        <w:rPr>
          <w:rStyle w:val="Verwijzing"/>
        </w:rPr>
        <w:instrText xml:space="preserve"> REF _Ref_e25eb2d38c8206df62dff5defc49ca5b_3 \r \h </w:instrText>
      </w:r>
      <w:r w:rsidRPr="000B31CB">
        <w:rPr>
          <w:rStyle w:val="Verwijzing"/>
        </w:rPr>
      </w:r>
      <w:r w:rsidRPr="000B31CB">
        <w:rPr>
          <w:rStyle w:val="Verwijzing"/>
        </w:rPr>
        <w:fldChar w:fldCharType="separate"/>
      </w:r>
      <w:r w:rsidR="00816BCB">
        <w:rPr>
          <w:rStyle w:val="Verwijzing"/>
        </w:rPr>
        <w:t>7</w:t>
      </w:r>
      <w:r w:rsidRPr="000B31CB">
        <w:rPr>
          <w:rStyle w:val="Verwijzing"/>
        </w:rPr>
        <w:fldChar w:fldCharType="end"/>
      </w:r>
      <w:r w:rsidRPr="001E22E4">
        <w:t>.</w:t>
      </w:r>
      <w:r>
        <w:br/>
      </w:r>
      <w:r w:rsidRPr="00E65A08">
        <w:rPr>
          <w:i/>
          <w:iCs/>
        </w:rPr>
        <w:t>WijzigBijlage/RegelingMutatie</w:t>
      </w:r>
      <w:r w:rsidRPr="001C38C1">
        <w:t xml:space="preserve"> </w:t>
      </w:r>
      <w:r>
        <w:t xml:space="preserve">wordt gekozen wanneer het bevoegd gezag </w:t>
      </w:r>
      <w:r w:rsidRPr="00DE4CA4">
        <w:t xml:space="preserve">een wijzigingsbesluit </w:t>
      </w:r>
      <w:r>
        <w:t xml:space="preserve">neemt: een besluit dat een bestaande versie van de Regeling wijzigt. De RegelingMutatie </w:t>
      </w:r>
      <w:r w:rsidRPr="00A13A2F">
        <w:t xml:space="preserve">bevat de wijzigingen van een RegelingVersie naar een nieuwe RegelingVersie in </w:t>
      </w:r>
      <w:r>
        <w:t>een was-</w:t>
      </w:r>
      <w:r w:rsidRPr="00A13A2F">
        <w:t>wordt</w:t>
      </w:r>
      <w:r>
        <w:t>- oftewel renvooiweergave</w:t>
      </w:r>
      <w:r w:rsidRPr="00A13A2F">
        <w:t>.</w:t>
      </w:r>
      <w:r>
        <w:t xml:space="preserve"> Per te wijzigen onderdeel van </w:t>
      </w:r>
      <w:r>
        <w:lastRenderedPageBreak/>
        <w:t>de RegelingVersie wordt aangegeven of het wordt toegevoegd, vervangen, verwijderd of dat een Kop wordt gewijzigd. Onderdelen van de RegelingVersie die niet gewijzigd worden, worden niet opgenomen in de RegelingMutatie.</w:t>
      </w:r>
      <w:r>
        <w:br/>
      </w:r>
      <w:r w:rsidRPr="009D125B">
        <w:t xml:space="preserve">Er wordt bijvoorbeeld aangegeven welke </w:t>
      </w:r>
      <w:r>
        <w:t>tekstgedeelten</w:t>
      </w:r>
      <w:r w:rsidRPr="009D125B">
        <w:t xml:space="preserve"> en/of </w:t>
      </w:r>
      <w:r>
        <w:t>GIO’s</w:t>
      </w:r>
      <w:r w:rsidRPr="009D125B">
        <w:t xml:space="preserve"> geheel of gedeeltelijk worden toegevoegd, geschrapt, gewijzigd of vervangen door andere. Renvooiweergave betekent dat met visuele middelen wordt duidelijk gemaakt wat wordt toegevoegd of geschrapt.</w:t>
      </w:r>
    </w:p>
    <w:p w14:paraId="1E0DE8A7" w14:textId="21E97306" w:rsidR="00713915" w:rsidRDefault="00D9742C" w:rsidP="00713915">
      <w:pPr>
        <w:pStyle w:val="Opsommingnummers1"/>
      </w:pPr>
      <w:r>
        <w:rPr>
          <w:b/>
          <w:bCs/>
        </w:rPr>
        <w:t>Bijlage</w:t>
      </w:r>
      <w:r w:rsidRPr="00782819">
        <w:t>:</w:t>
      </w:r>
      <w:r>
        <w:t xml:space="preserve"> het gaat hier om een Bijlage bij het Besluit; een bijlage die het nemen van het besluit onderbouwt. Er kunnen zoveel bijlagen bij het Besluit worden gevoegd als nodig is. Voorbeelden van dit soort bijlagen zijn een milieueffectrapportage en een participatie- of inspraakverslag. Bijlagen bij het Besluit worden alleen bekendgemaakt en niet geconsolideerd. Deze bijlagen zijn dus wel </w:t>
      </w:r>
      <w:r w:rsidRPr="00414D2C">
        <w:t xml:space="preserve">te vinden </w:t>
      </w:r>
      <w:r>
        <w:t xml:space="preserve">op officielebekendmakingen.nl, maar niet in de regelingenbank </w:t>
      </w:r>
      <w:r w:rsidRPr="009D0FD4">
        <w:t xml:space="preserve">op overheid.nl </w:t>
      </w:r>
      <w:r>
        <w:t>e</w:t>
      </w:r>
      <w:r w:rsidRPr="009D0FD4">
        <w:t xml:space="preserve">n </w:t>
      </w:r>
      <w:r>
        <w:t xml:space="preserve">niet </w:t>
      </w:r>
      <w:r w:rsidRPr="009D0FD4">
        <w:t>in DSO-LV</w:t>
      </w:r>
      <w:r>
        <w:t>.</w:t>
      </w:r>
      <w:r>
        <w:br/>
        <w:t>Bijlagen worden gepubliceerd als onderdeel van de tekst in STOP-XML of als document-informatieobject.</w:t>
      </w:r>
      <w:r w:rsidRPr="00BE1B10">
        <w:t xml:space="preserve"> </w:t>
      </w:r>
      <w:r>
        <w:t xml:space="preserve">Als de bijlage </w:t>
      </w:r>
      <w:r w:rsidRPr="00747634">
        <w:t xml:space="preserve">onderdeel </w:t>
      </w:r>
      <w:r>
        <w:t xml:space="preserve">is </w:t>
      </w:r>
      <w:r w:rsidRPr="00747634">
        <w:t>van de tekst in STOP-XML</w:t>
      </w:r>
      <w:r>
        <w:t>, staat</w:t>
      </w:r>
      <w:r w:rsidRPr="00747634">
        <w:t xml:space="preserve"> </w:t>
      </w:r>
      <w:r>
        <w:t xml:space="preserve">de inhoud in een of meer Divisieteksten, die desgewenst hiërarchisch kunnen worden gestructureerd in Divisies. Deze elementen van de Vrijetekststructuur en hun specificaties zijn beschreven in paragraaf </w:t>
      </w:r>
      <w:r w:rsidR="00FB0D64" w:rsidRPr="000B31CB">
        <w:rPr>
          <w:rStyle w:val="Verwijzing"/>
        </w:rPr>
        <w:fldChar w:fldCharType="begin"/>
      </w:r>
      <w:r w:rsidR="00FB0D64" w:rsidRPr="000B31CB">
        <w:rPr>
          <w:rStyle w:val="Verwijzing"/>
        </w:rPr>
        <w:instrText xml:space="preserve"> REF _Ref_23f49fbe509670c8397c244011e1922d_1 \n \h </w:instrText>
      </w:r>
      <w:r w:rsidR="00FB0D64" w:rsidRPr="000B31CB">
        <w:rPr>
          <w:rStyle w:val="Verwijzing"/>
        </w:rPr>
      </w:r>
      <w:r w:rsidR="00FB0D64" w:rsidRPr="000B31CB">
        <w:rPr>
          <w:rStyle w:val="Verwijzing"/>
        </w:rPr>
        <w:fldChar w:fldCharType="separate"/>
      </w:r>
      <w:r w:rsidR="00816BCB">
        <w:rPr>
          <w:rStyle w:val="Verwijzing"/>
        </w:rPr>
        <w:t>5.2</w:t>
      </w:r>
      <w:r w:rsidR="00FB0D64" w:rsidRPr="000B31CB">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0B31CB">
        <w:rPr>
          <w:rStyle w:val="Verwijzing"/>
        </w:rPr>
        <w:fldChar w:fldCharType="begin"/>
      </w:r>
      <w:r w:rsidRPr="000B31CB">
        <w:rPr>
          <w:rStyle w:val="Verwijzing"/>
        </w:rPr>
        <w:instrText xml:space="preserve"> REF _Ref_fab369464ffdb76801f7c98aceb78e50_1 \r \h </w:instrText>
      </w:r>
      <w:r w:rsidRPr="000B31CB">
        <w:rPr>
          <w:rStyle w:val="Verwijzing"/>
        </w:rPr>
      </w:r>
      <w:r w:rsidRPr="000B31CB">
        <w:rPr>
          <w:rStyle w:val="Verwijzing"/>
        </w:rPr>
        <w:fldChar w:fldCharType="separate"/>
      </w:r>
      <w:r w:rsidR="00816BCB">
        <w:rPr>
          <w:rStyle w:val="Verwijzing"/>
        </w:rPr>
        <w:t>5.3</w:t>
      </w:r>
      <w:r w:rsidRPr="000B31CB">
        <w:rPr>
          <w:rStyle w:val="Verwijzing"/>
        </w:rPr>
        <w:fldChar w:fldCharType="end"/>
      </w:r>
      <w:r>
        <w:t>. Een Bijlage wordt niet geannoteerd met IMOW-objecten. Een Bijlage kan worden afgesloten met het element Sluiting. Van die mogelijkheid zal naar verwachting niet vaak gebruik gemaakt worden.</w:t>
      </w:r>
    </w:p>
    <w:p w14:paraId="16A2FF00" w14:textId="0ACA86A5" w:rsidR="00713915" w:rsidRDefault="00D9742C" w:rsidP="00713915">
      <w:pPr>
        <w:pStyle w:val="Opsommingnummers1"/>
      </w:pPr>
      <w:r w:rsidRPr="00CB735F">
        <w:rPr>
          <w:b/>
          <w:bCs/>
        </w:rPr>
        <w:t>Toelichting</w:t>
      </w:r>
      <w:r w:rsidRPr="00782819">
        <w:t>:</w:t>
      </w:r>
      <w:r>
        <w:t xml:space="preserve"> </w:t>
      </w:r>
      <w:r w:rsidRPr="00FF6452">
        <w:t xml:space="preserve">het gaat hier om een </w:t>
      </w:r>
      <w:r>
        <w:t>Toelichting</w:t>
      </w:r>
      <w:r w:rsidRPr="00FF6452">
        <w:t xml:space="preserve"> bij het Besluit</w:t>
      </w:r>
      <w:r>
        <w:t xml:space="preserve">. </w:t>
      </w:r>
      <w:r w:rsidRPr="009A0C9F">
        <w:t xml:space="preserve">Deze toelichting is onder andere vergelijkbaar met het voorstel-document waarmee het dagelijks bestuur van gemeente, provincie of waterschap een onderbouwing geeft voor het voorgestelde besluit dat zij aan het algemeen bestuur voorleggen. </w:t>
      </w:r>
      <w:r>
        <w:t>STOP maakt het mogelijk om een Toelichting onder te verdelen in een algemene toelichting en een artikelsgewijze toelichting.</w:t>
      </w:r>
      <w:r w:rsidRPr="009A0C9F">
        <w:t xml:space="preserve"> Dat zo’n onderverdeling in een toelichting op het </w:t>
      </w:r>
      <w:r w:rsidRPr="009A0C9F">
        <w:rPr>
          <w:i/>
          <w:iCs/>
        </w:rPr>
        <w:t>besluit</w:t>
      </w:r>
      <w:r w:rsidRPr="009A0C9F">
        <w:t xml:space="preserve"> tot vaststelling of wijziging van een omgevingsdocument voorkomt, ligt niet erg voor de hand. Daarom wordt deze mogelijkheid hier niet verder besproken. Mocht dat onderscheid toch wenselijk zijn, dan wordt verwezen naar paragraaf </w:t>
      </w:r>
      <w:r w:rsidRPr="000B31CB">
        <w:rPr>
          <w:rStyle w:val="Verwijzing"/>
        </w:rPr>
        <w:fldChar w:fldCharType="begin"/>
      </w:r>
      <w:r w:rsidRPr="000B31CB">
        <w:rPr>
          <w:rStyle w:val="Verwijzing"/>
        </w:rPr>
        <w:instrText xml:space="preserve"> REF _Ref_2ac57e6e25245b78696d829996f57087_1 \r \h </w:instrText>
      </w:r>
      <w:r w:rsidRPr="000B31CB">
        <w:rPr>
          <w:rStyle w:val="Verwijzing"/>
        </w:rPr>
      </w:r>
      <w:r w:rsidRPr="000B31CB">
        <w:rPr>
          <w:rStyle w:val="Verwijzing"/>
        </w:rPr>
        <w:fldChar w:fldCharType="separate"/>
      </w:r>
      <w:r w:rsidR="00816BCB">
        <w:rPr>
          <w:rStyle w:val="Verwijzing"/>
        </w:rPr>
        <w:t>4.3.3.2</w:t>
      </w:r>
      <w:r w:rsidRPr="000B31CB">
        <w:rPr>
          <w:rStyle w:val="Verwijzing"/>
        </w:rPr>
        <w:fldChar w:fldCharType="end"/>
      </w:r>
      <w:r w:rsidRPr="009A0C9F">
        <w:t xml:space="preserve">, waarin het element Toelichting bij de Regeling wordt besproken. De daadwerkelijke inhoud van een Toelichting staat in een of meer Divisieteksten, die desgewenst hiërarchisch kunnen worden gestructureerd in Divisies. Deze elementen van de Vrijetekststructuur en hun specificaties zijn beschreven in paragraaf </w:t>
      </w:r>
      <w:r w:rsidR="00FB0D64" w:rsidRPr="000B31CB">
        <w:rPr>
          <w:rStyle w:val="Verwijzing"/>
        </w:rPr>
        <w:fldChar w:fldCharType="begin"/>
      </w:r>
      <w:r w:rsidR="00FB0D64" w:rsidRPr="000B31CB">
        <w:rPr>
          <w:rStyle w:val="Verwijzing"/>
        </w:rPr>
        <w:instrText xml:space="preserve"> REF _Ref_23f49fbe509670c8397c244011e1922d_1 \n \h </w:instrText>
      </w:r>
      <w:r w:rsidR="00FB0D64" w:rsidRPr="000B31CB">
        <w:rPr>
          <w:rStyle w:val="Verwijzing"/>
        </w:rPr>
      </w:r>
      <w:r w:rsidR="00FB0D64" w:rsidRPr="000B31CB">
        <w:rPr>
          <w:rStyle w:val="Verwijzing"/>
        </w:rPr>
        <w:fldChar w:fldCharType="separate"/>
      </w:r>
      <w:r w:rsidR="00816BCB">
        <w:rPr>
          <w:rStyle w:val="Verwijzing"/>
        </w:rPr>
        <w:t>5.2</w:t>
      </w:r>
      <w:r w:rsidR="00FB0D64" w:rsidRPr="000B31CB">
        <w:rPr>
          <w:rStyle w:val="Verwijzing"/>
        </w:rPr>
        <w:fldChar w:fldCharType="end"/>
      </w:r>
      <w:r w:rsidRPr="009A0C9F">
        <w:t>.</w:t>
      </w:r>
      <w:r>
        <w:t xml:space="preserve"> </w:t>
      </w:r>
      <w:r w:rsidRPr="00200984">
        <w:t xml:space="preserve"> </w:t>
      </w:r>
      <w:r w:rsidRPr="00CB735F">
        <w:t xml:space="preserve">Een </w:t>
      </w:r>
      <w:r>
        <w:t>Toelichting</w:t>
      </w:r>
      <w:r w:rsidRPr="00CB735F">
        <w:t xml:space="preserve"> wordt niet geannoteerd met IMOW-objecten.</w:t>
      </w:r>
      <w:r>
        <w:t xml:space="preserve"> </w:t>
      </w:r>
      <w:r w:rsidRPr="00BE52CF">
        <w:t xml:space="preserve">Een Toelichting </w:t>
      </w:r>
      <w:r>
        <w:t>op</w:t>
      </w:r>
      <w:r w:rsidRPr="000841C9">
        <w:t xml:space="preserve"> het Besluit word</w:t>
      </w:r>
      <w:r>
        <w:t>t</w:t>
      </w:r>
      <w:r w:rsidRPr="000841C9">
        <w:t xml:space="preserve"> alleen bekendgemaakt en niet geconsolideerd. Deze </w:t>
      </w:r>
      <w:r>
        <w:t>Toelichting</w:t>
      </w:r>
      <w:r w:rsidRPr="000841C9">
        <w:t xml:space="preserve"> </w:t>
      </w:r>
      <w:r>
        <w:t xml:space="preserve">is </w:t>
      </w:r>
      <w:r w:rsidRPr="000841C9">
        <w:t>dus wel te vinden op officielebekendmakingen.nl, maar niet in de regelingenbank op overheid.nl en niet in DSO-LV.</w:t>
      </w:r>
    </w:p>
    <w:p w14:paraId="061D5C8C" w14:textId="6A28B50A" w:rsidR="00713915" w:rsidRDefault="00D9742C" w:rsidP="00713915">
      <w:pPr>
        <w:pStyle w:val="Opsommingnummers1"/>
      </w:pPr>
      <w:r w:rsidRPr="00CB735F">
        <w:rPr>
          <w:b/>
          <w:bCs/>
        </w:rPr>
        <w:t>ArtikelgewijzeToelichting</w:t>
      </w:r>
      <w:r w:rsidRPr="00782819">
        <w:t>:</w:t>
      </w:r>
      <w:r>
        <w:t xml:space="preserve"> </w:t>
      </w:r>
      <w:r w:rsidRPr="00FF6452">
        <w:t xml:space="preserve">het gaat hier om een </w:t>
      </w:r>
      <w:r>
        <w:t>ArtikelgewijzeToelichting</w:t>
      </w:r>
      <w:r w:rsidRPr="00FF6452">
        <w:t xml:space="preserve"> bij het Besluit</w:t>
      </w:r>
      <w:r>
        <w:t xml:space="preserve">, dus een toelichting op de Artikelen en Wijzigartikelen in het Lichaam van het Besluit. STOP maakt het mogelijk om een </w:t>
      </w:r>
      <w:r w:rsidRPr="00064111">
        <w:t>Artikelgewijze</w:t>
      </w:r>
      <w:r>
        <w:t xml:space="preserve">Toelichting bij het Besluit te voegen. Het ligt echter minder voor de hand om dat te doen bij een besluit tot vaststelling of wijziging van een omgevingsdocument. Daarom zijn in de norm in paragraaf </w:t>
      </w:r>
      <w:r w:rsidRPr="000B31CB">
        <w:rPr>
          <w:rStyle w:val="Verwijzing"/>
        </w:rPr>
        <w:fldChar w:fldCharType="begin"/>
      </w:r>
      <w:r w:rsidRPr="000B31CB">
        <w:rPr>
          <w:rStyle w:val="Verwijzing"/>
        </w:rPr>
        <w:instrText xml:space="preserve"> REF _Ref_794988e75085ca71597085fdec6930ac_4 \r \h </w:instrText>
      </w:r>
      <w:r w:rsidRPr="000B31CB">
        <w:rPr>
          <w:rStyle w:val="Verwijzing"/>
        </w:rPr>
      </w:r>
      <w:r w:rsidRPr="000B31CB">
        <w:rPr>
          <w:rStyle w:val="Verwijzing"/>
        </w:rPr>
        <w:fldChar w:fldCharType="separate"/>
      </w:r>
      <w:r w:rsidR="00816BCB">
        <w:rPr>
          <w:rStyle w:val="Verwijzing"/>
        </w:rPr>
        <w:t>4.3.2.1</w:t>
      </w:r>
      <w:r w:rsidRPr="000B31CB">
        <w:rPr>
          <w:rStyle w:val="Verwijzing"/>
        </w:rPr>
        <w:fldChar w:fldCharType="end"/>
      </w:r>
      <w:r>
        <w:t xml:space="preserve"> de subelementen van de </w:t>
      </w:r>
      <w:r w:rsidRPr="00CD7932">
        <w:t>Artikelgewijze</w:t>
      </w:r>
      <w:r>
        <w:t xml:space="preserve">Toelichting niet opgenomen en wordt er in deze paragraaf geen nadere toelichting op gegeven. Voor het geval dat het toch wenselijk is om een </w:t>
      </w:r>
      <w:r w:rsidRPr="00CD7932">
        <w:t>Artikelgewijze</w:t>
      </w:r>
      <w:r w:rsidRPr="000A49D5">
        <w:t>Toelichting bij het Besluit te voegen</w:t>
      </w:r>
      <w:r>
        <w:t xml:space="preserve">, wordt verwezen naar paragraaf </w:t>
      </w:r>
      <w:r w:rsidRPr="000B31CB">
        <w:rPr>
          <w:rStyle w:val="Verwijzing"/>
        </w:rPr>
        <w:fldChar w:fldCharType="begin"/>
      </w:r>
      <w:r w:rsidRPr="000B31CB">
        <w:rPr>
          <w:rStyle w:val="Verwijzing"/>
        </w:rPr>
        <w:instrText xml:space="preserve"> REF _Ref_3051bec20fed09090323976106b4bedc_1 \r \h </w:instrText>
      </w:r>
      <w:r w:rsidRPr="000B31CB">
        <w:rPr>
          <w:rStyle w:val="Verwijzing"/>
        </w:rPr>
      </w:r>
      <w:r w:rsidRPr="000B31CB">
        <w:rPr>
          <w:rStyle w:val="Verwijzing"/>
        </w:rPr>
        <w:fldChar w:fldCharType="separate"/>
      </w:r>
      <w:r w:rsidR="00816BCB">
        <w:rPr>
          <w:rStyle w:val="Verwijzing"/>
        </w:rPr>
        <w:t>4.3.3</w:t>
      </w:r>
      <w:r w:rsidRPr="000B31CB">
        <w:rPr>
          <w:rStyle w:val="Verwijzing"/>
        </w:rPr>
        <w:fldChar w:fldCharType="end"/>
      </w:r>
      <w:r>
        <w:t xml:space="preserve"> waarin voor de Regeling </w:t>
      </w:r>
      <w:r w:rsidRPr="00064111">
        <w:t xml:space="preserve">het element </w:t>
      </w:r>
      <w:r w:rsidRPr="00CD7932">
        <w:t>Artikelgewijze</w:t>
      </w:r>
      <w:r w:rsidRPr="00064111">
        <w:t>Toelichting</w:t>
      </w:r>
      <w:r>
        <w:t xml:space="preserve"> is gespecificeerd en toegelicht. </w:t>
      </w:r>
      <w:r w:rsidRPr="005B7526">
        <w:t xml:space="preserve">Die specificaties gelden ook voor de ArtikelgewijzeToelichting bij het Besluit. </w:t>
      </w:r>
      <w:r w:rsidRPr="00CB735F">
        <w:t xml:space="preserve">Een ArtikelgewijzeToelichting wordt niet </w:t>
      </w:r>
      <w:r w:rsidRPr="00CB735F">
        <w:lastRenderedPageBreak/>
        <w:t>geannoteerd met IMOW-objecten.</w:t>
      </w:r>
      <w:r w:rsidRPr="00465BB8">
        <w:t xml:space="preserve"> Een </w:t>
      </w:r>
      <w:r>
        <w:t>Artikelgewijze</w:t>
      </w:r>
      <w:r w:rsidRPr="00465BB8">
        <w:t xml:space="preserve">Toelichting op het Besluit wordt alleen bekendgemaakt en niet geconsolideerd. Deze </w:t>
      </w:r>
      <w:r w:rsidRPr="00C6405A">
        <w:t>Artikelgewijze</w:t>
      </w:r>
      <w:r w:rsidRPr="00465BB8">
        <w:t>Toelichting is dus wel te vinden op officielebekendmakingen.nl, maar niet in de regelingenbank op overheid.nl en niet in DSO-LV.</w:t>
      </w:r>
    </w:p>
    <w:p w14:paraId="2F742D85" w14:textId="074715E9" w:rsidR="00713915" w:rsidRDefault="00D9742C" w:rsidP="00713915">
      <w:pPr>
        <w:pStyle w:val="Opsommingnummers1"/>
      </w:pPr>
      <w:r>
        <w:rPr>
          <w:b/>
          <w:bCs/>
        </w:rPr>
        <w:t>Motivering</w:t>
      </w:r>
      <w:r w:rsidRPr="00782819">
        <w:t>:</w:t>
      </w:r>
      <w:r>
        <w:t xml:space="preserve"> </w:t>
      </w:r>
      <w:r w:rsidRPr="00FF0202">
        <w:t xml:space="preserve">dit is de motivering oftewel de inhoudelijke onderbouwing van het Besluit. In de motivering </w:t>
      </w:r>
      <w:r>
        <w:t xml:space="preserve">kan bijvoorbeeld </w:t>
      </w:r>
      <w:r w:rsidRPr="00FF0202">
        <w:t>word</w:t>
      </w:r>
      <w:r>
        <w:t>en</w:t>
      </w:r>
      <w:r w:rsidRPr="00FF0202">
        <w:t xml:space="preserve"> aangegeven op welke wijze gevolg is gegeven aan de toepasselijke instructieregels en instructies van provincie en Rijk</w:t>
      </w:r>
      <w:r>
        <w:t xml:space="preserve"> </w:t>
      </w:r>
      <w:r w:rsidRPr="003514F3">
        <w:t>en kan worden verwezen naar relevant beleid van het eigen dan wel een ander bevoegd gezag</w:t>
      </w:r>
      <w:r w:rsidRPr="00FF0202">
        <w:t xml:space="preserve">. Ook kan worden gemotiveerd om welke redenen het besluit bijdraagt aan het bereiken van de doelen van de Omgevingswet. In het geval van een wijzigingsbesluit wordt in dit deel onder andere beschreven op welke onderdelen </w:t>
      </w:r>
      <w:r w:rsidRPr="007B60F8">
        <w:fldChar w:fldCharType="begin"/>
      </w:r>
      <w:r w:rsidRPr="007B60F8">
        <w:instrText>DOCVARIABLE ID01+</w:instrText>
      </w:r>
      <w:r w:rsidRPr="007B60F8">
        <w:fldChar w:fldCharType="separate"/>
      </w:r>
      <w:r w:rsidR="000B31CB">
        <w:t>het projectbesluit</w:t>
      </w:r>
      <w:r w:rsidRPr="007B60F8">
        <w:fldChar w:fldCharType="end"/>
      </w:r>
      <w:r w:rsidRPr="00FF0202">
        <w:t xml:space="preserve"> wordt aangepast en waarom. </w:t>
      </w:r>
      <w:r>
        <w:t>D</w:t>
      </w:r>
      <w:r w:rsidRPr="000D7FBE">
        <w:t xml:space="preserve">e inhoud </w:t>
      </w:r>
      <w:r>
        <w:t xml:space="preserve">van een Motivering staat </w:t>
      </w:r>
      <w:r w:rsidRPr="000D7FBE">
        <w:t xml:space="preserve">in een of meer Divisieteksten, die desgewenst hiërarchisch </w:t>
      </w:r>
      <w:r>
        <w:t xml:space="preserve">kunnen </w:t>
      </w:r>
      <w:r w:rsidRPr="000D7FBE">
        <w:t>word</w:t>
      </w:r>
      <w:r>
        <w:t>en</w:t>
      </w:r>
      <w:r w:rsidRPr="000D7FBE">
        <w:t xml:space="preserve"> gestructureerd in Divisies. Deze elementen van de Vrijetekststructuur en hun specificaties zijn beschreven in paragraaf </w:t>
      </w:r>
      <w:r w:rsidR="001A6C41" w:rsidRPr="000B31CB">
        <w:rPr>
          <w:rStyle w:val="Verwijzing"/>
        </w:rPr>
        <w:fldChar w:fldCharType="begin"/>
      </w:r>
      <w:r w:rsidR="001A6C41" w:rsidRPr="000B31CB">
        <w:rPr>
          <w:rStyle w:val="Verwijzing"/>
        </w:rPr>
        <w:instrText xml:space="preserve"> REF _Ref_23f49fbe509670c8397c244011e1922d_1 \n \h </w:instrText>
      </w:r>
      <w:r w:rsidR="001A6C41" w:rsidRPr="000B31CB">
        <w:rPr>
          <w:rStyle w:val="Verwijzing"/>
        </w:rPr>
      </w:r>
      <w:r w:rsidR="001A6C41" w:rsidRPr="000B31CB">
        <w:rPr>
          <w:rStyle w:val="Verwijzing"/>
        </w:rPr>
        <w:fldChar w:fldCharType="separate"/>
      </w:r>
      <w:r w:rsidR="00816BCB">
        <w:rPr>
          <w:rStyle w:val="Verwijzing"/>
        </w:rPr>
        <w:t>5.2</w:t>
      </w:r>
      <w:r w:rsidR="001A6C41" w:rsidRPr="000B31CB">
        <w:rPr>
          <w:rStyle w:val="Verwijzing"/>
        </w:rPr>
        <w:fldChar w:fldCharType="end"/>
      </w:r>
      <w:r w:rsidRPr="000D7FBE">
        <w:t>.</w:t>
      </w:r>
      <w:r>
        <w:t xml:space="preserve"> De Motivering kan worden afgesloten met het element Sluiting. Dat dat bij een omgevingsdocument daadwerkelijk gebeurt, ligt niet voor de hand.</w:t>
      </w:r>
      <w:r w:rsidRPr="00182D62">
        <w:t xml:space="preserve"> Daarom wordt </w:t>
      </w:r>
      <w:r>
        <w:t>de Sluiting</w:t>
      </w:r>
      <w:r w:rsidRPr="00182D62">
        <w:t xml:space="preserve"> niet nader toegelicht.</w:t>
      </w:r>
      <w:r>
        <w:t xml:space="preserve"> </w:t>
      </w:r>
      <w:r w:rsidRPr="00D468DD">
        <w:t>Ter ondersteuning van de motivering kunnen een of meer Bijlagen, bijvoorbeeld in de vorm van bijlagen met onderzoeksgegevens en bescheiden, worden toegevoegd.</w:t>
      </w:r>
      <w:r>
        <w:t xml:space="preserve"> Indien dat gebeurt, gelden daarvoor dezelfde specificaties als voor het ‘hoofdelement’ Bijlage; zie ook de toelichting bij nr. 6. </w:t>
      </w:r>
      <w:r w:rsidRPr="008B4CCD">
        <w:t xml:space="preserve">Een </w:t>
      </w:r>
      <w:r>
        <w:t>Motivering</w:t>
      </w:r>
      <w:r w:rsidRPr="008B4CCD">
        <w:t xml:space="preserve"> wordt niet geannoteerd met IMOW-objecten. </w:t>
      </w:r>
      <w:r>
        <w:t xml:space="preserve">Een Motivering wordt alleen bekendgemaakt en niet geconsolideerd. De Motivering </w:t>
      </w:r>
      <w:r w:rsidRPr="008B4CCD">
        <w:t>is dus wel te vinden op officielebekendmakingen.nl, maar niet in de regelingenbank op overheid.nl en niet in DSO-LV.</w:t>
      </w:r>
    </w:p>
    <w:p w14:paraId="170305CF" w14:textId="6B24E2C8" w:rsidR="00713915" w:rsidRDefault="00D9742C" w:rsidP="00713915">
      <w:pPr>
        <w:pStyle w:val="Opsommingnummers1"/>
      </w:pPr>
      <w:r>
        <w:rPr>
          <w:b/>
          <w:bCs/>
        </w:rPr>
        <w:t>Inhoudsopgave</w:t>
      </w:r>
      <w:r w:rsidRPr="00782819">
        <w:t>:</w:t>
      </w:r>
      <w:r>
        <w:t xml:space="preserve"> STOP maakt het mogelijk dat aan een Besluit een Inhoudsopgave wordt toegevoegd. Dat dat bij een omgevingsdocument daadwerkelijk gebeurt, ligt niet voor de hand. Daarom zijn in de norm in paragraaf </w:t>
      </w:r>
      <w:r w:rsidRPr="000B31CB">
        <w:rPr>
          <w:rStyle w:val="Verwijzing"/>
        </w:rPr>
        <w:fldChar w:fldCharType="begin"/>
      </w:r>
      <w:r w:rsidRPr="000B31CB">
        <w:rPr>
          <w:rStyle w:val="Verwijzing"/>
        </w:rPr>
        <w:instrText xml:space="preserve"> REF _Ref_794988e75085ca71597085fdec6930ac_5 \r \h </w:instrText>
      </w:r>
      <w:r w:rsidRPr="000B31CB">
        <w:rPr>
          <w:rStyle w:val="Verwijzing"/>
        </w:rPr>
      </w:r>
      <w:r w:rsidRPr="000B31CB">
        <w:rPr>
          <w:rStyle w:val="Verwijzing"/>
        </w:rPr>
        <w:fldChar w:fldCharType="separate"/>
      </w:r>
      <w:r w:rsidR="00816BCB">
        <w:rPr>
          <w:rStyle w:val="Verwijzing"/>
        </w:rPr>
        <w:t>4.3.2.1</w:t>
      </w:r>
      <w:r w:rsidRPr="000B31CB">
        <w:rPr>
          <w:rStyle w:val="Verwijzing"/>
        </w:rPr>
        <w:fldChar w:fldCharType="end"/>
      </w:r>
      <w:r>
        <w:t xml:space="preserve"> de subelementen van de Inhoudsopgave niet opgenomen en wordt dit element niet nader toegelicht.</w:t>
      </w:r>
    </w:p>
    <w:p w14:paraId="6A029C68" w14:textId="77777777" w:rsidR="00713915" w:rsidRDefault="003D7F5B" w:rsidP="00713915"/>
    <w:p w14:paraId="01372331" w14:textId="77777777" w:rsidR="00713915" w:rsidRDefault="00D9742C" w:rsidP="00713915">
      <w:r>
        <w:t>V</w:t>
      </w:r>
      <w:r w:rsidRPr="006D4C4F">
        <w:t xml:space="preserve">eel </w:t>
      </w:r>
      <w:r>
        <w:t xml:space="preserve">van de hiervoor besproken </w:t>
      </w:r>
      <w:r w:rsidRPr="006D4C4F">
        <w:t xml:space="preserve">elementen </w:t>
      </w:r>
      <w:r>
        <w:t xml:space="preserve">moeten worden voorzien van een Kop. Voor de Kop zijn de </w:t>
      </w:r>
      <w:r w:rsidRPr="0041127F">
        <w:t xml:space="preserve">Kopelementen Label, Nummer en Opschrift </w:t>
      </w:r>
      <w:r>
        <w:t xml:space="preserve">beschikbaar. Label is </w:t>
      </w:r>
      <w:r w:rsidRPr="008F0253">
        <w:t xml:space="preserve">de aanduiding van het type tekstelement, </w:t>
      </w:r>
      <w:r>
        <w:t xml:space="preserve">zoals Hoofdstuk, Paragraaf of </w:t>
      </w:r>
      <w:r w:rsidRPr="008F0253">
        <w:t>Artikel</w:t>
      </w:r>
      <w:r>
        <w:t xml:space="preserve">. Opschrift is </w:t>
      </w:r>
      <w:r w:rsidRPr="00B21DF2">
        <w:t>de titel van het tekstelement, die aangeeft waar de tekst over gaat</w:t>
      </w:r>
      <w:r>
        <w:t>.</w:t>
      </w:r>
    </w:p>
    <w:p w14:paraId="3B4DC75F" w14:textId="77777777" w:rsidR="00713915" w:rsidRPr="00136169" w:rsidRDefault="00D9742C" w:rsidP="00713915">
      <w:r w:rsidRPr="00FB1FC8">
        <w:t>In de schema’s van STOP komt in een aantal hoofd- en subelementen het element InleidendeTekst -bedoeld voor niet-juridische contextinformatie- voor. In de STOP-documentatie wordt het gebruik van dit element ontraden. Daarom is dit element hier niet opgenomen.</w:t>
      </w:r>
    </w:p>
    <w:p w14:paraId="31E666AC" w14:textId="77777777" w:rsidR="00713915" w:rsidRPr="00F03DD9" w:rsidRDefault="00D9742C" w:rsidP="00713915">
      <w:pPr>
        <w:pStyle w:val="Kop5"/>
      </w:pPr>
      <w:bookmarkStart w:id="77" w:name="_Ref_3104f07fa0b0535a5c0638a355e5a3b4_1"/>
      <w:bookmarkStart w:id="78" w:name="_Toc75500167"/>
      <w:r w:rsidRPr="00F03DD9">
        <w:t>Voorbeeld</w:t>
      </w:r>
      <w:bookmarkEnd w:id="77"/>
      <w:bookmarkEnd w:id="78"/>
    </w:p>
    <w:p w14:paraId="4D12A76C" w14:textId="5207C380" w:rsidR="00030D6F" w:rsidRPr="007B60F8" w:rsidRDefault="00D9742C" w:rsidP="00713915">
      <w:r w:rsidRPr="00F03DD9">
        <w:t xml:space="preserve">Door toepassing van </w:t>
      </w:r>
      <w:r>
        <w:t>model</w:t>
      </w:r>
      <w:r w:rsidRPr="00F03DD9">
        <w:t xml:space="preserve"> BesluitCompact ziet een besluit tot vaststelling van een omgevingsdocument met Vrijetekststructuur, oftewel een initieel besluit dat een initiële Regeling instelt, er schematisch uit zoals aangegeven in </w:t>
      </w:r>
      <w:r w:rsidRPr="000B31CB">
        <w:rPr>
          <w:rStyle w:val="Verwijzing"/>
        </w:rPr>
        <w:fldChar w:fldCharType="begin"/>
      </w:r>
      <w:r w:rsidRPr="000B31CB">
        <w:rPr>
          <w:rStyle w:val="Verwijzing"/>
        </w:rPr>
        <w:instrText xml:space="preserve"> REF _Ref_3104f07fa0b0535a5c0638a355e5a3b4_2 \w \h </w:instrText>
      </w:r>
      <w:r w:rsidRPr="000B31CB">
        <w:rPr>
          <w:rStyle w:val="Verwijzing"/>
        </w:rPr>
      </w:r>
      <w:r w:rsidRPr="000B31CB">
        <w:rPr>
          <w:rStyle w:val="Verwijzing"/>
        </w:rPr>
        <w:fldChar w:fldCharType="separate"/>
      </w:r>
      <w:r w:rsidR="00816BCB">
        <w:rPr>
          <w:rStyle w:val="Verwijzing"/>
        </w:rPr>
        <w:t>Figuur 4</w:t>
      </w:r>
      <w:r w:rsidRPr="000B31CB">
        <w:rPr>
          <w:rStyle w:val="Verwijzing"/>
        </w:rPr>
        <w:fldChar w:fldCharType="end"/>
      </w:r>
      <w:r w:rsidRPr="00B26823">
        <w:t>.</w:t>
      </w:r>
      <w:r>
        <w:t xml:space="preserve"> De nummers in deze figuur komen overeen met de nummering van de vorige twee paragrafen.</w:t>
      </w:r>
    </w:p>
    <w:p w14:paraId="14FB98FE" w14:textId="5FADA6E2" w:rsidR="00713915" w:rsidRPr="00B26823" w:rsidRDefault="00D9742C" w:rsidP="00713915">
      <w:pPr>
        <w:pStyle w:val="Figuur"/>
      </w:pPr>
      <w:r>
        <w:rPr>
          <w:noProof/>
        </w:rPr>
        <w:lastRenderedPageBreak/>
        <w:drawing>
          <wp:inline distT="0" distB="0" distL="0" distR="0" wp14:anchorId="290A1186" wp14:editId="024F026C">
            <wp:extent cx="5760720" cy="5102860"/>
            <wp:effectExtent l="0" t="0" r="0" b="254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pic:cNvPicPr/>
                  </pic:nvPicPr>
                  <pic:blipFill>
                    <a:blip r:embed="rId24">
                      <a:extLst>
                        <a:ext uri="{28A0092B-C50C-407E-A947-70E740481C1C}">
                          <a14:useLocalDpi xmlns:a14="http://schemas.microsoft.com/office/drawing/2010/main" val="0"/>
                        </a:ext>
                      </a:extLst>
                    </a:blip>
                    <a:stretch>
                      <a:fillRect/>
                    </a:stretch>
                  </pic:blipFill>
                  <pic:spPr>
                    <a:xfrm>
                      <a:off x="0" y="0"/>
                      <a:ext cx="5760720" cy="5102860"/>
                    </a:xfrm>
                    <a:prstGeom prst="rect">
                      <a:avLst/>
                    </a:prstGeom>
                  </pic:spPr>
                </pic:pic>
              </a:graphicData>
            </a:graphic>
          </wp:inline>
        </w:drawing>
      </w:r>
    </w:p>
    <w:p w14:paraId="1328FA1B" w14:textId="77777777" w:rsidR="00713915" w:rsidRPr="00F03DD9" w:rsidRDefault="00D9742C" w:rsidP="00713915">
      <w:pPr>
        <w:pStyle w:val="Figuurbijschrift"/>
      </w:pPr>
      <w:bookmarkStart w:id="79" w:name="_Ref_3104f07fa0b0535a5c0638a355e5a3b4_2"/>
      <w:r w:rsidRPr="00F03DD9">
        <w:t xml:space="preserve">Voorbeeld toepassing </w:t>
      </w:r>
      <w:r>
        <w:t>model</w:t>
      </w:r>
      <w:r w:rsidRPr="00F03DD9">
        <w:t xml:space="preserve"> BesluitCompact en WijzigBijlage/RegelingVrijetekst op initieel besluit omgevingsvisie</w:t>
      </w:r>
      <w:bookmarkEnd w:id="79"/>
    </w:p>
    <w:p w14:paraId="260F8945" w14:textId="5823FC6B" w:rsidR="00713915" w:rsidRPr="007B60F8" w:rsidRDefault="00D9742C" w:rsidP="00713915">
      <w:r w:rsidRPr="00F03DD9">
        <w:t xml:space="preserve">Door toepassing van </w:t>
      </w:r>
      <w:r>
        <w:t>model</w:t>
      </w:r>
      <w:r w:rsidRPr="00F03DD9">
        <w:t xml:space="preserve"> BesluitCompact ziet een besluit tot wijziging van een omgevingsdocument met Vrijetekststructuur, oftewel een wijzigingsbesluit, er schematisch uit zoals aangegeven in </w:t>
      </w:r>
      <w:r w:rsidRPr="000B31CB">
        <w:rPr>
          <w:rStyle w:val="Verwijzing"/>
        </w:rPr>
        <w:fldChar w:fldCharType="begin"/>
      </w:r>
      <w:r w:rsidRPr="000B31CB">
        <w:rPr>
          <w:rStyle w:val="Verwijzing"/>
        </w:rPr>
        <w:instrText xml:space="preserve"> REF _Ref_3104f07fa0b0535a5c0638a355e5a3b4_3 \w \h </w:instrText>
      </w:r>
      <w:r w:rsidRPr="000B31CB">
        <w:rPr>
          <w:rStyle w:val="Verwijzing"/>
        </w:rPr>
      </w:r>
      <w:r w:rsidRPr="000B31CB">
        <w:rPr>
          <w:rStyle w:val="Verwijzing"/>
        </w:rPr>
        <w:fldChar w:fldCharType="separate"/>
      </w:r>
      <w:r w:rsidR="00816BCB">
        <w:rPr>
          <w:rStyle w:val="Verwijzing"/>
        </w:rPr>
        <w:t>Figuur 5</w:t>
      </w:r>
      <w:r w:rsidRPr="000B31CB">
        <w:rPr>
          <w:rStyle w:val="Verwijzing"/>
        </w:rPr>
        <w:fldChar w:fldCharType="end"/>
      </w:r>
      <w:r w:rsidRPr="00B26823">
        <w:t>.</w:t>
      </w:r>
      <w:r>
        <w:t xml:space="preserve"> </w:t>
      </w:r>
      <w:r w:rsidRPr="00F91356">
        <w:t>De nummers in deze figuur komen overeen met de nummering van de vorige twee paragrafen.</w:t>
      </w:r>
    </w:p>
    <w:p w14:paraId="3D11DD08" w14:textId="77777777" w:rsidR="00713915" w:rsidRPr="00B26823" w:rsidRDefault="00D9742C" w:rsidP="00713915">
      <w:pPr>
        <w:pStyle w:val="Figuur"/>
      </w:pPr>
      <w:r>
        <w:rPr>
          <w:noProof/>
        </w:rPr>
        <w:lastRenderedPageBreak/>
        <w:drawing>
          <wp:inline distT="0" distB="0" distL="0" distR="0" wp14:anchorId="2C1C9A50" wp14:editId="6058C7EE">
            <wp:extent cx="5760720" cy="4966335"/>
            <wp:effectExtent l="0" t="0" r="0" b="5715"/>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25">
                      <a:extLst>
                        <a:ext uri="{28A0092B-C50C-407E-A947-70E740481C1C}">
                          <a14:useLocalDpi xmlns:a14="http://schemas.microsoft.com/office/drawing/2010/main" val="0"/>
                        </a:ext>
                      </a:extLst>
                    </a:blip>
                    <a:stretch>
                      <a:fillRect/>
                    </a:stretch>
                  </pic:blipFill>
                  <pic:spPr>
                    <a:xfrm>
                      <a:off x="0" y="0"/>
                      <a:ext cx="5760720" cy="4966335"/>
                    </a:xfrm>
                    <a:prstGeom prst="rect">
                      <a:avLst/>
                    </a:prstGeom>
                  </pic:spPr>
                </pic:pic>
              </a:graphicData>
            </a:graphic>
          </wp:inline>
        </w:drawing>
      </w:r>
    </w:p>
    <w:p w14:paraId="715941E3" w14:textId="77777777" w:rsidR="00713915" w:rsidRPr="00F03DD9" w:rsidRDefault="00D9742C" w:rsidP="00713915">
      <w:pPr>
        <w:pStyle w:val="Figuurbijschrift"/>
      </w:pPr>
      <w:bookmarkStart w:id="80" w:name="_Ref_3104f07fa0b0535a5c0638a355e5a3b4_3"/>
      <w:r w:rsidRPr="00F03DD9">
        <w:t xml:space="preserve">Voorbeeld toepassing </w:t>
      </w:r>
      <w:r>
        <w:t>model</w:t>
      </w:r>
      <w:r w:rsidRPr="00F03DD9">
        <w:t xml:space="preserve"> BesluitCompact en WijzigBijlage/RegelingMutatie op wijzigingsbesluit omgevingsvisie</w:t>
      </w:r>
      <w:bookmarkEnd w:id="80"/>
    </w:p>
    <w:p w14:paraId="08419455" w14:textId="79BD3F5D" w:rsidR="00713915" w:rsidRPr="00F03DD9" w:rsidRDefault="00D9742C" w:rsidP="00713915">
      <w:r w:rsidRPr="00F03DD9">
        <w:t xml:space="preserve">In het voorbeeld van het initieel besluit van </w:t>
      </w:r>
      <w:r w:rsidRPr="000B31CB">
        <w:rPr>
          <w:rStyle w:val="Verwijzing"/>
        </w:rPr>
        <w:fldChar w:fldCharType="begin"/>
      </w:r>
      <w:r w:rsidRPr="000B31CB">
        <w:rPr>
          <w:rStyle w:val="Verwijzing"/>
        </w:rPr>
        <w:instrText xml:space="preserve"> REF _Ref_3104f07fa0b0535a5c0638a355e5a3b4_2 \w \h </w:instrText>
      </w:r>
      <w:r w:rsidRPr="000B31CB">
        <w:rPr>
          <w:rStyle w:val="Verwijzing"/>
        </w:rPr>
      </w:r>
      <w:r w:rsidRPr="000B31CB">
        <w:rPr>
          <w:rStyle w:val="Verwijzing"/>
        </w:rPr>
        <w:fldChar w:fldCharType="separate"/>
      </w:r>
      <w:r w:rsidR="00816BCB">
        <w:rPr>
          <w:rStyle w:val="Verwijzing"/>
        </w:rPr>
        <w:t>Figuur 4</w:t>
      </w:r>
      <w:r w:rsidRPr="000B31CB">
        <w:rPr>
          <w:rStyle w:val="Verwijzing"/>
        </w:rPr>
        <w:fldChar w:fldCharType="end"/>
      </w:r>
      <w:r w:rsidRPr="00B26823">
        <w:t xml:space="preserve"> zijn WijzigArtikel en Artikel in het Lichaam van het Besluit-deel letterlijk opgevat door ze een Kop met </w:t>
      </w:r>
      <w:r w:rsidRPr="00F03DD9">
        <w:t xml:space="preserve">het Label Artikel te geven. Dat is niet verplicht, STOP verplicht er slechts toe dat de Kop van een Artikel ten minste één van de elementen Label, Nummer en Opschrift bevat. Het is dus ook mogelijk om in de kop van de betreffende artikelen alleen een nummer op te nemen. Het voorbeeld van </w:t>
      </w:r>
      <w:r w:rsidRPr="000B31CB">
        <w:rPr>
          <w:rStyle w:val="Verwijzing"/>
        </w:rPr>
        <w:fldChar w:fldCharType="begin"/>
      </w:r>
      <w:r w:rsidRPr="000B31CB">
        <w:rPr>
          <w:rStyle w:val="Verwijzing"/>
        </w:rPr>
        <w:instrText xml:space="preserve"> REF _Ref_3104f07fa0b0535a5c0638a355e5a3b4_3 \w \h </w:instrText>
      </w:r>
      <w:r w:rsidRPr="000B31CB">
        <w:rPr>
          <w:rStyle w:val="Verwijzing"/>
        </w:rPr>
      </w:r>
      <w:r w:rsidRPr="000B31CB">
        <w:rPr>
          <w:rStyle w:val="Verwijzing"/>
        </w:rPr>
        <w:fldChar w:fldCharType="separate"/>
      </w:r>
      <w:r w:rsidR="00816BCB">
        <w:rPr>
          <w:rStyle w:val="Verwijzing"/>
        </w:rPr>
        <w:t>Figuur 5</w:t>
      </w:r>
      <w:r w:rsidRPr="000B31CB">
        <w:rPr>
          <w:rStyle w:val="Verwijzing"/>
        </w:rPr>
        <w:fldChar w:fldCharType="end"/>
      </w:r>
      <w:r w:rsidRPr="00B26823">
        <w:t xml:space="preserve"> </w:t>
      </w:r>
      <w:r w:rsidRPr="007B60F8">
        <w:t xml:space="preserve">toont een toepassing van een WijzigArtikel en Artikel zonder gebruik te maken van Label </w:t>
      </w:r>
      <w:r w:rsidRPr="00F03DD9">
        <w:t>en Opschrift.</w:t>
      </w:r>
    </w:p>
    <w:p w14:paraId="56E445E3" w14:textId="77777777" w:rsidR="00713915" w:rsidRDefault="00D9742C" w:rsidP="00713915">
      <w:pPr>
        <w:pStyle w:val="Kop4"/>
      </w:pPr>
      <w:bookmarkStart w:id="81" w:name="_Ref_3051bec20fed09090323976106b4bedc_1"/>
      <w:bookmarkStart w:id="82" w:name="_Toc75500168"/>
      <w:r w:rsidRPr="00F03DD9">
        <w:t>Regeling</w:t>
      </w:r>
      <w:bookmarkEnd w:id="81"/>
      <w:bookmarkEnd w:id="82"/>
    </w:p>
    <w:p w14:paraId="0E59FA79" w14:textId="1B48F11E" w:rsidR="00713915" w:rsidRDefault="00D9742C" w:rsidP="00713915">
      <w:r>
        <w:t xml:space="preserve">In paragraaf </w:t>
      </w:r>
      <w:r w:rsidRPr="000B31CB">
        <w:rPr>
          <w:rStyle w:val="Verwijzing"/>
        </w:rPr>
        <w:fldChar w:fldCharType="begin"/>
      </w:r>
      <w:r w:rsidRPr="000B31CB">
        <w:rPr>
          <w:rStyle w:val="Verwijzing"/>
        </w:rPr>
        <w:instrText xml:space="preserve"> REF _Ref_985dcf2febc14abb5a786dd7fb4a4040_1 \r \h </w:instrText>
      </w:r>
      <w:r w:rsidRPr="000B31CB">
        <w:rPr>
          <w:rStyle w:val="Verwijzing"/>
        </w:rPr>
      </w:r>
      <w:r w:rsidRPr="000B31CB">
        <w:rPr>
          <w:rStyle w:val="Verwijzing"/>
        </w:rPr>
        <w:fldChar w:fldCharType="separate"/>
      </w:r>
      <w:r w:rsidR="00816BCB">
        <w:rPr>
          <w:rStyle w:val="Verwijzing"/>
        </w:rPr>
        <w:t>4.3.3.1</w:t>
      </w:r>
      <w:r w:rsidRPr="000B31CB">
        <w:rPr>
          <w:rStyle w:val="Verwijzing"/>
        </w:rPr>
        <w:fldChar w:fldCharType="end"/>
      </w:r>
      <w:r>
        <w:t xml:space="preserve"> is de norm voor het model RegelingVrijetekst vastgelegd: welke elementen moeten respectievelijk mogen worden gebruikt en hoe vaak kunnen ze voorkomen. Paragraaf </w:t>
      </w:r>
      <w:r w:rsidRPr="000B31CB">
        <w:rPr>
          <w:rStyle w:val="Verwijzing"/>
        </w:rPr>
        <w:fldChar w:fldCharType="begin"/>
      </w:r>
      <w:r w:rsidRPr="000B31CB">
        <w:rPr>
          <w:rStyle w:val="Verwijzing"/>
        </w:rPr>
        <w:instrText xml:space="preserve"> REF _Ref_2ac57e6e25245b78696d829996f57087_1 \r \h </w:instrText>
      </w:r>
      <w:r w:rsidRPr="000B31CB">
        <w:rPr>
          <w:rStyle w:val="Verwijzing"/>
        </w:rPr>
      </w:r>
      <w:r w:rsidRPr="000B31CB">
        <w:rPr>
          <w:rStyle w:val="Verwijzing"/>
        </w:rPr>
        <w:fldChar w:fldCharType="separate"/>
      </w:r>
      <w:r w:rsidR="00816BCB">
        <w:rPr>
          <w:rStyle w:val="Verwijzing"/>
        </w:rPr>
        <w:t>4.3.3.2</w:t>
      </w:r>
      <w:r w:rsidRPr="000B31CB">
        <w:rPr>
          <w:rStyle w:val="Verwijzing"/>
        </w:rPr>
        <w:fldChar w:fldCharType="end"/>
      </w:r>
      <w:r>
        <w:t xml:space="preserve"> geeft een uitgebreide toelichting op de elementen van de Regeling, waaronder ook tips over het al dan niet gebruikelijk zijn van een bepaald element. In paragraaf </w:t>
      </w:r>
      <w:r w:rsidRPr="000B31CB">
        <w:rPr>
          <w:rStyle w:val="Verwijzing"/>
        </w:rPr>
        <w:fldChar w:fldCharType="begin"/>
      </w:r>
      <w:r w:rsidRPr="000B31CB">
        <w:rPr>
          <w:rStyle w:val="Verwijzing"/>
        </w:rPr>
        <w:instrText xml:space="preserve"> REF _Ref_fe6db10b01cb28aaac11366eb4660719_1 \r \h </w:instrText>
      </w:r>
      <w:r w:rsidRPr="000B31CB">
        <w:rPr>
          <w:rStyle w:val="Verwijzing"/>
        </w:rPr>
      </w:r>
      <w:r w:rsidRPr="000B31CB">
        <w:rPr>
          <w:rStyle w:val="Verwijzing"/>
        </w:rPr>
        <w:fldChar w:fldCharType="separate"/>
      </w:r>
      <w:r w:rsidR="00816BCB">
        <w:rPr>
          <w:rStyle w:val="Verwijzing"/>
        </w:rPr>
        <w:t>4.3.3.3</w:t>
      </w:r>
      <w:r w:rsidRPr="000B31CB">
        <w:rPr>
          <w:rStyle w:val="Verwijzing"/>
        </w:rPr>
        <w:fldChar w:fldCharType="end"/>
      </w:r>
      <w:r>
        <w:t xml:space="preserve"> worden norm en toelichting concreet gemaakt met een voorbeeld.</w:t>
      </w:r>
    </w:p>
    <w:p w14:paraId="2CEAA1BD" w14:textId="77777777" w:rsidR="00713915" w:rsidRDefault="00D9742C" w:rsidP="00713915">
      <w:r>
        <w:t>Opgemerkt wordt dat de STOP-modellen voor Besluit en Regeling XML-modellen zijn. Met de in de volgende paragrafen genoemde elementen worden dus (STOP-)XML-elementen bedoeld.</w:t>
      </w:r>
    </w:p>
    <w:p w14:paraId="404BA8D3" w14:textId="77777777" w:rsidR="00713915" w:rsidRPr="00104DF7" w:rsidRDefault="00D9742C" w:rsidP="00713915">
      <w:r w:rsidRPr="00333EB7">
        <w:lastRenderedPageBreak/>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31988656" w14:textId="77777777" w:rsidR="00713915" w:rsidRPr="00F03DD9" w:rsidRDefault="00D9742C" w:rsidP="00713915">
      <w:pPr>
        <w:pStyle w:val="Kop5"/>
      </w:pPr>
      <w:bookmarkStart w:id="83" w:name="_Ref_985dcf2febc14abb5a786dd7fb4a4040_1"/>
      <w:bookmarkStart w:id="84" w:name="_Ref_985dcf2febc14abb5a786dd7fb4a4040_2"/>
      <w:bookmarkStart w:id="85" w:name="_Toc75500169"/>
      <w:r w:rsidRPr="00F03DD9">
        <w:t>Norm</w:t>
      </w:r>
      <w:bookmarkEnd w:id="83"/>
      <w:bookmarkEnd w:id="84"/>
      <w:bookmarkEnd w:id="85"/>
    </w:p>
    <w:p w14:paraId="4366695C" w14:textId="7D6D114A" w:rsidR="00713915" w:rsidRPr="00F03DD9" w:rsidRDefault="00D9742C" w:rsidP="00713915">
      <w:r w:rsidRPr="00891343">
        <w:t>De (geconsolideerde)</w:t>
      </w:r>
      <w:r w:rsidRPr="00F03DD9">
        <w:t xml:space="preserve"> Regeling van </w:t>
      </w:r>
      <w:r w:rsidRPr="007B60F8">
        <w:fldChar w:fldCharType="begin"/>
      </w:r>
      <w:r w:rsidRPr="00F03DD9">
        <w:instrText xml:space="preserve"> DOCVARIABLE ID01+ </w:instrText>
      </w:r>
      <w:r w:rsidRPr="007B60F8">
        <w:fldChar w:fldCharType="separate"/>
      </w:r>
      <w:r w:rsidR="000B31CB">
        <w:t>het projectbesluit</w:t>
      </w:r>
      <w:r w:rsidRPr="007B60F8">
        <w:fldChar w:fldCharType="end"/>
      </w:r>
      <w:r w:rsidRPr="00F03DD9">
        <w:t xml:space="preserve"> </w:t>
      </w:r>
      <w:r w:rsidRPr="00E47D96">
        <w:t xml:space="preserve">is opgebouwd overeenkomstig het model </w:t>
      </w:r>
      <w:r w:rsidRPr="00F03DD9">
        <w:t xml:space="preserve">RegelingVrijetekst. </w:t>
      </w:r>
      <w:r w:rsidRPr="00E47D96">
        <w:t>RegelingVrijetekst</w:t>
      </w:r>
      <w:r>
        <w:t xml:space="preserve"> </w:t>
      </w:r>
      <w:r w:rsidRPr="000C2AB7">
        <w:t xml:space="preserve">bevat </w:t>
      </w:r>
      <w:r w:rsidRPr="00F03DD9">
        <w:t>de volgende elementen:</w:t>
      </w:r>
    </w:p>
    <w:p w14:paraId="4AE4B946" w14:textId="77777777" w:rsidR="00713915" w:rsidRPr="00F13E75" w:rsidRDefault="00D9742C" w:rsidP="00186356">
      <w:pPr>
        <w:pStyle w:val="Opsommingnummers1"/>
        <w:numPr>
          <w:ilvl w:val="0"/>
          <w:numId w:val="9"/>
        </w:numPr>
      </w:pPr>
      <w:r w:rsidRPr="00280DEF">
        <w:rPr>
          <w:b/>
          <w:bCs/>
        </w:rPr>
        <w:t>RegelingOpschrift</w:t>
      </w:r>
      <w:r w:rsidRPr="008A3D08">
        <w:t>: STOP-element dat de officiële titel van de Regeling, oftewel het omgevingsdocument, bevat. Verplicht element. Komt 1 keer voor.</w:t>
      </w:r>
    </w:p>
    <w:p w14:paraId="43A49DE1" w14:textId="1576BAD7" w:rsidR="00713915" w:rsidRPr="00F03DD9" w:rsidRDefault="00D9742C" w:rsidP="00713915">
      <w:pPr>
        <w:pStyle w:val="Opsommingnummers1"/>
      </w:pPr>
      <w:r w:rsidRPr="00B719EE">
        <w:rPr>
          <w:b/>
          <w:bCs/>
        </w:rPr>
        <w:t>Lichaam</w:t>
      </w:r>
      <w:r w:rsidRPr="00B719EE">
        <w:t>: STOP-element dat de inhoud, oftewel</w:t>
      </w:r>
      <w:r w:rsidRPr="00F03DD9">
        <w:t xml:space="preserve"> </w:t>
      </w:r>
      <w:r>
        <w:t xml:space="preserve">de </w:t>
      </w:r>
      <w:r w:rsidRPr="00F03DD9">
        <w:t xml:space="preserve">(beleids)teksten van de </w:t>
      </w:r>
      <w:r w:rsidRPr="00291B7B">
        <w:t>(geconsolideerde) Regeling van het omgevingsdocument bevat</w:t>
      </w:r>
      <w:r w:rsidRPr="00F03DD9">
        <w:t>. Verplicht element. Komt 1 keer voor</w:t>
      </w:r>
      <w:r>
        <w:rPr>
          <w:rStyle w:val="Voetnootmarkering"/>
        </w:rPr>
        <w:footnoteReference w:id="5"/>
      </w:r>
      <w:r>
        <w:t xml:space="preserve">. Het Lichaam wordt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E6285B">
        <w:t xml:space="preserve">. Divisie en Divisietekst </w:t>
      </w:r>
      <w:r w:rsidRPr="00947EBF">
        <w:t xml:space="preserve">moeten voldoen aan de specificaties voor de </w:t>
      </w:r>
      <w:r>
        <w:t>Vrijetekst</w:t>
      </w:r>
      <w:r w:rsidRPr="00947EBF">
        <w:t xml:space="preserve">structuur in paragraaf </w:t>
      </w:r>
      <w:r w:rsidR="001A6C41" w:rsidRPr="000B31CB">
        <w:rPr>
          <w:rStyle w:val="Verwijzing"/>
        </w:rPr>
        <w:fldChar w:fldCharType="begin"/>
      </w:r>
      <w:r w:rsidR="001A6C41" w:rsidRPr="000B31CB">
        <w:rPr>
          <w:rStyle w:val="Verwijzing"/>
        </w:rPr>
        <w:instrText xml:space="preserve"> REF _Ref_23f49fbe509670c8397c244011e1922d_1 \n \h </w:instrText>
      </w:r>
      <w:r w:rsidR="001A6C41" w:rsidRPr="000B31CB">
        <w:rPr>
          <w:rStyle w:val="Verwijzing"/>
        </w:rPr>
      </w:r>
      <w:r w:rsidR="001A6C41" w:rsidRPr="000B31CB">
        <w:rPr>
          <w:rStyle w:val="Verwijzing"/>
        </w:rPr>
        <w:fldChar w:fldCharType="separate"/>
      </w:r>
      <w:r w:rsidR="00816BCB">
        <w:rPr>
          <w:rStyle w:val="Verwijzing"/>
        </w:rPr>
        <w:t>5.2</w:t>
      </w:r>
      <w:r w:rsidR="001A6C41" w:rsidRPr="000B31CB">
        <w:rPr>
          <w:rStyle w:val="Verwijzing"/>
        </w:rPr>
        <w:fldChar w:fldCharType="end"/>
      </w:r>
      <w:r w:rsidRPr="00947EBF">
        <w:t>.</w:t>
      </w:r>
    </w:p>
    <w:p w14:paraId="1D498659" w14:textId="77777777" w:rsidR="00713915" w:rsidRDefault="00D9742C" w:rsidP="00713915">
      <w:pPr>
        <w:pStyle w:val="Opsommingnummers1"/>
      </w:pPr>
      <w:r w:rsidRPr="00333656">
        <w:rPr>
          <w:b/>
          <w:bCs/>
        </w:rPr>
        <w:t>Bijlage</w:t>
      </w:r>
      <w:r w:rsidRPr="00F03DD9">
        <w:t xml:space="preserve">: </w:t>
      </w:r>
      <w:r>
        <w:t>STOP-</w:t>
      </w:r>
      <w:r w:rsidRPr="00F03DD9">
        <w:t xml:space="preserve">element dat een bijlage </w:t>
      </w:r>
      <w:r>
        <w:t xml:space="preserve">(in dit geval bij de Regeling) </w:t>
      </w:r>
      <w:r w:rsidRPr="00F03DD9">
        <w:t>bevat</w:t>
      </w:r>
      <w:r>
        <w:t xml:space="preserve">. </w:t>
      </w:r>
      <w:r w:rsidRPr="00F03DD9">
        <w:t xml:space="preserve">Optioneel element. Komt zo vaak voor als gewenst. Een bijlage </w:t>
      </w:r>
      <w:r>
        <w:t>die onderdeel is van de Regeling</w:t>
      </w:r>
      <w:r w:rsidRPr="00F03DD9">
        <w:t xml:space="preserve"> wordt geconsolideerd.</w:t>
      </w:r>
      <w:r>
        <w:br/>
      </w:r>
      <w:r w:rsidRPr="00C64F1B">
        <w:t>Voor een Bijlage wordt een keuze gemaakt tussen een bijlage als onderdeel van de tekst in STOP-XML of een bijlage als document-informatieobject. Een bijlage als document-informatieobject heeft de vorm van een PDF-document en moet voldoen aan de eisen van PDF/A-1a of PDF/A-2a. Een Bijlage die in STOP-XML wordt opgesteld, bevat de volgende elementen:</w:t>
      </w:r>
    </w:p>
    <w:p w14:paraId="28B3D45B" w14:textId="77777777" w:rsidR="00713915" w:rsidRPr="00E77D8A" w:rsidRDefault="00D9742C" w:rsidP="00713915">
      <w:pPr>
        <w:pStyle w:val="Opsommingtekens2"/>
      </w:pPr>
      <w:r w:rsidRPr="0028044C">
        <w:rPr>
          <w:i/>
          <w:iCs/>
        </w:rPr>
        <w:t>Kop</w:t>
      </w:r>
      <w:r w:rsidRPr="006B421A">
        <w:t>:</w:t>
      </w:r>
      <w:r>
        <w:t xml:space="preserve"> </w:t>
      </w:r>
      <w:r w:rsidRPr="006F22AF">
        <w:t>STOP-element dat de Kop bevat.</w:t>
      </w:r>
      <w:r>
        <w:t xml:space="preserve"> Verplicht element. Komt 1 keer voor.</w:t>
      </w:r>
      <w:r w:rsidRPr="00520BB4">
        <w:t xml:space="preserve"> Bevat ten minste één van de Kopelementen Label, Nummer en Opschrift; ieder van deze </w:t>
      </w:r>
      <w:r>
        <w:t>elementen</w:t>
      </w:r>
      <w:r w:rsidRPr="00520BB4">
        <w:t xml:space="preserve"> komt 0 of 1 keer voor.</w:t>
      </w:r>
      <w:r>
        <w:t xml:space="preserve"> </w:t>
      </w:r>
      <w:r w:rsidRPr="00E77D8A">
        <w:t>Optioneel kan het element Subtitel worden toegevoegd.</w:t>
      </w:r>
    </w:p>
    <w:p w14:paraId="15E6809A" w14:textId="77777777" w:rsidR="00713915" w:rsidRDefault="00D9742C" w:rsidP="00713915">
      <w:pPr>
        <w:pStyle w:val="Opsommingtekens2"/>
      </w:pPr>
      <w:r w:rsidRPr="001E7BEF">
        <w:rPr>
          <w:i/>
          <w:iCs/>
        </w:rPr>
        <w:t>Gereserveerd</w:t>
      </w:r>
      <w:r>
        <w:t xml:space="preserve">: leeg STOP-element waarmee bij weergave op overheid.nl </w:t>
      </w:r>
      <w:r w:rsidRPr="000F1145">
        <w:t xml:space="preserve">en in DSO-LV </w:t>
      </w:r>
      <w:r>
        <w:t xml:space="preserve">de tekst ‘Gereserveerd’ wordt gegenereerd. Optioneel element. Komt 0 of 1 keer voor. Indien in een Bijlage het element Gereserveerd wordt gebruikt mag in die Bijlage geen van de elementen </w:t>
      </w:r>
      <w:r w:rsidRPr="001157FA">
        <w:t>Vervallen,</w:t>
      </w:r>
      <w:r>
        <w:t xml:space="preserve"> Divisie en Divisietekst voorkomen.</w:t>
      </w:r>
    </w:p>
    <w:p w14:paraId="46E049BE" w14:textId="77777777" w:rsidR="00713915" w:rsidRDefault="00D9742C" w:rsidP="00713915">
      <w:pPr>
        <w:pStyle w:val="Opsommingtekens2"/>
      </w:pPr>
      <w:r>
        <w:rPr>
          <w:i/>
          <w:iCs/>
        </w:rPr>
        <w:t>Vervallen</w:t>
      </w:r>
      <w:r w:rsidRPr="007A5AD2">
        <w:t>:</w:t>
      </w:r>
      <w:r>
        <w:t xml:space="preserve"> </w:t>
      </w:r>
      <w:r w:rsidRPr="00975DE7">
        <w:t xml:space="preserve">leeg STOP-element waarmee bij weergave op overheid.nl en in DSO-LV de tekst ‘Vervallen’ wordt gegenereerd. Geeft aan </w:t>
      </w:r>
      <w:r>
        <w:t xml:space="preserve">dat de Bijlage de status ‘vervallen’ heeft; de Bijlage is niet langer juridisch geldig en heeft geen inhoud meer. Optioneel element. Komt 0 of 1 keer voor. Indien in een Bijlage het element Vervallen wordt gebruikt mag in die Bijlage geen van de elementen </w:t>
      </w:r>
      <w:r w:rsidRPr="00EB2044">
        <w:t>Gereserveerd,</w:t>
      </w:r>
      <w:r>
        <w:t xml:space="preserve"> Divisie en Divisietekst voorkomen.</w:t>
      </w:r>
    </w:p>
    <w:p w14:paraId="2579E7E6" w14:textId="6DAF857D" w:rsidR="00713915" w:rsidRDefault="00D9742C" w:rsidP="00713915">
      <w:pPr>
        <w:pStyle w:val="Opsommingtekens2"/>
      </w:pPr>
      <w:r w:rsidRPr="00E201BB">
        <w:t>De inhoud van de Bijlage. Indien een Bijlage inhoud bevat, mogen in die Bijlage de elementen Gereserveerd en Vervallen niet voorkomen. De inhoud van de Bijlage wordt</w:t>
      </w:r>
      <w:r>
        <w:t xml:space="preserve">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0B31CB">
        <w:rPr>
          <w:rStyle w:val="Verwijzing"/>
        </w:rPr>
        <w:fldChar w:fldCharType="begin"/>
      </w:r>
      <w:r w:rsidRPr="000B31CB">
        <w:rPr>
          <w:rStyle w:val="Verwijzing"/>
        </w:rPr>
        <w:instrText xml:space="preserve"> REF _Ref_23f49fbe509670c8397c244011e1922d_1 \r \h </w:instrText>
      </w:r>
      <w:r w:rsidRPr="000B31CB">
        <w:rPr>
          <w:rStyle w:val="Verwijzing"/>
        </w:rPr>
      </w:r>
      <w:r w:rsidRPr="000B31CB">
        <w:rPr>
          <w:rStyle w:val="Verwijzing"/>
        </w:rPr>
        <w:fldChar w:fldCharType="separate"/>
      </w:r>
      <w:r w:rsidR="00816BCB">
        <w:rPr>
          <w:rStyle w:val="Verwijzing"/>
        </w:rPr>
        <w:t>5.2</w:t>
      </w:r>
      <w:r w:rsidRPr="000B31CB">
        <w:rPr>
          <w:rStyle w:val="Verwijzing"/>
        </w:rPr>
        <w:fldChar w:fldCharType="end"/>
      </w:r>
      <w:r>
        <w:t>.</w:t>
      </w:r>
    </w:p>
    <w:p w14:paraId="50C22F48" w14:textId="77777777" w:rsidR="00713915" w:rsidRPr="00F03DD9" w:rsidRDefault="00D9742C" w:rsidP="00713915">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449CB6FF" w14:textId="77777777" w:rsidR="00713915" w:rsidRDefault="00D9742C" w:rsidP="00713915">
      <w:pPr>
        <w:pStyle w:val="Kop5"/>
      </w:pPr>
      <w:bookmarkStart w:id="86" w:name="_Ref_2ac57e6e25245b78696d829996f57087_1"/>
      <w:bookmarkStart w:id="87" w:name="_Toc75500170"/>
      <w:r>
        <w:lastRenderedPageBreak/>
        <w:t>Toelichting</w:t>
      </w:r>
      <w:bookmarkEnd w:id="86"/>
      <w:bookmarkEnd w:id="87"/>
    </w:p>
    <w:p w14:paraId="4B25264F" w14:textId="77777777" w:rsidR="00713915" w:rsidRDefault="00D9742C" w:rsidP="00713915">
      <w:r w:rsidRPr="009E34EA">
        <w:t xml:space="preserve">RegelingVrijetekst is het model dat </w:t>
      </w:r>
      <w:r>
        <w:t xml:space="preserve">het </w:t>
      </w:r>
      <w:r w:rsidRPr="009E34EA">
        <w:t>bevoegd gezag moet gebruiken als het een nieuw, initieel omgevingsdocument met Vrijetekststructuur instelt. RegelingVrijetekst is ook het model voor de geconsolideerde regeling van omgevingsdocumenten met Vrijetekststructuur.</w:t>
      </w:r>
    </w:p>
    <w:p w14:paraId="6B3B7E16" w14:textId="77777777" w:rsidR="00713915" w:rsidRDefault="003D7F5B" w:rsidP="00713915"/>
    <w:p w14:paraId="64610694" w14:textId="1623A630" w:rsidR="00713915" w:rsidRDefault="00D9742C" w:rsidP="00713915">
      <w:r w:rsidRPr="00AE0435">
        <w:t xml:space="preserve">In deze paragraaf worden de elementen toegelicht die moeten respectievelijk kunnen voorkomen in een </w:t>
      </w:r>
      <w:r>
        <w:t>Regeling</w:t>
      </w:r>
      <w:r w:rsidRPr="00AE0435">
        <w:t xml:space="preserve"> overeenkomstig het model </w:t>
      </w:r>
      <w:r>
        <w:t>RegelingVrijetekst</w:t>
      </w:r>
      <w:r w:rsidRPr="00AE0435">
        <w:t xml:space="preserve">. Daarbij wordt de nummering van paragraaf </w:t>
      </w:r>
      <w:r w:rsidRPr="000B31CB">
        <w:rPr>
          <w:rStyle w:val="Verwijzing"/>
        </w:rPr>
        <w:fldChar w:fldCharType="begin"/>
      </w:r>
      <w:r w:rsidRPr="000B31CB">
        <w:rPr>
          <w:rStyle w:val="Verwijzing"/>
        </w:rPr>
        <w:instrText xml:space="preserve"> REF _Ref_985dcf2febc14abb5a786dd7fb4a4040_2 \r \h </w:instrText>
      </w:r>
      <w:r w:rsidRPr="000B31CB">
        <w:rPr>
          <w:rStyle w:val="Verwijzing"/>
        </w:rPr>
      </w:r>
      <w:r w:rsidRPr="000B31CB">
        <w:rPr>
          <w:rStyle w:val="Verwijzing"/>
        </w:rPr>
        <w:fldChar w:fldCharType="separate"/>
      </w:r>
      <w:r w:rsidR="00816BCB">
        <w:rPr>
          <w:rStyle w:val="Verwijzing"/>
        </w:rPr>
        <w:t>4.3.3.1</w:t>
      </w:r>
      <w:r w:rsidRPr="000B31CB">
        <w:rPr>
          <w:rStyle w:val="Verwijzing"/>
        </w:rPr>
        <w:fldChar w:fldCharType="end"/>
      </w:r>
      <w:r w:rsidRPr="00AE0435">
        <w:t xml:space="preserve"> gevolgd. In die paragraaf is van ieder element aangegeven of het moet (verplicht) of mag (optioneel) voorkomen; dat wordt in deze toelichting niet herhaald.</w:t>
      </w:r>
      <w:r>
        <w:t xml:space="preserve"> </w:t>
      </w:r>
      <w:r w:rsidRPr="00F039A0">
        <w:t>De ‘hoofdelementen’ zijn weer vetgedrukt en de ‘subelementen’ schuingedrukt.</w:t>
      </w:r>
    </w:p>
    <w:p w14:paraId="79464DE1" w14:textId="77777777" w:rsidR="00713915" w:rsidRDefault="003D7F5B" w:rsidP="00713915"/>
    <w:p w14:paraId="1926A315" w14:textId="77777777" w:rsidR="00713915" w:rsidRPr="00467426" w:rsidRDefault="00D9742C" w:rsidP="00186356">
      <w:pPr>
        <w:pStyle w:val="Opsommingnummers1"/>
        <w:numPr>
          <w:ilvl w:val="0"/>
          <w:numId w:val="10"/>
        </w:numPr>
      </w:pPr>
      <w:r w:rsidRPr="00280DEF">
        <w:rPr>
          <w:b/>
          <w:bCs/>
        </w:rPr>
        <w:t>RegelingOpschrift</w:t>
      </w:r>
      <w:r w:rsidRPr="008A3D08">
        <w:t xml:space="preserve">: de </w:t>
      </w:r>
      <w:r w:rsidRPr="00280DEF">
        <w:t>officiële</w:t>
      </w:r>
      <w:r w:rsidRPr="008A3D08">
        <w:t xml:space="preserve"> titel van de Regeling. Bijvoorbeeld: Omgevingsvisie Utrecht, of Woningbouwprogramma Amsterdam.</w:t>
      </w:r>
    </w:p>
    <w:p w14:paraId="65E3E644" w14:textId="31B3BD8F" w:rsidR="00030D6F" w:rsidRPr="00467426" w:rsidRDefault="00D9742C" w:rsidP="00713915">
      <w:pPr>
        <w:pStyle w:val="Opsommingnummers1"/>
      </w:pPr>
      <w:r w:rsidRPr="00467426">
        <w:rPr>
          <w:b/>
          <w:bCs/>
        </w:rPr>
        <w:t>Lichaam</w:t>
      </w:r>
      <w:r w:rsidRPr="00467426">
        <w:t xml:space="preserve">: </w:t>
      </w:r>
      <w:r>
        <w:t xml:space="preserve">het element dat </w:t>
      </w:r>
      <w:r w:rsidRPr="005015E6">
        <w:t xml:space="preserve">de </w:t>
      </w:r>
      <w:r>
        <w:t>inhoud oftewel de (beleids)tekst</w:t>
      </w:r>
      <w:r w:rsidRPr="005015E6">
        <w:t xml:space="preserve"> van het omgevingsdocument </w:t>
      </w:r>
      <w:r>
        <w:t>bevat.</w:t>
      </w:r>
      <w:r w:rsidRPr="005015E6">
        <w:t xml:space="preserve"> </w:t>
      </w:r>
      <w:r>
        <w:t xml:space="preserve">Deze inhoud staat </w:t>
      </w:r>
      <w:r w:rsidRPr="008511CB">
        <w:t>in een of meer Divisieteksten, die desgewenst hiërarchisch kunnen worden gestructureerd in Divisies</w:t>
      </w:r>
      <w:r>
        <w:t>.</w:t>
      </w:r>
      <w:r w:rsidRPr="008511CB">
        <w:t xml:space="preserve"> </w:t>
      </w:r>
      <w:r>
        <w:t xml:space="preserve">Hiervoor gelden </w:t>
      </w:r>
      <w:r w:rsidRPr="005015E6">
        <w:t xml:space="preserve">de specificaties voor de </w:t>
      </w:r>
      <w:r>
        <w:t>Vrijetekst</w:t>
      </w:r>
      <w:r w:rsidRPr="005015E6">
        <w:t xml:space="preserve">structuur </w:t>
      </w:r>
      <w:r>
        <w:t>va</w:t>
      </w:r>
      <w:r w:rsidRPr="005015E6">
        <w:t xml:space="preserve">n paragraaf </w:t>
      </w:r>
      <w:r w:rsidR="001A6C41" w:rsidRPr="000B31CB">
        <w:rPr>
          <w:rStyle w:val="Verwijzing"/>
        </w:rPr>
        <w:fldChar w:fldCharType="begin"/>
      </w:r>
      <w:r w:rsidR="001A6C41" w:rsidRPr="000B31CB">
        <w:rPr>
          <w:rStyle w:val="Verwijzing"/>
        </w:rPr>
        <w:instrText xml:space="preserve"> REF _Ref_23f49fbe509670c8397c244011e1922d_1 \n \h </w:instrText>
      </w:r>
      <w:r w:rsidR="001A6C41" w:rsidRPr="000B31CB">
        <w:rPr>
          <w:rStyle w:val="Verwijzing"/>
        </w:rPr>
      </w:r>
      <w:r w:rsidR="001A6C41" w:rsidRPr="000B31CB">
        <w:rPr>
          <w:rStyle w:val="Verwijzing"/>
        </w:rPr>
        <w:fldChar w:fldCharType="separate"/>
      </w:r>
      <w:r w:rsidR="00816BCB">
        <w:rPr>
          <w:rStyle w:val="Verwijzing"/>
        </w:rPr>
        <w:t>5.2</w:t>
      </w:r>
      <w:r w:rsidR="001A6C41" w:rsidRPr="000B31CB">
        <w:rPr>
          <w:rStyle w:val="Verwijzing"/>
        </w:rPr>
        <w:fldChar w:fldCharType="end"/>
      </w:r>
      <w:r w:rsidRPr="005015E6">
        <w:t>. Dit is het onderdeel dat wordt geannoteerd met</w:t>
      </w:r>
      <w:r>
        <w:t xml:space="preserve"> de</w:t>
      </w:r>
      <w:r w:rsidRPr="005015E6">
        <w:t xml:space="preserve"> IMOW-objecten </w:t>
      </w:r>
      <w:r>
        <w:t xml:space="preserve">die zijn </w:t>
      </w:r>
      <w:r w:rsidRPr="005015E6">
        <w:t xml:space="preserve">beschreven in hoofdstuk </w:t>
      </w:r>
      <w:r w:rsidRPr="000B31CB">
        <w:rPr>
          <w:rStyle w:val="Verwijzing"/>
        </w:rPr>
        <w:fldChar w:fldCharType="begin"/>
      </w:r>
      <w:r w:rsidRPr="000B31CB">
        <w:rPr>
          <w:rStyle w:val="Verwijzing"/>
        </w:rPr>
        <w:instrText xml:space="preserve"> REF _Ref_e25eb2d38c8206df62dff5defc49ca5b_3 \r \h </w:instrText>
      </w:r>
      <w:r w:rsidRPr="000B31CB">
        <w:rPr>
          <w:rStyle w:val="Verwijzing"/>
        </w:rPr>
      </w:r>
      <w:r w:rsidRPr="000B31CB">
        <w:rPr>
          <w:rStyle w:val="Verwijzing"/>
        </w:rPr>
        <w:fldChar w:fldCharType="separate"/>
      </w:r>
      <w:r w:rsidR="00816BCB">
        <w:rPr>
          <w:rStyle w:val="Verwijzing"/>
        </w:rPr>
        <w:t>7</w:t>
      </w:r>
      <w:r w:rsidRPr="000B31CB">
        <w:rPr>
          <w:rStyle w:val="Verwijzing"/>
        </w:rPr>
        <w:fldChar w:fldCharType="end"/>
      </w:r>
      <w:r w:rsidRPr="005015E6">
        <w:t>.</w:t>
      </w:r>
    </w:p>
    <w:p w14:paraId="2DC9A111" w14:textId="6897412A" w:rsidR="00713915" w:rsidRDefault="00D9742C" w:rsidP="00713915">
      <w:pPr>
        <w:pStyle w:val="Opsommingnummers1"/>
      </w:pPr>
      <w:r w:rsidRPr="009A4D4E">
        <w:rPr>
          <w:b/>
          <w:bCs/>
        </w:rPr>
        <w:t>Bijlage</w:t>
      </w:r>
      <w:r>
        <w:t xml:space="preserve">: </w:t>
      </w:r>
      <w:r w:rsidRPr="004D4696">
        <w:t xml:space="preserve">het gaat hier om een Bijlage bij </w:t>
      </w:r>
      <w:r>
        <w:t>de Regeling. Dit is</w:t>
      </w:r>
      <w:r w:rsidRPr="004D4696">
        <w:t xml:space="preserve"> een bijlage die</w:t>
      </w:r>
      <w:r>
        <w:t xml:space="preserve"> informatie bevat die </w:t>
      </w:r>
      <w:r w:rsidRPr="00547C4F">
        <w:t xml:space="preserve">onderdeel </w:t>
      </w:r>
      <w:r>
        <w:t>is</w:t>
      </w:r>
      <w:r w:rsidRPr="00547C4F">
        <w:t xml:space="preserve"> van </w:t>
      </w:r>
      <w:r>
        <w:t xml:space="preserve">het omgevingsdocument maar om redenen van </w:t>
      </w:r>
      <w:r w:rsidRPr="00A07F52">
        <w:t>leesbaarheid en</w:t>
      </w:r>
      <w:r>
        <w:t>/of</w:t>
      </w:r>
      <w:r w:rsidRPr="00A07F52">
        <w:t xml:space="preserve"> vormgeving (denk aan lange lijsten en complexe tabellen)</w:t>
      </w:r>
      <w:r>
        <w:t xml:space="preserve"> niet goed in de (beleids)tekst in het Lichaam van de Regeling kan worden opgenomen. </w:t>
      </w:r>
      <w:r w:rsidRPr="00A761B2">
        <w:t xml:space="preserve">Er kunnen zoveel bijlagen bij </w:t>
      </w:r>
      <w:r>
        <w:t xml:space="preserve">de Regeling </w:t>
      </w:r>
      <w:r w:rsidRPr="00A761B2">
        <w:t xml:space="preserve">worden gevoegd als nodig is. </w:t>
      </w:r>
      <w:r>
        <w:t>Een voorbeeld is de bijlage met verwijzingen naar de (elders gepubliceerde) GIO’s. Bijlagen bij de Regeling worden bekendgemaakt én geconsolideerd. Deze bijlagen zijn dus zowel te vinden op officielebekendmakingen.nl als in de regelingenbank op overheid.nl en in DSO-LV.</w:t>
      </w:r>
      <w:r>
        <w:br/>
        <w:t xml:space="preserve">Bijlagen worden gepubliceerd als onderdeel van de tekst in STOP-XML of als </w:t>
      </w:r>
      <w:r w:rsidRPr="006C4C31">
        <w:t>document</w:t>
      </w:r>
      <w:r>
        <w:t xml:space="preserve">-informatieobject. Als de bijlage onderdeel is van de tekst in STOP-XML, staat de inhoud in een of meer Divisieteksten, die desgewenst hiërarchisch kunnen worden gestructureerd in Divisies. Deze elementen van de Vrijetekststructuur en hun specificaties zijn beschreven in paragraaf </w:t>
      </w:r>
      <w:r w:rsidR="001A6C41" w:rsidRPr="000B31CB">
        <w:rPr>
          <w:rStyle w:val="Verwijzing"/>
        </w:rPr>
        <w:fldChar w:fldCharType="begin"/>
      </w:r>
      <w:r w:rsidR="001A6C41" w:rsidRPr="000B31CB">
        <w:rPr>
          <w:rStyle w:val="Verwijzing"/>
        </w:rPr>
        <w:instrText xml:space="preserve"> REF _Ref_23f49fbe509670c8397c244011e1922d_1 \n \h </w:instrText>
      </w:r>
      <w:r w:rsidR="001A6C41" w:rsidRPr="000B31CB">
        <w:rPr>
          <w:rStyle w:val="Verwijzing"/>
        </w:rPr>
      </w:r>
      <w:r w:rsidR="001A6C41" w:rsidRPr="000B31CB">
        <w:rPr>
          <w:rStyle w:val="Verwijzing"/>
        </w:rPr>
        <w:fldChar w:fldCharType="separate"/>
      </w:r>
      <w:r w:rsidR="00816BCB">
        <w:rPr>
          <w:rStyle w:val="Verwijzing"/>
        </w:rPr>
        <w:t>5.2</w:t>
      </w:r>
      <w:r w:rsidR="001A6C41" w:rsidRPr="000B31CB">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0B31CB">
        <w:rPr>
          <w:rStyle w:val="Verwijzing"/>
        </w:rPr>
        <w:fldChar w:fldCharType="begin"/>
      </w:r>
      <w:r w:rsidRPr="000B31CB">
        <w:rPr>
          <w:rStyle w:val="Verwijzing"/>
        </w:rPr>
        <w:instrText xml:space="preserve"> REF _Ref_fab369464ffdb76801f7c98aceb78e50_1 \r \h </w:instrText>
      </w:r>
      <w:r w:rsidRPr="000B31CB">
        <w:rPr>
          <w:rStyle w:val="Verwijzing"/>
        </w:rPr>
      </w:r>
      <w:r w:rsidRPr="000B31CB">
        <w:rPr>
          <w:rStyle w:val="Verwijzing"/>
        </w:rPr>
        <w:fldChar w:fldCharType="separate"/>
      </w:r>
      <w:r w:rsidR="00816BCB">
        <w:rPr>
          <w:rStyle w:val="Verwijzing"/>
        </w:rPr>
        <w:t>5.3</w:t>
      </w:r>
      <w:r w:rsidRPr="000B31CB">
        <w:rPr>
          <w:rStyle w:val="Verwijzing"/>
        </w:rPr>
        <w:fldChar w:fldCharType="end"/>
      </w:r>
      <w:r>
        <w:t xml:space="preserve">. </w:t>
      </w:r>
      <w:r>
        <w:br/>
      </w:r>
      <w:r w:rsidRPr="00A3156C">
        <w:t xml:space="preserve">In </w:t>
      </w:r>
      <w:r>
        <w:t xml:space="preserve">een </w:t>
      </w:r>
      <w:r w:rsidRPr="00A3156C">
        <w:t xml:space="preserve">Bijlage </w:t>
      </w:r>
      <w:r>
        <w:t xml:space="preserve">bij de Regeling </w:t>
      </w:r>
      <w:r w:rsidRPr="00A3156C">
        <w:t xml:space="preserve">kan het </w:t>
      </w:r>
      <w:r>
        <w:t>e</w:t>
      </w:r>
      <w:r w:rsidRPr="00A3156C">
        <w:t>lement Gereserveerd</w:t>
      </w:r>
      <w:r>
        <w:t xml:space="preserve"> worden gebruikt.</w:t>
      </w:r>
      <w:r w:rsidRPr="00A3156C">
        <w:t xml:space="preserve"> Dit element maakt het mogelijk om alvast een structuur neer te zetten die is voorbereid op toekomstige aanvullingen</w:t>
      </w:r>
      <w:r>
        <w:t>.</w:t>
      </w:r>
      <w:r w:rsidRPr="00A3156C">
        <w:t xml:space="preserve"> </w:t>
      </w:r>
      <w:r>
        <w:t>Het is een</w:t>
      </w:r>
      <w:r w:rsidRPr="00727823">
        <w:t xml:space="preserve"> leeg element waarmee bij weergave op overheid.nl </w:t>
      </w:r>
      <w:r>
        <w:t xml:space="preserve">en in DSO-LV </w:t>
      </w:r>
      <w:r w:rsidRPr="00727823">
        <w:t xml:space="preserve">de tekst ‘Gereserveerd’ wordt gegenereerd. </w:t>
      </w:r>
      <w:r>
        <w:t>H</w:t>
      </w:r>
      <w:r w:rsidRPr="00A3156C">
        <w:t>et bevoegd gezag kan het element niet zelf vullen met eigen tekst. Met latere wijzigingsbesluiten kan het element Gereserveerd worden vervangen door een structuurelement met daadwerkelijke inhoud.</w:t>
      </w:r>
      <w:r>
        <w:t xml:space="preserve"> </w:t>
      </w:r>
      <w:r>
        <w:br/>
      </w:r>
      <w:r w:rsidRPr="00715D73">
        <w:t>Wanneer een bijlage vervalt kan in het element Bijlage het element Vervallen worden opgenomen. Op deze manier blijft zichtbaar dat er een bijlage was en dat die later is vervallen. Het voordeel daarvan is dat in de wetstechnische informatie de historie van het element kan worden teruggevonden. Een andere mogelijkheid bij het vervallen van een bijlage is om het element Bijlage met een wijzigingsbesluit te verwijderen. Dan is het element niet langer zichtbaar en is er ook geen wetstechnische informatie meer.</w:t>
      </w:r>
      <w:r>
        <w:br/>
        <w:t xml:space="preserve">Een Bijlage kan worden afgesloten met het element Sluiting. Van die mogelijkheid zal naar verwachting niet vaak gebruik gemaakt worden. </w:t>
      </w:r>
      <w:r w:rsidRPr="0085686E">
        <w:t>Een Bijlage wordt niet geannoteerd met IMOW-objecten.</w:t>
      </w:r>
    </w:p>
    <w:p w14:paraId="2B34D6BA" w14:textId="60B7EFBA" w:rsidR="00713915" w:rsidRDefault="00D9742C" w:rsidP="00713915">
      <w:r>
        <w:lastRenderedPageBreak/>
        <w:t>Een aantal van de hiervoor besproken elementen moet worden voorzien van een Kop</w:t>
      </w:r>
      <w:r w:rsidRPr="003F1718">
        <w:t>. Voor de Kop zijn de Kopelementen Label, Nummer en Opschrift beschikbaar. Label is de aanduiding van het type tekstelement, zoals Hoofdstuk, Paragraaf of Artikel. Opschrift is de titel van het tekstelement, die aangeeft waar de tekst over gaat.</w:t>
      </w:r>
    </w:p>
    <w:p w14:paraId="251E7756" w14:textId="77777777" w:rsidR="00713915" w:rsidRPr="0026520C" w:rsidRDefault="00D9742C" w:rsidP="00713915">
      <w:r w:rsidRPr="00981796">
        <w:t>In de schema’s van STOP komt in een aantal hoofd- en subelementen het element InleidendeTekst -bedoeld voor niet-juridische contextinformatie- voor. In de STOP-documentatie wordt het gebruik van dit element ontraden. Daarom is dit element hier niet opgenomen.</w:t>
      </w:r>
    </w:p>
    <w:p w14:paraId="1CD4E8F3" w14:textId="77777777" w:rsidR="00713915" w:rsidRPr="00F03DD9" w:rsidRDefault="00D9742C" w:rsidP="00713915">
      <w:pPr>
        <w:pStyle w:val="Kop5"/>
      </w:pPr>
      <w:bookmarkStart w:id="88" w:name="_Ref_fe6db10b01cb28aaac11366eb4660719_1"/>
      <w:bookmarkStart w:id="89" w:name="_Toc75500171"/>
      <w:r w:rsidRPr="00F03DD9">
        <w:t>Voorbeeld</w:t>
      </w:r>
      <w:bookmarkEnd w:id="88"/>
      <w:bookmarkEnd w:id="89"/>
    </w:p>
    <w:p w14:paraId="2EF9696D" w14:textId="166C4F44" w:rsidR="00713915" w:rsidRPr="007B60F8" w:rsidRDefault="00D9742C" w:rsidP="00713915">
      <w:r w:rsidRPr="00F03DD9">
        <w:t xml:space="preserve">Door toepassing van </w:t>
      </w:r>
      <w:r>
        <w:t>model</w:t>
      </w:r>
      <w:r w:rsidRPr="00F03DD9">
        <w:t xml:space="preserve"> RegelingVrijetekst ziet de Regeling van een omgevingsdocument met Vrijetekststructuur er schematisch uit zoals aangegeven in </w:t>
      </w:r>
      <w:r w:rsidRPr="000B31CB">
        <w:rPr>
          <w:rStyle w:val="Verwijzing"/>
        </w:rPr>
        <w:fldChar w:fldCharType="begin"/>
      </w:r>
      <w:r w:rsidRPr="000B31CB">
        <w:rPr>
          <w:rStyle w:val="Verwijzing"/>
        </w:rPr>
        <w:instrText xml:space="preserve"> REF _Ref_fe6db10b01cb28aaac11366eb4660719_2 \w \h </w:instrText>
      </w:r>
      <w:r w:rsidRPr="000B31CB">
        <w:rPr>
          <w:rStyle w:val="Verwijzing"/>
        </w:rPr>
      </w:r>
      <w:r w:rsidRPr="000B31CB">
        <w:rPr>
          <w:rStyle w:val="Verwijzing"/>
        </w:rPr>
        <w:fldChar w:fldCharType="separate"/>
      </w:r>
      <w:r w:rsidR="00816BCB">
        <w:rPr>
          <w:rStyle w:val="Verwijzing"/>
        </w:rPr>
        <w:t>Figuur 6</w:t>
      </w:r>
      <w:r w:rsidRPr="000B31CB">
        <w:rPr>
          <w:rStyle w:val="Verwijzing"/>
        </w:rPr>
        <w:fldChar w:fldCharType="end"/>
      </w:r>
      <w:r w:rsidRPr="00B26823">
        <w:t>.</w:t>
      </w:r>
      <w:r>
        <w:t xml:space="preserve"> </w:t>
      </w:r>
      <w:r w:rsidRPr="003457B0">
        <w:t>De nummers in deze figuur komen overeen met de nummering van de vorige twee paragrafen.</w:t>
      </w:r>
    </w:p>
    <w:p w14:paraId="314E4873" w14:textId="77777777" w:rsidR="00713915" w:rsidRPr="00B26823" w:rsidRDefault="00D9742C" w:rsidP="00713915">
      <w:pPr>
        <w:pStyle w:val="Figuur"/>
      </w:pPr>
      <w:r>
        <w:rPr>
          <w:noProof/>
        </w:rPr>
        <w:drawing>
          <wp:inline distT="0" distB="0" distL="0" distR="0" wp14:anchorId="48FAD046" wp14:editId="5914ECF6">
            <wp:extent cx="5760720" cy="3583305"/>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26">
                      <a:extLst>
                        <a:ext uri="{28A0092B-C50C-407E-A947-70E740481C1C}">
                          <a14:useLocalDpi xmlns:a14="http://schemas.microsoft.com/office/drawing/2010/main" val="0"/>
                        </a:ext>
                      </a:extLst>
                    </a:blip>
                    <a:stretch>
                      <a:fillRect/>
                    </a:stretch>
                  </pic:blipFill>
                  <pic:spPr>
                    <a:xfrm>
                      <a:off x="0" y="0"/>
                      <a:ext cx="5760720" cy="3583305"/>
                    </a:xfrm>
                    <a:prstGeom prst="rect">
                      <a:avLst/>
                    </a:prstGeom>
                  </pic:spPr>
                </pic:pic>
              </a:graphicData>
            </a:graphic>
          </wp:inline>
        </w:drawing>
      </w:r>
    </w:p>
    <w:p w14:paraId="233E330E" w14:textId="77777777" w:rsidR="00713915" w:rsidRDefault="00D9742C" w:rsidP="00713915">
      <w:pPr>
        <w:pStyle w:val="Figuurbijschrift"/>
      </w:pPr>
      <w:bookmarkStart w:id="90" w:name="_Ref_fe6db10b01cb28aaac11366eb4660719_2"/>
      <w:r w:rsidRPr="00F03DD9">
        <w:t xml:space="preserve">Voorbeeld toepassing </w:t>
      </w:r>
      <w:r>
        <w:t>model</w:t>
      </w:r>
      <w:r w:rsidRPr="00F03DD9">
        <w:t xml:space="preserve"> RegelingVrijetekst op omgevingsvisie</w:t>
      </w:r>
      <w:bookmarkEnd w:id="90"/>
    </w:p>
    <w:p w14:paraId="16F0F145" w14:textId="77777777" w:rsidR="00713915" w:rsidRPr="007B60F8" w:rsidRDefault="00D9742C" w:rsidP="00713915">
      <w:pPr>
        <w:pStyle w:val="Kop2"/>
      </w:pPr>
      <w:bookmarkStart w:id="91" w:name="_Ref_78342923d4970b654543d726a31456da_1"/>
      <w:bookmarkStart w:id="92" w:name="_Toc75500172"/>
      <w:r w:rsidRPr="007B60F8">
        <w:lastRenderedPageBreak/>
        <w:t xml:space="preserve">Toepassing van </w:t>
      </w:r>
      <w:r>
        <w:t>de</w:t>
      </w:r>
      <w:r w:rsidRPr="007B60F8">
        <w:t xml:space="preserve"> STOP</w:t>
      </w:r>
      <w:r>
        <w:t>-</w:t>
      </w:r>
      <w:r w:rsidRPr="007B60F8">
        <w:t>tekst</w:t>
      </w:r>
      <w:r>
        <w:t>structuren</w:t>
      </w:r>
      <w:r w:rsidRPr="007B60F8">
        <w:t xml:space="preserve"> op omgevingsdocumenten</w:t>
      </w:r>
      <w:bookmarkEnd w:id="91"/>
      <w:bookmarkEnd w:id="92"/>
    </w:p>
    <w:p w14:paraId="34649991" w14:textId="67A19C8B" w:rsidR="00713915" w:rsidRPr="007B60F8" w:rsidRDefault="00D9742C" w:rsidP="00713915">
      <w:r w:rsidRPr="007B60F8">
        <w:t>STOP benoem</w:t>
      </w:r>
      <w:r>
        <w:t>t</w:t>
      </w:r>
      <w:r w:rsidRPr="007B60F8">
        <w:t xml:space="preserve"> tekst</w:t>
      </w:r>
      <w:r>
        <w:t>elementen</w:t>
      </w:r>
      <w:r w:rsidRPr="007B60F8">
        <w:t xml:space="preserve"> en beschrij</w:t>
      </w:r>
      <w:r>
        <w:t>ft</w:t>
      </w:r>
      <w:r w:rsidRPr="007B60F8">
        <w:t xml:space="preserve"> de structuur waarin die </w:t>
      </w:r>
      <w:r w:rsidRPr="00CC621D">
        <w:t xml:space="preserve">tekstelementen </w:t>
      </w:r>
      <w:r w:rsidRPr="007B60F8">
        <w:t xml:space="preserve">toegepast kunnen worden. </w:t>
      </w:r>
      <w:r>
        <w:t>STOP</w:t>
      </w:r>
      <w:r w:rsidRPr="007B60F8">
        <w:t xml:space="preserve"> geld</w:t>
      </w:r>
      <w:r>
        <w:t>t</w:t>
      </w:r>
      <w:r w:rsidRPr="007B60F8">
        <w:t xml:space="preserve"> voor alle officiële overheidspublicaties. Specifieke typen publicaties hebben een </w:t>
      </w:r>
      <w:r>
        <w:t>eigen toepassings</w:t>
      </w:r>
      <w:r w:rsidRPr="007B60F8">
        <w:t>profiel op het STOP-</w:t>
      </w:r>
      <w:r>
        <w:t>model, dat nadere specificaties van STOP kan geven</w:t>
      </w:r>
      <w:r w:rsidRPr="007B60F8">
        <w:t>.</w:t>
      </w:r>
      <w:r>
        <w:t xml:space="preserve"> </w:t>
      </w:r>
      <w:r w:rsidRPr="007B60F8">
        <w:t>In dit hoofdstuk wordt beschreven hoe de STOP-tekst</w:t>
      </w:r>
      <w:r>
        <w:t>structuren</w:t>
      </w:r>
      <w:r w:rsidRPr="007B60F8">
        <w:t xml:space="preserve"> in zijn algemeenheid op omgevingsdocumenten en vervolgens specifiek op </w:t>
      </w:r>
      <w:r w:rsidRPr="007B60F8">
        <w:fldChar w:fldCharType="begin"/>
      </w:r>
      <w:r w:rsidRPr="007B60F8">
        <w:rPr>
          <w:noProof/>
        </w:rPr>
        <w:instrText xml:space="preserve"> DOCVARIABLE ID01+ </w:instrText>
      </w:r>
      <w:r w:rsidRPr="007B60F8">
        <w:rPr>
          <w:noProof/>
        </w:rPr>
        <w:fldChar w:fldCharType="separate"/>
      </w:r>
      <w:r w:rsidR="000B31CB">
        <w:rPr>
          <w:noProof/>
        </w:rPr>
        <w:t>het projectbesluit</w:t>
      </w:r>
      <w:r w:rsidRPr="007B60F8">
        <w:fldChar w:fldCharType="end"/>
      </w:r>
      <w:r w:rsidRPr="00B26823">
        <w:t xml:space="preserve"> moet</w:t>
      </w:r>
      <w:r w:rsidRPr="007B60F8">
        <w:t>en worden toegepast.</w:t>
      </w:r>
    </w:p>
    <w:p w14:paraId="12641DAE" w14:textId="77777777" w:rsidR="00713915" w:rsidRPr="007B60F8" w:rsidRDefault="00D9742C" w:rsidP="00713915">
      <w:pPr>
        <w:pStyle w:val="Kop3"/>
      </w:pPr>
      <w:bookmarkStart w:id="93" w:name="_Ref_ba3a2f5b863c03e0b532469c9ec17d2e_1"/>
      <w:bookmarkStart w:id="94" w:name="_Ref_ba3a2f5b863c03e0b532469c9ec17d2e_2"/>
      <w:bookmarkStart w:id="95" w:name="_Toc75500173"/>
      <w:r w:rsidRPr="007B60F8">
        <w:rPr>
          <w:noProof/>
        </w:rPr>
        <w:t>Soorten tekststructuur</w:t>
      </w:r>
      <w:bookmarkEnd w:id="93"/>
      <w:bookmarkEnd w:id="94"/>
      <w:bookmarkEnd w:id="95"/>
    </w:p>
    <w:p w14:paraId="25D3530F" w14:textId="77777777" w:rsidR="00713915" w:rsidRPr="007B60F8" w:rsidRDefault="00D9742C" w:rsidP="00713915">
      <w:r w:rsidRPr="007B60F8">
        <w:t>STOP onderscheidt twee tekststructuren:</w:t>
      </w:r>
    </w:p>
    <w:p w14:paraId="37263ECA" w14:textId="77777777" w:rsidR="00713915" w:rsidRPr="007B60F8" w:rsidRDefault="00D9742C" w:rsidP="00713915">
      <w:pPr>
        <w:pStyle w:val="Opsommingtekens1"/>
      </w:pPr>
      <w:r w:rsidRPr="007B60F8">
        <w:t>Artikelstructuur: de tekststructuur v</w:t>
      </w:r>
      <w:r>
        <w:t>oor</w:t>
      </w:r>
      <w:r w:rsidRPr="007B60F8">
        <w:t xml:space="preserve"> het </w:t>
      </w:r>
      <w:r>
        <w:t>L</w:t>
      </w:r>
      <w:r w:rsidRPr="007B60F8">
        <w:t>ichaam</w:t>
      </w:r>
      <w:r w:rsidRPr="00B26823">
        <w:t xml:space="preserve"> van een </w:t>
      </w:r>
      <w:r>
        <w:t>R</w:t>
      </w:r>
      <w:r w:rsidRPr="007B60F8">
        <w:t xml:space="preserve">egeling </w:t>
      </w:r>
      <w:r>
        <w:t xml:space="preserve">als dat </w:t>
      </w:r>
      <w:r w:rsidRPr="007B60F8">
        <w:t>is opgebouwd uit één of meer artikelen;</w:t>
      </w:r>
    </w:p>
    <w:p w14:paraId="3C8B838A" w14:textId="51DC8DCF" w:rsidR="00030D6F" w:rsidRDefault="00D9742C" w:rsidP="00713915">
      <w:pPr>
        <w:pStyle w:val="Opsommingtekens1"/>
      </w:pPr>
      <w:r w:rsidRPr="007B60F8">
        <w:t>Vrijetekststructuur:</w:t>
      </w:r>
    </w:p>
    <w:p w14:paraId="2C09632A" w14:textId="4F420B7D" w:rsidR="00713915" w:rsidRDefault="00D9742C" w:rsidP="00713915">
      <w:pPr>
        <w:pStyle w:val="Opsommingtekens2"/>
      </w:pPr>
      <w:r>
        <w:t>de tekststructuur voor het Lichaam van een Regeling van juridisch authentieke documenten die geen artikelen bevat;</w:t>
      </w:r>
    </w:p>
    <w:p w14:paraId="7F2E08FD" w14:textId="77777777" w:rsidR="00713915" w:rsidRPr="007B60F8" w:rsidRDefault="00D9742C" w:rsidP="00713915">
      <w:pPr>
        <w:pStyle w:val="Opsommingtekens2"/>
      </w:pPr>
      <w:r>
        <w:t>de tekststructuur voor onderdelen van Regeling en Besluit buiten het Lichaam.</w:t>
      </w:r>
    </w:p>
    <w:p w14:paraId="241BBDBC" w14:textId="77777777" w:rsidR="00713915" w:rsidRDefault="003D7F5B" w:rsidP="00713915"/>
    <w:p w14:paraId="574A9775" w14:textId="77777777" w:rsidR="00713915" w:rsidRDefault="00D9742C" w:rsidP="00713915">
      <w:r w:rsidRPr="00D52E47">
        <w:t>Er zijn omgevingsdocumenten waarvan het Lichaam artikelen bevat en dus de Artikelstructuur heeft, zoals de omgevingsverordening, de waterschapsverordening en het omgevingsplan, en omgevingsdocumenten waarvan het Lichaam geen artikelen bevat en dus de Vrijetekststructuur heeft, zoals de omgevingsvisie. In het vervolg van dit toepassingsprofiel worden omgevingsdocumenten waarvan het Lichaam artikelen bevat ‘omgevingsdocument met Artikelstructuur’ genoemd en worden omgevingsdocumenten waarvan het Lichaam de Vrijetekststructuur heeft (oftewel geen artikelen bevat) ‘omgevingsdocument met Vrijetekststructuur’ genoemd.</w:t>
      </w:r>
    </w:p>
    <w:p w14:paraId="63A14C40" w14:textId="77777777" w:rsidR="00713915" w:rsidRDefault="003D7F5B" w:rsidP="00713915"/>
    <w:p w14:paraId="3DF730E8" w14:textId="5DE6AB5C" w:rsidR="00713915" w:rsidRPr="00B26823" w:rsidRDefault="00D9742C" w:rsidP="00713915">
      <w:r>
        <w:t xml:space="preserve">Zoals in hoofdstuk </w:t>
      </w:r>
      <w:r w:rsidRPr="000B31CB">
        <w:rPr>
          <w:rStyle w:val="Verwijzing"/>
        </w:rPr>
        <w:fldChar w:fldCharType="begin"/>
      </w:r>
      <w:r w:rsidRPr="000B31CB">
        <w:rPr>
          <w:rStyle w:val="Verwijzing"/>
        </w:rPr>
        <w:instrText xml:space="preserve"> REF _Ref_f9cef8ba70a4f0d5db55afa0b90616d8_1 \r \h </w:instrText>
      </w:r>
      <w:r w:rsidRPr="000B31CB">
        <w:rPr>
          <w:rStyle w:val="Verwijzing"/>
        </w:rPr>
      </w:r>
      <w:r w:rsidRPr="000B31CB">
        <w:rPr>
          <w:rStyle w:val="Verwijzing"/>
        </w:rPr>
        <w:fldChar w:fldCharType="separate"/>
      </w:r>
      <w:r w:rsidR="00816BCB">
        <w:rPr>
          <w:rStyle w:val="Verwijzing"/>
        </w:rPr>
        <w:t>4</w:t>
      </w:r>
      <w:r w:rsidRPr="000B31CB">
        <w:rPr>
          <w:rStyle w:val="Verwijzing"/>
        </w:rPr>
        <w:fldChar w:fldCharType="end"/>
      </w:r>
      <w:r>
        <w:t xml:space="preserve"> al is opgemerkt komen</w:t>
      </w:r>
      <w:r w:rsidRPr="00825BAD">
        <w:t xml:space="preserve"> er ook in het Lichaam van een Besluit artikelen voor. Deze artikelen vallen echter niet onder het begrip Artikelstructuur. Dat de elementen van de Vrijetekststructuur worden gebruikt buiten het Lichaam geldt zowel voor omgevingsdocumenten met Artikelstructuur als voor omgevingsdocumenten met Vrijetekststructuur, en zowel voor Regeling als Besluit.</w:t>
      </w:r>
      <w:r>
        <w:t xml:space="preserve"> </w:t>
      </w:r>
      <w:r w:rsidRPr="007B60F8">
        <w:t xml:space="preserve">De specificatie van de STOP-Artikelstructuur is </w:t>
      </w:r>
      <w:r>
        <w:t xml:space="preserve">dus </w:t>
      </w:r>
      <w:r w:rsidRPr="007B60F8">
        <w:t xml:space="preserve">alleen van toepassing op </w:t>
      </w:r>
      <w:r>
        <w:t xml:space="preserve">het Lichaam van </w:t>
      </w:r>
      <w:r w:rsidRPr="007B60F8">
        <w:t>omgevingsdocumenten met Artikelstructuur. De specificatie van de STOP-Vrijetekststructuur is van toepassing op alle omgevingsdocumenten.</w:t>
      </w:r>
    </w:p>
    <w:p w14:paraId="1020A218" w14:textId="77777777" w:rsidR="00713915" w:rsidRPr="000E40D3" w:rsidRDefault="00D9742C" w:rsidP="00713915">
      <w:pPr>
        <w:pStyle w:val="Kop3"/>
      </w:pPr>
      <w:bookmarkStart w:id="96" w:name="_Ref_23f49fbe509670c8397c244011e1922d_1"/>
      <w:bookmarkStart w:id="97" w:name="_Toc75500174"/>
      <w:r w:rsidRPr="000E40D3">
        <w:t>Specificatie van de Vrijetekststructuur</w:t>
      </w:r>
      <w:bookmarkEnd w:id="96"/>
      <w:bookmarkEnd w:id="97"/>
    </w:p>
    <w:p w14:paraId="4EF71B7B" w14:textId="05A73B1E" w:rsidR="00713915" w:rsidRDefault="00D9742C" w:rsidP="00713915">
      <w:r w:rsidRPr="000E40D3">
        <w:t xml:space="preserve">Zoals in paragraaf </w:t>
      </w:r>
      <w:r w:rsidRPr="000B31CB">
        <w:rPr>
          <w:rStyle w:val="Verwijzing"/>
        </w:rPr>
        <w:fldChar w:fldCharType="begin"/>
      </w:r>
      <w:r w:rsidRPr="000B31CB">
        <w:rPr>
          <w:rStyle w:val="Verwijzing"/>
        </w:rPr>
        <w:instrText xml:space="preserve"> REF _Ref_ba3a2f5b863c03e0b532469c9ec17d2e_2 \n \h </w:instrText>
      </w:r>
      <w:r w:rsidRPr="000B31CB">
        <w:rPr>
          <w:rStyle w:val="Verwijzing"/>
        </w:rPr>
      </w:r>
      <w:r w:rsidRPr="000B31CB">
        <w:rPr>
          <w:rStyle w:val="Verwijzing"/>
        </w:rPr>
        <w:fldChar w:fldCharType="separate"/>
      </w:r>
      <w:r w:rsidR="00816BCB">
        <w:rPr>
          <w:rStyle w:val="Verwijzing"/>
        </w:rPr>
        <w:t>5.1</w:t>
      </w:r>
      <w:r w:rsidRPr="000B31CB">
        <w:rPr>
          <w:rStyle w:val="Verwijzing"/>
        </w:rPr>
        <w:fldChar w:fldCharType="end"/>
      </w:r>
      <w:r w:rsidRPr="00B26823">
        <w:t xml:space="preserve"> is beschreven is de Vrijetekststructuur</w:t>
      </w:r>
      <w:r>
        <w:t>:</w:t>
      </w:r>
    </w:p>
    <w:p w14:paraId="78E61054" w14:textId="77777777" w:rsidR="00713915" w:rsidRDefault="00D9742C" w:rsidP="00713915">
      <w:pPr>
        <w:pStyle w:val="Opsommingtekens1"/>
      </w:pPr>
      <w:r>
        <w:t>de tekststructuur voor het Lichaam van een Regeling van juridisch authentieke documenten die geen artikelen bevat;</w:t>
      </w:r>
    </w:p>
    <w:p w14:paraId="1AEC0B66" w14:textId="088B01AA" w:rsidR="00030D6F" w:rsidRDefault="00D9742C" w:rsidP="00713915">
      <w:pPr>
        <w:pStyle w:val="Opsommingtekens1"/>
      </w:pPr>
      <w:r>
        <w:t xml:space="preserve">de tekststructuur voor onderdelen van Regeling en Besluit buiten het Lichaam: </w:t>
      </w:r>
      <w:r w:rsidRPr="00C631C7">
        <w:t>Bijlage, Toelichting, ArtikelgewijzeToelichting en Motivering</w:t>
      </w:r>
      <w:r>
        <w:t>.</w:t>
      </w:r>
      <w:r>
        <w:rPr>
          <w:rStyle w:val="Voetnootmarkering"/>
        </w:rPr>
        <w:footnoteReference w:id="6"/>
      </w:r>
    </w:p>
    <w:p w14:paraId="726D3DBA" w14:textId="6C7E0B7D" w:rsidR="00713915" w:rsidRDefault="003D7F5B" w:rsidP="00713915"/>
    <w:p w14:paraId="63E60D7E" w14:textId="6C9248FF" w:rsidR="00713915" w:rsidRDefault="00D9742C" w:rsidP="00713915">
      <w:r w:rsidRPr="007B60F8">
        <w:lastRenderedPageBreak/>
        <w:t xml:space="preserve">De specificaties voor de </w:t>
      </w:r>
      <w:r>
        <w:t>Vrijetekst</w:t>
      </w:r>
      <w:r w:rsidRPr="007B60F8">
        <w:t xml:space="preserve">structuur en de toepassing van die specificaties voor </w:t>
      </w:r>
      <w:r w:rsidRPr="007B60F8">
        <w:fldChar w:fldCharType="begin"/>
      </w:r>
      <w:r w:rsidRPr="007B60F8">
        <w:instrText>DOCVARIABLE ID01+</w:instrText>
      </w:r>
      <w:r w:rsidRPr="007B60F8">
        <w:fldChar w:fldCharType="separate"/>
      </w:r>
      <w:r w:rsidR="000B31CB">
        <w:t>het projectbesluit</w:t>
      </w:r>
      <w:r w:rsidRPr="007B60F8">
        <w:fldChar w:fldCharType="end"/>
      </w:r>
      <w:r w:rsidRPr="00B26823">
        <w:t xml:space="preserve"> </w:t>
      </w:r>
      <w:r w:rsidRPr="007B60F8">
        <w:t>worden in de navolgende paragrafen beschreven.</w:t>
      </w:r>
    </w:p>
    <w:p w14:paraId="0BA07D9B" w14:textId="77777777" w:rsidR="00713915" w:rsidRDefault="003D7F5B" w:rsidP="00713915"/>
    <w:p w14:paraId="26FF6D31" w14:textId="77777777" w:rsidR="00713915" w:rsidRDefault="00D9742C" w:rsidP="00713915">
      <w:r w:rsidRPr="007B60F8">
        <w:t xml:space="preserve">De </w:t>
      </w:r>
      <w:r>
        <w:t>elementen</w:t>
      </w:r>
      <w:r w:rsidRPr="007B60F8">
        <w:t xml:space="preserve"> van </w:t>
      </w:r>
      <w:r>
        <w:t xml:space="preserve">de </w:t>
      </w:r>
      <w:r w:rsidRPr="007B60F8">
        <w:t>STOP</w:t>
      </w:r>
      <w:r>
        <w:t>-tekststructuren</w:t>
      </w:r>
      <w:r w:rsidRPr="007B60F8">
        <w:t xml:space="preserve"> </w:t>
      </w:r>
      <w:r>
        <w:t xml:space="preserve">zijn onder te verdelen in </w:t>
      </w:r>
      <w:r w:rsidRPr="007B60F8">
        <w:t xml:space="preserve">structuurelementen, </w:t>
      </w:r>
      <w:r w:rsidRPr="00370814">
        <w:t xml:space="preserve">elementen met inhoud </w:t>
      </w:r>
      <w:r w:rsidRPr="007B60F8">
        <w:t xml:space="preserve">en de inhoud zelf. Structuurelementen zijn die elementen die de tekst structureren maar </w:t>
      </w:r>
      <w:r>
        <w:t xml:space="preserve">zelf </w:t>
      </w:r>
      <w:r w:rsidRPr="007B60F8">
        <w:t>geen inhoud bevatten</w:t>
      </w:r>
      <w:r>
        <w:t>. In de Vrijetekststructuur is dat het element Divisie</w:t>
      </w:r>
      <w:r w:rsidRPr="007B60F8">
        <w:t>.</w:t>
      </w:r>
      <w:r>
        <w:t xml:space="preserve"> </w:t>
      </w:r>
      <w:r w:rsidRPr="002D1761">
        <w:t xml:space="preserve">Elementen met inhoud </w:t>
      </w:r>
      <w:r w:rsidRPr="007B60F8">
        <w:t>zijn die elementen die inhoud bevatten</w:t>
      </w:r>
      <w:r>
        <w:t xml:space="preserve"> maar niet zelf inhoud </w:t>
      </w:r>
      <w:r w:rsidRPr="00C314C2">
        <w:rPr>
          <w:i/>
          <w:iCs/>
        </w:rPr>
        <w:t>zijn</w:t>
      </w:r>
      <w:r>
        <w:t>.</w:t>
      </w:r>
      <w:r w:rsidRPr="007B60F8">
        <w:t xml:space="preserve"> </w:t>
      </w:r>
      <w:r w:rsidRPr="00A50E82">
        <w:t xml:space="preserve">In de Vrijetekststructuur is dat </w:t>
      </w:r>
      <w:r w:rsidRPr="00983DEC">
        <w:t xml:space="preserve">het element </w:t>
      </w:r>
      <w:r w:rsidRPr="00A50E82">
        <w:t>Divisie</w:t>
      </w:r>
      <w:r>
        <w:t>tekst</w:t>
      </w:r>
      <w:r w:rsidRPr="007B60F8">
        <w:t xml:space="preserve">. </w:t>
      </w:r>
      <w:r>
        <w:t xml:space="preserve">De inhoud zelf is dat wat in de Divisietekst staat. </w:t>
      </w:r>
      <w:r w:rsidRPr="007B60F8">
        <w:t xml:space="preserve">Voorbeelden van </w:t>
      </w:r>
      <w:r>
        <w:t xml:space="preserve">de vorm die </w:t>
      </w:r>
      <w:r w:rsidRPr="007B60F8">
        <w:t xml:space="preserve">de inhoud </w:t>
      </w:r>
      <w:r>
        <w:t xml:space="preserve">kan aannemen </w:t>
      </w:r>
      <w:r w:rsidRPr="007B60F8">
        <w:t>zijn Alinea, Tabel en Figuur. In de navolgende tekst gebruiken we ‘tekstelement’ als term voor de drie elementsoorten tezamen.</w:t>
      </w:r>
    </w:p>
    <w:p w14:paraId="300CA806" w14:textId="77777777" w:rsidR="00713915" w:rsidRDefault="003D7F5B" w:rsidP="00713915"/>
    <w:p w14:paraId="7096C2FF" w14:textId="77777777" w:rsidR="00713915" w:rsidRPr="007B60F8" w:rsidRDefault="00D9742C" w:rsidP="00713915">
      <w:r w:rsidRPr="00A44E7A">
        <w:t xml:space="preserve">De opmaak van de tekst, waaronder die van de Koppen, wordt bepaald door de applicaties die de tekst tonen: officielebekendmakingen.nl, de regelingenbanken op overheid.nl en DSO-LV. Dit toepassingsprofiel bevat daarom geen voorschriften over de opmaak van </w:t>
      </w:r>
      <w:r>
        <w:t xml:space="preserve">de elementen en hun </w:t>
      </w:r>
      <w:r w:rsidRPr="00A44E7A">
        <w:t>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62C3A227" w14:textId="77777777" w:rsidR="00713915" w:rsidRDefault="003D7F5B" w:rsidP="00713915"/>
    <w:p w14:paraId="06309334" w14:textId="469FBDB8" w:rsidR="00713915" w:rsidRDefault="00D9742C" w:rsidP="00713915">
      <w:r>
        <w:t xml:space="preserve">In paragraaf </w:t>
      </w:r>
      <w:r w:rsidR="001A6C41" w:rsidRPr="000B31CB">
        <w:rPr>
          <w:rStyle w:val="Verwijzing"/>
        </w:rPr>
        <w:fldChar w:fldCharType="begin"/>
      </w:r>
      <w:r w:rsidR="001A6C41" w:rsidRPr="000B31CB">
        <w:rPr>
          <w:rStyle w:val="Verwijzing"/>
        </w:rPr>
        <w:instrText xml:space="preserve"> REF _Ref_fdf51cd01acd6d17385c71acb4e627a1_1 \n \h </w:instrText>
      </w:r>
      <w:r w:rsidR="001A6C41" w:rsidRPr="000B31CB">
        <w:rPr>
          <w:rStyle w:val="Verwijzing"/>
        </w:rPr>
      </w:r>
      <w:r w:rsidR="001A6C41" w:rsidRPr="000B31CB">
        <w:rPr>
          <w:rStyle w:val="Verwijzing"/>
        </w:rPr>
        <w:fldChar w:fldCharType="separate"/>
      </w:r>
      <w:r w:rsidR="00816BCB">
        <w:rPr>
          <w:rStyle w:val="Verwijzing"/>
        </w:rPr>
        <w:t>5.2.1</w:t>
      </w:r>
      <w:r w:rsidR="001A6C41" w:rsidRPr="000B31CB">
        <w:rPr>
          <w:rStyle w:val="Verwijzing"/>
        </w:rPr>
        <w:fldChar w:fldCharType="end"/>
      </w:r>
      <w:r>
        <w:t xml:space="preserve"> is de norm voor de toepassing van de Vrijetekststructuur op </w:t>
      </w:r>
      <w:r w:rsidR="003D7F5B">
        <w:fldChar w:fldCharType="begin"/>
      </w:r>
      <w:r w:rsidR="003D7F5B">
        <w:instrText xml:space="preserve"> DOCVARIABLE ID01+ </w:instrText>
      </w:r>
      <w:r w:rsidR="003D7F5B">
        <w:fldChar w:fldCharType="separate"/>
      </w:r>
      <w:r w:rsidR="000B31CB">
        <w:t>het projectbesluit</w:t>
      </w:r>
      <w:r w:rsidR="003D7F5B">
        <w:fldChar w:fldCharType="end"/>
      </w:r>
      <w:r>
        <w:t xml:space="preserve"> vastgelegd: welke elementen moeten respectievelijk mogen worden gebruikt, hoe vaak kunnen ze voorkomen en in welke volgorde. Paragraaf </w:t>
      </w:r>
      <w:r w:rsidR="001A6C41" w:rsidRPr="000B31CB">
        <w:rPr>
          <w:rStyle w:val="Verwijzing"/>
        </w:rPr>
        <w:fldChar w:fldCharType="begin"/>
      </w:r>
      <w:r w:rsidR="001A6C41" w:rsidRPr="000B31CB">
        <w:rPr>
          <w:rStyle w:val="Verwijzing"/>
        </w:rPr>
        <w:instrText xml:space="preserve"> REF _Ref_cf7adb1450469e079462da8e7ba51922_1 \n \h </w:instrText>
      </w:r>
      <w:r w:rsidR="001A6C41" w:rsidRPr="000B31CB">
        <w:rPr>
          <w:rStyle w:val="Verwijzing"/>
        </w:rPr>
      </w:r>
      <w:r w:rsidR="001A6C41" w:rsidRPr="000B31CB">
        <w:rPr>
          <w:rStyle w:val="Verwijzing"/>
        </w:rPr>
        <w:fldChar w:fldCharType="separate"/>
      </w:r>
      <w:r w:rsidR="00816BCB">
        <w:rPr>
          <w:rStyle w:val="Verwijzing"/>
        </w:rPr>
        <w:t>5.2.2</w:t>
      </w:r>
      <w:r w:rsidR="001A6C41" w:rsidRPr="000B31CB">
        <w:rPr>
          <w:rStyle w:val="Verwijzing"/>
        </w:rPr>
        <w:fldChar w:fldCharType="end"/>
      </w:r>
      <w:r>
        <w:t xml:space="preserve"> geeft daar een toelichting op.</w:t>
      </w:r>
    </w:p>
    <w:p w14:paraId="108BEDFD" w14:textId="77777777" w:rsidR="00713915" w:rsidRPr="000E40D3" w:rsidRDefault="00D9742C" w:rsidP="00713915">
      <w:pPr>
        <w:pStyle w:val="Kop4"/>
      </w:pPr>
      <w:bookmarkStart w:id="98" w:name="_Ref_fdf51cd01acd6d17385c71acb4e627a1_1"/>
      <w:bookmarkStart w:id="99" w:name="_Toc75500175"/>
      <w:r w:rsidRPr="000E40D3">
        <w:t>Norm</w:t>
      </w:r>
      <w:bookmarkEnd w:id="98"/>
      <w:bookmarkEnd w:id="99"/>
    </w:p>
    <w:p w14:paraId="6335A9F2" w14:textId="5D7C7020" w:rsidR="00713915" w:rsidRPr="000E40D3" w:rsidRDefault="00D9742C" w:rsidP="00713915">
      <w:r>
        <w:t>De elementen van Besluit en Regeling va</w:t>
      </w:r>
      <w:r w:rsidRPr="000E40D3">
        <w:t xml:space="preserve">n </w:t>
      </w:r>
      <w:r w:rsidRPr="007B60F8">
        <w:fldChar w:fldCharType="begin"/>
      </w:r>
      <w:r w:rsidRPr="000E40D3">
        <w:instrText>DOCVARIABLE ID01+</w:instrText>
      </w:r>
      <w:r w:rsidRPr="007B60F8">
        <w:fldChar w:fldCharType="separate"/>
      </w:r>
      <w:r w:rsidR="000B31CB">
        <w:t>het projectbesluit</w:t>
      </w:r>
      <w:r w:rsidRPr="007B60F8">
        <w:fldChar w:fldCharType="end"/>
      </w:r>
      <w:r w:rsidRPr="000E40D3">
        <w:t xml:space="preserve"> </w:t>
      </w:r>
      <w:r>
        <w:t xml:space="preserve">waarvan in hoofdstuk </w:t>
      </w:r>
      <w:r w:rsidRPr="000B31CB">
        <w:rPr>
          <w:rStyle w:val="Verwijzing"/>
        </w:rPr>
        <w:fldChar w:fldCharType="begin"/>
      </w:r>
      <w:r w:rsidRPr="000B31CB">
        <w:rPr>
          <w:rStyle w:val="Verwijzing"/>
        </w:rPr>
        <w:instrText xml:space="preserve"> REF _Ref_f9cef8ba70a4f0d5db55afa0b90616d8_1 \r \h </w:instrText>
      </w:r>
      <w:r w:rsidRPr="000B31CB">
        <w:rPr>
          <w:rStyle w:val="Verwijzing"/>
        </w:rPr>
      </w:r>
      <w:r w:rsidRPr="000B31CB">
        <w:rPr>
          <w:rStyle w:val="Verwijzing"/>
        </w:rPr>
        <w:fldChar w:fldCharType="separate"/>
      </w:r>
      <w:r w:rsidR="00816BCB">
        <w:rPr>
          <w:rStyle w:val="Verwijzing"/>
        </w:rPr>
        <w:t>4</w:t>
      </w:r>
      <w:r w:rsidRPr="000B31CB">
        <w:rPr>
          <w:rStyle w:val="Verwijzing"/>
        </w:rPr>
        <w:fldChar w:fldCharType="end"/>
      </w:r>
      <w:r>
        <w:t xml:space="preserve"> is bepaald dat ze moeten worden </w:t>
      </w:r>
      <w:r w:rsidRPr="00BE374B">
        <w:t>opgebouwd</w:t>
      </w:r>
      <w:r>
        <w:t xml:space="preserve"> volgens de </w:t>
      </w:r>
      <w:r w:rsidRPr="00557462">
        <w:t>Vrijetekststructuur</w:t>
      </w:r>
      <w:r>
        <w:t xml:space="preserve">, moeten </w:t>
      </w:r>
      <w:r w:rsidRPr="009A465C">
        <w:t xml:space="preserve">voldoen aan de specificaties </w:t>
      </w:r>
      <w:r>
        <w:t xml:space="preserve">in deze paragraaf. De </w:t>
      </w:r>
      <w:r w:rsidRPr="0092048F">
        <w:t>Vrijetekststructuur</w:t>
      </w:r>
      <w:r>
        <w:t xml:space="preserve"> kent de volgende elementen:</w:t>
      </w:r>
    </w:p>
    <w:p w14:paraId="1CC59B1B" w14:textId="77777777" w:rsidR="00713915" w:rsidRPr="000E40D3" w:rsidRDefault="00D9742C" w:rsidP="00713915">
      <w:pPr>
        <w:pStyle w:val="Opsommingtekens1"/>
      </w:pPr>
      <w:r w:rsidRPr="00D14C36">
        <w:rPr>
          <w:b/>
          <w:bCs/>
        </w:rPr>
        <w:t>Divisie</w:t>
      </w:r>
      <w:r>
        <w:t>:</w:t>
      </w:r>
      <w:r w:rsidRPr="000E40D3">
        <w:t xml:space="preserve"> </w:t>
      </w:r>
      <w:r w:rsidRPr="00901B2A">
        <w:t xml:space="preserve">STOP-structuurelement dat gebruikt wordt voor de structurering van vrije tekst. Optioneel element. Komt zo vaak voor als gewenst. </w:t>
      </w:r>
      <w:r>
        <w:t>Divisie k</w:t>
      </w:r>
      <w:r w:rsidRPr="00901B2A">
        <w:t>an genest worden</w:t>
      </w:r>
      <w:r>
        <w:t>, oftewel</w:t>
      </w:r>
      <w:r w:rsidRPr="00901B2A">
        <w:t xml:space="preserve"> hiërarchisch in</w:t>
      </w:r>
      <w:r>
        <w:t>ge</w:t>
      </w:r>
      <w:r w:rsidRPr="00901B2A">
        <w:t>de</w:t>
      </w:r>
      <w:r>
        <w:t>e</w:t>
      </w:r>
      <w:r w:rsidRPr="00901B2A">
        <w:t>l</w:t>
      </w:r>
      <w:r>
        <w:t>d worden</w:t>
      </w:r>
      <w:r w:rsidRPr="00901B2A">
        <w:t xml:space="preserve"> in verschillende niveaus van Divisie. Indien gebruik gemaakt wordt van Divisie, bevat de Divisie van het laagste hiërarchische niveau het element Divisietekst.</w:t>
      </w:r>
      <w:r w:rsidRPr="000E40D3">
        <w:t xml:space="preserve"> In de hiërarchische indeling van de Divisies kunnen geen niveaus worden overgeslagen. </w:t>
      </w:r>
      <w:r>
        <w:br/>
      </w:r>
      <w:r w:rsidRPr="000E40D3">
        <w:t>Divisie bevat de volgende elementen:</w:t>
      </w:r>
    </w:p>
    <w:p w14:paraId="63DC2DC1" w14:textId="77777777" w:rsidR="00713915" w:rsidRPr="007B60F8" w:rsidRDefault="00D9742C" w:rsidP="00713915">
      <w:pPr>
        <w:pStyle w:val="Opsommingtekens2"/>
      </w:pPr>
      <w:r w:rsidRPr="00290FAE">
        <w:rPr>
          <w:i/>
          <w:iCs/>
        </w:rPr>
        <w:t>Kop</w:t>
      </w:r>
      <w:r w:rsidRPr="00290FAE">
        <w:t>: STOP-element dat de Kop bevat. Verplicht element. Komt 1 keer voor. Bevat ten minste één van de Kopelementen Label, Nummer en Opschrift; ieder van deze elementen komt 0 of 1 keer voor. Optioneel kan het element Subtitel worden toegevoegd.</w:t>
      </w:r>
    </w:p>
    <w:p w14:paraId="10D421E1" w14:textId="77777777" w:rsidR="00713915" w:rsidRDefault="00D9742C" w:rsidP="00713915">
      <w:pPr>
        <w:pStyle w:val="Opsommingtekens2"/>
      </w:pPr>
      <w:r w:rsidRPr="003C03B2">
        <w:rPr>
          <w:i/>
          <w:iCs/>
        </w:rPr>
        <w:t>Gereserveerd</w:t>
      </w:r>
      <w:r w:rsidRPr="000E40D3">
        <w:t xml:space="preserve">: leeg </w:t>
      </w:r>
      <w:r>
        <w:t>STOP-</w:t>
      </w:r>
      <w:r w:rsidRPr="000E40D3">
        <w:t>element waarmee bij weergave op overheid.nl</w:t>
      </w:r>
      <w:r>
        <w:t xml:space="preserve"> </w:t>
      </w:r>
      <w:r w:rsidRPr="00A26219">
        <w:t>en in DSO-LV</w:t>
      </w:r>
      <w:r w:rsidRPr="000E40D3">
        <w:t xml:space="preserve"> de tekst ‘Gereserveerd’ wordt gegenereerd. Optioneel element</w:t>
      </w:r>
      <w:r>
        <w:t>.</w:t>
      </w:r>
      <w:r w:rsidRPr="000E40D3">
        <w:t xml:space="preserve"> </w:t>
      </w:r>
      <w:r>
        <w:t>K</w:t>
      </w:r>
      <w:r w:rsidRPr="000E40D3">
        <w:t>omt 0 of 1 keer voor.</w:t>
      </w:r>
      <w:r>
        <w:t xml:space="preserve"> Mag alleen voorkomen in een Divisie binnen de Regeling.</w:t>
      </w:r>
      <w:r w:rsidRPr="000E40D3">
        <w:t xml:space="preserve"> Indien in een Divisie het element Gereserveerd wordt gebruikt mag in die Divisie geen van de elementen Divisie of </w:t>
      </w:r>
      <w:r>
        <w:t>Divisietekst</w:t>
      </w:r>
      <w:r w:rsidRPr="000E40D3">
        <w:t xml:space="preserve"> voorkomen.</w:t>
      </w:r>
    </w:p>
    <w:p w14:paraId="35246345" w14:textId="77777777" w:rsidR="00713915" w:rsidRPr="000E40D3" w:rsidRDefault="00D9742C" w:rsidP="00713915">
      <w:pPr>
        <w:pStyle w:val="Opsommingtekens2"/>
      </w:pPr>
      <w:r>
        <w:rPr>
          <w:i/>
          <w:iCs/>
        </w:rPr>
        <w:t>Vervallen</w:t>
      </w:r>
      <w:r w:rsidRPr="00484855">
        <w:t>:</w:t>
      </w:r>
      <w:r>
        <w:t xml:space="preserve"> </w:t>
      </w:r>
      <w:r w:rsidRPr="00D223DA">
        <w:t>leeg STOP-element waarmee bij weergave op overheid.nl en in DSO-LV de tekst ‘Vervallen’ wordt gegenereerd. Geeft aan dat</w:t>
      </w:r>
      <w:r w:rsidRPr="003A5F9C">
        <w:t xml:space="preserve"> de </w:t>
      </w:r>
      <w:r>
        <w:t>Divisie</w:t>
      </w:r>
      <w:r w:rsidRPr="003A5F9C">
        <w:t xml:space="preserve"> de status ‘vervallen’ heeft; het is niet langer juridisch geldig en heeft geen inhoud meer. Optioneel element. Komt 0 of 1 keer voor. </w:t>
      </w:r>
      <w:r w:rsidRPr="00B9032F">
        <w:t xml:space="preserve">Mag alleen voorkomen in een Divisie binnen de </w:t>
      </w:r>
      <w:r w:rsidRPr="00B9032F">
        <w:lastRenderedPageBreak/>
        <w:t xml:space="preserve">Regeling. </w:t>
      </w:r>
      <w:r w:rsidRPr="003A5F9C">
        <w:t xml:space="preserve">Indien in een </w:t>
      </w:r>
      <w:r>
        <w:t>Divisie</w:t>
      </w:r>
      <w:r w:rsidRPr="003A5F9C">
        <w:t xml:space="preserve"> het element Vervallen wordt gebruikt mag in die </w:t>
      </w:r>
      <w:r>
        <w:t>Divisie</w:t>
      </w:r>
      <w:r w:rsidRPr="003A5F9C">
        <w:t xml:space="preserve"> geen van de elementen Gereserveerd, Divisie en Divisietekst voorkomen.</w:t>
      </w:r>
    </w:p>
    <w:p w14:paraId="50012030" w14:textId="77777777" w:rsidR="00713915" w:rsidRPr="000E40D3" w:rsidRDefault="00D9742C" w:rsidP="00713915">
      <w:pPr>
        <w:pStyle w:val="Opsommingtekens2"/>
      </w:pPr>
      <w:r>
        <w:t>W</w:t>
      </w:r>
      <w:r w:rsidRPr="00991186">
        <w:t>anneer binnen de Divisie de elementen Gereserveerd of Vervallen niet voorkomen</w:t>
      </w:r>
      <w:r>
        <w:t>:</w:t>
      </w:r>
      <w:r w:rsidRPr="00991186">
        <w:t xml:space="preserve"> </w:t>
      </w:r>
      <w:r>
        <w:t>e</w:t>
      </w:r>
      <w:r w:rsidRPr="000E40D3">
        <w:t>en verplichte keuze tussen:</w:t>
      </w:r>
    </w:p>
    <w:p w14:paraId="563CAE46" w14:textId="77777777" w:rsidR="00713915" w:rsidRPr="000E40D3" w:rsidRDefault="00D9742C" w:rsidP="00713915">
      <w:pPr>
        <w:pStyle w:val="Opsommingtekens3"/>
      </w:pPr>
      <w:r w:rsidRPr="003E64D9">
        <w:rPr>
          <w:i/>
          <w:iCs/>
        </w:rPr>
        <w:t>Divisie</w:t>
      </w:r>
      <w:r w:rsidRPr="000E40D3">
        <w:t xml:space="preserve"> (van een lagergelegen niveau)</w:t>
      </w:r>
    </w:p>
    <w:p w14:paraId="70F68F4A" w14:textId="77777777" w:rsidR="00713915" w:rsidRPr="003E64D9" w:rsidRDefault="00D9742C" w:rsidP="00713915">
      <w:pPr>
        <w:pStyle w:val="Opsommingtekens3"/>
        <w:rPr>
          <w:i/>
          <w:iCs/>
        </w:rPr>
      </w:pPr>
      <w:r w:rsidRPr="003E64D9">
        <w:rPr>
          <w:i/>
          <w:iCs/>
        </w:rPr>
        <w:t>Divisietekst</w:t>
      </w:r>
    </w:p>
    <w:p w14:paraId="3DE3FE3F" w14:textId="77777777" w:rsidR="00713915" w:rsidRDefault="00D9742C" w:rsidP="00713915">
      <w:pPr>
        <w:pStyle w:val="Opsommingtekens1"/>
      </w:pPr>
      <w:r w:rsidRPr="002243ED">
        <w:rPr>
          <w:b/>
          <w:bCs/>
        </w:rPr>
        <w:t>Divisietekst</w:t>
      </w:r>
      <w:r>
        <w:t>:</w:t>
      </w:r>
      <w:r w:rsidRPr="000E40D3">
        <w:t xml:space="preserve"> </w:t>
      </w:r>
      <w:r>
        <w:t>STOP-</w:t>
      </w:r>
      <w:r w:rsidRPr="00F0399B">
        <w:t xml:space="preserve">element </w:t>
      </w:r>
      <w:r>
        <w:t xml:space="preserve">dat de </w:t>
      </w:r>
      <w:r w:rsidRPr="0048488C">
        <w:t xml:space="preserve">inhoudelijke bouwsteen </w:t>
      </w:r>
      <w:r>
        <w:t>is voor de Vrijetekststructuur</w:t>
      </w:r>
      <w:r w:rsidRPr="000E40D3">
        <w:t xml:space="preserve">. </w:t>
      </w:r>
      <w:r w:rsidRPr="00A939A0">
        <w:t xml:space="preserve">Onder voorwaarde verplicht element: alleen te gebruiken </w:t>
      </w:r>
      <w:r>
        <w:t>wanneer binnen het bovenliggende element de elementen Gereserveerd en Vervallen niet voorkomen</w:t>
      </w:r>
      <w:r w:rsidRPr="00A939A0">
        <w:t xml:space="preserve">; is dan verplicht en komt dan </w:t>
      </w:r>
      <w:r>
        <w:t xml:space="preserve">ten minste </w:t>
      </w:r>
      <w:r w:rsidRPr="00A939A0">
        <w:t>1 keer voor.</w:t>
      </w:r>
      <w:r>
        <w:br/>
      </w:r>
      <w:r w:rsidRPr="008829AB">
        <w:t>Divisie</w:t>
      </w:r>
      <w:r>
        <w:t>tekst</w:t>
      </w:r>
      <w:r w:rsidRPr="008829AB">
        <w:t xml:space="preserve"> bevat de volgende elementen:</w:t>
      </w:r>
    </w:p>
    <w:p w14:paraId="6E9D942C" w14:textId="77777777" w:rsidR="00713915" w:rsidRDefault="00D9742C" w:rsidP="00713915">
      <w:pPr>
        <w:pStyle w:val="Opsommingtekens2"/>
      </w:pPr>
      <w:r w:rsidRPr="00A31F7F">
        <w:rPr>
          <w:i/>
          <w:iCs/>
        </w:rPr>
        <w:t>Kop</w:t>
      </w:r>
      <w:r>
        <w:t xml:space="preserve">: </w:t>
      </w:r>
      <w:r w:rsidRPr="00A31F7F">
        <w:t xml:space="preserve">STOP-element dat de Kop bevat. </w:t>
      </w:r>
      <w:r>
        <w:t>Optioneel</w:t>
      </w:r>
      <w:r w:rsidRPr="00A31F7F">
        <w:t xml:space="preserve"> element. Komt </w:t>
      </w:r>
      <w:r>
        <w:t xml:space="preserve">0 of </w:t>
      </w:r>
      <w:r w:rsidRPr="00A31F7F">
        <w:t xml:space="preserve">1 keer voor. </w:t>
      </w:r>
      <w:r>
        <w:t>Indien Kop voorkomt b</w:t>
      </w:r>
      <w:r w:rsidRPr="00A31F7F">
        <w:t xml:space="preserve">evat </w:t>
      </w:r>
      <w:r>
        <w:t xml:space="preserve">het </w:t>
      </w:r>
      <w:r w:rsidRPr="00A31F7F">
        <w:t>ten minste één van de Kopelementen Label, Nummer en Opschrift; ieder van deze onderdelen komt 0 of 1 keer voor. Optioneel kan het element Subtitel worden toegevoegd.</w:t>
      </w:r>
    </w:p>
    <w:p w14:paraId="2E4A3B4B" w14:textId="77777777" w:rsidR="00713915" w:rsidRDefault="00D9742C" w:rsidP="00713915">
      <w:pPr>
        <w:pStyle w:val="Opsommingtekens2"/>
      </w:pPr>
      <w:r w:rsidRPr="003C03B2">
        <w:rPr>
          <w:i/>
          <w:iCs/>
        </w:rPr>
        <w:t>Gereserveerd</w:t>
      </w:r>
      <w:r w:rsidRPr="000E40D3">
        <w:t xml:space="preserve">: leeg </w:t>
      </w:r>
      <w:r>
        <w:t>STOP-</w:t>
      </w:r>
      <w:r w:rsidRPr="000E40D3">
        <w:t xml:space="preserve">element waarmee bij weergave op overheid.nl </w:t>
      </w:r>
      <w:r w:rsidRPr="000F1145">
        <w:t xml:space="preserve">en in DSO-LV </w:t>
      </w:r>
      <w:r w:rsidRPr="000E40D3">
        <w:t>de tekst ‘Gereserveerd’ wordt gegenereerd. Optioneel element</w:t>
      </w:r>
      <w:r>
        <w:t>.</w:t>
      </w:r>
      <w:r w:rsidRPr="000E40D3">
        <w:t xml:space="preserve"> </w:t>
      </w:r>
      <w:r>
        <w:t>K</w:t>
      </w:r>
      <w:r w:rsidRPr="000E40D3">
        <w:t>omt 0 of 1 keer voor.</w:t>
      </w:r>
      <w:r>
        <w:t xml:space="preserve"> Mag alleen voorkomen in een Divisietekst binnen de Regeling.</w:t>
      </w:r>
      <w:r w:rsidRPr="000E40D3">
        <w:t xml:space="preserve"> Indien in een Divisie</w:t>
      </w:r>
      <w:r>
        <w:t>tekst</w:t>
      </w:r>
      <w:r w:rsidRPr="000E40D3">
        <w:t xml:space="preserve"> het element Gereserveerd wordt gebruikt mag in die Divisie geen van de elementen Divisie of </w:t>
      </w:r>
      <w:r>
        <w:t>Divisietekst</w:t>
      </w:r>
      <w:r w:rsidRPr="000E40D3">
        <w:t xml:space="preserve"> voorkomen.</w:t>
      </w:r>
    </w:p>
    <w:p w14:paraId="70D187E1" w14:textId="77777777" w:rsidR="00713915" w:rsidRPr="000E40D3" w:rsidRDefault="00D9742C" w:rsidP="00713915">
      <w:pPr>
        <w:pStyle w:val="Opsommingtekens2"/>
      </w:pPr>
      <w:r>
        <w:rPr>
          <w:i/>
          <w:iCs/>
        </w:rPr>
        <w:t>Vervallen</w:t>
      </w:r>
      <w:r w:rsidRPr="00484855">
        <w:t>:</w:t>
      </w:r>
      <w:r>
        <w:t xml:space="preserve"> </w:t>
      </w:r>
      <w:r w:rsidRPr="00EE66AE">
        <w:t xml:space="preserve">leeg STOP-element waarmee bij weergave op overheid.nl en in DSO-LV de tekst ‘Vervallen’ wordt gegenereerd. Geeft aan </w:t>
      </w:r>
      <w:r w:rsidRPr="003A5F9C">
        <w:t xml:space="preserve">dat de </w:t>
      </w:r>
      <w:r>
        <w:t>Divisietekst</w:t>
      </w:r>
      <w:r w:rsidRPr="003A5F9C">
        <w:t xml:space="preserve"> de status ‘vervallen’ heeft; het is niet langer juridisch geldig en heeft geen inhoud meer. Optioneel element. Komt 0 of 1 keer voor. </w:t>
      </w:r>
      <w:r w:rsidRPr="00B9032F">
        <w:t>Mag alleen voorkomen in een Divisie</w:t>
      </w:r>
      <w:r>
        <w:t>tekst</w:t>
      </w:r>
      <w:r w:rsidRPr="00B9032F">
        <w:t xml:space="preserve"> binnen de Regeling. </w:t>
      </w:r>
      <w:r w:rsidRPr="003A5F9C">
        <w:t xml:space="preserve">Indien in een </w:t>
      </w:r>
      <w:r>
        <w:t>Divisietekst</w:t>
      </w:r>
      <w:r w:rsidRPr="003A5F9C">
        <w:t xml:space="preserve"> het element Vervallen wordt gebruikt mag in die </w:t>
      </w:r>
      <w:r>
        <w:t>Divisie</w:t>
      </w:r>
      <w:r w:rsidRPr="003A5F9C">
        <w:t xml:space="preserve"> geen van de elementen Gereserveerd, Divisie en Divisietekst voorkomen.</w:t>
      </w:r>
    </w:p>
    <w:p w14:paraId="3156C890" w14:textId="77777777" w:rsidR="00713915" w:rsidRPr="000E40D3" w:rsidRDefault="00D9742C" w:rsidP="00713915">
      <w:pPr>
        <w:pStyle w:val="Opsommingtekens2"/>
      </w:pPr>
      <w:r w:rsidRPr="003D3722">
        <w:rPr>
          <w:i/>
          <w:iCs/>
        </w:rPr>
        <w:t>Inhoud</w:t>
      </w:r>
      <w:r>
        <w:t>: STOP-</w:t>
      </w:r>
      <w:r w:rsidRPr="000E40D3">
        <w:t xml:space="preserve">element </w:t>
      </w:r>
      <w:r>
        <w:t xml:space="preserve">voor </w:t>
      </w:r>
      <w:r w:rsidRPr="000E40D3">
        <w:t xml:space="preserve">de inhoud. </w:t>
      </w:r>
      <w:r w:rsidRPr="00A153F7">
        <w:t xml:space="preserve">Onder voorwaarde verplicht element: alleen te gebruiken wanneer binnen </w:t>
      </w:r>
      <w:r>
        <w:t xml:space="preserve">de Divisietekst </w:t>
      </w:r>
      <w:r w:rsidRPr="00A153F7">
        <w:t xml:space="preserve">de elementen Gereserveerd en Vervallen niet voorkomen; is dan verplicht en komt dan </w:t>
      </w:r>
      <w:r w:rsidRPr="00C43FDD">
        <w:t>(per Divisietekst)</w:t>
      </w:r>
      <w:r>
        <w:t xml:space="preserve"> </w:t>
      </w:r>
      <w:r w:rsidRPr="00A153F7">
        <w:t>ten minste 1 keer voor.</w:t>
      </w:r>
      <w:r w:rsidRPr="000E40D3">
        <w:t xml:space="preserve"> Het element Inhoud bevat ten minste één van de </w:t>
      </w:r>
      <w:r>
        <w:t>inhoud-</w:t>
      </w:r>
      <w:r w:rsidRPr="000E40D3">
        <w:t>elementen</w:t>
      </w:r>
      <w:r>
        <w:t xml:space="preserve"> </w:t>
      </w:r>
      <w:r w:rsidRPr="00111B59">
        <w:t xml:space="preserve">Alinea, Begrippenlijst, </w:t>
      </w:r>
      <w:r>
        <w:t xml:space="preserve">Citaat, </w:t>
      </w:r>
      <w:r w:rsidRPr="00111B59">
        <w:t>Figuur, Formule, Groep, Lijst</w:t>
      </w:r>
      <w:r>
        <w:t>,</w:t>
      </w:r>
      <w:r w:rsidRPr="00111B59">
        <w:t xml:space="preserve"> Tabel</w:t>
      </w:r>
      <w:r>
        <w:t xml:space="preserve"> en </w:t>
      </w:r>
      <w:r w:rsidRPr="00111B59">
        <w:t>Tussenkop</w:t>
      </w:r>
      <w:r w:rsidRPr="000E40D3">
        <w:t>.</w:t>
      </w:r>
      <w:r>
        <w:t xml:space="preserve"> Deze elementen zijn desgewenst binnen het element </w:t>
      </w:r>
      <w:r w:rsidRPr="00B4313D">
        <w:t>Kadertekst</w:t>
      </w:r>
      <w:r>
        <w:t xml:space="preserve"> te plaatsen.</w:t>
      </w:r>
    </w:p>
    <w:p w14:paraId="6958FFAC" w14:textId="77777777" w:rsidR="00713915" w:rsidRPr="000E40D3" w:rsidRDefault="00D9742C" w:rsidP="00713915">
      <w:pPr>
        <w:pStyle w:val="Kop4"/>
      </w:pPr>
      <w:bookmarkStart w:id="100" w:name="_Ref_cf7adb1450469e079462da8e7ba51922_1"/>
      <w:bookmarkStart w:id="101" w:name="_Toc75500176"/>
      <w:r w:rsidRPr="000E40D3">
        <w:t>Toelichting</w:t>
      </w:r>
      <w:bookmarkEnd w:id="100"/>
      <w:bookmarkEnd w:id="101"/>
    </w:p>
    <w:p w14:paraId="16554EA4" w14:textId="77777777" w:rsidR="00713915" w:rsidRDefault="00D9742C" w:rsidP="00713915">
      <w:r>
        <w:t xml:space="preserve">De Artikelstructuur wordt alleen toegepast in het Lichaam van de Regeling van omgevingsdocumenten met Artikelstructuur. De Vrijetekststructuur is </w:t>
      </w:r>
      <w:r w:rsidRPr="00C631C7">
        <w:t xml:space="preserve">de tekststructuur voor het Lichaam van de Regeling van omgevingsdocumenten met Vrijetekststructuur, zoals de omgevingsvisie. Dit is het deel dat de (beleids)tekst met de inhoud van het omgevingsdocument bevat. Daarnaast is de Vrijetekststructuur de tekststructuur die wordt gebruikt </w:t>
      </w:r>
      <w:r>
        <w:t>in</w:t>
      </w:r>
      <w:r w:rsidRPr="00C631C7">
        <w:t xml:space="preserve"> diverse delen van Regeling en Besluit buiten het Lichaam: Bijlage, Toelichting, ArtikelgewijzeToelichting en Motivering</w:t>
      </w:r>
      <w:r>
        <w:t xml:space="preserve">. Dat geldt zowel voor </w:t>
      </w:r>
      <w:r w:rsidRPr="005D1D65">
        <w:t>omgevingsdocumenten met Vrijetekststructuur</w:t>
      </w:r>
      <w:r>
        <w:t xml:space="preserve"> als voor </w:t>
      </w:r>
      <w:r w:rsidRPr="005D1D65">
        <w:t>omgevingsdocumenten met Artikelstructuur</w:t>
      </w:r>
      <w:r>
        <w:t>.</w:t>
      </w:r>
    </w:p>
    <w:p w14:paraId="61B6A54B" w14:textId="659FF9EF" w:rsidR="00713915" w:rsidRDefault="00D9742C" w:rsidP="00713915">
      <w:r>
        <w:t xml:space="preserve">In de Artikelstructuur wordt structuur aangebracht met specifiek benoemde structuurelementen zoals Hoofdstuk, Afdeling en Paragraaf. Die structuur toont direct -mens- en machineleesbaar- de positie van een element in het geheel. In de Vrijetekststructuur komt slechts één structuurelement voor, namelijk Divisie. Divisies kunnen genest worden: de opsteller kan desgewenst </w:t>
      </w:r>
      <w:r w:rsidRPr="008337D2">
        <w:t>de tekst naar eigen inzicht hiërarchisch indelen in verschillende niveaus van Divisie</w:t>
      </w:r>
      <w:r>
        <w:t xml:space="preserve">. De positie van een Divisie in de hiërarchie bepaalt het niveau van die Divisie. </w:t>
      </w:r>
      <w:r w:rsidRPr="006D5C99">
        <w:t xml:space="preserve">De indeling in Divisies is de structuur zoals die </w:t>
      </w:r>
      <w:r>
        <w:t>kan worden</w:t>
      </w:r>
      <w:r w:rsidRPr="006D5C99">
        <w:t xml:space="preserve"> weergegeven in een </w:t>
      </w:r>
      <w:r w:rsidRPr="006D5C99">
        <w:lastRenderedPageBreak/>
        <w:t>inhoudsopgave.</w:t>
      </w:r>
      <w:r>
        <w:t xml:space="preserve"> </w:t>
      </w:r>
      <w:r w:rsidRPr="000B31CB">
        <w:rPr>
          <w:rStyle w:val="Verwijzing"/>
        </w:rPr>
        <w:fldChar w:fldCharType="begin"/>
      </w:r>
      <w:r w:rsidRPr="000B31CB">
        <w:rPr>
          <w:rStyle w:val="Verwijzing"/>
        </w:rPr>
        <w:instrText xml:space="preserve"> REF _Ref_cf7adb1450469e079462da8e7ba51922_2 \n \h </w:instrText>
      </w:r>
      <w:r w:rsidRPr="000B31CB">
        <w:rPr>
          <w:rStyle w:val="Verwijzing"/>
        </w:rPr>
      </w:r>
      <w:r w:rsidRPr="000B31CB">
        <w:rPr>
          <w:rStyle w:val="Verwijzing"/>
        </w:rPr>
        <w:fldChar w:fldCharType="separate"/>
      </w:r>
      <w:r w:rsidR="00816BCB">
        <w:rPr>
          <w:rStyle w:val="Verwijzing"/>
        </w:rPr>
        <w:t>Figuur 7</w:t>
      </w:r>
      <w:r w:rsidRPr="000B31CB">
        <w:rPr>
          <w:rStyle w:val="Verwijzing"/>
        </w:rPr>
        <w:fldChar w:fldCharType="end"/>
      </w:r>
      <w:r>
        <w:t xml:space="preserve"> toont een voorbeeld van een tekst met Divisie in drie hiërarchische niveaus.</w:t>
      </w:r>
    </w:p>
    <w:p w14:paraId="36F02588" w14:textId="77777777" w:rsidR="00713915" w:rsidRDefault="00D9742C" w:rsidP="00713915">
      <w:pPr>
        <w:pStyle w:val="Figuur"/>
      </w:pPr>
      <w:r>
        <w:rPr>
          <w:noProof/>
        </w:rPr>
        <w:drawing>
          <wp:inline distT="0" distB="0" distL="0" distR="0" wp14:anchorId="6D81F446" wp14:editId="2D851712">
            <wp:extent cx="1809750" cy="1372599"/>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5954" cy="1392473"/>
                    </a:xfrm>
                    <a:prstGeom prst="rect">
                      <a:avLst/>
                    </a:prstGeom>
                    <a:noFill/>
                  </pic:spPr>
                </pic:pic>
              </a:graphicData>
            </a:graphic>
          </wp:inline>
        </w:drawing>
      </w:r>
    </w:p>
    <w:p w14:paraId="35DCB2D7" w14:textId="77777777" w:rsidR="00713915" w:rsidRPr="00CE3715" w:rsidRDefault="00D9742C" w:rsidP="00713915">
      <w:pPr>
        <w:pStyle w:val="Figuurbijschrift"/>
      </w:pPr>
      <w:bookmarkStart w:id="102" w:name="_Ref_cf7adb1450469e079462da8e7ba51922_2"/>
      <w:r>
        <w:t>Divisie in drie hiërarchische niveaus</w:t>
      </w:r>
      <w:bookmarkEnd w:id="102"/>
    </w:p>
    <w:p w14:paraId="6EC5B32D" w14:textId="63B8B4D2" w:rsidR="00713915" w:rsidRDefault="00D9742C" w:rsidP="00713915">
      <w:r>
        <w:t xml:space="preserve">In het Label van de Kop van de Divisie kan uiteraard gebruik gemaakt worden van de termen hoofdstuk, afdeling en paragraaf. Dat wordt getoond in </w:t>
      </w:r>
      <w:r w:rsidRPr="000B31CB">
        <w:rPr>
          <w:rStyle w:val="Verwijzing"/>
        </w:rPr>
        <w:fldChar w:fldCharType="begin"/>
      </w:r>
      <w:r w:rsidRPr="000B31CB">
        <w:rPr>
          <w:rStyle w:val="Verwijzing"/>
        </w:rPr>
        <w:instrText xml:space="preserve"> REF _Ref_cf7adb1450469e079462da8e7ba51922_3 \n \h </w:instrText>
      </w:r>
      <w:r w:rsidRPr="000B31CB">
        <w:rPr>
          <w:rStyle w:val="Verwijzing"/>
        </w:rPr>
      </w:r>
      <w:r w:rsidRPr="000B31CB">
        <w:rPr>
          <w:rStyle w:val="Verwijzing"/>
        </w:rPr>
        <w:fldChar w:fldCharType="separate"/>
      </w:r>
      <w:r w:rsidR="00816BCB">
        <w:rPr>
          <w:rStyle w:val="Verwijzing"/>
        </w:rPr>
        <w:t>Figuur 8</w:t>
      </w:r>
      <w:r w:rsidRPr="000B31CB">
        <w:rPr>
          <w:rStyle w:val="Verwijzing"/>
        </w:rPr>
        <w:fldChar w:fldCharType="end"/>
      </w:r>
      <w:r>
        <w:t>.</w:t>
      </w:r>
    </w:p>
    <w:p w14:paraId="3177B3B8" w14:textId="77777777" w:rsidR="00713915" w:rsidRDefault="00D9742C" w:rsidP="00713915">
      <w:pPr>
        <w:pStyle w:val="Figuur"/>
      </w:pPr>
      <w:r>
        <w:rPr>
          <w:noProof/>
        </w:rPr>
        <w:drawing>
          <wp:inline distT="0" distB="0" distL="0" distR="0" wp14:anchorId="65D2C7E8" wp14:editId="624BFC3A">
            <wp:extent cx="3038475" cy="1411812"/>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2999" cy="1427853"/>
                    </a:xfrm>
                    <a:prstGeom prst="rect">
                      <a:avLst/>
                    </a:prstGeom>
                    <a:noFill/>
                  </pic:spPr>
                </pic:pic>
              </a:graphicData>
            </a:graphic>
          </wp:inline>
        </w:drawing>
      </w:r>
    </w:p>
    <w:p w14:paraId="583662BF" w14:textId="77777777" w:rsidR="00713915" w:rsidRPr="001965D2" w:rsidRDefault="00D9742C" w:rsidP="00713915">
      <w:pPr>
        <w:pStyle w:val="Figuurbijschrift"/>
      </w:pPr>
      <w:bookmarkStart w:id="103" w:name="_Ref_cf7adb1450469e079462da8e7ba51922_3"/>
      <w:r w:rsidRPr="001965D2">
        <w:t>Divisie in drie hiërarchische niveaus</w:t>
      </w:r>
      <w:r>
        <w:t xml:space="preserve"> met de termen hoofdstuk, afdeling en paragraaf als Label in de Kop</w:t>
      </w:r>
      <w:bookmarkEnd w:id="103"/>
    </w:p>
    <w:p w14:paraId="39772F79" w14:textId="0762B212" w:rsidR="00713915" w:rsidRDefault="00D9742C" w:rsidP="00713915">
      <w:r>
        <w:t xml:space="preserve">Divisie is dus het structuurelement van de Vrijetekststructuur, vergelijkbaar met structuurelementen als Hoofdstuk en Paragraaf in de Artikelstructuur. Divisie is een optioneel element: het is dus niet verplicht om tekstdelen met Vrijetekststructuur te structureren met Divisies. In de praktijk zal dat vaak wel gebeuren en zal Divisie in </w:t>
      </w:r>
      <w:r w:rsidRPr="007E5048">
        <w:t xml:space="preserve">ten minste </w:t>
      </w:r>
      <w:r>
        <w:t>één niveau voorkomen. Iedere Divisie moet worden voorzien van een Kop. I</w:t>
      </w:r>
      <w:r w:rsidRPr="0024209E">
        <w:t>n de Vrij</w:t>
      </w:r>
      <w:r>
        <w:t xml:space="preserve">etekststructuur worden slechts beperkte eisen aan Kop gesteld: er moet ten minste één van de Kopelementen </w:t>
      </w:r>
      <w:r w:rsidRPr="005C15C9">
        <w:t xml:space="preserve">Label, Nummer </w:t>
      </w:r>
      <w:r>
        <w:t>of</w:t>
      </w:r>
      <w:r w:rsidRPr="005C15C9">
        <w:t xml:space="preserve"> Opschrift</w:t>
      </w:r>
      <w:r>
        <w:t xml:space="preserve"> zijn. Hoe die worden ingevuld is aan de opsteller. </w:t>
      </w:r>
      <w:r w:rsidRPr="000B31CB">
        <w:rPr>
          <w:rStyle w:val="Verwijzing"/>
        </w:rPr>
        <w:fldChar w:fldCharType="begin"/>
      </w:r>
      <w:r w:rsidRPr="000B31CB">
        <w:rPr>
          <w:rStyle w:val="Verwijzing"/>
        </w:rPr>
        <w:instrText xml:space="preserve"> REF _Ref_cf7adb1450469e079462da8e7ba51922_4 \n \h </w:instrText>
      </w:r>
      <w:r w:rsidRPr="000B31CB">
        <w:rPr>
          <w:rStyle w:val="Verwijzing"/>
        </w:rPr>
      </w:r>
      <w:r w:rsidRPr="000B31CB">
        <w:rPr>
          <w:rStyle w:val="Verwijzing"/>
        </w:rPr>
        <w:fldChar w:fldCharType="separate"/>
      </w:r>
      <w:r w:rsidR="00816BCB">
        <w:rPr>
          <w:rStyle w:val="Verwijzing"/>
        </w:rPr>
        <w:t>Figuur 9</w:t>
      </w:r>
      <w:r w:rsidRPr="000B31CB">
        <w:rPr>
          <w:rStyle w:val="Verwijzing"/>
        </w:rPr>
        <w:fldChar w:fldCharType="end"/>
      </w:r>
      <w:r>
        <w:t xml:space="preserve"> geeft een voorbeeld van een tekst met Divisies in drie niveaus waarbij in de Kop alleen gebruik wordt gemaakt van het Kop-element Opschrift.</w:t>
      </w:r>
    </w:p>
    <w:p w14:paraId="2C6518FD" w14:textId="77777777" w:rsidR="00713915" w:rsidRDefault="00D9742C" w:rsidP="00713915">
      <w:pPr>
        <w:pStyle w:val="Figuur"/>
      </w:pPr>
      <w:r>
        <w:rPr>
          <w:noProof/>
        </w:rPr>
        <w:lastRenderedPageBreak/>
        <w:drawing>
          <wp:inline distT="0" distB="0" distL="0" distR="0" wp14:anchorId="18181AF5" wp14:editId="6FCEF355">
            <wp:extent cx="3286760" cy="1495425"/>
            <wp:effectExtent l="0" t="0" r="8890" b="9525"/>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6760" cy="1495425"/>
                    </a:xfrm>
                    <a:prstGeom prst="rect">
                      <a:avLst/>
                    </a:prstGeom>
                    <a:noFill/>
                  </pic:spPr>
                </pic:pic>
              </a:graphicData>
            </a:graphic>
          </wp:inline>
        </w:drawing>
      </w:r>
    </w:p>
    <w:p w14:paraId="3D7C6832" w14:textId="77777777" w:rsidR="00713915" w:rsidRPr="00C83931" w:rsidRDefault="00D9742C" w:rsidP="00713915">
      <w:pPr>
        <w:pStyle w:val="Figuurbijschrift"/>
      </w:pPr>
      <w:bookmarkStart w:id="104" w:name="_Ref_cf7adb1450469e079462da8e7ba51922_4"/>
      <w:r w:rsidRPr="00ED4F4E">
        <w:t xml:space="preserve">Divisie in drie hiërarchische niveaus met </w:t>
      </w:r>
      <w:r>
        <w:t xml:space="preserve">een Kop die alleen bestaat uit </w:t>
      </w:r>
      <w:bookmarkEnd w:id="104"/>
      <w:r>
        <w:t>Opschrift</w:t>
      </w:r>
    </w:p>
    <w:p w14:paraId="68B6082C" w14:textId="77777777" w:rsidR="00713915" w:rsidRDefault="00D9742C" w:rsidP="00713915">
      <w:pPr>
        <w:spacing w:before="240"/>
      </w:pPr>
      <w:r>
        <w:t xml:space="preserve">In </w:t>
      </w:r>
      <w:r w:rsidRPr="0071058C">
        <w:t>de Vrijetekststructuur</w:t>
      </w:r>
      <w:r>
        <w:t xml:space="preserve"> is </w:t>
      </w:r>
      <w:r w:rsidRPr="007C3377">
        <w:t xml:space="preserve">Divisietekst </w:t>
      </w:r>
      <w:r>
        <w:t xml:space="preserve">het element met inhoud: het </w:t>
      </w:r>
      <w:r w:rsidRPr="000F6CBD">
        <w:t>element d</w:t>
      </w:r>
      <w:r>
        <w:t>at</w:t>
      </w:r>
      <w:r w:rsidRPr="000F6CBD">
        <w:t xml:space="preserve"> inhoud bevat maar niet zelf inhoud </w:t>
      </w:r>
      <w:r w:rsidRPr="000F6CBD">
        <w:rPr>
          <w:i/>
          <w:iCs/>
        </w:rPr>
        <w:t>is</w:t>
      </w:r>
      <w:r w:rsidRPr="000F6CBD">
        <w:t>.</w:t>
      </w:r>
      <w:r>
        <w:t xml:space="preserve"> Divisietekst is het verplichte element: het moet in iedere tekst met Vrijetekststructuur voorkomen. Het element Divisietekst van de Vrijetekststructuur komt overeen met Artikel (en Lid) van de Artikelstructuur. Divisietekst kan niet genest worden en is dus niet in te delen in hiërarchische niveaus. In STOP is </w:t>
      </w:r>
      <w:r w:rsidRPr="001065E6">
        <w:t xml:space="preserve">Divisietekst </w:t>
      </w:r>
      <w:r>
        <w:t xml:space="preserve">binnen de Regeling de kleinste </w:t>
      </w:r>
      <w:r w:rsidRPr="00415AE8">
        <w:t>mutatie-eenheid</w:t>
      </w:r>
      <w:r>
        <w:t xml:space="preserve">. Dit betekent dat het </w:t>
      </w:r>
      <w:r w:rsidRPr="00415AE8">
        <w:t xml:space="preserve">de eenheid </w:t>
      </w:r>
      <w:r>
        <w:t xml:space="preserve">is </w:t>
      </w:r>
      <w:r w:rsidRPr="00415AE8">
        <w:t xml:space="preserve">die, ongeacht </w:t>
      </w:r>
      <w:r>
        <w:t xml:space="preserve">hoeveel wijzigingen met een wijzigingsbesluit in die Divisietekst worden aangebracht en </w:t>
      </w:r>
      <w:r w:rsidRPr="00415AE8">
        <w:t>in renvooi worden weergegeven, als geheel vervangen wordt bij consolidatie</w:t>
      </w:r>
      <w:r>
        <w:t>.</w:t>
      </w:r>
      <w:r w:rsidRPr="00415AE8">
        <w:t xml:space="preserve"> </w:t>
      </w:r>
      <w:r>
        <w:t xml:space="preserve">Het is </w:t>
      </w:r>
      <w:r w:rsidRPr="00415AE8">
        <w:t xml:space="preserve">ook de eenheid waarover </w:t>
      </w:r>
      <w:r>
        <w:t xml:space="preserve">in de wetstechnische informatie in de regelingenbanken </w:t>
      </w:r>
      <w:r w:rsidRPr="00415AE8">
        <w:t>de juridische verantwoording wordt bijgehouden.</w:t>
      </w:r>
    </w:p>
    <w:p w14:paraId="4A7BFC37" w14:textId="57CB9D1D" w:rsidR="00030D6F" w:rsidRDefault="00D9742C" w:rsidP="00713915">
      <w:r w:rsidRPr="00DA0DAB">
        <w:t xml:space="preserve">Divisietekst is </w:t>
      </w:r>
      <w:r>
        <w:t xml:space="preserve">in STOP gedefinieerd als </w:t>
      </w:r>
      <w:r w:rsidRPr="00DA0DAB">
        <w:t>een zelfstandig leesbaar stuk tekst met een interne inhoudelijke samenhang.</w:t>
      </w:r>
      <w:r>
        <w:t xml:space="preserve"> De opsteller bepaalt zelf wat tot een Divisietekst behoort. Dat kunnen een of meer alinea’s zijn, maar ook de volledige tekst binnen een Divisie.</w:t>
      </w:r>
    </w:p>
    <w:p w14:paraId="6CBBE16D" w14:textId="1187AD30" w:rsidR="00713915" w:rsidRDefault="00D9742C" w:rsidP="00713915">
      <w:r>
        <w:t xml:space="preserve">Bij Divisietekst is de Kop optioneel: de opsteller kan een Divisietekst voorzien van een Kop, maar dat is niet verplicht. Als een Divisietekst een Kop heeft, geldt ook daarvoor de </w:t>
      </w:r>
      <w:r w:rsidRPr="00402B17">
        <w:t xml:space="preserve">beperkte eis </w:t>
      </w:r>
      <w:r>
        <w:t xml:space="preserve">dat de </w:t>
      </w:r>
      <w:r w:rsidRPr="00402B17">
        <w:t xml:space="preserve">Kop </w:t>
      </w:r>
      <w:r>
        <w:t xml:space="preserve">uit </w:t>
      </w:r>
      <w:r w:rsidRPr="00402B17">
        <w:t xml:space="preserve">ten minste één van de Kopelementen Label, Nummer of Opschrift </w:t>
      </w:r>
      <w:r>
        <w:t>moet bestaan</w:t>
      </w:r>
      <w:r w:rsidRPr="00402B17">
        <w:t>.</w:t>
      </w:r>
      <w:r>
        <w:t xml:space="preserve"> </w:t>
      </w:r>
      <w:r w:rsidRPr="0092011D">
        <w:t>Hoe die worden ingevuld is aan de opsteller.</w:t>
      </w:r>
    </w:p>
    <w:p w14:paraId="7EC40323" w14:textId="77777777" w:rsidR="00713915" w:rsidRDefault="00D9742C" w:rsidP="00713915">
      <w:r>
        <w:t>Binnen de Divisietekst wordt Inhoud opgenomen. Hiervoor kan gebruik gemaakt worden van alle Inhoud-elementen die STOP kent. Daaronder valt ook het element Tussenkop, waarmee een niet-structurerende ordening in de tekst kan worden aangebracht. Tussenkop is geen structuurelement en komt dan ook niet in een inhoudsopgave voor.</w:t>
      </w:r>
    </w:p>
    <w:p w14:paraId="40B94F53" w14:textId="77777777" w:rsidR="00713915" w:rsidRDefault="00D9742C" w:rsidP="00713915">
      <w:pPr>
        <w:pStyle w:val="Figuur"/>
      </w:pPr>
      <w:r>
        <w:rPr>
          <w:noProof/>
        </w:rPr>
        <w:lastRenderedPageBreak/>
        <w:drawing>
          <wp:inline distT="0" distB="0" distL="0" distR="0" wp14:anchorId="7159E4E9" wp14:editId="5557B085">
            <wp:extent cx="5806031" cy="3533775"/>
            <wp:effectExtent l="0" t="0" r="444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1911" cy="3567786"/>
                    </a:xfrm>
                    <a:prstGeom prst="rect">
                      <a:avLst/>
                    </a:prstGeom>
                    <a:noFill/>
                  </pic:spPr>
                </pic:pic>
              </a:graphicData>
            </a:graphic>
          </wp:inline>
        </w:drawing>
      </w:r>
    </w:p>
    <w:p w14:paraId="2024F580" w14:textId="77777777" w:rsidR="00713915" w:rsidRDefault="00D9742C" w:rsidP="00713915">
      <w:pPr>
        <w:pStyle w:val="Figuurbijschrift"/>
      </w:pPr>
      <w:r>
        <w:t>Toepassing van de Vrijetekststructuur in het Lichaam van de Regeling van een omgevingsvisie</w:t>
      </w:r>
    </w:p>
    <w:p w14:paraId="44EAFAE1" w14:textId="77777777" w:rsidR="00713915" w:rsidRDefault="00D9742C" w:rsidP="00713915">
      <w:r>
        <w:t xml:space="preserve">Zowel in Divisie als in Divisietekst die voorkomen in de Regeling kunnen de elementen Gereserveerd en Vervallen geplaatst worden. Het element Gereserveerd </w:t>
      </w:r>
      <w:r w:rsidRPr="003854DE">
        <w:t xml:space="preserve">is een leeg element waarmee bij weergave op overheid.nl en in DSO-LV de tekst ‘Gereserveerd’ wordt gegenereerd. </w:t>
      </w:r>
      <w:r>
        <w:t>H</w:t>
      </w:r>
      <w:r w:rsidRPr="005A4517">
        <w:t>et bevoegd gezag kan het element niet zelf vullen met eigen tekst.</w:t>
      </w:r>
      <w:r>
        <w:t xml:space="preserve"> Dit element maakt het mogelijk om alvast een structuur neer te zetten die is voorbereid op toekomstige aanvullingen. Met latere wijzigingsbesluiten kan het element Gereserveerd worden vervangen door een structuurelement met daadwerkelijke inhoud. Dat verklaart ook waarom het element Gereserveerd niet in Divisie en Divisietekst in het Besluit kan voorkomen. Het Besluit zelf wordt immers niet gewijzigd en daardoor zou het element Gereserveerd nooit vervangen worden door daadwerkelijke inhoud. Ook inhoudelijk zou een element Gereserveerd in een Besluit een wonderlijke keuze zijn.</w:t>
      </w:r>
    </w:p>
    <w:p w14:paraId="05A7593E" w14:textId="77777777" w:rsidR="00713915" w:rsidRDefault="00D9742C" w:rsidP="00713915">
      <w:r>
        <w:t xml:space="preserve">Het element Vervallen </w:t>
      </w:r>
      <w:r w:rsidRPr="004C669B">
        <w:t>is een leeg element waarmee bij weergave op overheid.nl en in DSO-LV de tekst ‘</w:t>
      </w:r>
      <w:r>
        <w:t>Vervallen</w:t>
      </w:r>
      <w:r w:rsidRPr="004C669B">
        <w:t>’ wordt gegenereerd. Het bevoegd gezag kan het element niet zelf vullen met eigen tekst.</w:t>
      </w:r>
      <w:r>
        <w:t xml:space="preserve"> </w:t>
      </w:r>
      <w:r w:rsidRPr="008A0E79">
        <w:t xml:space="preserve">Wanneer een </w:t>
      </w:r>
      <w:r>
        <w:t xml:space="preserve">Divisie of Divisietekst </w:t>
      </w:r>
      <w:r w:rsidRPr="008A0E79">
        <w:t xml:space="preserve">vervalt kan het </w:t>
      </w:r>
      <w:r>
        <w:t xml:space="preserve">worden vervangen door het </w:t>
      </w:r>
      <w:r w:rsidRPr="008A0E79">
        <w:t xml:space="preserve">element Vervallen. Op deze manier blijft zichtbaar dat er een </w:t>
      </w:r>
      <w:r>
        <w:t>Divisie of Divisietekst</w:t>
      </w:r>
      <w:r w:rsidRPr="008A0E79">
        <w:t xml:space="preserve"> was en dat die later is vervallen. Het voordeel daarvan is dat in de wetstechnische informatie de historie van het element kan worden teruggevonden. </w:t>
      </w:r>
      <w:r w:rsidRPr="00EE2C52">
        <w:t xml:space="preserve">Het element Vervallen kan niet in Divisie en Divisietekst in het Besluit voorkomen. Het Besluit zelf wordt immers niet gemuteerd en daardoor zijn er geen Besluit-onderdelen die vervallen. Het werken met het element Vervallen is niet verplicht: het is ook mogelijk om de betreffende Divisie of Divisietekst met een wijzigingsbesluit </w:t>
      </w:r>
      <w:r>
        <w:t xml:space="preserve">volledig </w:t>
      </w:r>
      <w:r w:rsidRPr="00EE2C52">
        <w:t>te verwijderen. Dan is het element niet langer zichtbaar</w:t>
      </w:r>
      <w:r>
        <w:t xml:space="preserve">. Het nadeel hiervan </w:t>
      </w:r>
      <w:r w:rsidRPr="00EE2C52">
        <w:t xml:space="preserve">is </w:t>
      </w:r>
      <w:r>
        <w:t xml:space="preserve">dat </w:t>
      </w:r>
      <w:r w:rsidRPr="00EE2C52">
        <w:t xml:space="preserve">er </w:t>
      </w:r>
      <w:r>
        <w:t xml:space="preserve">van het element </w:t>
      </w:r>
      <w:r w:rsidRPr="00EE2C52">
        <w:t>geen wetstechnische informatie meer</w:t>
      </w:r>
      <w:r>
        <w:t xml:space="preserve"> is</w:t>
      </w:r>
      <w:r w:rsidRPr="00EE2C52">
        <w:t>.</w:t>
      </w:r>
    </w:p>
    <w:p w14:paraId="0017484A" w14:textId="77777777" w:rsidR="00713915" w:rsidRDefault="003D7F5B" w:rsidP="00713915"/>
    <w:p w14:paraId="183CEB2B" w14:textId="77777777" w:rsidR="00713915" w:rsidRDefault="00D9742C" w:rsidP="00713915">
      <w:r w:rsidRPr="009C5295">
        <w:t xml:space="preserve">Opgemerkt wordt dat </w:t>
      </w:r>
      <w:r>
        <w:t xml:space="preserve">waar in </w:t>
      </w:r>
      <w:r w:rsidRPr="009C5295">
        <w:t xml:space="preserve">deze paragraaf </w:t>
      </w:r>
      <w:r>
        <w:t xml:space="preserve">Divisie wordt genoemd, het gaat over het </w:t>
      </w:r>
      <w:r w:rsidRPr="009C5295">
        <w:t>STOP-structuurelement Divisie</w:t>
      </w:r>
      <w:r>
        <w:t xml:space="preserve">. Het gaat niet over </w:t>
      </w:r>
      <w:r w:rsidRPr="00173D3F">
        <w:t>het IMOW-object Divisie</w:t>
      </w:r>
      <w:r>
        <w:t xml:space="preserve">. Zoals hiervoor al </w:t>
      </w:r>
      <w:r>
        <w:lastRenderedPageBreak/>
        <w:t xml:space="preserve">gezegd komt het </w:t>
      </w:r>
      <w:r w:rsidRPr="00556EB9">
        <w:t>STOP-structuurelement Divisie</w:t>
      </w:r>
      <w:r>
        <w:t xml:space="preserve"> voor in het Lichaam van de </w:t>
      </w:r>
      <w:r w:rsidRPr="004019A5">
        <w:t>Regeling van omgevingsdocumenten met Vrijetekststructuur</w:t>
      </w:r>
      <w:r>
        <w:t xml:space="preserve">, maar ook in onderdelen van Besluit en Regeling daarbuiten, zowel in </w:t>
      </w:r>
      <w:r w:rsidRPr="00A57DDC">
        <w:t>omgevingsdocumenten met Vrijetekststructuur</w:t>
      </w:r>
      <w:r>
        <w:t xml:space="preserve"> als in </w:t>
      </w:r>
      <w:r w:rsidRPr="00A57DDC">
        <w:t xml:space="preserve">omgevingsdocumenten met </w:t>
      </w:r>
      <w:r>
        <w:t>Artikel</w:t>
      </w:r>
      <w:r w:rsidRPr="00A57DDC">
        <w:t>structuur</w:t>
      </w:r>
      <w:r>
        <w:t xml:space="preserve">. </w:t>
      </w:r>
      <w:r w:rsidRPr="00FB4A02">
        <w:t>In IMOW komt Divisie voor als objecttype</w:t>
      </w:r>
      <w:r>
        <w:t xml:space="preserve">, </w:t>
      </w:r>
      <w:r w:rsidRPr="00FB4A02">
        <w:t xml:space="preserve">dat alleen </w:t>
      </w:r>
      <w:r>
        <w:t xml:space="preserve">gebruikt </w:t>
      </w:r>
      <w:r w:rsidRPr="00FB4A02">
        <w:t xml:space="preserve">kan </w:t>
      </w:r>
      <w:r>
        <w:t xml:space="preserve">worden </w:t>
      </w:r>
      <w:r w:rsidRPr="00FB4A02">
        <w:t xml:space="preserve">in het </w:t>
      </w:r>
      <w:r w:rsidRPr="005F3812">
        <w:t>Lichaam van de Regeling van omgevingsdocumenten met Vrijetekststructuur</w:t>
      </w:r>
      <w:r w:rsidRPr="00FB4A02">
        <w:t>.</w:t>
      </w:r>
    </w:p>
    <w:p w14:paraId="74169182" w14:textId="77777777" w:rsidR="00713915" w:rsidRPr="000E40D3" w:rsidRDefault="00D9742C" w:rsidP="00713915">
      <w:pPr>
        <w:pStyle w:val="Kop3"/>
      </w:pPr>
      <w:bookmarkStart w:id="105" w:name="_Ref_fab369464ffdb76801f7c98aceb78e50_1"/>
      <w:bookmarkStart w:id="106" w:name="_Toc75500177"/>
      <w:r w:rsidRPr="000E40D3">
        <w:t>Bijlagen bij Besluit en Regeling</w:t>
      </w:r>
      <w:bookmarkEnd w:id="105"/>
      <w:bookmarkEnd w:id="106"/>
    </w:p>
    <w:p w14:paraId="20D91B43" w14:textId="77777777" w:rsidR="00713915" w:rsidRPr="000E40D3" w:rsidRDefault="00D9742C" w:rsidP="00713915">
      <w:r w:rsidRPr="000E40D3">
        <w:t>Er is informatie die onderdeel vormt van (een besluit tot vaststelling of wijziging van) een omgevingsdocument maar niet goed direct in het lichaam van besluit of regeling is op te nemen. Deze informatie wordt dan in een bijlage opgenomen (waarbij hier onder bijlage ook motivering en (algemene en/of artikelsgewijze) toelichting worden verstaan). Redenen daarvoor zijn functioneel (een artikelsgewijze toelichting heeft een eigen functie ten opzichte van de regels), leesbaarheid en vormgeving (denk aan lange lijsten en complexe tabellen). Ook kan een bijlage bestaan uit verwijzingen naar elders gepubliceerde (geografische) informatieobjecten of uit niet-tekstuele informatie.</w:t>
      </w:r>
    </w:p>
    <w:p w14:paraId="43F7A47E" w14:textId="77777777" w:rsidR="00713915" w:rsidRPr="000E40D3" w:rsidRDefault="00D9742C" w:rsidP="00713915">
      <w:r w:rsidRPr="000E40D3">
        <w:t>Bijlagen kunnen worden gepubliceerd als:</w:t>
      </w:r>
    </w:p>
    <w:p w14:paraId="0E6E56BC" w14:textId="77777777" w:rsidR="00713915" w:rsidRPr="000E40D3" w:rsidRDefault="00D9742C" w:rsidP="00713915">
      <w:pPr>
        <w:pStyle w:val="Opsommingtekens1"/>
      </w:pPr>
      <w:r w:rsidRPr="000E40D3">
        <w:t>bijlage als onderdeel van de tekst in STOP-XML;</w:t>
      </w:r>
    </w:p>
    <w:p w14:paraId="3A021F6C" w14:textId="77777777" w:rsidR="00713915" w:rsidRDefault="00D9742C" w:rsidP="00713915">
      <w:pPr>
        <w:pStyle w:val="Opsommingtekens1"/>
      </w:pPr>
      <w:r w:rsidRPr="000E40D3">
        <w:t>informatieobject als bijlage.</w:t>
      </w:r>
    </w:p>
    <w:p w14:paraId="7E7C43C1" w14:textId="77777777" w:rsidR="00713915" w:rsidRDefault="003D7F5B" w:rsidP="00713915"/>
    <w:p w14:paraId="004034EF" w14:textId="77777777" w:rsidR="00713915" w:rsidRPr="000E40D3" w:rsidRDefault="00D9742C" w:rsidP="00713915">
      <w:r w:rsidRPr="000E40D3">
        <w:t xml:space="preserve">Opgemerkt wordt dat aan DSO-LV alleen tekstonderdelen worden doorgeleverd die in de Regeling zijn opgenomen. DSO-LV kan dus ook alleen die onderdelen tonen. Bijlagen die onlosmakelijk onderdeel zijn van </w:t>
      </w:r>
      <w:r w:rsidRPr="00B26823">
        <w:t>het omgevingsdocument</w:t>
      </w:r>
      <w:r w:rsidRPr="007B60F8">
        <w:t xml:space="preserve"> zelf, zoals bijlagen bij de regels</w:t>
      </w:r>
      <w:r w:rsidRPr="000E40D3">
        <w:t xml:space="preserve"> of de beleidstekst, moeten dus in de Regeling zelf worden opgenomen om in DSO-LV getoond en gebruikt te kunnen worden.</w:t>
      </w:r>
    </w:p>
    <w:p w14:paraId="3A3B6501" w14:textId="77777777" w:rsidR="00713915" w:rsidRPr="000E40D3" w:rsidRDefault="003D7F5B" w:rsidP="00713915"/>
    <w:p w14:paraId="139EA957" w14:textId="77777777" w:rsidR="00713915" w:rsidRPr="000E40D3" w:rsidRDefault="00D9742C" w:rsidP="00713915">
      <w:pPr>
        <w:pStyle w:val="Kop4"/>
      </w:pPr>
      <w:bookmarkStart w:id="107" w:name="_Toc75500178"/>
      <w:r w:rsidRPr="000E40D3">
        <w:t>Bijlage als onderdeel van de tekst in STOP-XML</w:t>
      </w:r>
      <w:bookmarkEnd w:id="107"/>
    </w:p>
    <w:p w14:paraId="48D32587" w14:textId="3351DCDD" w:rsidR="00713915" w:rsidRPr="000E40D3" w:rsidRDefault="00D9742C" w:rsidP="00713915">
      <w:r w:rsidRPr="000E40D3">
        <w:t>Een bijlage die onderdeel is van de tekst wordt gecodeerd in XML overeenkomstig het STOP-</w:t>
      </w:r>
      <w:r>
        <w:t>model</w:t>
      </w:r>
      <w:r w:rsidRPr="000E40D3">
        <w:t xml:space="preserve"> voor Vrijetekststructuur dat is beschreven in paragraaf </w:t>
      </w:r>
      <w:r w:rsidRPr="000B31CB">
        <w:rPr>
          <w:rStyle w:val="Verwijzing"/>
        </w:rPr>
        <w:fldChar w:fldCharType="begin"/>
      </w:r>
      <w:r w:rsidRPr="000B31CB">
        <w:rPr>
          <w:rStyle w:val="Verwijzing"/>
        </w:rPr>
        <w:instrText xml:space="preserve"> REF _Ref_23f49fbe509670c8397c244011e1922d_1 \n \h </w:instrText>
      </w:r>
      <w:r w:rsidRPr="000B31CB">
        <w:rPr>
          <w:rStyle w:val="Verwijzing"/>
        </w:rPr>
      </w:r>
      <w:r w:rsidRPr="000B31CB">
        <w:rPr>
          <w:rStyle w:val="Verwijzing"/>
        </w:rPr>
        <w:fldChar w:fldCharType="separate"/>
      </w:r>
      <w:r w:rsidR="00816BCB">
        <w:rPr>
          <w:rStyle w:val="Verwijzing"/>
        </w:rPr>
        <w:t>5.2</w:t>
      </w:r>
      <w:r w:rsidRPr="000B31CB">
        <w:rPr>
          <w:rStyle w:val="Verwijzing"/>
        </w:rPr>
        <w:fldChar w:fldCharType="end"/>
      </w:r>
      <w:r w:rsidRPr="00B26823">
        <w:t xml:space="preserve">. </w:t>
      </w:r>
      <w:r w:rsidRPr="007B60F8">
        <w:t xml:space="preserve">Een bijlage die </w:t>
      </w:r>
      <w:r w:rsidRPr="000E40D3">
        <w:t>onderdeel is van de regeling wordt geconsolideerd, een bijlage die onderdeel is van het besluit wordt niet geconsolideerd. Een voorbeeld van een bijlage die onderdeel is van de (XML-)tekst is een bijlage met de opsomming van activiteiten die hoort bij een omgevingsplan-artikel over de functie Bedrijventerrein dat voor de toegelaten activiteiten verwijst naar de bijlage.</w:t>
      </w:r>
    </w:p>
    <w:p w14:paraId="67538B5A" w14:textId="77777777" w:rsidR="00713915" w:rsidRPr="000E40D3" w:rsidRDefault="00D9742C" w:rsidP="00713915">
      <w:r w:rsidRPr="000E40D3">
        <w:t xml:space="preserve">Een bijlage die uit tekst bestaat en onderdeel is van het besluit of de regeling wordt gecodeerd als een van de elementen Bijlage, Toelichting of Motivering. Een Motivering geeft een onderbouwing van een besluit en kan daarom alleen worden toegepast in de </w:t>
      </w:r>
      <w:r>
        <w:t>model</w:t>
      </w:r>
      <w:r w:rsidRPr="000E40D3">
        <w:t>len voor Besluit en wordt dus niet geconsolideerd. De elementen Motivering en Toelichting kunnen ook zelf weer Bijlages bevatten. Deze bijlages worden als onlosmakelijk deel van de tekst van de Motivering of Toelichting beschouwd. De consolidatieregels voor Toelichting en Motivering gelden derhalve onverkort voor hun Bijlages.</w:t>
      </w:r>
    </w:p>
    <w:p w14:paraId="0B15D756" w14:textId="77777777" w:rsidR="00713915" w:rsidRPr="000E40D3" w:rsidRDefault="00D9742C" w:rsidP="00713915">
      <w:pPr>
        <w:pStyle w:val="Kop4"/>
      </w:pPr>
      <w:bookmarkStart w:id="108" w:name="_Toc75500179"/>
      <w:r w:rsidRPr="000E40D3">
        <w:t>Informatieobject als bijlage</w:t>
      </w:r>
      <w:bookmarkEnd w:id="108"/>
    </w:p>
    <w:p w14:paraId="5FF2B756" w14:textId="77777777" w:rsidR="00713915" w:rsidRPr="000E40D3" w:rsidRDefault="003D7F5B" w:rsidP="00713915"/>
    <w:p w14:paraId="7D7047D0" w14:textId="77777777" w:rsidR="00713915" w:rsidRPr="000E40D3" w:rsidRDefault="00D9742C" w:rsidP="00713915">
      <w:r w:rsidRPr="000E40D3">
        <w:t>Een bijlage die niet in XML via het STOP-</w:t>
      </w:r>
      <w:r>
        <w:t>model</w:t>
      </w:r>
      <w:r w:rsidRPr="000E40D3">
        <w:t xml:space="preserve"> gecodeerd kan worden, is in STOP een informatieobject. Een informatieobject is een zelfstandige entiteit die onderdeel is van het besluit of de regeling waarin het vastgesteld wordt, maar niet is opgenomen in de (XML-) tekst van besluit of regeling.</w:t>
      </w:r>
    </w:p>
    <w:p w14:paraId="577FF424" w14:textId="2B6BFB21" w:rsidR="00713915" w:rsidRDefault="00D9742C" w:rsidP="00713915">
      <w:r w:rsidRPr="000E40D3">
        <w:lastRenderedPageBreak/>
        <w:t xml:space="preserve">Naast </w:t>
      </w:r>
      <w:r w:rsidR="00C40E48">
        <w:t>het GIO</w:t>
      </w:r>
      <w:r w:rsidRPr="000E40D3">
        <w:t xml:space="preserve">, </w:t>
      </w:r>
      <w:r>
        <w:t>die</w:t>
      </w:r>
      <w:r w:rsidRPr="000E40D3">
        <w:t xml:space="preserve"> wordt beschreven in paragraaf </w:t>
      </w:r>
      <w:r w:rsidRPr="000B31CB">
        <w:rPr>
          <w:rStyle w:val="Verwijzing"/>
        </w:rPr>
        <w:fldChar w:fldCharType="begin"/>
      </w:r>
      <w:r w:rsidRPr="000B31CB">
        <w:rPr>
          <w:rStyle w:val="Verwijzing"/>
        </w:rPr>
        <w:instrText xml:space="preserve"> REF _Ref_4552725304a039aaf2ff4eda6a046b93_1 \n \h </w:instrText>
      </w:r>
      <w:r w:rsidRPr="000B31CB">
        <w:rPr>
          <w:rStyle w:val="Verwijzing"/>
        </w:rPr>
      </w:r>
      <w:r w:rsidRPr="000B31CB">
        <w:rPr>
          <w:rStyle w:val="Verwijzing"/>
        </w:rPr>
        <w:fldChar w:fldCharType="separate"/>
      </w:r>
      <w:r w:rsidR="00816BCB">
        <w:rPr>
          <w:rStyle w:val="Verwijzing"/>
        </w:rPr>
        <w:t>6.1.2.2</w:t>
      </w:r>
      <w:r w:rsidRPr="000B31CB">
        <w:rPr>
          <w:rStyle w:val="Verwijzing"/>
        </w:rPr>
        <w:fldChar w:fldCharType="end"/>
      </w:r>
      <w:r w:rsidRPr="000E40D3">
        <w:t>, kent STOP het document-informatieobject, dat wordt gebruikt voor tekstuele bijlagen. Bekende voorbeelden zijn onderzoeksrapportages zoals een bodemrapport en een milieueffectrapport. De bijlage wordt in de vorm van een PDF-</w:t>
      </w:r>
      <w:r>
        <w:t>bestand</w:t>
      </w:r>
      <w:r w:rsidRPr="000E40D3">
        <w:t xml:space="preserve"> met het besluit meegegeven, gemodelleerd als document-informatieobject. Als de bijlage bekendgemaakt en/of geconsolideerd moet worden, moet het PDF-document voldoen aan de eisen van PDF/A-1a of PDF/A-2a. Bij een latere wijziging van het document-informatieobject moet het gehele document worden vervangen. STOP kent namelijk geen voorziening om een document-informatieobject te muteren.</w:t>
      </w:r>
    </w:p>
    <w:p w14:paraId="62C5F366" w14:textId="00EE77E2" w:rsidR="00713915" w:rsidRDefault="00D9742C" w:rsidP="00713915">
      <w:r>
        <w:t xml:space="preserve">Let op dat een </w:t>
      </w:r>
      <w:r w:rsidRPr="00DD1D34">
        <w:t>document-informatieobject</w:t>
      </w:r>
      <w:r>
        <w:t xml:space="preserve"> precies hetzelfde werkt als een GIO. Het wordt geen onderdeel van de tekst van regeling of besluit. In een bijlage </w:t>
      </w:r>
      <w:r w:rsidRPr="007C42E2">
        <w:t xml:space="preserve">Informatieobjecten wordt de naam van de </w:t>
      </w:r>
      <w:r>
        <w:t>bijlage oftewel het document-</w:t>
      </w:r>
      <w:r w:rsidRPr="007C42E2">
        <w:t xml:space="preserve">informatieobject opgenomen op een manier vergelijkbaar met een begrip en zijn definitie: bij wijze van definitie komt achter de </w:t>
      </w:r>
      <w:r w:rsidRPr="00B278DA">
        <w:t xml:space="preserve">naam van de bijlage </w:t>
      </w:r>
      <w:r w:rsidRPr="007C42E2">
        <w:t xml:space="preserve">de volledige identificatie van het </w:t>
      </w:r>
      <w:r>
        <w:t>document-</w:t>
      </w:r>
      <w:r w:rsidRPr="007C42E2">
        <w:t>informatieobject.</w:t>
      </w:r>
      <w:r>
        <w:t xml:space="preserve"> Aanbevolen wordt om twee verschillende bijlagen informatieobjecten te maken: een bijlage voor de GIO’s en een </w:t>
      </w:r>
      <w:r w:rsidRPr="00994562">
        <w:t>bijlage voor de</w:t>
      </w:r>
      <w:r>
        <w:t xml:space="preserve"> </w:t>
      </w:r>
      <w:r w:rsidRPr="00994562">
        <w:t>document-informatieobject</w:t>
      </w:r>
      <w:r>
        <w:t xml:space="preserve">en. </w:t>
      </w:r>
      <w:r w:rsidRPr="006269BE">
        <w:t xml:space="preserve">In de </w:t>
      </w:r>
      <w:r>
        <w:t xml:space="preserve">bekendmaking en de </w:t>
      </w:r>
      <w:r w:rsidRPr="006269BE">
        <w:t>viewers</w:t>
      </w:r>
      <w:r>
        <w:t xml:space="preserve"> op overheid.nl en in DSO-LV zijn </w:t>
      </w:r>
      <w:r w:rsidRPr="006269BE">
        <w:t>document-informatieobjecten</w:t>
      </w:r>
      <w:r>
        <w:t xml:space="preserve"> alleen via een omweg (mogelijk via het klikken op een link) te raadplegen. Daarom wordt aanbevolen om als dat maar enigszins mogelijk is, bijlagen </w:t>
      </w:r>
      <w:r w:rsidRPr="00A1718D">
        <w:t>als onderdeel van de tekst in STOP-XML</w:t>
      </w:r>
      <w:r>
        <w:t xml:space="preserve"> toe te voegen.</w:t>
      </w:r>
    </w:p>
    <w:p w14:paraId="2CCD74E1" w14:textId="77709FA3" w:rsidR="00E33EDD" w:rsidRPr="000A4B5B" w:rsidRDefault="00D9742C" w:rsidP="00E33EDD">
      <w:pPr>
        <w:pStyle w:val="Kop2"/>
      </w:pPr>
      <w:bookmarkStart w:id="109" w:name="_Ref_e3bd8998bf9d2c1db6cef91a8d0d0285_1"/>
      <w:bookmarkStart w:id="110" w:name="_Toc75500180"/>
      <w:bookmarkEnd w:id="57"/>
      <w:bookmarkEnd w:id="58"/>
      <w:bookmarkEnd w:id="59"/>
      <w:r>
        <w:lastRenderedPageBreak/>
        <w:t>Inleiding op h</w:t>
      </w:r>
      <w:r w:rsidR="00E33EDD" w:rsidRPr="000A4B5B">
        <w:t>et Informatiemodel Omgevingswet</w:t>
      </w:r>
      <w:bookmarkEnd w:id="109"/>
      <w:bookmarkEnd w:id="110"/>
    </w:p>
    <w:p w14:paraId="172583DF" w14:textId="579AE5DC" w:rsidR="00E33EDD" w:rsidRPr="000A4B5B" w:rsidRDefault="00D9742C" w:rsidP="00E33EDD">
      <w:r>
        <w:t xml:space="preserve">Het Informatiemodel Omgevingswet, verder afgekort tot </w:t>
      </w:r>
      <w:r w:rsidR="00281956" w:rsidRPr="000A4B5B">
        <w:t>IMOW</w:t>
      </w:r>
      <w:r>
        <w:t>,</w:t>
      </w:r>
      <w:r w:rsidR="00281956" w:rsidRPr="000A4B5B">
        <w:t xml:space="preserve"> </w:t>
      </w:r>
      <w:r w:rsidR="004D6B9E" w:rsidRPr="000A4B5B">
        <w:t>beschrijft vanuit</w:t>
      </w:r>
      <w:r w:rsidR="00281956" w:rsidRPr="000A4B5B">
        <w:t xml:space="preserve"> informatiekundig </w:t>
      </w:r>
      <w:r w:rsidRPr="000A4B5B">
        <w:t xml:space="preserve">én domeininhoudelijk perspectief de </w:t>
      </w:r>
      <w:r w:rsidR="00104E53" w:rsidRPr="000A4B5B">
        <w:t xml:space="preserve">aspecten die van belang zijn voor het annoteren </w:t>
      </w:r>
      <w:r w:rsidR="001A0D56" w:rsidRPr="000A4B5B">
        <w:t>bij het opstellen van</w:t>
      </w:r>
      <w:r w:rsidRPr="000A4B5B">
        <w:t xml:space="preserve"> omgevingsdocumenten</w:t>
      </w:r>
      <w:r w:rsidR="001A0D56" w:rsidRPr="000A4B5B">
        <w:t xml:space="preserve"> en </w:t>
      </w:r>
      <w:r w:rsidR="00104E53" w:rsidRPr="000A4B5B">
        <w:t>ten behoeve van de informatieverschaffing in DSO-LV.</w:t>
      </w:r>
    </w:p>
    <w:p w14:paraId="70D04C23" w14:textId="06AA33FA" w:rsidR="00F46F46" w:rsidRPr="000A4B5B" w:rsidRDefault="00D9742C" w:rsidP="00C13720">
      <w:r>
        <w:t xml:space="preserve">Dit hoofdstuk geeft een introductie op IMOW. </w:t>
      </w:r>
      <w:r w:rsidR="00CF13B5" w:rsidRPr="007B60F8">
        <w:t xml:space="preserve">Paragraaf </w:t>
      </w:r>
      <w:r w:rsidR="00314048" w:rsidRPr="000B31CB">
        <w:rPr>
          <w:rStyle w:val="Verwijzing"/>
        </w:rPr>
        <w:fldChar w:fldCharType="begin"/>
      </w:r>
      <w:r w:rsidR="00314048" w:rsidRPr="000B31CB">
        <w:rPr>
          <w:rStyle w:val="Verwijzing"/>
        </w:rPr>
        <w:instrText xml:space="preserve"> REF _Ref_1df6af880ddd3ef8e020ed388bcc7124_1 </w:instrText>
      </w:r>
      <w:r w:rsidRPr="000B31CB">
        <w:rPr>
          <w:rStyle w:val="Verwijzing"/>
        </w:rPr>
        <w:instrText>\n \h</w:instrText>
      </w:r>
      <w:r w:rsidR="00314048" w:rsidRPr="000B31CB">
        <w:rPr>
          <w:rStyle w:val="Verwijzing"/>
        </w:rPr>
        <w:instrText xml:space="preserve"> </w:instrText>
      </w:r>
      <w:r w:rsidRPr="000B31CB">
        <w:rPr>
          <w:rStyle w:val="Verwijzing"/>
        </w:rPr>
        <w:instrText xml:space="preserve"> \* MERGEFORMAT </w:instrText>
      </w:r>
      <w:r w:rsidR="00314048" w:rsidRPr="000B31CB">
        <w:rPr>
          <w:rStyle w:val="Verwijzing"/>
        </w:rPr>
      </w:r>
      <w:r w:rsidR="00314048" w:rsidRPr="000B31CB">
        <w:rPr>
          <w:rStyle w:val="Verwijzing"/>
        </w:rPr>
        <w:fldChar w:fldCharType="separate"/>
      </w:r>
      <w:r w:rsidR="00816BCB">
        <w:rPr>
          <w:rStyle w:val="Verwijzing"/>
        </w:rPr>
        <w:t>6.1</w:t>
      </w:r>
      <w:r w:rsidR="00314048" w:rsidRPr="000B31CB">
        <w:rPr>
          <w:rStyle w:val="Verwijzing"/>
        </w:rPr>
        <w:fldChar w:fldCharType="end"/>
      </w:r>
      <w:r w:rsidR="00CF13B5" w:rsidRPr="00B26823">
        <w:t xml:space="preserve"> beschrijft de </w:t>
      </w:r>
      <w:r w:rsidRPr="007B60F8">
        <w:t>drie hoofdcomponente</w:t>
      </w:r>
      <w:r w:rsidRPr="000E40D3">
        <w:t xml:space="preserve">n </w:t>
      </w:r>
      <w:r w:rsidR="00CF13B5" w:rsidRPr="000E40D3">
        <w:t>van IMOW</w:t>
      </w:r>
      <w:r w:rsidRPr="000E40D3">
        <w:t xml:space="preserve">: tekst, locatie en annotatie. </w:t>
      </w:r>
      <w:r>
        <w:t xml:space="preserve">Voordat daar in hoofdstuk </w:t>
      </w:r>
      <w:r w:rsidRPr="000B31CB">
        <w:rPr>
          <w:rStyle w:val="Verwijzing"/>
        </w:rPr>
        <w:fldChar w:fldCharType="begin"/>
      </w:r>
      <w:r w:rsidRPr="000B31CB">
        <w:rPr>
          <w:rStyle w:val="Verwijzing"/>
        </w:rPr>
        <w:instrText xml:space="preserve"> REF _Ref_e25eb2d38c8206df62dff5defc49ca5b_3 \r \h </w:instrText>
      </w:r>
      <w:r w:rsidRPr="000B31CB">
        <w:rPr>
          <w:rStyle w:val="Verwijzing"/>
        </w:rPr>
      </w:r>
      <w:r w:rsidRPr="000B31CB">
        <w:rPr>
          <w:rStyle w:val="Verwijzing"/>
        </w:rPr>
        <w:fldChar w:fldCharType="separate"/>
      </w:r>
      <w:r w:rsidR="00816BCB">
        <w:rPr>
          <w:rStyle w:val="Verwijzing"/>
        </w:rPr>
        <w:t>7</w:t>
      </w:r>
      <w:r w:rsidRPr="000B31CB">
        <w:rPr>
          <w:rStyle w:val="Verwijzing"/>
        </w:rPr>
        <w:fldChar w:fldCharType="end"/>
      </w:r>
      <w:r>
        <w:t xml:space="preserve"> gedetailleerd wordt ingegaan, wordt in paragraaf </w:t>
      </w:r>
      <w:r w:rsidRPr="000B31CB">
        <w:rPr>
          <w:rStyle w:val="Verwijzing"/>
        </w:rPr>
        <w:fldChar w:fldCharType="begin"/>
      </w:r>
      <w:r w:rsidRPr="000B31CB">
        <w:rPr>
          <w:rStyle w:val="Verwijzing"/>
        </w:rPr>
        <w:instrText xml:space="preserve"> REF _Ref_e25eb2d38c8206df62dff5defc49ca5b_2 \r \h </w:instrText>
      </w:r>
      <w:r w:rsidRPr="000B31CB">
        <w:rPr>
          <w:rStyle w:val="Verwijzing"/>
        </w:rPr>
      </w:r>
      <w:r w:rsidRPr="000B31CB">
        <w:rPr>
          <w:rStyle w:val="Verwijzing"/>
        </w:rPr>
        <w:fldChar w:fldCharType="separate"/>
      </w:r>
      <w:r w:rsidR="00816BCB">
        <w:rPr>
          <w:rStyle w:val="Verwijzing"/>
        </w:rPr>
        <w:t>6.2</w:t>
      </w:r>
      <w:r w:rsidRPr="000B31CB">
        <w:rPr>
          <w:rStyle w:val="Verwijzing"/>
        </w:rPr>
        <w:fldChar w:fldCharType="end"/>
      </w:r>
      <w:r>
        <w:t xml:space="preserve"> beschreven hoe het annoteren met OW-objecten vanuit de standaard is bedoeld.</w:t>
      </w:r>
    </w:p>
    <w:p w14:paraId="22FC70F5" w14:textId="4BE51871" w:rsidR="00E33EDD" w:rsidRPr="000A4B5B" w:rsidRDefault="00D9742C" w:rsidP="00E33EDD">
      <w:pPr>
        <w:pStyle w:val="Kop3"/>
      </w:pPr>
      <w:bookmarkStart w:id="111" w:name="_Ref_1df6af880ddd3ef8e020ed388bcc7124_1"/>
      <w:bookmarkStart w:id="112" w:name="_Ref_1df6af880ddd3ef8e020ed388bcc7124_2"/>
      <w:bookmarkStart w:id="113" w:name="_Ref_1df6af880ddd3ef8e020ed388bcc7124_3"/>
      <w:bookmarkStart w:id="114" w:name="_Toc75500181"/>
      <w:r w:rsidRPr="000A4B5B">
        <w:t>De drie hoofdcomponenten van IMOW: tekst, locatie en annotatie</w:t>
      </w:r>
      <w:bookmarkEnd w:id="111"/>
      <w:bookmarkEnd w:id="112"/>
      <w:bookmarkEnd w:id="113"/>
      <w:bookmarkEnd w:id="114"/>
    </w:p>
    <w:p w14:paraId="726CF6DE" w14:textId="6BF47A47" w:rsidR="00FA76F2" w:rsidRPr="00B26823" w:rsidRDefault="00D9742C" w:rsidP="00CD1890">
      <w:pPr>
        <w:pStyle w:val="Figuur"/>
      </w:pPr>
      <w:r w:rsidRPr="00B26823">
        <w:rPr>
          <w:noProof/>
        </w:rPr>
        <w:drawing>
          <wp:inline distT="0" distB="0" distL="0" distR="0" wp14:anchorId="1D03D6FA" wp14:editId="4419A994">
            <wp:extent cx="4349750" cy="1904806"/>
            <wp:effectExtent l="0" t="0" r="0" b="635"/>
            <wp:docPr id="244917752"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31">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CD1890" w:rsidRPr="000A4B5B" w:rsidRDefault="00D9742C" w:rsidP="00C00794">
      <w:pPr>
        <w:pStyle w:val="Figuurbijschrift"/>
      </w:pPr>
      <w:r w:rsidRPr="000A4B5B">
        <w:t>De hoofdcomponenten van IMOW</w:t>
      </w:r>
    </w:p>
    <w:p w14:paraId="417C0BB2" w14:textId="5CE81886" w:rsidR="00030D6F" w:rsidRPr="000E40D3" w:rsidRDefault="00D9742C" w:rsidP="00FA76F2">
      <w:r w:rsidRPr="000A4B5B">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w:t>
      </w:r>
      <w:r>
        <w:t>herkenbaar</w:t>
      </w:r>
      <w:r w:rsidRPr="000A4B5B">
        <w:t xml:space="preserve"> in een viewer weergegeven kunnen worden en waardoor onderdelen geselecteerd en bevraagd kunnen worden. Het vervolg van deze paragraaf beschrijft deze drie componenten in grote lijnen. In </w:t>
      </w:r>
      <w:r>
        <w:t>hoofdstuk</w:t>
      </w:r>
      <w:r w:rsidRPr="000A4B5B">
        <w:t xml:space="preserve"> </w:t>
      </w:r>
      <w:r w:rsidRPr="000B31CB">
        <w:rPr>
          <w:rStyle w:val="Verwijzing"/>
        </w:rPr>
        <w:fldChar w:fldCharType="begin"/>
      </w:r>
      <w:r w:rsidRPr="000B31CB">
        <w:rPr>
          <w:rStyle w:val="Verwijzing"/>
        </w:rPr>
        <w:instrText xml:space="preserve"> REF _Ref_e25eb2d38c8206df62dff5defc49ca5b_3 \r \h </w:instrText>
      </w:r>
      <w:r w:rsidRPr="000B31CB">
        <w:rPr>
          <w:rStyle w:val="Verwijzing"/>
        </w:rPr>
      </w:r>
      <w:r w:rsidRPr="000B31CB">
        <w:rPr>
          <w:rStyle w:val="Verwijzing"/>
        </w:rPr>
        <w:fldChar w:fldCharType="separate"/>
      </w:r>
      <w:r w:rsidR="00816BCB">
        <w:rPr>
          <w:rStyle w:val="Verwijzing"/>
        </w:rPr>
        <w:t>7</w:t>
      </w:r>
      <w:r w:rsidRPr="000B31CB">
        <w:rPr>
          <w:rStyle w:val="Verwijzing"/>
        </w:rPr>
        <w:fldChar w:fldCharType="end"/>
      </w:r>
      <w:r>
        <w:t xml:space="preserve"> </w:t>
      </w:r>
      <w:r w:rsidRPr="00B26823">
        <w:t>worden ze in detail beschreven.</w:t>
      </w:r>
    </w:p>
    <w:p w14:paraId="10DB3D19" w14:textId="4ED97E02" w:rsidR="006B42E8" w:rsidRPr="000A4B5B" w:rsidRDefault="00D9742C" w:rsidP="00FA76F2">
      <w:r w:rsidRPr="000A4B5B">
        <w:t xml:space="preserve">Benadrukt wordt dat IMOW alleen van toepassing is op het </w:t>
      </w:r>
      <w:r>
        <w:t xml:space="preserve">Lichaam van de Regeling </w:t>
      </w:r>
      <w:r w:rsidRPr="000A4B5B">
        <w:t xml:space="preserve">van omgevingsdocumenten, oftewel het onderdeel dat de artikelen respectievelijk de </w:t>
      </w:r>
      <w:r>
        <w:t>(</w:t>
      </w:r>
      <w:r w:rsidRPr="000A4B5B">
        <w:t>beleids</w:t>
      </w:r>
      <w:r>
        <w:t>)</w:t>
      </w:r>
      <w:r w:rsidRPr="000A4B5B">
        <w:t>teksten bevat.</w:t>
      </w:r>
    </w:p>
    <w:p w14:paraId="293A19CF" w14:textId="0CC9471E" w:rsidR="00FA76F2" w:rsidRPr="000A4B5B" w:rsidRDefault="00D9742C" w:rsidP="00C00794">
      <w:pPr>
        <w:pStyle w:val="Kop4"/>
      </w:pPr>
      <w:bookmarkStart w:id="115" w:name="_Ref_760bc8666f027b592c32e988ce7d60a9_1"/>
      <w:bookmarkStart w:id="116" w:name="_Toc75500182"/>
      <w:r w:rsidRPr="000A4B5B">
        <w:t>Tekst</w:t>
      </w:r>
      <w:bookmarkEnd w:id="115"/>
      <w:bookmarkEnd w:id="116"/>
    </w:p>
    <w:p w14:paraId="5EED452B" w14:textId="100A2F36" w:rsidR="00E04993" w:rsidRPr="000A4B5B" w:rsidRDefault="00D9742C" w:rsidP="00DF3F42">
      <w:r w:rsidRPr="000A4B5B">
        <w:t xml:space="preserve">Zoals in hoofdstuk </w:t>
      </w:r>
      <w:r w:rsidRPr="000B31CB">
        <w:rPr>
          <w:rStyle w:val="Verwijzing"/>
        </w:rPr>
        <w:fldChar w:fldCharType="begin"/>
      </w:r>
      <w:r w:rsidRPr="000B31CB">
        <w:rPr>
          <w:rStyle w:val="Verwijzing"/>
        </w:rPr>
        <w:instrText xml:space="preserve"> REF _Ref_78342923d4970b654543d726a31456da_1 \n \h </w:instrText>
      </w:r>
      <w:r w:rsidRPr="000B31CB">
        <w:rPr>
          <w:rStyle w:val="Verwijzing"/>
        </w:rPr>
      </w:r>
      <w:r w:rsidRPr="000B31CB">
        <w:rPr>
          <w:rStyle w:val="Verwijzing"/>
        </w:rPr>
        <w:fldChar w:fldCharType="separate"/>
      </w:r>
      <w:r w:rsidR="00816BCB">
        <w:rPr>
          <w:rStyle w:val="Verwijzing"/>
        </w:rPr>
        <w:t>5</w:t>
      </w:r>
      <w:r w:rsidRPr="000B31CB">
        <w:rPr>
          <w:rStyle w:val="Verwijzing"/>
        </w:rPr>
        <w:fldChar w:fldCharType="end"/>
      </w:r>
      <w:r w:rsidRPr="00B26823">
        <w:t xml:space="preserve"> al is beschreven kent </w:t>
      </w:r>
      <w:r w:rsidRPr="007B60F8">
        <w:t xml:space="preserve">STOP twee </w:t>
      </w:r>
      <w:r w:rsidRPr="000E40D3">
        <w:t xml:space="preserve">soorten tekststructuur: Artikelstructuur </w:t>
      </w:r>
      <w:r w:rsidRPr="000A4B5B">
        <w:t xml:space="preserve">en Vrijetekststructuur. In het STOP-tekstmodel is Artikelstructuur de tekststructuur voor het </w:t>
      </w:r>
      <w:r>
        <w:t>L</w:t>
      </w:r>
      <w:r w:rsidRPr="000A4B5B">
        <w:t xml:space="preserve">ichaam van een </w:t>
      </w:r>
      <w:r>
        <w:t>R</w:t>
      </w:r>
      <w:r w:rsidRPr="000A4B5B">
        <w:t>egeling die is opgebouwd uit één of meer artikelen</w:t>
      </w:r>
      <w:r>
        <w:t>.</w:t>
      </w:r>
      <w:r w:rsidRPr="000A4B5B">
        <w:t xml:space="preserve"> Vrijetekststructuur </w:t>
      </w:r>
      <w:r>
        <w:t xml:space="preserve">is </w:t>
      </w:r>
      <w:r w:rsidRPr="000A4B5B">
        <w:t xml:space="preserve">de tekststructuur die wordt gebruikt voor </w:t>
      </w:r>
      <w:r>
        <w:t xml:space="preserve">het Lichaam van een Regeling </w:t>
      </w:r>
      <w:r w:rsidRPr="006E71C9">
        <w:t xml:space="preserve">van juridisch authentieke documenten die geen artikelen bevat </w:t>
      </w:r>
      <w:r>
        <w:t xml:space="preserve">én voor diverse onderdelen </w:t>
      </w:r>
      <w:r w:rsidRPr="001A2EEE">
        <w:t>van Regeling en Besluit buiten het Lichaam</w:t>
      </w:r>
      <w:r>
        <w:t>, waaronder Bijlage en Toelichting</w:t>
      </w:r>
      <w:r w:rsidRPr="000A4B5B">
        <w:t>.</w:t>
      </w:r>
    </w:p>
    <w:p w14:paraId="0668EDE9" w14:textId="09904E01" w:rsidR="00D63BFE" w:rsidRPr="000A4B5B" w:rsidRDefault="00D9742C" w:rsidP="00FA76F2">
      <w:r w:rsidRPr="000A4B5B">
        <w:t xml:space="preserve">IMOW maakt eveneens onderscheid tussen de Artikelstructuur en de Vrijetekststructuur. Het verschil met STOP is dat IMOW alleen wordt toegepast op het lichaam van </w:t>
      </w:r>
      <w:r>
        <w:t xml:space="preserve">de Regeling van </w:t>
      </w:r>
      <w:r w:rsidRPr="000A4B5B">
        <w:t xml:space="preserve">omgevingsdocumenten, oftewel </w:t>
      </w:r>
      <w:r w:rsidRPr="003A293E">
        <w:t>het onderdeel dat de artikelen respectievelijk de (beleids)teksten bevat</w:t>
      </w:r>
      <w:r w:rsidRPr="000A4B5B">
        <w:t>. IMOW wordt dus niet toegepast op de overige onderdelen</w:t>
      </w:r>
      <w:r>
        <w:t xml:space="preserve"> van de </w:t>
      </w:r>
      <w:r>
        <w:lastRenderedPageBreak/>
        <w:t>Regeling</w:t>
      </w:r>
      <w:r w:rsidRPr="000A4B5B">
        <w:t>, zoals motivering, artikelsgewijze toelichting en bijlagen</w:t>
      </w:r>
      <w:r>
        <w:t>, en niet op de onderdelen van het Besluit</w:t>
      </w:r>
      <w:r w:rsidRPr="000A4B5B">
        <w:t>. Twee voorbeelden: IMOW wordt wel toegepast op de</w:t>
      </w:r>
      <w:r>
        <w:t xml:space="preserve"> artikelen met</w:t>
      </w:r>
      <w:r w:rsidRPr="000A4B5B">
        <w:t xml:space="preserve"> regels van de omgevingsverordening maar niet </w:t>
      </w:r>
      <w:r>
        <w:t xml:space="preserve">op bijlagen bij die regels en ook niet </w:t>
      </w:r>
      <w:r w:rsidRPr="000A4B5B">
        <w:t>op de motivering die onderdeel vormt van het besluit, wel op de beleidsteksten in de omgevingsvisie maar niet op een eventuele bijbehorende zienswijzennota of participatieverslag.</w:t>
      </w:r>
    </w:p>
    <w:p w14:paraId="25C55301" w14:textId="77777777" w:rsidR="00633DD5" w:rsidRPr="000A4B5B" w:rsidRDefault="003D7F5B" w:rsidP="00FA76F2"/>
    <w:p w14:paraId="766D131D" w14:textId="7AAABD9B" w:rsidR="00030D6F" w:rsidRPr="007B60F8" w:rsidRDefault="00D9742C" w:rsidP="00FA76F2">
      <w:r w:rsidRPr="000A4B5B">
        <w:t xml:space="preserve">Voor tekst met Artikelstructuur onderscheidt IMOW de objecten Regeltekst en Juridische regel (beschreven in subparagraaf </w:t>
      </w:r>
      <w:r w:rsidRPr="000B31CB">
        <w:rPr>
          <w:rStyle w:val="Verwijzing"/>
        </w:rPr>
        <w:fldChar w:fldCharType="begin"/>
      </w:r>
      <w:r w:rsidRPr="000B31CB">
        <w:rPr>
          <w:rStyle w:val="Verwijzing"/>
        </w:rPr>
        <w:instrText xml:space="preserve"> REF _Ref_760bc8666f027b592c32e988ce7d60a9_2 \n \h  \* MERGEFORMAT </w:instrText>
      </w:r>
      <w:r w:rsidRPr="000B31CB">
        <w:rPr>
          <w:rStyle w:val="Verwijzing"/>
        </w:rPr>
      </w:r>
      <w:r w:rsidRPr="000B31CB">
        <w:rPr>
          <w:rStyle w:val="Verwijzing"/>
        </w:rPr>
        <w:fldChar w:fldCharType="separate"/>
      </w:r>
      <w:r w:rsidR="00816BCB">
        <w:rPr>
          <w:rStyle w:val="Verwijzing"/>
        </w:rPr>
        <w:t>6.1.1.1</w:t>
      </w:r>
      <w:r w:rsidRPr="000B31CB">
        <w:rPr>
          <w:rStyle w:val="Verwijzing"/>
        </w:rPr>
        <w:fldChar w:fldCharType="end"/>
      </w:r>
      <w:r w:rsidRPr="00B26823">
        <w:t xml:space="preserve">), voor </w:t>
      </w:r>
      <w:r w:rsidRPr="007B60F8">
        <w:t>het lichaam</w:t>
      </w:r>
      <w:r w:rsidRPr="000E40D3">
        <w:t xml:space="preserve"> van omgevingsdocumenten met Vrijetekststructuur </w:t>
      </w:r>
      <w:r w:rsidRPr="000A4B5B">
        <w:t>heeft IMOW de objecten Divisie</w:t>
      </w:r>
      <w:r>
        <w:t>, Divisietekst</w:t>
      </w:r>
      <w:r w:rsidRPr="000A4B5B">
        <w:t xml:space="preserve"> en Tekstdeel (de onderwerpen van subparagraaf </w:t>
      </w:r>
      <w:r w:rsidRPr="000B31CB">
        <w:rPr>
          <w:rStyle w:val="Verwijzing"/>
        </w:rPr>
        <w:fldChar w:fldCharType="begin"/>
      </w:r>
      <w:r w:rsidRPr="000B31CB">
        <w:rPr>
          <w:rStyle w:val="Verwijzing"/>
        </w:rPr>
        <w:instrText xml:space="preserve"> REF _Ref_0f84f697056a8b887080a68977791d15_1 \n \h  \* MERGEFORMAT </w:instrText>
      </w:r>
      <w:r w:rsidRPr="000B31CB">
        <w:rPr>
          <w:rStyle w:val="Verwijzing"/>
        </w:rPr>
      </w:r>
      <w:r w:rsidRPr="000B31CB">
        <w:rPr>
          <w:rStyle w:val="Verwijzing"/>
        </w:rPr>
        <w:fldChar w:fldCharType="separate"/>
      </w:r>
      <w:r w:rsidR="00816BCB">
        <w:rPr>
          <w:rStyle w:val="Verwijzing"/>
        </w:rPr>
        <w:t>6.1.1.2</w:t>
      </w:r>
      <w:r w:rsidRPr="000B31CB">
        <w:rPr>
          <w:rStyle w:val="Verwijzing"/>
        </w:rPr>
        <w:fldChar w:fldCharType="end"/>
      </w:r>
      <w:r w:rsidRPr="00B26823">
        <w:t>).</w:t>
      </w:r>
    </w:p>
    <w:p w14:paraId="62D84718" w14:textId="518326C9" w:rsidR="00FA76F2" w:rsidRPr="000A4B5B" w:rsidRDefault="00D9742C" w:rsidP="00C00794">
      <w:pPr>
        <w:pStyle w:val="Kop5"/>
      </w:pPr>
      <w:bookmarkStart w:id="117" w:name="_Ref_760bc8666f027b592c32e988ce7d60a9_2"/>
      <w:bookmarkStart w:id="118" w:name="_Toc75500183"/>
      <w:r w:rsidRPr="000A4B5B">
        <w:t>Regeltekst en Juridische regel</w:t>
      </w:r>
      <w:bookmarkEnd w:id="117"/>
      <w:bookmarkEnd w:id="118"/>
    </w:p>
    <w:p w14:paraId="36529B75" w14:textId="304145AD" w:rsidR="00266C57" w:rsidRDefault="00D9742C" w:rsidP="00FA76F2">
      <w:r w:rsidRPr="00FE32FB">
        <w:t xml:space="preserve">Voor het Lichaam van de Regeling van omgevingsdocumenten met </w:t>
      </w:r>
      <w:r w:rsidRPr="00266C57">
        <w:t xml:space="preserve">Artikelstructuur </w:t>
      </w:r>
      <w:r w:rsidRPr="00FE32FB">
        <w:t xml:space="preserve">onderscheidt IMOW de objecttypen </w:t>
      </w:r>
      <w:r>
        <w:t>Regeltekst en Juridische regel.</w:t>
      </w:r>
    </w:p>
    <w:p w14:paraId="70A0DD87" w14:textId="4ECACD96" w:rsidR="00030D6F" w:rsidRDefault="00D9742C" w:rsidP="00FA76F2">
      <w:r w:rsidRPr="000A4B5B">
        <w:t xml:space="preserve">Regeltekst is de IMOW-term voor de kleinste zelfstandige eenheid van (een of meer) bij elkaar horende Juridische regels in een omgevingsdocument met Artikelstructuur: artikel en lid. </w:t>
      </w:r>
      <w:r w:rsidRPr="00ED395B">
        <w:t>Het OW-objecttype Regeltekst is het koppelobject naar</w:t>
      </w:r>
      <w:r>
        <w:t xml:space="preserve"> de </w:t>
      </w:r>
      <w:r w:rsidRPr="00ED395B">
        <w:t>STOP</w:t>
      </w:r>
      <w:r>
        <w:t>-elementen</w:t>
      </w:r>
      <w:r w:rsidRPr="00ED395B">
        <w:t xml:space="preserve"> Artikel en Lid.</w:t>
      </w:r>
      <w:r>
        <w:t xml:space="preserve"> </w:t>
      </w:r>
      <w:r w:rsidRPr="00F50286">
        <w:t>Artikel en Lid</w:t>
      </w:r>
      <w:r>
        <w:t xml:space="preserve"> </w:t>
      </w:r>
      <w:r w:rsidR="001A6C41">
        <w:t xml:space="preserve">zijn </w:t>
      </w:r>
      <w:r w:rsidRPr="008558FF">
        <w:t xml:space="preserve">in STOP </w:t>
      </w:r>
      <w:r w:rsidRPr="00F50286">
        <w:t>elementen</w:t>
      </w:r>
      <w:r>
        <w:t xml:space="preserve"> met </w:t>
      </w:r>
      <w:r w:rsidRPr="00F50286">
        <w:t>inhoud</w:t>
      </w:r>
      <w:r>
        <w:t xml:space="preserve"> en geen structuurelementen</w:t>
      </w:r>
      <w:r w:rsidRPr="00F50286">
        <w:t>.</w:t>
      </w:r>
      <w:r>
        <w:t xml:space="preserve"> </w:t>
      </w:r>
      <w:r w:rsidRPr="000A4B5B">
        <w:t>De Regeltekst is in een tekst concreet aan te wijzen.</w:t>
      </w:r>
    </w:p>
    <w:p w14:paraId="1E2C4AD3" w14:textId="3627053D" w:rsidR="00FA76F2" w:rsidRPr="007B60F8" w:rsidRDefault="00D9742C" w:rsidP="00FA76F2">
      <w:r w:rsidRPr="007E06AB">
        <w:t xml:space="preserve">Het OW-objecttype </w:t>
      </w:r>
      <w:r w:rsidRPr="000A4B5B">
        <w:t xml:space="preserve">Juridische regel </w:t>
      </w:r>
      <w:r>
        <w:t>staat voor</w:t>
      </w:r>
      <w:r w:rsidRPr="000A4B5B">
        <w:t xml:space="preserve"> een abstract concept waarmee een regel met juridische werkingskracht wordt beschreven. Juridische regel wordt gebruikt om aan verschillende onderdelen van een Regeltekst locaties en annotaties met de domeinspecifieke </w:t>
      </w:r>
      <w:r>
        <w:t>OW-object</w:t>
      </w:r>
      <w:r w:rsidRPr="000A4B5B">
        <w:t xml:space="preserve">en (zie daarvoor </w:t>
      </w:r>
      <w:r>
        <w:t xml:space="preserve">hoofdstuk </w:t>
      </w:r>
      <w:r w:rsidRPr="000B31CB">
        <w:rPr>
          <w:rStyle w:val="Verwijzing"/>
        </w:rPr>
        <w:fldChar w:fldCharType="begin"/>
      </w:r>
      <w:r w:rsidRPr="000B31CB">
        <w:rPr>
          <w:rStyle w:val="Verwijzing"/>
        </w:rPr>
        <w:instrText xml:space="preserve"> REF _Ref_e25eb2d38c8206df62dff5defc49ca5b_3 \r \h </w:instrText>
      </w:r>
      <w:r w:rsidRPr="000B31CB">
        <w:rPr>
          <w:rStyle w:val="Verwijzing"/>
        </w:rPr>
      </w:r>
      <w:r w:rsidRPr="000B31CB">
        <w:rPr>
          <w:rStyle w:val="Verwijzing"/>
        </w:rPr>
        <w:fldChar w:fldCharType="separate"/>
      </w:r>
      <w:r w:rsidR="00816BCB">
        <w:rPr>
          <w:rStyle w:val="Verwijzing"/>
        </w:rPr>
        <w:t>7</w:t>
      </w:r>
      <w:r w:rsidRPr="000B31CB">
        <w:rPr>
          <w:rStyle w:val="Verwijzing"/>
        </w:rPr>
        <w:fldChar w:fldCharType="end"/>
      </w:r>
      <w:r w:rsidRPr="00B26823">
        <w:t>) te kunnen koppelen.</w:t>
      </w:r>
    </w:p>
    <w:p w14:paraId="1364087B" w14:textId="1E94ABD4" w:rsidR="00B11520" w:rsidRPr="000A4B5B" w:rsidRDefault="00D9742C" w:rsidP="00A840FD">
      <w:r w:rsidRPr="000A4B5B">
        <w:t xml:space="preserve">Regeltekst bevat altijd ten minste één Juridische regel; wanneer dat gewenst is kan Regeltekst meerdere Juridische regels bevatten. </w:t>
      </w:r>
      <w:r>
        <w:t>D</w:t>
      </w:r>
      <w:r w:rsidRPr="003A5C57">
        <w:t xml:space="preserve">e individuele Juridische regels </w:t>
      </w:r>
      <w:r>
        <w:t>i</w:t>
      </w:r>
      <w:r w:rsidRPr="000A4B5B">
        <w:t xml:space="preserve">n een Regeltekst met meerdere Juridische regels zijn </w:t>
      </w:r>
      <w:r>
        <w:t>niet</w:t>
      </w:r>
      <w:r w:rsidRPr="000A4B5B">
        <w:t xml:space="preserve"> als zelfstandige eenheden te identificeren. Bij bevraging in bijvoorbeeld DSO-LV zal altijd de volledige Regeltekst als resultaat worden weergegeven en niet de individuele Juridische regel.</w:t>
      </w:r>
      <w:r>
        <w:t xml:space="preserve"> </w:t>
      </w:r>
      <w:r w:rsidRPr="000A4B5B">
        <w:t>Het is niet verplicht om een Regeltekst in meerdere Juridische regels onder te verdelen.</w:t>
      </w:r>
    </w:p>
    <w:p w14:paraId="0EE6EAAE" w14:textId="42A51B18" w:rsidR="00FA76F2" w:rsidRPr="000A4B5B" w:rsidRDefault="00D9742C" w:rsidP="00C00794">
      <w:pPr>
        <w:pStyle w:val="Kop5"/>
      </w:pPr>
      <w:bookmarkStart w:id="119" w:name="_Ref_0f84f697056a8b887080a68977791d15_1"/>
      <w:bookmarkStart w:id="120" w:name="_Toc75500184"/>
      <w:r w:rsidRPr="000A4B5B">
        <w:t>Divisie</w:t>
      </w:r>
      <w:r>
        <w:t>, Divisietekst</w:t>
      </w:r>
      <w:r w:rsidRPr="000A4B5B">
        <w:t xml:space="preserve"> en Tekstdeel</w:t>
      </w:r>
      <w:bookmarkEnd w:id="119"/>
      <w:bookmarkEnd w:id="120"/>
    </w:p>
    <w:p w14:paraId="180E8D31" w14:textId="4C5CEDCB" w:rsidR="00030D6F" w:rsidRDefault="00D9742C" w:rsidP="00FA76F2">
      <w:r w:rsidRPr="000A4B5B">
        <w:t xml:space="preserve">Voor het </w:t>
      </w:r>
      <w:r>
        <w:t xml:space="preserve">Lichaam van de Regeling </w:t>
      </w:r>
      <w:r w:rsidRPr="000A4B5B">
        <w:t>van omgevingsdocumenten met Vrijetekststructuur onderscheidt IMOW de objecttypen Divisie</w:t>
      </w:r>
      <w:r>
        <w:t>, Divisietekst</w:t>
      </w:r>
      <w:r w:rsidRPr="000A4B5B">
        <w:t xml:space="preserve"> en Tekstdeel.</w:t>
      </w:r>
    </w:p>
    <w:p w14:paraId="2334D286" w14:textId="41465BE1" w:rsidR="00711493" w:rsidRDefault="00D9742C" w:rsidP="00FA76F2">
      <w:r>
        <w:t xml:space="preserve">De OW-objecttypen </w:t>
      </w:r>
      <w:r w:rsidRPr="000A4B5B">
        <w:t xml:space="preserve">Divisie </w:t>
      </w:r>
      <w:r>
        <w:t xml:space="preserve">en Divisietekst zijn de koppelobjecten naar de Divisie en Divisietekst van STOP. Zoals in paragraaf </w:t>
      </w:r>
      <w:r w:rsidRPr="000B31CB">
        <w:rPr>
          <w:rStyle w:val="Verwijzing"/>
        </w:rPr>
        <w:fldChar w:fldCharType="begin"/>
      </w:r>
      <w:r w:rsidRPr="000B31CB">
        <w:rPr>
          <w:rStyle w:val="Verwijzing"/>
        </w:rPr>
        <w:instrText xml:space="preserve"> REF _Ref_23f49fbe509670c8397c244011e1922d_1 \n \h </w:instrText>
      </w:r>
      <w:r w:rsidRPr="000B31CB">
        <w:rPr>
          <w:rStyle w:val="Verwijzing"/>
        </w:rPr>
      </w:r>
      <w:r w:rsidRPr="000B31CB">
        <w:rPr>
          <w:rStyle w:val="Verwijzing"/>
        </w:rPr>
        <w:fldChar w:fldCharType="separate"/>
      </w:r>
      <w:r w:rsidR="00816BCB">
        <w:rPr>
          <w:rStyle w:val="Verwijzing"/>
        </w:rPr>
        <w:t>5.2</w:t>
      </w:r>
      <w:r w:rsidRPr="000B31CB">
        <w:rPr>
          <w:rStyle w:val="Verwijzing"/>
        </w:rPr>
        <w:fldChar w:fldCharType="end"/>
      </w:r>
      <w:r>
        <w:t xml:space="preserve"> is beschreven is Divisie in </w:t>
      </w:r>
      <w:r w:rsidRPr="000B55FE">
        <w:t>STOP</w:t>
      </w:r>
      <w:r>
        <w:t xml:space="preserve"> het structurerende element dat </w:t>
      </w:r>
      <w:r w:rsidRPr="00213223">
        <w:t xml:space="preserve">ingedeeld </w:t>
      </w:r>
      <w:r>
        <w:t xml:space="preserve">kan </w:t>
      </w:r>
      <w:r w:rsidRPr="00213223">
        <w:t>worden in verschillende hiërarchische niveaus</w:t>
      </w:r>
      <w:r>
        <w:t xml:space="preserve">. De STOP-Divisie is dus vergelijkbaar met Hoofdstuk, Afdeling en Paragraaf et cetera van de Artikelstructuur. In STOP is Divisietekst het element dat de inhoud bevat, het is </w:t>
      </w:r>
      <w:r w:rsidRPr="00BF0F5B">
        <w:t xml:space="preserve">de inhoudelijke bouwsteen </w:t>
      </w:r>
      <w:r>
        <w:t xml:space="preserve">van </w:t>
      </w:r>
      <w:r w:rsidRPr="00BF0F5B">
        <w:t>de Vrijetekststructuur</w:t>
      </w:r>
      <w:r>
        <w:t xml:space="preserve">. </w:t>
      </w:r>
      <w:r w:rsidRPr="00C41EE0">
        <w:t>De STOP-Divisie</w:t>
      </w:r>
      <w:r>
        <w:t>tekst</w:t>
      </w:r>
      <w:r w:rsidRPr="00C41EE0">
        <w:t xml:space="preserve"> is vergelijkbaar met </w:t>
      </w:r>
      <w:r>
        <w:t xml:space="preserve">Artikel (en Lid) </w:t>
      </w:r>
      <w:r w:rsidRPr="00C41EE0">
        <w:t>van de Artikelstructuur</w:t>
      </w:r>
      <w:r>
        <w:t>.</w:t>
      </w:r>
    </w:p>
    <w:p w14:paraId="4BC5C551" w14:textId="7820408B" w:rsidR="00FA76F2" w:rsidRPr="000A4B5B" w:rsidRDefault="00D9742C" w:rsidP="00FA76F2">
      <w:r w:rsidRPr="000F5413">
        <w:t xml:space="preserve">Het OW-objecttype </w:t>
      </w:r>
      <w:r w:rsidRPr="000A4B5B">
        <w:t xml:space="preserve">Tekstdeel </w:t>
      </w:r>
      <w:r>
        <w:t>staat voor</w:t>
      </w:r>
      <w:r w:rsidRPr="000A4B5B">
        <w:t xml:space="preserve"> een abstract concept waarmee een deel van een tekst wordt beschreven. Tekstdeel wordt gebruikt om aan verschillende onderdelen van een Divisie </w:t>
      </w:r>
      <w:r>
        <w:t xml:space="preserve">of Divisietekst </w:t>
      </w:r>
      <w:r w:rsidRPr="000A4B5B">
        <w:t>Locaties en annotaties met de domeinspecifieke</w:t>
      </w:r>
      <w:r w:rsidRPr="000A4B5B" w:rsidDel="00F55DCB">
        <w:t xml:space="preserve"> </w:t>
      </w:r>
      <w:r>
        <w:t>OW-object</w:t>
      </w:r>
      <w:r w:rsidRPr="000A4B5B">
        <w:t xml:space="preserve">en (zie daarvoor </w:t>
      </w:r>
      <w:r>
        <w:t xml:space="preserve">hoofdstuk </w:t>
      </w:r>
      <w:r w:rsidRPr="000B31CB">
        <w:rPr>
          <w:rStyle w:val="Verwijzing"/>
        </w:rPr>
        <w:fldChar w:fldCharType="begin"/>
      </w:r>
      <w:r w:rsidRPr="000B31CB">
        <w:rPr>
          <w:rStyle w:val="Verwijzing"/>
        </w:rPr>
        <w:instrText xml:space="preserve"> REF _Ref_e25eb2d38c8206df62dff5defc49ca5b_3 \r \h </w:instrText>
      </w:r>
      <w:r w:rsidRPr="000B31CB">
        <w:rPr>
          <w:rStyle w:val="Verwijzing"/>
        </w:rPr>
      </w:r>
      <w:r w:rsidRPr="000B31CB">
        <w:rPr>
          <w:rStyle w:val="Verwijzing"/>
        </w:rPr>
        <w:fldChar w:fldCharType="separate"/>
      </w:r>
      <w:r w:rsidR="00816BCB">
        <w:rPr>
          <w:rStyle w:val="Verwijzing"/>
        </w:rPr>
        <w:t>7</w:t>
      </w:r>
      <w:r w:rsidRPr="000B31CB">
        <w:rPr>
          <w:rStyle w:val="Verwijzing"/>
        </w:rPr>
        <w:fldChar w:fldCharType="end"/>
      </w:r>
      <w:r w:rsidRPr="00B26823">
        <w:t xml:space="preserve">) te kunnen koppelen. Een Divisie </w:t>
      </w:r>
      <w:r>
        <w:t xml:space="preserve">of Divisietekst </w:t>
      </w:r>
      <w:r w:rsidRPr="00B26823">
        <w:t xml:space="preserve">bevat altijd ten minste één Tekstdeel; wanneer dat gewenst is kan een Divisie </w:t>
      </w:r>
      <w:r w:rsidRPr="008458AB">
        <w:t xml:space="preserve">of Divisietekst </w:t>
      </w:r>
      <w:r w:rsidRPr="00B26823">
        <w:t>meerdere Tekstdelen bevatten.</w:t>
      </w:r>
    </w:p>
    <w:p w14:paraId="7F9FA6EC" w14:textId="70C52974" w:rsidR="0003729F" w:rsidRPr="000A4B5B" w:rsidRDefault="00D9742C" w:rsidP="00FA76F2">
      <w:r w:rsidRPr="000A4B5B">
        <w:t xml:space="preserve">Let op dat het STOP-tekstmodel </w:t>
      </w:r>
      <w:r>
        <w:t>de</w:t>
      </w:r>
      <w:r w:rsidRPr="000A4B5B">
        <w:t xml:space="preserve"> element</w:t>
      </w:r>
      <w:r>
        <w:t>en</w:t>
      </w:r>
      <w:r w:rsidRPr="000A4B5B">
        <w:t xml:space="preserve"> Divisie </w:t>
      </w:r>
      <w:r>
        <w:t xml:space="preserve">en Divisietekst </w:t>
      </w:r>
      <w:r w:rsidRPr="000A4B5B">
        <w:t xml:space="preserve">kent en IMOW </w:t>
      </w:r>
      <w:r>
        <w:t>de</w:t>
      </w:r>
      <w:r w:rsidRPr="000A4B5B">
        <w:t xml:space="preserve"> objecttype</w:t>
      </w:r>
      <w:r>
        <w:t>n</w:t>
      </w:r>
      <w:r w:rsidRPr="000A4B5B">
        <w:t xml:space="preserve"> Divisie</w:t>
      </w:r>
      <w:r>
        <w:t xml:space="preserve"> en</w:t>
      </w:r>
      <w:r w:rsidRPr="00384C7B">
        <w:t xml:space="preserve"> Divisietekst</w:t>
      </w:r>
      <w:r w:rsidRPr="000A4B5B">
        <w:t xml:space="preserve">. Ze zijn niet hetzelfde. </w:t>
      </w:r>
      <w:r>
        <w:t xml:space="preserve">De </w:t>
      </w:r>
      <w:r w:rsidRPr="000A4B5B">
        <w:t>STOP-element</w:t>
      </w:r>
      <w:r>
        <w:t>en</w:t>
      </w:r>
      <w:r w:rsidRPr="000A4B5B">
        <w:t xml:space="preserve"> Divisie </w:t>
      </w:r>
      <w:r>
        <w:t>en</w:t>
      </w:r>
      <w:r w:rsidRPr="00AE2741">
        <w:t xml:space="preserve"> Divisietekst </w:t>
      </w:r>
      <w:r w:rsidRPr="000A4B5B">
        <w:t>word</w:t>
      </w:r>
      <w:r>
        <w:t>en</w:t>
      </w:r>
      <w:r w:rsidRPr="000A4B5B">
        <w:t xml:space="preserve"> gebruikt voor </w:t>
      </w:r>
      <w:r>
        <w:t xml:space="preserve">het Lichaam van de Regeling van omgevingsdocumenten </w:t>
      </w:r>
      <w:r>
        <w:lastRenderedPageBreak/>
        <w:t>met Vrijetekststructuur, maar ook voor diverse andere onderdelen van Besluit en Regeling</w:t>
      </w:r>
      <w:r w:rsidRPr="000A4B5B">
        <w:t xml:space="preserve">. Dat is ruimer dan </w:t>
      </w:r>
      <w:r>
        <w:t>de</w:t>
      </w:r>
      <w:r w:rsidRPr="000A4B5B">
        <w:t xml:space="preserve"> </w:t>
      </w:r>
      <w:r>
        <w:t>OW-objecten</w:t>
      </w:r>
      <w:r w:rsidRPr="000A4B5B">
        <w:t xml:space="preserve"> Divisie</w:t>
      </w:r>
      <w:r>
        <w:t xml:space="preserve"> en</w:t>
      </w:r>
      <w:r w:rsidRPr="00DC61F0">
        <w:t xml:space="preserve"> Divisietekst</w:t>
      </w:r>
      <w:r w:rsidRPr="000A4B5B">
        <w:t xml:space="preserve">, </w:t>
      </w:r>
      <w:r>
        <w:t>die</w:t>
      </w:r>
      <w:r w:rsidRPr="000A4B5B">
        <w:t xml:space="preserve"> alleen </w:t>
      </w:r>
      <w:r>
        <w:t>kunnen</w:t>
      </w:r>
      <w:r w:rsidRPr="000A4B5B">
        <w:t xml:space="preserve"> voorkomen in het </w:t>
      </w:r>
      <w:r>
        <w:t xml:space="preserve">Lichaam van de Regeling </w:t>
      </w:r>
      <w:r w:rsidRPr="000A4B5B">
        <w:t>van een omgevingsdocument met Vrijetekststructuur.</w:t>
      </w:r>
    </w:p>
    <w:p w14:paraId="7D2F7F6D" w14:textId="35BDD615" w:rsidR="00FA76F2" w:rsidRPr="000A4B5B" w:rsidRDefault="00D9742C" w:rsidP="00C00794">
      <w:pPr>
        <w:pStyle w:val="Kop4"/>
      </w:pPr>
      <w:bookmarkStart w:id="121" w:name="_Toc75500185"/>
      <w:r w:rsidRPr="000A4B5B">
        <w:t>Locatie</w:t>
      </w:r>
      <w:bookmarkEnd w:id="121"/>
    </w:p>
    <w:p w14:paraId="223871FC" w14:textId="39B08957" w:rsidR="00FA76F2" w:rsidRPr="000A4B5B" w:rsidRDefault="00D9742C" w:rsidP="00C00794">
      <w:pPr>
        <w:pStyle w:val="Kop5"/>
      </w:pPr>
      <w:bookmarkStart w:id="122" w:name="_Toc75500186"/>
      <w:r w:rsidRPr="000A4B5B">
        <w:t>Werkingsgebied en Locatie</w:t>
      </w:r>
      <w:bookmarkEnd w:id="122"/>
    </w:p>
    <w:p w14:paraId="7E6211DE" w14:textId="241B5692" w:rsidR="00030D6F" w:rsidRPr="000A4B5B" w:rsidRDefault="00D9742C" w:rsidP="00FA76F2">
      <w:r w:rsidRPr="000A4B5B">
        <w:t>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het object Locatie, dat de coördinaten bevat die het gebied begrenzen. Het werkingsgebied van de Regeltekst bestaat dus uit de optelling van alle Locaties van de Juridische regels die samen de Regeltekst vormen. Uit het juridisch systeem volgt dat van iedere Regeltekst duidelijk moet zijn waar deze geldt. Iedere Regeltekst heeft daarom een werkingsgebied en dus ook</w:t>
      </w:r>
      <w:r w:rsidRPr="000A4B5B" w:rsidDel="00824F0D">
        <w:t xml:space="preserve"> </w:t>
      </w:r>
      <w:r w:rsidRPr="000A4B5B">
        <w:t>één of meer Locaties.</w:t>
      </w:r>
    </w:p>
    <w:p w14:paraId="684568E7" w14:textId="13545FCC" w:rsidR="002E39F0" w:rsidRPr="000A4B5B" w:rsidRDefault="003D7F5B" w:rsidP="00FA76F2"/>
    <w:p w14:paraId="4D201A1A" w14:textId="7AED1E6E" w:rsidR="002E39F0" w:rsidRPr="000A4B5B" w:rsidRDefault="00D9742C" w:rsidP="002E39F0">
      <w:r w:rsidRPr="000A4B5B">
        <w:t>IMOW kent 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Deze relatie wordt door LVBB en in DSO-LV afgeleid, het bevoegd gezag hoeft geen afzonderlijke geometrie voor het werkingsgebied aan te leveren.</w:t>
      </w:r>
    </w:p>
    <w:p w14:paraId="63962D63" w14:textId="296E44F5" w:rsidR="002E39F0" w:rsidRPr="000A4B5B" w:rsidRDefault="00D9742C" w:rsidP="002E39F0">
      <w:r w:rsidRPr="000A4B5B">
        <w:t>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ernaar gestreefd om in 2025 18 hectare zonnepanelen gerealiseerd te hebben.”</w:t>
      </w:r>
    </w:p>
    <w:p w14:paraId="135815EB" w14:textId="77777777" w:rsidR="002E39F0" w:rsidRPr="000A4B5B" w:rsidRDefault="003D7F5B" w:rsidP="002E39F0"/>
    <w:p w14:paraId="22149EF2" w14:textId="06583A48" w:rsidR="002E39F0" w:rsidRPr="000A4B5B" w:rsidRDefault="00D9742C" w:rsidP="002E39F0">
      <w:r w:rsidRPr="000A4B5B">
        <w:t xml:space="preserve">Locatie komt ook voor in het </w:t>
      </w:r>
      <w:r>
        <w:t>L</w:t>
      </w:r>
      <w:r w:rsidRPr="000A4B5B">
        <w:t xml:space="preserve">ichaam van </w:t>
      </w:r>
      <w:r>
        <w:t xml:space="preserve">de Regeling van </w:t>
      </w:r>
      <w:r w:rsidRPr="000A4B5B">
        <w:t xml:space="preserve">omgevingsdocumenten met Vrijetekststructuur. Het wordt gebruikt om het gebied vast te leggen waarover een Tekstdeel gaat. Net als bij de Regeltekst wordt de optelling van alle Locaties van de Tekstdelen die samen de Divisie </w:t>
      </w:r>
      <w:r w:rsidRPr="003C15C8">
        <w:t xml:space="preserve">of </w:t>
      </w:r>
      <w:r>
        <w:t xml:space="preserve">de </w:t>
      </w:r>
      <w:r w:rsidRPr="003C15C8">
        <w:t xml:space="preserve">Divisietekst </w:t>
      </w:r>
      <w:r w:rsidRPr="000A4B5B">
        <w:t>vormen werkingsgebied genoemd. Ook hier geldt dat de relatie door LVBB en in DSO-LV wordt afgeleid en het bevoegd gezag geen afzonderlijke geometrie voor het werkingsgebied hoeft aan te leveren.</w:t>
      </w:r>
      <w:r>
        <w:t xml:space="preserve"> Anders dan bij Juridische regel is het niet verplicht om aan ieder Tekstdeel een Locatie te koppelen.</w:t>
      </w:r>
    </w:p>
    <w:p w14:paraId="28BB2B1C" w14:textId="77777777" w:rsidR="002E39F0" w:rsidRPr="000A4B5B" w:rsidRDefault="003D7F5B" w:rsidP="002E39F0"/>
    <w:p w14:paraId="207E3D28" w14:textId="598ACAA8" w:rsidR="00FA76F2" w:rsidRPr="00F1426F" w:rsidRDefault="00D9742C" w:rsidP="00FA76F2">
      <w:r w:rsidRPr="000B31CB">
        <w:rPr>
          <w:rStyle w:val="Verwijzing"/>
        </w:rPr>
        <w:fldChar w:fldCharType="begin"/>
      </w:r>
      <w:r w:rsidRPr="000B31CB">
        <w:rPr>
          <w:rStyle w:val="Verwijzing"/>
        </w:rPr>
        <w:instrText xml:space="preserve"> REF _Ref_bb55333fa9823b82f701309fcab593a2_1 \n \h  \* MERGEFORMAT </w:instrText>
      </w:r>
      <w:r w:rsidRPr="000B31CB">
        <w:rPr>
          <w:rStyle w:val="Verwijzing"/>
        </w:rPr>
      </w:r>
      <w:r w:rsidRPr="000B31CB">
        <w:rPr>
          <w:rStyle w:val="Verwijzing"/>
        </w:rPr>
        <w:fldChar w:fldCharType="separate"/>
      </w:r>
      <w:r w:rsidR="00816BCB">
        <w:rPr>
          <w:rStyle w:val="Verwijzing"/>
        </w:rPr>
        <w:t>Figuur 12</w:t>
      </w:r>
      <w:r w:rsidRPr="000B31CB">
        <w:rPr>
          <w:rStyle w:val="Verwijzing"/>
        </w:rPr>
        <w:fldChar w:fldCharType="end"/>
      </w:r>
      <w:r w:rsidRPr="00B26823">
        <w:t xml:space="preserve"> laat een voorb</w:t>
      </w:r>
      <w:r w:rsidRPr="007B60F8">
        <w:t xml:space="preserve">eeld zien: </w:t>
      </w:r>
      <w:r w:rsidRPr="000E40D3">
        <w:t xml:space="preserve">een artikel </w:t>
      </w:r>
      <w:r w:rsidRPr="000A4B5B">
        <w:t xml:space="preserve">uit een omgevingsdocument met Artikelstructuur respectievelijk een </w:t>
      </w:r>
      <w:r>
        <w:t>Divisie of Divisietekst</w:t>
      </w:r>
      <w:r w:rsidRPr="000A4B5B">
        <w:t xml:space="preserve"> uit een omgevingsdocument met Vrijetekststructuur heeft drie Locaties die samen het werkingsgebied van dat artikel of Tekstdeel </w:t>
      </w:r>
      <w:r w:rsidRPr="00F1426F">
        <w:t>vormen.</w:t>
      </w:r>
    </w:p>
    <w:p w14:paraId="4381D827" w14:textId="47D4E000" w:rsidR="00030D6F" w:rsidRPr="007B60F8" w:rsidRDefault="00D9742C" w:rsidP="00C00794">
      <w:pPr>
        <w:pStyle w:val="Figuur"/>
      </w:pPr>
      <w:r w:rsidRPr="00F1426F">
        <w:lastRenderedPageBreak/>
        <w:t xml:space="preserve"> </w:t>
      </w:r>
      <w:r w:rsidRPr="00B26823">
        <w:rPr>
          <w:noProof/>
        </w:rPr>
        <w:drawing>
          <wp:inline distT="0" distB="0" distL="0" distR="0" wp14:anchorId="2B6B449D" wp14:editId="1598F3A8">
            <wp:extent cx="5304878" cy="3067050"/>
            <wp:effectExtent l="0" t="0" r="0" b="0"/>
            <wp:docPr id="531857376"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2">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p>
    <w:p w14:paraId="70568E4D" w14:textId="674E261C" w:rsidR="00FA76F2" w:rsidRPr="00F1426F" w:rsidRDefault="00D9742C" w:rsidP="00C00794">
      <w:pPr>
        <w:pStyle w:val="Figuurbijschrift"/>
      </w:pPr>
      <w:bookmarkStart w:id="123" w:name="_Ref_bb55333fa9823b82f701309fcab593a2_1"/>
      <w:r w:rsidRPr="00F1426F">
        <w:t>Drie Locaties die samen een werkingsgebied vormen</w:t>
      </w:r>
      <w:bookmarkEnd w:id="123"/>
    </w:p>
    <w:p w14:paraId="5C876AC4" w14:textId="6595D274" w:rsidR="00FA76F2" w:rsidRPr="00F1426F" w:rsidRDefault="00D9742C" w:rsidP="00FA76F2">
      <w:r w:rsidRPr="00F1426F">
        <w:t xml:space="preserve">Ook uit de tekst van Juridische regel of Tekstdeel moet duidelijk blijken welke Locatie erbij hoort. Daarom wordt in de tekst een verwijzing opgenomen naar de Locatie. Dit is een mensleesbare term of frase waarmee de Locatie wordt aangeduid, waaruit een lezer kan begrijpen waar de Locatie betrekking op heeft. In het object Locatie wordt de tekstuele verwijzing in de vorm van het attribuut </w:t>
      </w:r>
      <w:r w:rsidRPr="00F1426F">
        <w:rPr>
          <w:i/>
          <w:iCs/>
        </w:rPr>
        <w:t>noemer</w:t>
      </w:r>
      <w:r w:rsidRPr="00B26823">
        <w:t xml:space="preserve"> vastgelegd.</w:t>
      </w:r>
      <w:r w:rsidRPr="007B60F8">
        <w:t xml:space="preserve"> </w:t>
      </w:r>
      <w:r w:rsidRPr="00F1426F">
        <w:t>Voorbeelden van de tekstuele verwijzingen (cursief weergegeven) zijn: “Ter plaatse van het werkingsgebied ‘</w:t>
      </w:r>
      <w:r w:rsidRPr="00F1426F">
        <w:rPr>
          <w:i/>
          <w:iCs/>
        </w:rPr>
        <w:t>Stiltegebied</w:t>
      </w:r>
      <w:r w:rsidRPr="00F1426F">
        <w:t>’ is het verboden om een toestel te gebruiken dat het ervaren van de natuurlijke geluiden kan verstoren.” “Ter plaatse van het werkingsgebied van de omgevingswaarde ‘</w:t>
      </w:r>
      <w:r w:rsidRPr="00F1426F">
        <w:rPr>
          <w:i/>
          <w:iCs/>
        </w:rPr>
        <w:t>Duurzame energie</w:t>
      </w:r>
      <w:r w:rsidRPr="00F1426F">
        <w:t>’ wordt ernaar gestreefd om in 2025 18 hectare zonnepanelen gerealiseerd te hebben.”</w:t>
      </w:r>
    </w:p>
    <w:p w14:paraId="10DF69C1" w14:textId="2EFE37B6" w:rsidR="009D210C" w:rsidRPr="00F1426F" w:rsidRDefault="003D7F5B" w:rsidP="00FA76F2"/>
    <w:p w14:paraId="5217B6D8" w14:textId="3FB7926B" w:rsidR="00FA76F2" w:rsidRPr="00F1426F" w:rsidRDefault="00D9742C" w:rsidP="00FA76F2">
      <w:r w:rsidRPr="00F1426F">
        <w:t xml:space="preserve">Met het </w:t>
      </w:r>
      <w:r>
        <w:t>OW-object</w:t>
      </w:r>
      <w:r w:rsidRPr="00F1426F">
        <w:t xml:space="preserve">type Locatie wordt de begrenzing vastgelegd van het gebied waarover een Juridische regel of een Tekstdeel gaat. Het kan wenselijk zijn om in een Juridische regel of een Tekstdeel een onderdeel van zo’n gebied in woorden te beschrijven, bijvoorbeeld met een geografische of vergelijkbare term (in het Stadspark, op de Veluwe, in ieder hoekpand), zonder de begrenzing van zo’n gebied of gebieden vast te leggen. LVBB en DSO-LV kunnen de ligging van zo’n in woorden beschreven gebied niet afleiden en ook niet tonen. Zij weten immers niet waar het Stadspark is of waar de hoekpanden zijn. Bij zo’n Juridische regel of Tekstdeel worden in zo’n geval de Locaties getoond die het werkingsgebied vormen van de Regeltekst of de Divisie </w:t>
      </w:r>
      <w:r>
        <w:t xml:space="preserve">of Divisietekst </w:t>
      </w:r>
      <w:r w:rsidRPr="00F1426F">
        <w:t>waarin die Juridische regel of dat Tekstdeel voorkomt. Het wordt dan aan de lezer overgelaten om te interpreteren waar de regel wel en niet werking heeft.</w:t>
      </w:r>
    </w:p>
    <w:p w14:paraId="72CE6DE8" w14:textId="77777777" w:rsidR="00FA76F2" w:rsidRPr="00F1426F" w:rsidRDefault="003D7F5B" w:rsidP="00FA76F2"/>
    <w:p w14:paraId="745B5DA1" w14:textId="19CBCFDD" w:rsidR="00FA76F2" w:rsidRPr="007B60F8" w:rsidRDefault="00D9742C" w:rsidP="00FA76F2">
      <w:r w:rsidRPr="00F1426F">
        <w:t xml:space="preserve">In IMOW wordt Locatie niet alleen gekoppeld aan de Juridische regel of het Tekstdeel, maar ook aan de domeinspecifieke objecttypen Activiteit (via ActiviteitLocatieaanduiding), Omgevingswaarde, Omgevingsnorm en de verschillende typen Gebiedsaanwijzing. Met Locatie wordt vastgelegd waar de domeinspecifieke objecttypen van toepassing zijn. Locatie en de toepassing ervan worden in detail beschreven in </w:t>
      </w:r>
      <w:r>
        <w:t xml:space="preserve">paragraaf </w:t>
      </w:r>
      <w:r w:rsidRPr="000B31CB">
        <w:rPr>
          <w:rStyle w:val="Verwijzing"/>
        </w:rPr>
        <w:fldChar w:fldCharType="begin"/>
      </w:r>
      <w:r w:rsidRPr="000B31CB">
        <w:rPr>
          <w:rStyle w:val="Verwijzing"/>
        </w:rPr>
        <w:instrText xml:space="preserve"> REF _Ref_f4d50b6bba7c81c6da9d8c3e3d821c93_1 \r \h </w:instrText>
      </w:r>
      <w:r w:rsidRPr="000B31CB">
        <w:rPr>
          <w:rStyle w:val="Verwijzing"/>
        </w:rPr>
      </w:r>
      <w:r w:rsidRPr="000B31CB">
        <w:rPr>
          <w:rStyle w:val="Verwijzing"/>
        </w:rPr>
        <w:fldChar w:fldCharType="separate"/>
      </w:r>
      <w:r w:rsidR="00816BCB">
        <w:rPr>
          <w:rStyle w:val="Verwijzing"/>
        </w:rPr>
        <w:t>7.6</w:t>
      </w:r>
      <w:r w:rsidRPr="000B31CB">
        <w:rPr>
          <w:rStyle w:val="Verwijzing"/>
        </w:rPr>
        <w:fldChar w:fldCharType="end"/>
      </w:r>
      <w:r w:rsidRPr="00B26823">
        <w:t>.</w:t>
      </w:r>
    </w:p>
    <w:p w14:paraId="7023EF88" w14:textId="0B9CB042" w:rsidR="00FA76F2" w:rsidRPr="00F1426F" w:rsidRDefault="00D9742C" w:rsidP="00C00794">
      <w:pPr>
        <w:pStyle w:val="Kop5"/>
      </w:pPr>
      <w:bookmarkStart w:id="124" w:name="_Ref_4552725304a039aaf2ff4eda6a046b93_1"/>
      <w:bookmarkStart w:id="125" w:name="_Toc75500187"/>
      <w:r w:rsidRPr="00F1426F">
        <w:lastRenderedPageBreak/>
        <w:t>Vastleggen van Locatie met geografisch informatieobject</w:t>
      </w:r>
      <w:bookmarkEnd w:id="124"/>
      <w:bookmarkEnd w:id="125"/>
    </w:p>
    <w:p w14:paraId="7BDBD012" w14:textId="4CA24C59" w:rsidR="00030D6F" w:rsidRPr="00F1426F" w:rsidRDefault="00D9742C" w:rsidP="00FA76F2">
      <w:r w:rsidRPr="00F1426F">
        <w:t xml:space="preserve">In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 </w:t>
      </w:r>
      <w:r>
        <w:t xml:space="preserve">(Zoals al eerder gemeld wordt de term </w:t>
      </w:r>
      <w:r w:rsidRPr="00E97823">
        <w:t xml:space="preserve">geografisch informatieobject </w:t>
      </w:r>
      <w:r>
        <w:t xml:space="preserve">afgekort tot </w:t>
      </w:r>
      <w:r w:rsidRPr="00E97823">
        <w:t>GIO</w:t>
      </w:r>
      <w:r>
        <w:t>.) Feitelijk is een GIO</w:t>
      </w:r>
      <w:r w:rsidRPr="00BD78E4">
        <w:t xml:space="preserve"> </w:t>
      </w:r>
      <w:r>
        <w:t xml:space="preserve">een GML-bestand met een of meer Locaties, voorzien van metadata conform de STOP-specificatie voor een GIO. </w:t>
      </w:r>
      <w:r w:rsidRPr="00F1426F">
        <w:t>Een informatieobject is een opzichzelfstaand object voor het opslaan en via internet ontsluiten van de niet op een begrijpelijke manier in tekst te beschrijven informatie.</w:t>
      </w:r>
    </w:p>
    <w:p w14:paraId="18B76A00" w14:textId="3ACA4092" w:rsidR="00395B3A" w:rsidRPr="00F1426F" w:rsidRDefault="003D7F5B" w:rsidP="00FA76F2"/>
    <w:p w14:paraId="4F14D943" w14:textId="7B418A53" w:rsidR="00FA76F2" w:rsidRPr="00F1426F" w:rsidRDefault="00D9742C" w:rsidP="00FA76F2">
      <w:r w:rsidRPr="00F1426F">
        <w:t xml:space="preserve">In de tekst </w:t>
      </w:r>
      <w:r>
        <w:t xml:space="preserve">van de Regeling </w:t>
      </w:r>
      <w:r w:rsidRPr="00F1426F">
        <w:t xml:space="preserve">moet met een tekstuele aanduiding worden verwezen naar </w:t>
      </w:r>
      <w:r w:rsidR="00C40E48">
        <w:t>het GIO</w:t>
      </w:r>
      <w:r w:rsidRPr="00F1426F">
        <w:t xml:space="preserve">. Daardoor wordt de inhoud ervan onderdeel van besluit en regeling. Voor die tekstuele aanduiding wordt de naam van </w:t>
      </w:r>
      <w:r w:rsidR="00C40E48">
        <w:t>het GIO</w:t>
      </w:r>
      <w:r w:rsidRPr="00F1426F">
        <w:t xml:space="preserve"> </w:t>
      </w:r>
      <w:r>
        <w:t xml:space="preserve">gebruikt, die hetzelfde zal zijn als </w:t>
      </w:r>
      <w:r w:rsidRPr="00F1426F">
        <w:t xml:space="preserve">de noemer van de Locatie. Met deze tekstuele aanduiding van </w:t>
      </w:r>
      <w:r>
        <w:t>GIO</w:t>
      </w:r>
      <w:r w:rsidRPr="00F1426F">
        <w:t xml:space="preserve"> en Locatie kan een lezer begrijpen op welke locatie de tekst betrekking heeft.</w:t>
      </w:r>
      <w:r>
        <w:t xml:space="preserve"> </w:t>
      </w:r>
      <w:r w:rsidRPr="00F1426F">
        <w:t xml:space="preserve">De systematiek waarmee informatieobjecten machineleesbaar worden vastgelegd en de manier waarop in </w:t>
      </w:r>
      <w:r>
        <w:t xml:space="preserve">de Regeling </w:t>
      </w:r>
      <w:r w:rsidRPr="00F1426F">
        <w:t>naar het informatieobject wordt verwezen zorgen ervoor dat:</w:t>
      </w:r>
    </w:p>
    <w:p w14:paraId="6DDFCDA2" w14:textId="146633AA" w:rsidR="00FA76F2" w:rsidRPr="00F1426F" w:rsidRDefault="00D9742C" w:rsidP="00C00794">
      <w:pPr>
        <w:pStyle w:val="Opsommingtekens1"/>
      </w:pPr>
      <w:r w:rsidRPr="00F1426F">
        <w:t>de informatie permanent via de verwijzing is terug te vinden;</w:t>
      </w:r>
    </w:p>
    <w:p w14:paraId="3DE0A814" w14:textId="27D7AFD9" w:rsidR="00FA76F2" w:rsidRPr="00F1426F" w:rsidRDefault="00D9742C" w:rsidP="00C00794">
      <w:pPr>
        <w:pStyle w:val="Opsommingtekens1"/>
      </w:pPr>
      <w:r w:rsidRPr="00F1426F">
        <w:t>de informatie met algemeen beschikbare software op een voor de mens begrijpelijke manier gepresenteerd kan worden;</w:t>
      </w:r>
    </w:p>
    <w:p w14:paraId="6E9CD437" w14:textId="4C046673" w:rsidR="00FA76F2" w:rsidRPr="00F1426F" w:rsidRDefault="00D9742C" w:rsidP="00C00794">
      <w:pPr>
        <w:pStyle w:val="Opsommingtekens1"/>
      </w:pPr>
      <w:r w:rsidRPr="00F1426F">
        <w:t>de onveranderlijkheid van het informatieobject voldoende is gewaarborgd.</w:t>
      </w:r>
    </w:p>
    <w:p w14:paraId="118630BA" w14:textId="717BED65" w:rsidR="00FA76F2" w:rsidRPr="00F1426F" w:rsidRDefault="00D9742C" w:rsidP="00FA76F2">
      <w:r w:rsidRPr="00F1426F">
        <w:t xml:space="preserve">STOP bevat de eisen waaraan een </w:t>
      </w:r>
      <w:r>
        <w:t>GIO</w:t>
      </w:r>
      <w:r w:rsidRPr="00F1426F">
        <w:t xml:space="preserve"> moet voldoen. Deze eisen zorgen voor de borging van de juridische bestendigheid van de </w:t>
      </w:r>
      <w:r>
        <w:t>GIO’s</w:t>
      </w:r>
      <w:r w:rsidRPr="00F1426F">
        <w:t>.</w:t>
      </w:r>
    </w:p>
    <w:p w14:paraId="64081507" w14:textId="77777777" w:rsidR="00FA76F2" w:rsidRPr="00F1426F" w:rsidRDefault="003D7F5B" w:rsidP="00FA76F2"/>
    <w:p w14:paraId="251B95FF" w14:textId="098936AC" w:rsidR="00FA76F2" w:rsidRPr="00F1426F" w:rsidRDefault="00D9742C" w:rsidP="00FA76F2">
      <w:r w:rsidRPr="00F1426F">
        <w:t xml:space="preserve">Het informatieobject is geen onderdeel </w:t>
      </w:r>
      <w:r>
        <w:t xml:space="preserve">van </w:t>
      </w:r>
      <w:r w:rsidRPr="00F1426F">
        <w:t xml:space="preserve">of bijlage bij de tekst van </w:t>
      </w:r>
      <w:r>
        <w:t>de Regeling</w:t>
      </w:r>
      <w:r w:rsidRPr="00F1426F">
        <w:t xml:space="preserve">, maar is een zelfstandige entiteit. Het wordt tegelijk met het besluit in het publicatieblad van het betreffende bevoegd gezag op officielebekendmakingen.nl gepubliceerd. Door in de tekst van </w:t>
      </w:r>
      <w:r>
        <w:t xml:space="preserve">de Regeling </w:t>
      </w:r>
      <w:r w:rsidRPr="00F1426F">
        <w:t>naar het informatieobject te verwijzen krijgt het informatieobject juridische status.</w:t>
      </w:r>
    </w:p>
    <w:p w14:paraId="7FAA3FB4" w14:textId="75A9F099" w:rsidR="00974CA9" w:rsidRDefault="00D9742C" w:rsidP="00FA76F2">
      <w:r w:rsidRPr="00F1426F">
        <w:t xml:space="preserve">Voor de bekendmaking van omgevingsdocumenten is het verplicht om de Locatie of Locaties die het werkingsgebied van Juridische regel of Tekstdeel vormen, vast te leggen in een </w:t>
      </w:r>
      <w:r>
        <w:t>GIO</w:t>
      </w:r>
      <w:r w:rsidRPr="00F1426F">
        <w:t xml:space="preserve">. </w:t>
      </w:r>
      <w:r>
        <w:t xml:space="preserve">Een uitzondering daarop is een regel die geldt voor het hele ambtsgebied van het bevoegd gezag: in dat geval wordt de Locatie, oftewel het ambtsgebied, niet vastgelegd met een GIO. Zie hiervoor verder paragraaf </w:t>
      </w:r>
      <w:r w:rsidRPr="000B31CB">
        <w:rPr>
          <w:rStyle w:val="Verwijzing"/>
        </w:rPr>
        <w:fldChar w:fldCharType="begin"/>
      </w:r>
      <w:r w:rsidRPr="000B31CB">
        <w:rPr>
          <w:rStyle w:val="Verwijzing"/>
        </w:rPr>
        <w:instrText xml:space="preserve"> REF _Ref_0e6e60d6d5325b3aa7bcc43dd3cc5cb0_1 \r \h </w:instrText>
      </w:r>
      <w:r w:rsidRPr="000B31CB">
        <w:rPr>
          <w:rStyle w:val="Verwijzing"/>
        </w:rPr>
      </w:r>
      <w:r w:rsidRPr="000B31CB">
        <w:rPr>
          <w:rStyle w:val="Verwijzing"/>
        </w:rPr>
        <w:fldChar w:fldCharType="separate"/>
      </w:r>
      <w:r w:rsidR="00816BCB">
        <w:rPr>
          <w:rStyle w:val="Verwijzing"/>
        </w:rPr>
        <w:t>7.6.5</w:t>
      </w:r>
      <w:r w:rsidRPr="000B31CB">
        <w:rPr>
          <w:rStyle w:val="Verwijzing"/>
        </w:rPr>
        <w:fldChar w:fldCharType="end"/>
      </w:r>
    </w:p>
    <w:p w14:paraId="2E56130E" w14:textId="1C648B7F" w:rsidR="00FA76F2" w:rsidRPr="00F1426F" w:rsidRDefault="00D9742C" w:rsidP="00FA76F2">
      <w:r w:rsidRPr="00F1426F">
        <w:t xml:space="preserve">Het in de tekst van omgevingsdocumenten juridisch juist verwijzen naar </w:t>
      </w:r>
      <w:r w:rsidR="00C40E48">
        <w:t>het GIO</w:t>
      </w:r>
      <w:r w:rsidRPr="00F1426F">
        <w:t xml:space="preserve"> gebeurt als volgt:</w:t>
      </w:r>
    </w:p>
    <w:p w14:paraId="4D753843" w14:textId="0957BED6" w:rsidR="00030D6F" w:rsidRPr="00F1426F" w:rsidRDefault="00D9742C">
      <w:pPr>
        <w:pStyle w:val="Opsommingtekens1"/>
      </w:pPr>
      <w:r w:rsidRPr="00F1426F">
        <w:t xml:space="preserve">In de tekst van </w:t>
      </w:r>
      <w:r>
        <w:t xml:space="preserve">het STOP-element (Artikel, Lid of Divisietekst) </w:t>
      </w:r>
      <w:r w:rsidRPr="00F1426F">
        <w:t xml:space="preserve">wordt de tekstuele aanduiding van Locatie en </w:t>
      </w:r>
      <w:r>
        <w:t>GIO</w:t>
      </w:r>
      <w:r w:rsidRPr="00F1426F">
        <w:t xml:space="preserve"> opgenomen.</w:t>
      </w:r>
    </w:p>
    <w:p w14:paraId="4262880E" w14:textId="24FC3523" w:rsidR="00FA76F2" w:rsidRPr="00F1426F" w:rsidRDefault="00D9742C" w:rsidP="00C00794">
      <w:pPr>
        <w:pStyle w:val="Opsommingtekens1"/>
      </w:pPr>
      <w:r w:rsidRPr="00F1426F">
        <w:t xml:space="preserve">De Locatie wordt vastgelegd in een </w:t>
      </w:r>
      <w:r>
        <w:t>GIO</w:t>
      </w:r>
      <w:r w:rsidRPr="00F1426F">
        <w:t>.</w:t>
      </w:r>
    </w:p>
    <w:p w14:paraId="590A50A9" w14:textId="7223AC3C" w:rsidR="00FA76F2" w:rsidRPr="00F1426F" w:rsidRDefault="00D9742C" w:rsidP="00C00794">
      <w:pPr>
        <w:pStyle w:val="Opsommingtekens1"/>
      </w:pPr>
      <w:r w:rsidRPr="00F1426F">
        <w:t xml:space="preserve">In het </w:t>
      </w:r>
      <w:r>
        <w:t>OW-</w:t>
      </w:r>
      <w:r w:rsidRPr="00F1426F">
        <w:t>Locatie-object wordt de tekstuele aanduiding opgenomen in de vorm van de noemer.</w:t>
      </w:r>
    </w:p>
    <w:p w14:paraId="7BC5397C" w14:textId="68AF4BAB" w:rsidR="00FA76F2" w:rsidRPr="00F1426F" w:rsidRDefault="00D9742C" w:rsidP="00C00794">
      <w:pPr>
        <w:pStyle w:val="Opsommingtekens1"/>
      </w:pPr>
      <w:r w:rsidRPr="00F1426F">
        <w:t xml:space="preserve">In de bijlage Informatieobjecten wordt de tekstuele aanduiding </w:t>
      </w:r>
      <w:r>
        <w:t xml:space="preserve">oftewel de naam </w:t>
      </w:r>
      <w:r w:rsidRPr="00F1426F">
        <w:t xml:space="preserve">van </w:t>
      </w:r>
      <w:r w:rsidR="00C40E48">
        <w:t>het GIO</w:t>
      </w:r>
      <w:r w:rsidRPr="00F1426F">
        <w:t xml:space="preserve"> opgenomen op een manier vergelijkbaar met een begrip en zijn definitie: bij wijze van definitie komt achter de tekstuele aanduiding de volledige identificatie van </w:t>
      </w:r>
      <w:r w:rsidR="00C40E48">
        <w:t>het GIO</w:t>
      </w:r>
      <w:r w:rsidRPr="00F1426F">
        <w:t>.</w:t>
      </w:r>
    </w:p>
    <w:p w14:paraId="04368D62" w14:textId="36DA3DE6" w:rsidR="000D1BBD" w:rsidRPr="00F1426F" w:rsidRDefault="00D9742C" w:rsidP="000D1BBD">
      <w:r w:rsidRPr="00F1426F">
        <w:lastRenderedPageBreak/>
        <w:t xml:space="preserve">De constructie met een tekstuele aanduiding in de lopende tekst waarna in de bijlage de aanduiding wordt gekoppeld aan de volledige identificatie van </w:t>
      </w:r>
      <w:r w:rsidR="00C40E48">
        <w:t>het GIO</w:t>
      </w:r>
      <w:r w:rsidRPr="00F1426F">
        <w:t xml:space="preserve"> zorgt ervoor dat de lopende tekst goed leesbaar blijft, maar dat tevens de unieke identificatie van </w:t>
      </w:r>
      <w:r w:rsidR="00C40E48">
        <w:t>het GIO</w:t>
      </w:r>
      <w:r w:rsidRPr="00F1426F">
        <w:t xml:space="preserve">, waarmee de inhoud van </w:t>
      </w:r>
      <w:r w:rsidR="00C40E48">
        <w:t>het GIO</w:t>
      </w:r>
      <w:r w:rsidRPr="00F1426F">
        <w:t xml:space="preserve"> altijd te vinden is, leesbaar in het besluit en de regeling te vinden is.</w:t>
      </w:r>
    </w:p>
    <w:p w14:paraId="583B3EEF" w14:textId="77777777" w:rsidR="00FA76F2" w:rsidRPr="00F1426F" w:rsidRDefault="003D7F5B" w:rsidP="00FA76F2"/>
    <w:p w14:paraId="7C6AA3A1" w14:textId="50425951" w:rsidR="00FA76F2" w:rsidRPr="00F1426F" w:rsidRDefault="00D9742C" w:rsidP="00FA76F2">
      <w:r w:rsidRPr="000B31CB">
        <w:rPr>
          <w:rStyle w:val="Verwijzing"/>
        </w:rPr>
        <w:fldChar w:fldCharType="begin"/>
      </w:r>
      <w:r w:rsidRPr="000B31CB">
        <w:rPr>
          <w:rStyle w:val="Verwijzing"/>
        </w:rPr>
        <w:instrText xml:space="preserve"> REF _Ref_4552725304a039aaf2ff4eda6a046b93_2 \n \h  \* MERGEFORMAT </w:instrText>
      </w:r>
      <w:r w:rsidRPr="000B31CB">
        <w:rPr>
          <w:rStyle w:val="Verwijzing"/>
        </w:rPr>
      </w:r>
      <w:r w:rsidRPr="000B31CB">
        <w:rPr>
          <w:rStyle w:val="Verwijzing"/>
        </w:rPr>
        <w:fldChar w:fldCharType="separate"/>
      </w:r>
      <w:r w:rsidR="00816BCB">
        <w:rPr>
          <w:rStyle w:val="Verwijzing"/>
        </w:rPr>
        <w:t>Figuur 13</w:t>
      </w:r>
      <w:r w:rsidRPr="000B31CB">
        <w:rPr>
          <w:rStyle w:val="Verwijzing"/>
        </w:rPr>
        <w:fldChar w:fldCharType="end"/>
      </w:r>
      <w:r w:rsidRPr="00B26823">
        <w:t xml:space="preserve"> laat een voorbeeld van deze verwijzing zien in een Juridische regel; </w:t>
      </w:r>
      <w:r w:rsidRPr="000B31CB">
        <w:rPr>
          <w:rStyle w:val="Verwijzing"/>
        </w:rPr>
        <w:fldChar w:fldCharType="begin"/>
      </w:r>
      <w:r w:rsidRPr="000B31CB">
        <w:rPr>
          <w:rStyle w:val="Verwijzing"/>
        </w:rPr>
        <w:instrText xml:space="preserve"> REF _Ref_4552725304a039aaf2ff4eda6a046b93_3 \n \h  \* MERGEFORMAT </w:instrText>
      </w:r>
      <w:r w:rsidRPr="000B31CB">
        <w:rPr>
          <w:rStyle w:val="Verwijzing"/>
        </w:rPr>
      </w:r>
      <w:r w:rsidRPr="000B31CB">
        <w:rPr>
          <w:rStyle w:val="Verwijzing"/>
        </w:rPr>
        <w:fldChar w:fldCharType="separate"/>
      </w:r>
      <w:r w:rsidR="00816BCB">
        <w:rPr>
          <w:rStyle w:val="Verwijzing"/>
        </w:rPr>
        <w:t>Figuur 14</w:t>
      </w:r>
      <w:r w:rsidRPr="000B31CB">
        <w:rPr>
          <w:rStyle w:val="Verwijzing"/>
        </w:rPr>
        <w:fldChar w:fldCharType="end"/>
      </w:r>
      <w:r w:rsidRPr="00B26823">
        <w:t xml:space="preserve"> laat een voorbeeld zien van deze verwijzing in een Tekstdeel:</w:t>
      </w:r>
    </w:p>
    <w:p w14:paraId="22146062" w14:textId="60CE1483" w:rsidR="00FA76F2" w:rsidRPr="00B26823" w:rsidRDefault="00D9742C" w:rsidP="00C00794">
      <w:pPr>
        <w:pStyle w:val="Figuur"/>
      </w:pPr>
      <w:r w:rsidRPr="00F1426F">
        <w:t xml:space="preserve"> </w:t>
      </w:r>
      <w:r w:rsidRPr="00B26823">
        <w:rPr>
          <w:noProof/>
        </w:rPr>
        <w:drawing>
          <wp:inline distT="0" distB="0" distL="0" distR="0" wp14:anchorId="0A728CA6" wp14:editId="2099B0DC">
            <wp:extent cx="5401310" cy="2438400"/>
            <wp:effectExtent l="0" t="0" r="8890" b="0"/>
            <wp:docPr id="382529488"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33">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0E8CC7C8" w:rsidR="00FA76F2" w:rsidRPr="00F1426F" w:rsidRDefault="00D9742C" w:rsidP="00C00794">
      <w:pPr>
        <w:pStyle w:val="Figuurbijschrift"/>
      </w:pPr>
      <w:bookmarkStart w:id="126" w:name="_Ref_4552725304a039aaf2ff4eda6a046b93_2"/>
      <w:r w:rsidRPr="00F1426F">
        <w:t>Tekstuele aanduiding en informatieobject in omgevingsdocument met Artikelstructuur</w:t>
      </w:r>
      <w:bookmarkEnd w:id="126"/>
    </w:p>
    <w:p w14:paraId="4C2BBD70" w14:textId="0640DCAE" w:rsidR="00030D6F" w:rsidRPr="007B60F8" w:rsidRDefault="00D9742C" w:rsidP="00C00794">
      <w:pPr>
        <w:pStyle w:val="Figuur"/>
      </w:pPr>
      <w:r w:rsidRPr="00B26823">
        <w:rPr>
          <w:noProof/>
        </w:rPr>
        <w:drawing>
          <wp:inline distT="0" distB="0" distL="0" distR="0" wp14:anchorId="7D807A7A" wp14:editId="01A71F77">
            <wp:extent cx="5403850" cy="3030731"/>
            <wp:effectExtent l="0" t="0" r="6350" b="0"/>
            <wp:docPr id="160050188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34">
                      <a:extLst>
                        <a:ext uri="{28A0092B-C50C-407E-A947-70E740481C1C}">
                          <a14:useLocalDpi xmlns:a14="http://schemas.microsoft.com/office/drawing/2010/main" val="0"/>
                        </a:ext>
                      </a:extLst>
                    </a:blip>
                    <a:stretch>
                      <a:fillRect/>
                    </a:stretch>
                  </pic:blipFill>
                  <pic:spPr>
                    <a:xfrm>
                      <a:off x="0" y="0"/>
                      <a:ext cx="5418432" cy="3038909"/>
                    </a:xfrm>
                    <a:prstGeom prst="rect">
                      <a:avLst/>
                    </a:prstGeom>
                  </pic:spPr>
                </pic:pic>
              </a:graphicData>
            </a:graphic>
          </wp:inline>
        </w:drawing>
      </w:r>
    </w:p>
    <w:p w14:paraId="64D2FB78" w14:textId="450F4C47" w:rsidR="00FA76F2" w:rsidRPr="00F1426F" w:rsidRDefault="00D9742C" w:rsidP="00C00794">
      <w:pPr>
        <w:pStyle w:val="Figuurbijschrift"/>
      </w:pPr>
      <w:bookmarkStart w:id="127" w:name="_Ref_4552725304a039aaf2ff4eda6a046b93_3"/>
      <w:r w:rsidRPr="00F1426F">
        <w:t>Tekstuele aanduiding</w:t>
      </w:r>
      <w:r w:rsidRPr="00F1426F" w:rsidDel="003E34AE">
        <w:t xml:space="preserve"> </w:t>
      </w:r>
      <w:r w:rsidRPr="00F1426F">
        <w:t>en informatieobject in omgevingsdocument met Vrijetekststructuur</w:t>
      </w:r>
      <w:bookmarkEnd w:id="127"/>
    </w:p>
    <w:p w14:paraId="3E4EC0AE" w14:textId="34258CD5" w:rsidR="00FA76F2" w:rsidRPr="00F1426F" w:rsidRDefault="00D9742C" w:rsidP="00FA76F2">
      <w:r>
        <w:lastRenderedPageBreak/>
        <w:t>Het is mogelijk om e</w:t>
      </w:r>
      <w:r w:rsidRPr="00F1426F">
        <w:t xml:space="preserve">en </w:t>
      </w:r>
      <w:r>
        <w:t>GIO</w:t>
      </w:r>
      <w:r w:rsidRPr="00F1426F">
        <w:t xml:space="preserve"> </w:t>
      </w:r>
      <w:r>
        <w:t>in</w:t>
      </w:r>
      <w:r w:rsidRPr="00F1426F">
        <w:t xml:space="preserve"> meerdere </w:t>
      </w:r>
      <w:r>
        <w:t>omgevingsdocumenten</w:t>
      </w:r>
      <w:r w:rsidRPr="00F1426F">
        <w:t xml:space="preserve"> </w:t>
      </w:r>
      <w:r>
        <w:t>te gebruiken</w:t>
      </w:r>
      <w:r w:rsidRPr="00F1426F">
        <w:t xml:space="preserve">. In het </w:t>
      </w:r>
      <w:r>
        <w:t>omgevingsdocument</w:t>
      </w:r>
      <w:r w:rsidRPr="00F1426F">
        <w:t xml:space="preserve"> wordt immers verwezen naar (de identificatie van) </w:t>
      </w:r>
      <w:r w:rsidR="00C40E48">
        <w:t>het GIO</w:t>
      </w:r>
      <w:r w:rsidRPr="00F1426F">
        <w:t xml:space="preserve">. Dat maakt het ook mogelijk om te verwijzen naar een </w:t>
      </w:r>
      <w:r>
        <w:t>GIO</w:t>
      </w:r>
      <w:r w:rsidRPr="00F1426F">
        <w:t xml:space="preserve"> van het eigen bevoegd gezag dat voor een ander </w:t>
      </w:r>
      <w:r>
        <w:t>omgevingsdocument</w:t>
      </w:r>
      <w:r w:rsidRPr="00F1426F">
        <w:t xml:space="preserve"> is gecreëerd of naar een </w:t>
      </w:r>
      <w:r>
        <w:t>GIO</w:t>
      </w:r>
      <w:r w:rsidRPr="00F1426F">
        <w:t xml:space="preserve"> </w:t>
      </w:r>
      <w:r>
        <w:t xml:space="preserve">behorend bij een omgevingsdocument </w:t>
      </w:r>
      <w:r w:rsidRPr="00F1426F">
        <w:t xml:space="preserve">van een ander bevoegd gezag. </w:t>
      </w:r>
      <w:r>
        <w:t>Een eerste v</w:t>
      </w:r>
      <w:r w:rsidRPr="00F1426F">
        <w:t xml:space="preserve">oorwaarde is uiteraard dat </w:t>
      </w:r>
      <w:r w:rsidR="00C40E48">
        <w:t>het GIO</w:t>
      </w:r>
      <w:r w:rsidRPr="00F1426F">
        <w:t xml:space="preserve"> voldoet aan de in STOP vastgelegde eisen aan een </w:t>
      </w:r>
      <w:r>
        <w:t>GIO</w:t>
      </w:r>
      <w:r w:rsidRPr="00F1426F">
        <w:t>.</w:t>
      </w:r>
    </w:p>
    <w:p w14:paraId="3BEB1CD0" w14:textId="1F9888A5" w:rsidR="007A1F1D" w:rsidRPr="00F1426F" w:rsidRDefault="00D9742C" w:rsidP="00FA76F2">
      <w:r>
        <w:t>Er zitten juridische gevolgen en dus ook juridische risico’s aan het verwijzen naar een GIO</w:t>
      </w:r>
      <w:r w:rsidRPr="00233519">
        <w:t xml:space="preserve"> </w:t>
      </w:r>
      <w:r>
        <w:t xml:space="preserve">in een ander omgevingsdocument. Wanneer </w:t>
      </w:r>
      <w:r w:rsidR="00C40E48">
        <w:t>het GIO</w:t>
      </w:r>
      <w:r w:rsidRPr="00F50141">
        <w:t xml:space="preserve"> </w:t>
      </w:r>
      <w:r>
        <w:t>in het andere omgevingsdocument wordt gewijzigd, wijzigt ook het werkingsgebied van de regel of de beleidstekst in het omgevingsdocument dat ernaar verwijst. Dat gebeurt dan zonder dat het betreffende bevoegd gezag een besluit heeft genomen over de wijziging in het verwijzende omgevingsdocument. Daarnaast zijn er veel andere onzekerheden over het verwijzen naar GIO’s die horen bij een ander omgevingsdocument: hoe houd je wijzigingen in de gaten, wat betekent dit voor de ‘informatiehuishouding’ binnen het eigen bevoegd gezag? Daarom wordt geadviseerd om vooralsnog geen gebruik te maken van deze verwijsmogelijkheid. In plaats van te verwijzen naar een GIO in een ander omgevingsdocument kan de betreffende geometrie worden overgenomen in een eigen GIO.</w:t>
      </w:r>
    </w:p>
    <w:p w14:paraId="10DE476A" w14:textId="15769F30" w:rsidR="00FA76F2" w:rsidRPr="00F1426F" w:rsidRDefault="00D9742C" w:rsidP="003615DB">
      <w:pPr>
        <w:pStyle w:val="Kop4"/>
      </w:pPr>
      <w:bookmarkStart w:id="128" w:name="_Toc75500188"/>
      <w:r w:rsidRPr="00F1426F">
        <w:t>Annotatie</w:t>
      </w:r>
      <w:bookmarkEnd w:id="128"/>
    </w:p>
    <w:p w14:paraId="3A66567F" w14:textId="558571F2" w:rsidR="00FA76F2" w:rsidRPr="00F1426F" w:rsidRDefault="00D9742C" w:rsidP="00FA76F2">
      <w:r w:rsidRPr="00F1426F">
        <w:t xml:space="preserve">De STOP/TPOD-standaarden maken het voor bevoegde gezagen mogelijk om zich te beperken tot het verbinden van Juridische regels of Tekstdelen met Locaties. Een computer weet dan dat beide bij elkaar horen maar kan geen verdere betekenis aan die relatie geven en kan de Locaties ook niet op een voor de mens </w:t>
      </w:r>
      <w:r w:rsidRPr="004E19EA">
        <w:t>herkenba</w:t>
      </w:r>
      <w:r>
        <w:t>re</w:t>
      </w:r>
      <w:r w:rsidRPr="00F1426F">
        <w:t xml:space="preserve"> manier op een kaart weergeven.</w:t>
      </w:r>
    </w:p>
    <w:p w14:paraId="1777A1B0" w14:textId="235A502B" w:rsidR="00FA76F2" w:rsidRPr="00F1426F" w:rsidRDefault="00D9742C" w:rsidP="00FA76F2">
      <w:r w:rsidRPr="00F1426F">
        <w:t xml:space="preserve">Dat kan wel met het in paragraaf </w:t>
      </w:r>
      <w:r w:rsidRPr="000B31CB">
        <w:rPr>
          <w:rStyle w:val="Verwijzing"/>
        </w:rPr>
        <w:fldChar w:fldCharType="begin"/>
      </w:r>
      <w:r w:rsidRPr="000B31CB">
        <w:rPr>
          <w:rStyle w:val="Verwijzing"/>
        </w:rPr>
        <w:instrText xml:space="preserve"> REF _Ref_2a77747c0b68af00bb6f486636e61308_1 \n \h  \* MERGEFORMAT </w:instrText>
      </w:r>
      <w:r w:rsidRPr="000B31CB">
        <w:rPr>
          <w:rStyle w:val="Verwijzing"/>
        </w:rPr>
      </w:r>
      <w:r w:rsidRPr="000B31CB">
        <w:rPr>
          <w:rStyle w:val="Verwijzing"/>
        </w:rPr>
        <w:fldChar w:fldCharType="separate"/>
      </w:r>
      <w:r w:rsidR="00816BCB">
        <w:rPr>
          <w:rStyle w:val="Verwijzing"/>
        </w:rPr>
        <w:t>3.4</w:t>
      </w:r>
      <w:r w:rsidRPr="000B31CB">
        <w:rPr>
          <w:rStyle w:val="Verwijzing"/>
        </w:rPr>
        <w:fldChar w:fldCharType="end"/>
      </w:r>
      <w:r w:rsidRPr="00B26823">
        <w:t xml:space="preserve"> al kort beschreven mechanisme annoteren: het toevoegen van gegevens aan </w:t>
      </w:r>
      <w:r>
        <w:t>R</w:t>
      </w:r>
      <w:r w:rsidRPr="00F1426F">
        <w:t xml:space="preserve">egelingen of onderdelen daarvan die de </w:t>
      </w:r>
      <w:r>
        <w:t>R</w:t>
      </w:r>
      <w:r w:rsidRPr="00F1426F">
        <w:t xml:space="preserve">egelingen machineleesbaar maken. Annoteren zorgt ervoor dat de </w:t>
      </w:r>
      <w:r>
        <w:t>R</w:t>
      </w:r>
      <w:r w:rsidRPr="00F1426F">
        <w:t xml:space="preserve">egeling gestructureerd bevraagbaar is en dat Locaties en andere gegevens op een kaart weergegeven worden. Het annoteren kan ook helpen bij het verbinden van toepasbare regels, oftewel vragenbomen, aan regels en Locaties. In </w:t>
      </w:r>
      <w:r>
        <w:t xml:space="preserve">paragraaf </w:t>
      </w:r>
      <w:r w:rsidRPr="000B31CB">
        <w:rPr>
          <w:rStyle w:val="Verwijzing"/>
        </w:rPr>
        <w:fldChar w:fldCharType="begin"/>
      </w:r>
      <w:r w:rsidRPr="000B31CB">
        <w:rPr>
          <w:rStyle w:val="Verwijzing"/>
        </w:rPr>
        <w:instrText xml:space="preserve"> REF _Ref_e25eb2d38c8206df62dff5defc49ca5b_2 \r \h </w:instrText>
      </w:r>
      <w:r w:rsidRPr="000B31CB">
        <w:rPr>
          <w:rStyle w:val="Verwijzing"/>
        </w:rPr>
      </w:r>
      <w:r w:rsidRPr="000B31CB">
        <w:rPr>
          <w:rStyle w:val="Verwijzing"/>
        </w:rPr>
        <w:fldChar w:fldCharType="separate"/>
      </w:r>
      <w:r w:rsidR="00816BCB">
        <w:rPr>
          <w:rStyle w:val="Verwijzing"/>
        </w:rPr>
        <w:t>6.2</w:t>
      </w:r>
      <w:r w:rsidRPr="000B31CB">
        <w:rPr>
          <w:rStyle w:val="Verwijzing"/>
        </w:rPr>
        <w:fldChar w:fldCharType="end"/>
      </w:r>
      <w:r>
        <w:t xml:space="preserve"> </w:t>
      </w:r>
      <w:r w:rsidRPr="00F1426F">
        <w:t xml:space="preserve">wordt </w:t>
      </w:r>
      <w:r>
        <w:t xml:space="preserve">de bedoeling van </w:t>
      </w:r>
      <w:r w:rsidRPr="00F1426F">
        <w:t xml:space="preserve">het annoteren van omgevingsdocumenten met </w:t>
      </w:r>
      <w:r>
        <w:t>OW-object</w:t>
      </w:r>
      <w:r w:rsidRPr="00F1426F">
        <w:t xml:space="preserve">en toegelicht. </w:t>
      </w:r>
      <w:r>
        <w:t xml:space="preserve">In hoofdstuk </w:t>
      </w:r>
      <w:r w:rsidRPr="000B31CB">
        <w:rPr>
          <w:rStyle w:val="Verwijzing"/>
        </w:rPr>
        <w:fldChar w:fldCharType="begin"/>
      </w:r>
      <w:r w:rsidRPr="000B31CB">
        <w:rPr>
          <w:rStyle w:val="Verwijzing"/>
        </w:rPr>
        <w:instrText xml:space="preserve"> REF _Ref_e25eb2d38c8206df62dff5defc49ca5b_3 \r \h </w:instrText>
      </w:r>
      <w:r w:rsidRPr="000B31CB">
        <w:rPr>
          <w:rStyle w:val="Verwijzing"/>
        </w:rPr>
      </w:r>
      <w:r w:rsidRPr="000B31CB">
        <w:rPr>
          <w:rStyle w:val="Verwijzing"/>
        </w:rPr>
        <w:fldChar w:fldCharType="separate"/>
      </w:r>
      <w:r w:rsidR="00816BCB">
        <w:rPr>
          <w:rStyle w:val="Verwijzing"/>
        </w:rPr>
        <w:t>7</w:t>
      </w:r>
      <w:r w:rsidRPr="000B31CB">
        <w:rPr>
          <w:rStyle w:val="Verwijzing"/>
        </w:rPr>
        <w:fldChar w:fldCharType="end"/>
      </w:r>
      <w:r>
        <w:t xml:space="preserve"> worden de OW-objecten in detail gespecificeerd en toegelicht.</w:t>
      </w:r>
    </w:p>
    <w:p w14:paraId="47DF9279" w14:textId="015EB6E3" w:rsidR="00030D6F" w:rsidRPr="00F1426F" w:rsidRDefault="00D9742C" w:rsidP="00AF01F7">
      <w:pPr>
        <w:pStyle w:val="Kop3"/>
      </w:pPr>
      <w:bookmarkStart w:id="129" w:name="_Ref_e25eb2d38c8206df62dff5defc49ca5b_1"/>
      <w:bookmarkStart w:id="130" w:name="_Ref_e25eb2d38c8206df62dff5defc49ca5b_2"/>
      <w:bookmarkStart w:id="131" w:name="_Toc75500189"/>
      <w:r>
        <w:t>D</w:t>
      </w:r>
      <w:r w:rsidRPr="00F1426F">
        <w:t xml:space="preserve">e bedoeling van het annoteren met </w:t>
      </w:r>
      <w:r>
        <w:t>OW-object</w:t>
      </w:r>
      <w:r w:rsidRPr="00F1426F">
        <w:t>en</w:t>
      </w:r>
      <w:bookmarkEnd w:id="129"/>
      <w:bookmarkEnd w:id="130"/>
      <w:bookmarkEnd w:id="131"/>
    </w:p>
    <w:p w14:paraId="5028FA5F" w14:textId="299AD45E" w:rsidR="00030D6F" w:rsidRDefault="00D9742C" w:rsidP="00AF01F7">
      <w:r w:rsidRPr="00F1426F">
        <w:t xml:space="preserve">Zoals hiervoor al is beschreven maakt IMOW het mogelijk om vast te leggen op welke Locatie een bepaalde tekst geldig is en om daar nadere gegevens aan toe te voegen. Het doel daarvan is om die Locaties </w:t>
      </w:r>
      <w:r w:rsidRPr="00A94389">
        <w:t>herkenbaar</w:t>
      </w:r>
      <w:r w:rsidRPr="00A94389" w:rsidDel="00A94389">
        <w:t xml:space="preserve"> </w:t>
      </w:r>
      <w:r w:rsidRPr="00F1426F">
        <w:t>op een kaart weer te geven en om de informatie in het omgevingsdocument raadpleegbaar te maken</w:t>
      </w:r>
      <w:r>
        <w:t>: met behulp van die informatie kunnen bepaalde onderdelen geselecteerd worden</w:t>
      </w:r>
      <w:r w:rsidRPr="00F1426F">
        <w:t xml:space="preserve">. </w:t>
      </w:r>
      <w:r>
        <w:t>Een voorbeeld daarvan is het annoteren met de activiteit zwemmen. Door in een zoekscherm de activiteit zwemmen te selecteren, worden in DSO-LV alle artikelen getoond waarin Juridische regels zijn geannoteerd met die activiteit. Ook worden in het bijbehorende kaartbeeld alle Locaties getoond die bij die artikelen en die Activiteit-annotatie horen.</w:t>
      </w:r>
    </w:p>
    <w:p w14:paraId="2ED78978" w14:textId="4F19FB15" w:rsidR="00AF01F7" w:rsidRPr="00F1426F" w:rsidRDefault="00D9742C" w:rsidP="00AF01F7">
      <w:r w:rsidRPr="00F1426F">
        <w:t>De bedoeling van het annoteren met IMOW is dat de Locaties en de nadere gegevens een letterlijke vertaling of vastlegging van de regels respectievelijk de beleidstekst zijn. IMOW is niet bedoeld voor interpretaties, nadere afleidingen of het toevoegen van niet door regels of beleidsteksten vastgelegde gebieden. Ook is IMOW niet bedoeld voor a contrario-</w:t>
      </w:r>
      <w:r w:rsidRPr="00F1426F">
        <w:lastRenderedPageBreak/>
        <w:t>redeneringen, bijvoorbeeld dat het gebruik van een annotatie op de ene plek een betekenis geeft aan het ontbreken van die annotatie (of juist zijn tegenhanger) op een andere plek.</w:t>
      </w:r>
    </w:p>
    <w:p w14:paraId="1DC19710" w14:textId="77777777" w:rsidR="00AF01F7" w:rsidRPr="00F1426F" w:rsidRDefault="00D9742C" w:rsidP="00AF01F7">
      <w:r w:rsidRPr="00F1426F">
        <w:t>Dit wordt toegelicht aan de hand van twee voorbeelden, het eerste voor een omgevingsdocument met Artikelstructuur en het tweede voor een omgevingsdocument met Vrijetekststructuur. De afbeeldingen in de voorbeelden zijn bedoeld om het principe uit te leggen, niet om de werking van een specifiek instrument te tonen. De weergave is willekeurig gekozen, het Presentatiemodel is niet toegepast.</w:t>
      </w:r>
    </w:p>
    <w:p w14:paraId="26CD0BD1" w14:textId="77777777" w:rsidR="00AF01F7" w:rsidRPr="00B26823" w:rsidRDefault="00D9742C" w:rsidP="00AF01F7">
      <w:pPr>
        <w:pStyle w:val="Figuur"/>
      </w:pPr>
      <w:r w:rsidRPr="00B26823">
        <w:rPr>
          <w:noProof/>
        </w:rPr>
        <w:drawing>
          <wp:inline distT="0" distB="0" distL="0" distR="0" wp14:anchorId="5638B3F8" wp14:editId="585D2768">
            <wp:extent cx="5228900" cy="2921000"/>
            <wp:effectExtent l="0" t="0" r="0" b="0"/>
            <wp:docPr id="141557687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35">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234B23F3" w14:textId="77777777" w:rsidR="00AF01F7" w:rsidRPr="00F1426F" w:rsidRDefault="00D9742C" w:rsidP="00AF01F7">
      <w:pPr>
        <w:pStyle w:val="Figuurbijschrift"/>
      </w:pPr>
      <w:r w:rsidRPr="00F1426F">
        <w:t>Voorbeeld bedoeling van IMOW, activiteit in omgevingsplan</w:t>
      </w:r>
    </w:p>
    <w:p w14:paraId="4249886C" w14:textId="33D1F2F1" w:rsidR="00030D6F" w:rsidRPr="00F1426F" w:rsidRDefault="00D9742C" w:rsidP="00AF01F7">
      <w:r w:rsidRPr="00F1426F">
        <w:t xml:space="preserve">Bovenstaande afbeelding toont het grondgebied van een gemeente en drie Locaties die horen bij de Juridische regel van artikel 2.10. Ter plaatse van deze Locaties is het -kort gezegd- toegestaan om zonder vergunning of melding een kinderopvanginstelling te exploiteren. De </w:t>
      </w:r>
      <w:r>
        <w:t>OW-object</w:t>
      </w:r>
      <w:r w:rsidRPr="00F1426F">
        <w:t>en zijn niet bedoeld om vervolgens af te leiden dat in de rest van het grondgebied van deze gemeente het exploiteren van een kinderopvanginstelling verboden is, of dat daar voor die activiteit een vergunningplicht of meldingsplicht geldt. Dat is alleen zo wanneer het bevoegd gezag dat expliciet heeft bepaald, bijvoorbeeld door een Locatie voor de rest van het grondgebied op te nemen en daaraan een Juridische regel met een verbod, vergunningplicht of meldingsplicht te koppelen, met de bijbehorende annotatie.</w:t>
      </w:r>
    </w:p>
    <w:p w14:paraId="13A030B8" w14:textId="1A037EF0" w:rsidR="00AF01F7" w:rsidRPr="00B26823" w:rsidRDefault="00D9742C" w:rsidP="00AF01F7">
      <w:pPr>
        <w:pStyle w:val="Figuur"/>
      </w:pPr>
      <w:r w:rsidRPr="00B26823">
        <w:rPr>
          <w:noProof/>
        </w:rPr>
        <w:lastRenderedPageBreak/>
        <w:drawing>
          <wp:inline distT="0" distB="0" distL="0" distR="0" wp14:anchorId="08BD935B" wp14:editId="6BCAC3FA">
            <wp:extent cx="5214430" cy="2889250"/>
            <wp:effectExtent l="0" t="0" r="5715" b="6350"/>
            <wp:docPr id="1326259715"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36">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0379AEFB" w14:textId="77777777" w:rsidR="00AF01F7" w:rsidRPr="00F1426F" w:rsidRDefault="00D9742C" w:rsidP="00AF01F7">
      <w:pPr>
        <w:pStyle w:val="Figuurbijschrift"/>
      </w:pPr>
      <w:r w:rsidRPr="00F1426F">
        <w:t>Voorbeeld bedoeling van IMOW, omgevingsvisie</w:t>
      </w:r>
    </w:p>
    <w:p w14:paraId="7DBDE778" w14:textId="1861CFE6" w:rsidR="00030D6F" w:rsidRPr="00F1426F" w:rsidRDefault="00D9742C" w:rsidP="00AF01F7">
      <w:r w:rsidRPr="00F1426F">
        <w:t xml:space="preserve">Bovenstaande afbeelding toont het grondgebied van een provincie en drie Locaties die horen bij een hoofdstuk in de omgevingsvisie over kantoorontwikkelingslocaties. In haar omgevingsvisie legt de provincie vast dat zij de haar ter beschikking staande middelen wil inzetten om deze Locaties te ontwikkelen tot kantoorlocaties. De </w:t>
      </w:r>
      <w:r>
        <w:t>OW-object</w:t>
      </w:r>
      <w:r w:rsidRPr="00F1426F">
        <w:t>en zijn niet bedoeld om vervolgens af te leiden dat er in de rest van het grondgebied van deze provincie geen kantoren aanwezig zijn of geen nieuwe kantoren kunnen komen. Dat is alleen zo wanneer het bevoegd gezag dat expliciet heeft bepaald, bijvoorbeeld door een Locatie voor de rest van het grondgebied op te nemen en daarvoor als beleidsvoornemen te formuleren dat bestaande leegstaande kantoorruimte wordt omgevormd tot woonruimte en dat geen nieuwe kantoorgebouwen worden toegestaan.</w:t>
      </w:r>
    </w:p>
    <w:p w14:paraId="3B7866CB" w14:textId="7965F149" w:rsidR="00B3415E" w:rsidRDefault="00D9742C" w:rsidP="00B3415E">
      <w:pPr>
        <w:pStyle w:val="Kop2"/>
      </w:pPr>
      <w:bookmarkStart w:id="132" w:name="_Ref_e25eb2d38c8206df62dff5defc49ca5b_3"/>
      <w:bookmarkStart w:id="133" w:name="_Toc75500190"/>
      <w:r>
        <w:lastRenderedPageBreak/>
        <w:t>Annoteren met OW-objecten: productmodel, objecten en attributen</w:t>
      </w:r>
      <w:bookmarkEnd w:id="132"/>
      <w:bookmarkEnd w:id="133"/>
    </w:p>
    <w:p w14:paraId="4BF8AC4F" w14:textId="434DF041" w:rsidR="00A45ADB" w:rsidRDefault="00D9742C" w:rsidP="00C13720">
      <w:r>
        <w:t xml:space="preserve">Dit hoofdstuk beschrijft </w:t>
      </w:r>
      <w:r w:rsidRPr="000A4B5B">
        <w:t xml:space="preserve">de toepassing van </w:t>
      </w:r>
      <w:r w:rsidRPr="0075603F">
        <w:t xml:space="preserve">het annoteren met </w:t>
      </w:r>
      <w:r>
        <w:t>OW-objecten</w:t>
      </w:r>
      <w:r w:rsidRPr="000A4B5B">
        <w:t xml:space="preserve"> </w:t>
      </w:r>
      <w:r>
        <w:t>op</w:t>
      </w:r>
      <w:r w:rsidRPr="000A4B5B">
        <w:t xml:space="preserve"> </w:t>
      </w:r>
      <w:r w:rsidRPr="007B60F8">
        <w:fldChar w:fldCharType="begin"/>
      </w:r>
      <w:r w:rsidRPr="000A4B5B">
        <w:instrText>DOCVARIABLE ID01+</w:instrText>
      </w:r>
      <w:r w:rsidRPr="007B60F8">
        <w:fldChar w:fldCharType="separate"/>
      </w:r>
      <w:r w:rsidR="000B31CB">
        <w:t>het projectbesluit</w:t>
      </w:r>
      <w:r w:rsidRPr="007B60F8">
        <w:fldChar w:fldCharType="end"/>
      </w:r>
      <w:r w:rsidRPr="00B26823">
        <w:t>.</w:t>
      </w:r>
      <w:r>
        <w:t xml:space="preserve"> De objecten, de bijbehorende attributen en waardelijsten worden gedetailleerd toegelicht. </w:t>
      </w:r>
      <w:r w:rsidRPr="000E40D3">
        <w:t xml:space="preserve">Paragraaf </w:t>
      </w:r>
      <w:r w:rsidRPr="000B31CB">
        <w:rPr>
          <w:rStyle w:val="Verwijzing"/>
        </w:rPr>
        <w:fldChar w:fldCharType="begin"/>
      </w:r>
      <w:r w:rsidRPr="000B31CB">
        <w:rPr>
          <w:rStyle w:val="Verwijzing"/>
        </w:rPr>
        <w:instrText xml:space="preserve"> REF _Ref_c59af45151f8885c9d6c62670eff47fe_1 \r \h </w:instrText>
      </w:r>
      <w:r w:rsidRPr="000B31CB">
        <w:rPr>
          <w:rStyle w:val="Verwijzing"/>
        </w:rPr>
      </w:r>
      <w:r w:rsidRPr="000B31CB">
        <w:rPr>
          <w:rStyle w:val="Verwijzing"/>
        </w:rPr>
        <w:fldChar w:fldCharType="separate"/>
      </w:r>
      <w:r w:rsidR="00816BCB">
        <w:rPr>
          <w:rStyle w:val="Verwijzing"/>
        </w:rPr>
        <w:t>7.1</w:t>
      </w:r>
      <w:r w:rsidRPr="000B31CB">
        <w:rPr>
          <w:rStyle w:val="Verwijzing"/>
        </w:rPr>
        <w:fldChar w:fldCharType="end"/>
      </w:r>
      <w:r w:rsidRPr="00B26823">
        <w:t xml:space="preserve"> </w:t>
      </w:r>
      <w:r w:rsidRPr="007B60F8">
        <w:t xml:space="preserve">bevat </w:t>
      </w:r>
      <w:r w:rsidRPr="000E40D3">
        <w:t xml:space="preserve">het </w:t>
      </w:r>
      <w:r>
        <w:t xml:space="preserve">productmodel </w:t>
      </w:r>
      <w:r w:rsidRPr="000E40D3">
        <w:t xml:space="preserve">voor </w:t>
      </w:r>
      <w:r w:rsidRPr="007B60F8">
        <w:fldChar w:fldCharType="begin"/>
      </w:r>
      <w:r w:rsidRPr="000A4B5B">
        <w:instrText>DOCVARIABLE ID01+</w:instrText>
      </w:r>
      <w:r w:rsidRPr="007B60F8">
        <w:fldChar w:fldCharType="separate"/>
      </w:r>
      <w:r w:rsidR="000B31CB">
        <w:t>het projectbesluit</w:t>
      </w:r>
      <w:r w:rsidRPr="007B60F8">
        <w:fldChar w:fldCharType="end"/>
      </w:r>
      <w:r w:rsidRPr="00B26823">
        <w:t xml:space="preserve"> </w:t>
      </w:r>
      <w:r>
        <w:t xml:space="preserve">in de vorm van een </w:t>
      </w:r>
      <w:r w:rsidRPr="005F0FA6">
        <w:t>IMOW-UML-klassediagram</w:t>
      </w:r>
      <w:r>
        <w:t>,</w:t>
      </w:r>
      <w:r w:rsidRPr="005F0FA6">
        <w:t xml:space="preserve"> </w:t>
      </w:r>
      <w:r w:rsidRPr="00B26823">
        <w:t>met een korte toelichting op het diagram</w:t>
      </w:r>
      <w:r w:rsidRPr="007B60F8">
        <w:t xml:space="preserve">. </w:t>
      </w:r>
      <w:r>
        <w:t xml:space="preserve">In de paragrafen </w:t>
      </w:r>
      <w:r w:rsidR="00DD3564" w:rsidRPr="000B31CB">
        <w:rPr>
          <w:rStyle w:val="Verwijzing"/>
        </w:rPr>
        <w:fldChar w:fldCharType="begin"/>
      </w:r>
      <w:r w:rsidR="00DD3564" w:rsidRPr="000B31CB">
        <w:rPr>
          <w:rStyle w:val="Verwijzing"/>
        </w:rPr>
        <w:instrText xml:space="preserve"> REF _Ref_3cdd0428cb3ecefa11f06a387a318708_1 \n \h </w:instrText>
      </w:r>
      <w:r w:rsidR="00DD3564" w:rsidRPr="000B31CB">
        <w:rPr>
          <w:rStyle w:val="Verwijzing"/>
        </w:rPr>
      </w:r>
      <w:r w:rsidR="00DD3564" w:rsidRPr="000B31CB">
        <w:rPr>
          <w:rStyle w:val="Verwijzing"/>
        </w:rPr>
        <w:fldChar w:fldCharType="separate"/>
      </w:r>
      <w:r w:rsidR="00816BCB">
        <w:rPr>
          <w:rStyle w:val="Verwijzing"/>
        </w:rPr>
        <w:t>7.2</w:t>
      </w:r>
      <w:r w:rsidR="00DD3564" w:rsidRPr="000B31CB">
        <w:rPr>
          <w:rStyle w:val="Verwijzing"/>
        </w:rPr>
        <w:fldChar w:fldCharType="end"/>
      </w:r>
      <w:r>
        <w:t xml:space="preserve"> tot en met </w:t>
      </w:r>
      <w:r w:rsidR="00DD3564" w:rsidRPr="000B31CB">
        <w:rPr>
          <w:rStyle w:val="Verwijzing"/>
        </w:rPr>
        <w:fldChar w:fldCharType="begin"/>
      </w:r>
      <w:r w:rsidR="00DD3564" w:rsidRPr="000B31CB">
        <w:rPr>
          <w:rStyle w:val="Verwijzing"/>
        </w:rPr>
        <w:instrText xml:space="preserve"> REF _Ref_d45658d907a1c14a5b45bac96779eb93_1 \n \h </w:instrText>
      </w:r>
      <w:r w:rsidR="00DD3564" w:rsidRPr="000B31CB">
        <w:rPr>
          <w:rStyle w:val="Verwijzing"/>
        </w:rPr>
      </w:r>
      <w:r w:rsidR="00DD3564" w:rsidRPr="000B31CB">
        <w:rPr>
          <w:rStyle w:val="Verwijzing"/>
        </w:rPr>
        <w:fldChar w:fldCharType="separate"/>
      </w:r>
      <w:r w:rsidR="00816BCB">
        <w:rPr>
          <w:rStyle w:val="Verwijzing"/>
        </w:rPr>
        <w:t>7.12</w:t>
      </w:r>
      <w:r w:rsidR="00DD3564" w:rsidRPr="000B31CB">
        <w:rPr>
          <w:rStyle w:val="Verwijzing"/>
        </w:rPr>
        <w:fldChar w:fldCharType="end"/>
      </w:r>
      <w:r>
        <w:t xml:space="preserve"> worden</w:t>
      </w:r>
      <w:r w:rsidRPr="000A4B5B">
        <w:t xml:space="preserve"> in detail de </w:t>
      </w:r>
      <w:r>
        <w:t>OW-object</w:t>
      </w:r>
      <w:r w:rsidRPr="000A4B5B">
        <w:t xml:space="preserve">en en hun attributen en de toepassing van die objecten op </w:t>
      </w:r>
      <w:r w:rsidRPr="007B60F8">
        <w:fldChar w:fldCharType="begin"/>
      </w:r>
      <w:r w:rsidRPr="000A4B5B">
        <w:instrText>DOCVARIABLE ID01+</w:instrText>
      </w:r>
      <w:r w:rsidRPr="007B60F8">
        <w:fldChar w:fldCharType="separate"/>
      </w:r>
      <w:r w:rsidR="000B31CB">
        <w:t>het projectbesluit</w:t>
      </w:r>
      <w:r w:rsidRPr="007B60F8">
        <w:fldChar w:fldCharType="end"/>
      </w:r>
      <w:r>
        <w:t xml:space="preserve"> beschreven</w:t>
      </w:r>
      <w:r w:rsidRPr="00B26823">
        <w:t xml:space="preserve">. </w:t>
      </w:r>
      <w:r w:rsidRPr="00A45ADB">
        <w:t xml:space="preserve">Ieder onderdeel wordt volgens een vast stramien beschreven. Het begint met een toelichting op de toepassing: waarvoor en wanneer wordt het object of attribuut in de praktijk gebruikt. Daarna volgt een definitie van het object, om precies aan te geven waar het over gaat. In de volgende subparagraaf wordt aangegeven wat het doel van het objecttype is, met andere woorden: wat is het resultaat, wat levert de extra inspanning van het annoteren met dit object op? Vervolgens wordt de norm gesteld. Deze subparagraaf begint steeds met een uitsnede van het IMOW-diagram met daarin die objecten en relaties die relevant zijn. De norm somt de attributen op die horen bij dit </w:t>
      </w:r>
      <w:r>
        <w:t>OW-object</w:t>
      </w:r>
      <w:r w:rsidRPr="00A45ADB">
        <w:t>, waarbij wordt aangegeven of het attribuut verplicht of optioneel is, hoe vaak het attribuut kan of moet voorkomen, of er een waardelijst voor het attribuut bestaat en of er constraints, oftewel voorwaarden voor de toepassing, gelden. De daaropvolgende subparagraaf geeft een toelichting op de attributen, de waardelijsten en de eventuele constraints die samen de norm vormen.</w:t>
      </w:r>
    </w:p>
    <w:p w14:paraId="7C57C42A" w14:textId="7796753F" w:rsidR="00C13720" w:rsidRPr="000A4B5B" w:rsidRDefault="00D9742C" w:rsidP="00C13720">
      <w:r w:rsidRPr="007B60F8">
        <w:t xml:space="preserve">In de laatste </w:t>
      </w:r>
      <w:r>
        <w:t>twee</w:t>
      </w:r>
      <w:r w:rsidRPr="007B60F8">
        <w:t xml:space="preserve"> paragrafen van dit hoofdstuk word</w:t>
      </w:r>
      <w:r>
        <w:t>t beschrev</w:t>
      </w:r>
      <w:r w:rsidRPr="007B60F8">
        <w:t xml:space="preserve">en </w:t>
      </w:r>
      <w:r>
        <w:t xml:space="preserve">op welk </w:t>
      </w:r>
      <w:r w:rsidRPr="007B60F8">
        <w:t xml:space="preserve">niveau </w:t>
      </w:r>
      <w:r>
        <w:t>annotaties worden geplaatst en wordt aangegeven hoe het annoteren wordt toegepast wanneer een deel van norm of beleid in een bijlage staat</w:t>
      </w:r>
      <w:r w:rsidRPr="000A4B5B">
        <w:t>.</w:t>
      </w:r>
    </w:p>
    <w:p w14:paraId="17D25D73" w14:textId="77D23253" w:rsidR="00C13720" w:rsidRPr="00714E77" w:rsidRDefault="00D9742C" w:rsidP="00C13720">
      <w:r w:rsidRPr="000A4B5B">
        <w:t xml:space="preserve">Daar waar in dit hoofdstuk de naam van een </w:t>
      </w:r>
      <w:r>
        <w:t>OW-object</w:t>
      </w:r>
      <w:r w:rsidRPr="000A4B5B">
        <w:t xml:space="preserve"> gebruikt wordt, wordt die naam met een hoofdletter geschreven. De namen van attributen van objecten worden cursief gedrukt.</w:t>
      </w:r>
    </w:p>
    <w:p w14:paraId="703895C1" w14:textId="284708F0" w:rsidR="000B40EF" w:rsidRPr="00B26823" w:rsidRDefault="00D9742C" w:rsidP="000B40EF">
      <w:pPr>
        <w:pStyle w:val="Kop3"/>
      </w:pPr>
      <w:bookmarkStart w:id="134" w:name="_Toc75500191"/>
      <w:bookmarkStart w:id="135" w:name="_Ref_c59af45151f8885c9d6c62670eff47fe_1"/>
      <w:r>
        <w:t>Productmodel: h</w:t>
      </w:r>
      <w:r w:rsidR="000B40EF" w:rsidRPr="00F1426F">
        <w:t>et IMOW-UML-diagram</w:t>
      </w:r>
      <w:r w:rsidRPr="00F1426F">
        <w:t xml:space="preserve"> voor </w:t>
      </w:r>
      <w:r w:rsidR="000B40EF" w:rsidRPr="007B60F8">
        <w:fldChar w:fldCharType="begin"/>
      </w:r>
      <w:r w:rsidR="000B40EF" w:rsidRPr="00F1426F">
        <w:instrText>DOCVARIABLE ID01+</w:instrText>
      </w:r>
      <w:r w:rsidR="000B40EF" w:rsidRPr="007B60F8">
        <w:fldChar w:fldCharType="separate"/>
      </w:r>
      <w:r w:rsidR="000B31CB">
        <w:t>het projectbesluit</w:t>
      </w:r>
      <w:bookmarkEnd w:id="134"/>
      <w:r w:rsidR="000B40EF" w:rsidRPr="007B60F8">
        <w:fldChar w:fldCharType="end"/>
      </w:r>
      <w:bookmarkEnd w:id="135"/>
    </w:p>
    <w:p w14:paraId="0D2FC86F" w14:textId="409CCD9D" w:rsidR="00030D6F" w:rsidRPr="000E40D3" w:rsidRDefault="00D9742C" w:rsidP="00E1358C">
      <w:r w:rsidRPr="000B31CB">
        <w:rPr>
          <w:rStyle w:val="Verwijzing"/>
        </w:rPr>
        <w:fldChar w:fldCharType="begin"/>
      </w:r>
      <w:r w:rsidRPr="000B31CB">
        <w:rPr>
          <w:rStyle w:val="Verwijzing"/>
        </w:rPr>
        <w:instrText xml:space="preserve"> REF _Ref_c59af45151f8885c9d6c62670eff47fe_3 \n \h  \* MERGEFORMAT </w:instrText>
      </w:r>
      <w:r w:rsidRPr="000B31CB">
        <w:rPr>
          <w:rStyle w:val="Verwijzing"/>
        </w:rPr>
      </w:r>
      <w:r w:rsidRPr="000B31CB">
        <w:rPr>
          <w:rStyle w:val="Verwijzing"/>
        </w:rPr>
        <w:fldChar w:fldCharType="separate"/>
      </w:r>
      <w:r w:rsidR="00816BCB">
        <w:rPr>
          <w:rStyle w:val="Verwijzing"/>
        </w:rPr>
        <w:t>Figuur 17</w:t>
      </w:r>
      <w:r w:rsidRPr="000B31CB">
        <w:rPr>
          <w:rStyle w:val="Verwijzing"/>
        </w:rPr>
        <w:fldChar w:fldCharType="end"/>
      </w:r>
      <w:r w:rsidRPr="00B26823">
        <w:t xml:space="preserve"> toont het volledige IMOW-diagram in UML </w:t>
      </w:r>
      <w:r w:rsidRPr="007B60F8">
        <w:t>voor</w:t>
      </w:r>
      <w:r w:rsidRPr="000E40D3">
        <w:t xml:space="preserve"> het </w:t>
      </w:r>
      <w:r w:rsidRPr="00A90861">
        <w:t xml:space="preserve">Lichaam van de Regeling </w:t>
      </w:r>
      <w:r w:rsidRPr="000E40D3">
        <w:t>van</w:t>
      </w:r>
      <w:r w:rsidRPr="000A4B5B">
        <w:t xml:space="preserve"> </w:t>
      </w:r>
      <w:r w:rsidRPr="007B60F8">
        <w:fldChar w:fldCharType="begin"/>
      </w:r>
      <w:r w:rsidRPr="00F1426F">
        <w:instrText>DOCVARIABLE ID01+</w:instrText>
      </w:r>
      <w:r w:rsidRPr="007B60F8">
        <w:fldChar w:fldCharType="separate"/>
      </w:r>
      <w:r w:rsidR="000B31CB">
        <w:t>het projectbesluit</w:t>
      </w:r>
      <w:r w:rsidRPr="007B60F8">
        <w:fldChar w:fldCharType="end"/>
      </w:r>
      <w:r>
        <w:t xml:space="preserve">: het deel dat de (beleids)tekst met de inhoud van </w:t>
      </w:r>
      <w:r w:rsidR="003D7F5B">
        <w:fldChar w:fldCharType="begin"/>
      </w:r>
      <w:r w:rsidR="003D7F5B">
        <w:instrText xml:space="preserve"> DOCVARIABLE ID01+ </w:instrText>
      </w:r>
      <w:r w:rsidR="003D7F5B">
        <w:fldChar w:fldCharType="separate"/>
      </w:r>
      <w:r w:rsidR="000B31CB">
        <w:t>het projectbesluit</w:t>
      </w:r>
      <w:r w:rsidR="003D7F5B">
        <w:fldChar w:fldCharType="end"/>
      </w:r>
      <w:r>
        <w:t xml:space="preserve"> bevat</w:t>
      </w:r>
      <w:r w:rsidRPr="00B26823">
        <w:t>.</w:t>
      </w:r>
    </w:p>
    <w:p w14:paraId="595FFA3A" w14:textId="01C54793" w:rsidR="00030D6F" w:rsidRPr="007B60F8" w:rsidRDefault="00424527" w:rsidP="00B707F1">
      <w:pPr>
        <w:pStyle w:val="Figuur"/>
      </w:pPr>
      <w:r w:rsidRPr="00424527">
        <w:rPr>
          <w:noProof/>
        </w:rPr>
        <w:lastRenderedPageBreak/>
        <w:drawing>
          <wp:inline distT="0" distB="0" distL="0" distR="0" wp14:anchorId="08577373" wp14:editId="3D5FB8C3">
            <wp:extent cx="5400040" cy="4030980"/>
            <wp:effectExtent l="0" t="0" r="0" b="762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400040" cy="4030980"/>
                    </a:xfrm>
                    <a:prstGeom prst="rect">
                      <a:avLst/>
                    </a:prstGeom>
                  </pic:spPr>
                </pic:pic>
              </a:graphicData>
            </a:graphic>
          </wp:inline>
        </w:drawing>
      </w:r>
    </w:p>
    <w:p w14:paraId="0DA5B32B" w14:textId="557D663C" w:rsidR="00B707F1" w:rsidRPr="00B26823" w:rsidRDefault="00D9742C" w:rsidP="007D5679">
      <w:pPr>
        <w:pStyle w:val="Figuurbijschrift"/>
      </w:pPr>
      <w:bookmarkStart w:id="136" w:name="_Ref_c59af45151f8885c9d6c62670eff47fe_3"/>
      <w:r>
        <w:t>IMOW-</w:t>
      </w:r>
      <w:r w:rsidRPr="000E40D3">
        <w:t xml:space="preserve">UML-klassediagram </w:t>
      </w:r>
      <w:bookmarkEnd w:id="136"/>
      <w:r>
        <w:t>voor</w:t>
      </w:r>
      <w:r w:rsidRPr="000A4B5B">
        <w:t xml:space="preserve"> </w:t>
      </w:r>
      <w:r w:rsidRPr="007B60F8">
        <w:fldChar w:fldCharType="begin"/>
      </w:r>
      <w:r w:rsidRPr="00F1426F">
        <w:instrText>DOCVARIABLE ID01+</w:instrText>
      </w:r>
      <w:r w:rsidRPr="007B60F8">
        <w:fldChar w:fldCharType="separate"/>
      </w:r>
      <w:r w:rsidR="000B31CB">
        <w:t>het projectbesluit</w:t>
      </w:r>
      <w:r w:rsidRPr="007B60F8">
        <w:fldChar w:fldCharType="end"/>
      </w:r>
    </w:p>
    <w:p w14:paraId="579661EA" w14:textId="4D636BD5" w:rsidR="00097810" w:rsidRPr="000A4B5B" w:rsidRDefault="00D9742C" w:rsidP="00097810">
      <w:r w:rsidRPr="00F1426F">
        <w:t>In het diagram zijn in blauw de tekstobjecten weergegeven</w:t>
      </w:r>
      <w:r>
        <w:t>: Divisie, Divisietekst en Tekstdeel</w:t>
      </w:r>
      <w:r w:rsidRPr="00F1426F">
        <w:t xml:space="preserve">. </w:t>
      </w:r>
      <w:r>
        <w:t>Divisie en Divisietekst (in de donkerblauwe blokjes) zijn de koppelelementen naar STOP</w:t>
      </w:r>
      <w:r w:rsidRPr="00F1426F">
        <w:t>. In roze is Locatie met zijn verschijningsvormen weergegeven. Het groene blokje staat voor het domeinspecifieke</w:t>
      </w:r>
      <w:r w:rsidRPr="00F1426F" w:rsidDel="005C7024">
        <w:t xml:space="preserve"> </w:t>
      </w:r>
      <w:r w:rsidRPr="00F1426F">
        <w:t xml:space="preserve">annotatie-object Gebiedsaanwijzing. </w:t>
      </w:r>
      <w:r w:rsidRPr="00F32A52">
        <w:t xml:space="preserve">Tekst, Locatie en Annotatie </w:t>
      </w:r>
      <w:r w:rsidRPr="00F1426F">
        <w:t xml:space="preserve">zijn de hoofdcomponenten van IMOW die in paragraaf </w:t>
      </w:r>
      <w:r w:rsidRPr="000B31CB">
        <w:rPr>
          <w:rStyle w:val="Verwijzing"/>
        </w:rPr>
        <w:fldChar w:fldCharType="begin"/>
      </w:r>
      <w:r w:rsidRPr="000B31CB">
        <w:rPr>
          <w:rStyle w:val="Verwijzing"/>
        </w:rPr>
        <w:instrText xml:space="preserve"> REF _Ref_1df6af880ddd3ef8e020ed388bcc7124_3 \n \h  \* MERGEFORMAT </w:instrText>
      </w:r>
      <w:r w:rsidRPr="000B31CB">
        <w:rPr>
          <w:rStyle w:val="Verwijzing"/>
        </w:rPr>
      </w:r>
      <w:r w:rsidRPr="000B31CB">
        <w:rPr>
          <w:rStyle w:val="Verwijzing"/>
        </w:rPr>
        <w:fldChar w:fldCharType="separate"/>
      </w:r>
      <w:r w:rsidR="00816BCB">
        <w:rPr>
          <w:rStyle w:val="Verwijzing"/>
        </w:rPr>
        <w:t>6.1</w:t>
      </w:r>
      <w:r w:rsidRPr="000B31CB">
        <w:rPr>
          <w:rStyle w:val="Verwijzing"/>
        </w:rPr>
        <w:fldChar w:fldCharType="end"/>
      </w:r>
      <w:r w:rsidRPr="00B26823">
        <w:t xml:space="preserve"> al zijn beschreven. </w:t>
      </w:r>
      <w:r w:rsidRPr="0021785E">
        <w:t>Het witte blokje is het Regelingsgebied.</w:t>
      </w:r>
      <w:r w:rsidRPr="000E40D3">
        <w:t xml:space="preserve"> In het model is aangegeven welke waardelijsten van toepassing zijn. Het model bevat ook de attributen die </w:t>
      </w:r>
      <w:r>
        <w:t xml:space="preserve">nodig zijn </w:t>
      </w:r>
      <w:r w:rsidRPr="00F1426F">
        <w:t>om domeinspecifieke</w:t>
      </w:r>
      <w:r w:rsidRPr="00F1426F" w:rsidDel="005C7024">
        <w:t xml:space="preserve"> </w:t>
      </w:r>
      <w:r w:rsidRPr="00F1426F">
        <w:t>annotaties te kunnen presenteren op een kaart.</w:t>
      </w:r>
      <w:r>
        <w:t xml:space="preserve"> In de navolgende paragrafen </w:t>
      </w:r>
      <w:r w:rsidRPr="007B60F8">
        <w:t xml:space="preserve">worden de objecten in detail </w:t>
      </w:r>
      <w:r w:rsidRPr="000E40D3">
        <w:t>beschreven.</w:t>
      </w:r>
    </w:p>
    <w:p w14:paraId="415A5C82" w14:textId="1F233EDB" w:rsidR="00AE3C47" w:rsidRPr="00F1426F" w:rsidRDefault="00D9742C" w:rsidP="002F7B04">
      <w:pPr>
        <w:pStyle w:val="Kop3"/>
      </w:pPr>
      <w:bookmarkStart w:id="137" w:name="_Ref_3cdd0428cb3ecefa11f06a387a318708_1"/>
      <w:bookmarkStart w:id="138" w:name="_Toc75500192"/>
      <w:r w:rsidRPr="00F1426F">
        <w:t>Objecttype Divisie</w:t>
      </w:r>
      <w:bookmarkEnd w:id="137"/>
      <w:bookmarkEnd w:id="138"/>
    </w:p>
    <w:p w14:paraId="429BB5FA" w14:textId="77777777" w:rsidR="00AE3C47" w:rsidRPr="00F1426F" w:rsidRDefault="00D9742C" w:rsidP="002F7B04">
      <w:pPr>
        <w:pStyle w:val="Kop4"/>
      </w:pPr>
      <w:bookmarkStart w:id="139" w:name="_Toc75500193"/>
      <w:r w:rsidRPr="00F1426F">
        <w:t>Toelichting op de toepassing</w:t>
      </w:r>
      <w:bookmarkEnd w:id="139"/>
    </w:p>
    <w:p w14:paraId="475CC50F" w14:textId="7FE184F0" w:rsidR="00414C2B" w:rsidRPr="00F1426F" w:rsidRDefault="00D9742C" w:rsidP="002F7B04">
      <w:r w:rsidRPr="00F1426F">
        <w:t xml:space="preserve">In het STOP-tekstmodel is Divisie het structurerende hiërarchische element </w:t>
      </w:r>
      <w:r w:rsidRPr="00B51DC0">
        <w:t>voor alle elementen die zijn opgebouwd volgens de Vrijetekststructuur: het Lichaam van de Regeling van omgevingsdocumenten met Vrijetekststructuur maar ook diverse onderdelen van Besluit en Regeling buiten het Lichaam, zoals Bijlage en Toelichting.</w:t>
      </w:r>
      <w:r w:rsidRPr="00F1426F">
        <w:t xml:space="preserve">. Divisie is in STOP een structuurelement: het structureert de tekst maar bevat zelf geen inhoud. </w:t>
      </w:r>
      <w:r w:rsidRPr="00733EE1">
        <w:t>In STOP kan Divisie een verzameling van (lagergelegen) Divisie-, Divisietekst- en/of Tekstdeel-objecten bevatten.</w:t>
      </w:r>
    </w:p>
    <w:p w14:paraId="781D9B47" w14:textId="20148DF4" w:rsidR="00030D6F" w:rsidRDefault="00D9742C" w:rsidP="002F7B04">
      <w:r w:rsidRPr="00F1426F">
        <w:t xml:space="preserve">In IMOW komt het objecttype Divisie alleen voor in </w:t>
      </w:r>
      <w:r w:rsidRPr="00B5373B">
        <w:t xml:space="preserve">het Lichaam van de Regeling van omgevingsdocumenten met Vrijetekststructuur: het deel dat de (beleids)tekst met de </w:t>
      </w:r>
      <w:r w:rsidRPr="00F1426F">
        <w:t xml:space="preserve">inhoud </w:t>
      </w:r>
      <w:r w:rsidRPr="00F1426F">
        <w:lastRenderedPageBreak/>
        <w:t xml:space="preserve">van </w:t>
      </w:r>
      <w:r w:rsidR="003D7F5B">
        <w:fldChar w:fldCharType="begin"/>
      </w:r>
      <w:r w:rsidR="003D7F5B">
        <w:instrText xml:space="preserve"> DOCVARIABLE ID01+ </w:instrText>
      </w:r>
      <w:r w:rsidR="003D7F5B">
        <w:fldChar w:fldCharType="separate"/>
      </w:r>
      <w:r w:rsidR="000B31CB">
        <w:t>het projectbesluit</w:t>
      </w:r>
      <w:r w:rsidR="003D7F5B">
        <w:fldChar w:fldCharType="end"/>
      </w:r>
      <w:r w:rsidRPr="00F1426F">
        <w:t xml:space="preserve"> bevat. Divisie </w:t>
      </w:r>
      <w:r>
        <w:t xml:space="preserve">en de in paragraaf </w:t>
      </w:r>
      <w:r w:rsidRPr="000B31CB">
        <w:rPr>
          <w:rStyle w:val="Verwijzing"/>
        </w:rPr>
        <w:fldChar w:fldCharType="begin"/>
      </w:r>
      <w:r w:rsidRPr="000B31CB">
        <w:rPr>
          <w:rStyle w:val="Verwijzing"/>
        </w:rPr>
        <w:instrText xml:space="preserve"> REF _Ref_75aaeda1decb78bfe920dcdec054a6f3_1 \r \h </w:instrText>
      </w:r>
      <w:r w:rsidRPr="000B31CB">
        <w:rPr>
          <w:rStyle w:val="Verwijzing"/>
        </w:rPr>
      </w:r>
      <w:r w:rsidRPr="000B31CB">
        <w:rPr>
          <w:rStyle w:val="Verwijzing"/>
        </w:rPr>
        <w:fldChar w:fldCharType="separate"/>
      </w:r>
      <w:r w:rsidR="00816BCB">
        <w:rPr>
          <w:rStyle w:val="Verwijzing"/>
        </w:rPr>
        <w:t>7.3</w:t>
      </w:r>
      <w:r w:rsidRPr="000B31CB">
        <w:rPr>
          <w:rStyle w:val="Verwijzing"/>
        </w:rPr>
        <w:fldChar w:fldCharType="end"/>
      </w:r>
      <w:r>
        <w:t xml:space="preserve"> besproken Divisietekst zijn</w:t>
      </w:r>
      <w:r w:rsidRPr="00F1426F">
        <w:t xml:space="preserve"> in IMOW de </w:t>
      </w:r>
      <w:r>
        <w:t>koppelobjecten naar STOP</w:t>
      </w:r>
      <w:r w:rsidRPr="00F1426F">
        <w:t>.</w:t>
      </w:r>
    </w:p>
    <w:p w14:paraId="4C5209BF" w14:textId="22DADD0B" w:rsidR="0064627D" w:rsidRPr="00F1426F" w:rsidRDefault="00D9742C" w:rsidP="0064627D">
      <w:r w:rsidRPr="00BB5004">
        <w:t xml:space="preserve">Opgemerkt wordt dat het </w:t>
      </w:r>
      <w:r>
        <w:t xml:space="preserve">OW-object Tekstdeel, het objecttype dat geannoteerd wordt met de overige OW-objecten, </w:t>
      </w:r>
      <w:r w:rsidRPr="00EE7E8B">
        <w:t>via de koppelobjecten Divisie respectievelijk Divisietekst wordt gekoppeld aan de STOP-elementen Divisie of Divisietekst.</w:t>
      </w:r>
      <w:r>
        <w:t xml:space="preserve"> In STOP is </w:t>
      </w:r>
      <w:r w:rsidRPr="003D5E51">
        <w:t>Divisie een structuurelement</w:t>
      </w:r>
      <w:r>
        <w:t xml:space="preserve"> en is </w:t>
      </w:r>
      <w:r w:rsidRPr="003D5E51">
        <w:t>Divisietekst een element dat inhoud bevat.</w:t>
      </w:r>
      <w:r>
        <w:t xml:space="preserve"> </w:t>
      </w:r>
      <w:r w:rsidRPr="00F337F0">
        <w:t>In omgevingsdocumenten met Vrijetekststructuur is het daardoor</w:t>
      </w:r>
      <w:r>
        <w:t xml:space="preserve"> </w:t>
      </w:r>
      <w:r w:rsidRPr="00AD6AE8">
        <w:t>mogelijk om te annoteren op het niveau van het element dat inhoud bevat én op het niveau van structuurelementen.</w:t>
      </w:r>
      <w:r w:rsidRPr="00F337F0">
        <w:t xml:space="preserve"> </w:t>
      </w:r>
      <w:r>
        <w:t xml:space="preserve">Dat is </w:t>
      </w:r>
      <w:r w:rsidRPr="00F337F0">
        <w:t xml:space="preserve">anders dan </w:t>
      </w:r>
      <w:r>
        <w:t xml:space="preserve">bij </w:t>
      </w:r>
      <w:r w:rsidRPr="00F337F0">
        <w:t xml:space="preserve">omgevingsdocumenten met Artikelstructuur, </w:t>
      </w:r>
      <w:r>
        <w:t xml:space="preserve">waar alleen geannoteerd kan worden </w:t>
      </w:r>
      <w:r w:rsidRPr="00AD6AE8">
        <w:t>op het niveau van het element dat inhoud bevat</w:t>
      </w:r>
      <w:r>
        <w:t xml:space="preserve">, te weten Regeltekst. </w:t>
      </w:r>
      <w:r w:rsidRPr="00844FDB">
        <w:t xml:space="preserve">Wanneer het bevoegd gezag het omgevingsdocument met Vrijetekststructuur wil annoteren op het niveau van structuurelementen (bijvoorbeeld op de Divisie van het niveau dat vergelijkbaar is met een heel hoofdstuk of paragraaf), moet het de tekst structureren met het STOP-element Divisie en uiteraard </w:t>
      </w:r>
      <w:r>
        <w:t xml:space="preserve">het te annoteren Tekstdeel koppelen aan </w:t>
      </w:r>
      <w:r w:rsidRPr="00844FDB">
        <w:t xml:space="preserve">het OW-objecttype Divisie. </w:t>
      </w:r>
      <w:r>
        <w:t xml:space="preserve">Als </w:t>
      </w:r>
      <w:r w:rsidRPr="002A5838">
        <w:t>het bevoegd gezag het omgevingsdocument met Vrijetekststructuur wil annoteren op het niveau van</w:t>
      </w:r>
      <w:r>
        <w:t xml:space="preserve"> </w:t>
      </w:r>
      <w:r w:rsidRPr="006A1312">
        <w:t>het element dat inhoud bevat</w:t>
      </w:r>
      <w:r>
        <w:t xml:space="preserve">, moet het </w:t>
      </w:r>
      <w:r w:rsidRPr="00A80651">
        <w:t>het te annoteren Tekstdeel koppelen aan het OW-objecttype Divisie</w:t>
      </w:r>
      <w:r>
        <w:t>tekst</w:t>
      </w:r>
      <w:r w:rsidRPr="00A80651">
        <w:t>.</w:t>
      </w:r>
      <w:r>
        <w:t xml:space="preserve"> </w:t>
      </w:r>
      <w:r w:rsidRPr="00844FDB">
        <w:t xml:space="preserve">Annoteren op het niveau van structuurelementen </w:t>
      </w:r>
      <w:r>
        <w:t xml:space="preserve">(Divisie) </w:t>
      </w:r>
      <w:r w:rsidRPr="00844FDB">
        <w:t xml:space="preserve">ligt het meest voor de hand bij annotaties met het attribuut thema </w:t>
      </w:r>
      <w:r>
        <w:t xml:space="preserve">en </w:t>
      </w:r>
      <w:r w:rsidRPr="00844FDB">
        <w:t>met het objecttype Hoofdlijn. Het ligt niet voor de hand om dat te doen bij annotaties met het objecttype Gebiedsaanwijzing.</w:t>
      </w:r>
      <w:r>
        <w:t xml:space="preserve"> Het annoteren </w:t>
      </w:r>
      <w:r w:rsidRPr="00F63F31">
        <w:t>met het objecttype Gebiedsaanwijzing</w:t>
      </w:r>
      <w:r>
        <w:t xml:space="preserve"> ligt het meest voor de hand op het niveau </w:t>
      </w:r>
      <w:r w:rsidRPr="00D20874">
        <w:t>van het element dat inhoud bevat</w:t>
      </w:r>
      <w:r>
        <w:t xml:space="preserve">: Divisietekst. Divisietekst kan ook goed geannoteerd worden met </w:t>
      </w:r>
      <w:r w:rsidRPr="000A6E1B">
        <w:t>het attribuut thema en met het objecttype Hoofdlijn.</w:t>
      </w:r>
    </w:p>
    <w:p w14:paraId="3FA27867" w14:textId="29D6536C" w:rsidR="00AE3C47" w:rsidRPr="00F1426F" w:rsidRDefault="00D9742C" w:rsidP="002F7B04">
      <w:pPr>
        <w:pStyle w:val="Kop4"/>
      </w:pPr>
      <w:bookmarkStart w:id="140" w:name="_Toc75500194"/>
      <w:r w:rsidRPr="00F1426F">
        <w:t>Definitie</w:t>
      </w:r>
      <w:bookmarkEnd w:id="140"/>
    </w:p>
    <w:p w14:paraId="56F1EAEC" w14:textId="048DF5C4" w:rsidR="00AE3C47" w:rsidRPr="00F1426F" w:rsidRDefault="00D9742C" w:rsidP="002F7B04">
      <w:r w:rsidRPr="00F1426F">
        <w:t xml:space="preserve">Het </w:t>
      </w:r>
      <w:r>
        <w:t>OW-object</w:t>
      </w:r>
      <w:r w:rsidRPr="00F1426F">
        <w:t xml:space="preserve">type Divisie is </w:t>
      </w:r>
      <w:r>
        <w:t>een</w:t>
      </w:r>
      <w:r w:rsidRPr="00F1426F">
        <w:t xml:space="preserve"> zelfstandige eenheid van (een of meer) bij elkaar horende beleidsteksten waarnaar kan worden verwezen in het </w:t>
      </w:r>
      <w:r>
        <w:t>L</w:t>
      </w:r>
      <w:r w:rsidRPr="00F1426F">
        <w:t>ichaam van</w:t>
      </w:r>
      <w:r>
        <w:t xml:space="preserve"> de Regeling van</w:t>
      </w:r>
      <w:r w:rsidRPr="00F1426F">
        <w:t xml:space="preserve"> omgevingsdocumenten met Vrijetekststructuur.</w:t>
      </w:r>
    </w:p>
    <w:p w14:paraId="07A07F2D" w14:textId="0F7A4407" w:rsidR="00FC61C8" w:rsidRPr="00F1426F" w:rsidRDefault="00D9742C" w:rsidP="002F7B04">
      <w:pPr>
        <w:pStyle w:val="Kop4"/>
      </w:pPr>
      <w:bookmarkStart w:id="141" w:name="_Toc75500195"/>
      <w:r w:rsidRPr="00F1426F">
        <w:t>Doel</w:t>
      </w:r>
      <w:bookmarkEnd w:id="141"/>
    </w:p>
    <w:p w14:paraId="32E0F63D" w14:textId="36E5CDA4" w:rsidR="003C5916" w:rsidRPr="00F1426F" w:rsidRDefault="00D9742C" w:rsidP="002F7B04">
      <w:r w:rsidRPr="00F1426F">
        <w:t>Doel van het objecttype Divisie is het leggen van de verbinding tussen het Tekstdeel uit het OW-domein en de Divisie uit STOP.</w:t>
      </w:r>
    </w:p>
    <w:p w14:paraId="19CE41F8" w14:textId="44231F92" w:rsidR="00AE3C47" w:rsidRPr="00F1426F" w:rsidRDefault="00D9742C" w:rsidP="002F7B04">
      <w:pPr>
        <w:pStyle w:val="Kop4"/>
      </w:pPr>
      <w:bookmarkStart w:id="142" w:name="_Toc75500196"/>
      <w:r w:rsidRPr="00F1426F">
        <w:lastRenderedPageBreak/>
        <w:t>Norm</w:t>
      </w:r>
      <w:bookmarkEnd w:id="142"/>
    </w:p>
    <w:p w14:paraId="127EF065" w14:textId="201849BA" w:rsidR="006E363B" w:rsidRPr="00B26823" w:rsidRDefault="00D9742C" w:rsidP="002F7B04">
      <w:pPr>
        <w:pStyle w:val="Figuur"/>
      </w:pPr>
      <w:r w:rsidRPr="006C24C4">
        <w:rPr>
          <w:noProof/>
        </w:rPr>
        <w:drawing>
          <wp:inline distT="0" distB="0" distL="0" distR="0" wp14:anchorId="5ED11ECA" wp14:editId="288036C8">
            <wp:extent cx="4416873" cy="399097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4418441" cy="3992392"/>
                    </a:xfrm>
                    <a:prstGeom prst="rect">
                      <a:avLst/>
                    </a:prstGeom>
                  </pic:spPr>
                </pic:pic>
              </a:graphicData>
            </a:graphic>
          </wp:inline>
        </w:drawing>
      </w:r>
    </w:p>
    <w:p w14:paraId="345869BE" w14:textId="0277CFE1" w:rsidR="00B80029" w:rsidRPr="00F1426F" w:rsidRDefault="00D9742C" w:rsidP="002F7B04">
      <w:pPr>
        <w:pStyle w:val="Figuurbijschrift"/>
      </w:pPr>
      <w:r w:rsidRPr="00F1426F">
        <w:t>Uitsnede uit IMOW-diagram voor objecttype Divisie</w:t>
      </w:r>
    </w:p>
    <w:p w14:paraId="3DBB4A2E" w14:textId="09D92B3B" w:rsidR="00AE3C47" w:rsidRPr="00F1426F" w:rsidRDefault="00D9742C" w:rsidP="002F7B04">
      <w:r w:rsidRPr="00F1426F">
        <w:t>Divisie kent het volgende attribuut:</w:t>
      </w:r>
    </w:p>
    <w:p w14:paraId="5519AE09" w14:textId="241B3191" w:rsidR="00AE3C47" w:rsidRPr="00F1426F" w:rsidRDefault="00D9742C" w:rsidP="002F7B04">
      <w:r w:rsidRPr="00F1426F">
        <w:rPr>
          <w:i/>
          <w:iCs/>
        </w:rPr>
        <w:t>identificatie</w:t>
      </w:r>
      <w:r w:rsidRPr="00F1426F">
        <w:t>: de unieke identificatie waaronder elk object van dit type bekend is. Identificatie conform NEN3610. Verplicht attribuut. Komt 1 keer voor.</w:t>
      </w:r>
    </w:p>
    <w:p w14:paraId="42495D9E" w14:textId="7688FE95" w:rsidR="003E4945" w:rsidRPr="00F1426F" w:rsidRDefault="003D7F5B" w:rsidP="002F7B04"/>
    <w:p w14:paraId="009B873B" w14:textId="28BAB750" w:rsidR="00B5647A" w:rsidRPr="00F1426F" w:rsidRDefault="00D9742C" w:rsidP="002F7B04">
      <w:r w:rsidRPr="00F1426F">
        <w:t>Divisie kent geen waardelijsten en geen constraints.</w:t>
      </w:r>
    </w:p>
    <w:p w14:paraId="25BE5F76" w14:textId="06A8A597" w:rsidR="0039342D" w:rsidRPr="00F1426F" w:rsidRDefault="00D9742C" w:rsidP="002F7B04">
      <w:pPr>
        <w:pStyle w:val="Kop4"/>
      </w:pPr>
      <w:bookmarkStart w:id="143" w:name="_Ref_065e127653efe9bb8acdb75619a4f496_1"/>
      <w:bookmarkStart w:id="144" w:name="_Toc75500197"/>
      <w:r w:rsidRPr="00F1426F">
        <w:t>Toelichting op de norm</w:t>
      </w:r>
      <w:bookmarkEnd w:id="143"/>
      <w:bookmarkEnd w:id="144"/>
    </w:p>
    <w:p w14:paraId="64BB6B2B" w14:textId="7A982192" w:rsidR="00030D6F" w:rsidRPr="00F1426F" w:rsidRDefault="00D9742C" w:rsidP="006C5F9B">
      <w:r w:rsidRPr="00F1426F">
        <w:t xml:space="preserve">Het attribuut </w:t>
      </w:r>
      <w:r w:rsidRPr="00F1426F">
        <w:rPr>
          <w:i/>
        </w:rPr>
        <w:t>identificatie</w:t>
      </w:r>
      <w:r w:rsidRPr="00F1426F">
        <w:t xml:space="preserve"> behoeft geen toelichting.</w:t>
      </w:r>
    </w:p>
    <w:p w14:paraId="410C39F6" w14:textId="050B4A3C" w:rsidR="00E6168E" w:rsidRPr="00F1426F" w:rsidRDefault="003D7F5B" w:rsidP="006C5F9B"/>
    <w:p w14:paraId="2FC27DA4" w14:textId="6257C2FD" w:rsidR="00C717D8" w:rsidRDefault="00D9742C" w:rsidP="006C5F9B">
      <w:r w:rsidRPr="00F1426F">
        <w:t xml:space="preserve">In de uitsnede van het diagram is ook het attribuut </w:t>
      </w:r>
      <w:r w:rsidRPr="00F1426F">
        <w:rPr>
          <w:i/>
          <w:iCs/>
        </w:rPr>
        <w:t>werkingsgebied</w:t>
      </w:r>
      <w:r w:rsidRPr="00F1426F">
        <w:t xml:space="preserve"> te zien. Dit attribuut is de verwijzing van een specifieke Divisie naar (de identificatie van) de bijbehorende Locatie(s). De relatie is in een onderbroken lijn weergegeven omdat het een conceptuele relatie is. De relatie is impliciet inbegrepen in de relatie tussen Divisie, Tekstdeel en Locatie en geeft aan wat het werkingsgebied van de Divisie is: het gebied waar het Tekstdeel zijn werking heeft. De </w:t>
      </w:r>
      <w:r w:rsidRPr="00F1426F">
        <w:rPr>
          <w:i/>
          <w:iCs/>
        </w:rPr>
        <w:t>relatie</w:t>
      </w:r>
      <w:r w:rsidRPr="00F1426F">
        <w:t xml:space="preserve"> wordt afgeleid door LVBB en in DSO-LV waarbij de som van de locaties van de onderliggende Tekstdelen wordt gebruikt. Het is dus niet zo dat het bevoegd gezag ook nog een afzonderlijke geometrie voor het werkingsgebied moet aanleveren.</w:t>
      </w:r>
    </w:p>
    <w:p w14:paraId="48D270B3" w14:textId="40398CC1" w:rsidR="00343DAE" w:rsidRPr="00F1426F" w:rsidRDefault="00D9742C" w:rsidP="00343DAE">
      <w:pPr>
        <w:pStyle w:val="Kop3"/>
      </w:pPr>
      <w:bookmarkStart w:id="145" w:name="_Ref_75aaeda1decb78bfe920dcdec054a6f3_1"/>
      <w:bookmarkStart w:id="146" w:name="_Toc75500198"/>
      <w:r w:rsidRPr="00F1426F">
        <w:lastRenderedPageBreak/>
        <w:t>Objecttype Divisie</w:t>
      </w:r>
      <w:r>
        <w:t>tekst</w:t>
      </w:r>
      <w:bookmarkEnd w:id="145"/>
      <w:bookmarkEnd w:id="146"/>
    </w:p>
    <w:p w14:paraId="4C3A6A47" w14:textId="1EAF2C75" w:rsidR="00343DAE" w:rsidRPr="00F1426F" w:rsidRDefault="00D9742C" w:rsidP="00343DAE">
      <w:pPr>
        <w:pStyle w:val="Kop4"/>
      </w:pPr>
      <w:bookmarkStart w:id="147" w:name="_Toc75500199"/>
      <w:r w:rsidRPr="00F1426F">
        <w:t>Toelichting op de toepas</w:t>
      </w:r>
      <w:r>
        <w:t>sing</w:t>
      </w:r>
      <w:bookmarkEnd w:id="147"/>
    </w:p>
    <w:p w14:paraId="7CD1B5C1" w14:textId="3B3C75ED" w:rsidR="00A900CC" w:rsidRDefault="00D9742C" w:rsidP="00343DAE">
      <w:r w:rsidRPr="00F1426F">
        <w:t xml:space="preserve">In het STOP-model </w:t>
      </w:r>
      <w:r>
        <w:t xml:space="preserve">voor de Vrijetekststructuur </w:t>
      </w:r>
      <w:r w:rsidRPr="00F1426F">
        <w:t>is Divisie</w:t>
      </w:r>
      <w:r>
        <w:t>tekst</w:t>
      </w:r>
      <w:r w:rsidRPr="00F1426F">
        <w:t xml:space="preserve"> het </w:t>
      </w:r>
      <w:r w:rsidRPr="00A900CC">
        <w:t>element d</w:t>
      </w:r>
      <w:r>
        <w:t>at</w:t>
      </w:r>
      <w:r w:rsidRPr="00A900CC">
        <w:t xml:space="preserve"> inhoud bevat maar niet zelf inhoud </w:t>
      </w:r>
      <w:r w:rsidRPr="00604C81">
        <w:rPr>
          <w:i/>
          <w:iCs/>
        </w:rPr>
        <w:t>is</w:t>
      </w:r>
      <w:r>
        <w:t xml:space="preserve">. Het is </w:t>
      </w:r>
      <w:r w:rsidRPr="00274C25">
        <w:t xml:space="preserve">de inhoudelijke bouwsteen voor </w:t>
      </w:r>
      <w:r>
        <w:t xml:space="preserve">alle elementen die zijn opgebouwd volgens </w:t>
      </w:r>
      <w:r w:rsidRPr="00274C25">
        <w:t>de Vrijetekststructuur</w:t>
      </w:r>
      <w:r>
        <w:t>: het Lichaam van de Regeling van omgevingsdocumenten met Vrijetekststructuur maar ook diverse onderdelen van Besluit en Regeling buiten het Lichaam, zoals Bijlage en Toelichting</w:t>
      </w:r>
      <w:r w:rsidRPr="00274C25">
        <w:t>.</w:t>
      </w:r>
    </w:p>
    <w:p w14:paraId="0115679D" w14:textId="5F330C90" w:rsidR="00343DAE" w:rsidRDefault="00D9742C" w:rsidP="00343DAE">
      <w:r w:rsidRPr="00F1426F">
        <w:t>In IMOW komt het objecttype Divisie</w:t>
      </w:r>
      <w:r>
        <w:t>tekst</w:t>
      </w:r>
      <w:r w:rsidRPr="00F1426F">
        <w:t xml:space="preserve"> alleen voor in het </w:t>
      </w:r>
      <w:r>
        <w:t xml:space="preserve">Lichaam van de Regeling </w:t>
      </w:r>
      <w:r w:rsidRPr="00F1426F">
        <w:t>van omgevingsdocumenten met Vrijetekststructuur</w:t>
      </w:r>
      <w:r>
        <w:t>:</w:t>
      </w:r>
      <w:r w:rsidRPr="00560B3A">
        <w:t xml:space="preserve"> </w:t>
      </w:r>
      <w:r>
        <w:t xml:space="preserve">het deel dat de (beleids)tekst met de inhoud van </w:t>
      </w:r>
      <w:r w:rsidR="003D7F5B">
        <w:fldChar w:fldCharType="begin"/>
      </w:r>
      <w:r w:rsidR="003D7F5B">
        <w:instrText xml:space="preserve"> DOCVARIABLE ID01+ </w:instrText>
      </w:r>
      <w:r w:rsidR="003D7F5B">
        <w:fldChar w:fldCharType="separate"/>
      </w:r>
      <w:r w:rsidR="000B31CB">
        <w:t>het projectbesluit</w:t>
      </w:r>
      <w:r w:rsidR="003D7F5B">
        <w:fldChar w:fldCharType="end"/>
      </w:r>
      <w:r>
        <w:t xml:space="preserve"> bevat</w:t>
      </w:r>
      <w:r w:rsidRPr="00F1426F">
        <w:t>. Divisie</w:t>
      </w:r>
      <w:r>
        <w:t>tekst</w:t>
      </w:r>
      <w:r w:rsidRPr="00F1426F">
        <w:t xml:space="preserve"> </w:t>
      </w:r>
      <w:r>
        <w:t xml:space="preserve">en de in paragraaf </w:t>
      </w:r>
      <w:r w:rsidRPr="000B31CB">
        <w:rPr>
          <w:rStyle w:val="Verwijzing"/>
        </w:rPr>
        <w:fldChar w:fldCharType="begin"/>
      </w:r>
      <w:r w:rsidRPr="000B31CB">
        <w:rPr>
          <w:rStyle w:val="Verwijzing"/>
        </w:rPr>
        <w:instrText xml:space="preserve"> REF _Ref_3cdd0428cb3ecefa11f06a387a318708_1 \r \h </w:instrText>
      </w:r>
      <w:r w:rsidRPr="000B31CB">
        <w:rPr>
          <w:rStyle w:val="Verwijzing"/>
        </w:rPr>
      </w:r>
      <w:r w:rsidRPr="000B31CB">
        <w:rPr>
          <w:rStyle w:val="Verwijzing"/>
        </w:rPr>
        <w:fldChar w:fldCharType="separate"/>
      </w:r>
      <w:r w:rsidR="00816BCB">
        <w:rPr>
          <w:rStyle w:val="Verwijzing"/>
        </w:rPr>
        <w:t>7.2</w:t>
      </w:r>
      <w:r w:rsidRPr="000B31CB">
        <w:rPr>
          <w:rStyle w:val="Verwijzing"/>
        </w:rPr>
        <w:fldChar w:fldCharType="end"/>
      </w:r>
      <w:r>
        <w:t xml:space="preserve"> besproken Divisie zijn</w:t>
      </w:r>
      <w:r w:rsidRPr="00F1426F">
        <w:t xml:space="preserve"> in IMOW de </w:t>
      </w:r>
      <w:r>
        <w:t xml:space="preserve">koppelobjecten naar STOP. </w:t>
      </w:r>
      <w:r w:rsidRPr="00F1426F">
        <w:t>Divisie</w:t>
      </w:r>
      <w:r>
        <w:t>tekst</w:t>
      </w:r>
      <w:r w:rsidRPr="00F1426F">
        <w:t xml:space="preserve"> kan een verzameling van Tekstdeel-objecten bevatten.</w:t>
      </w:r>
    </w:p>
    <w:p w14:paraId="2B8619D4" w14:textId="2F136D32" w:rsidR="006E60CF" w:rsidRPr="00F1426F" w:rsidRDefault="00D9742C" w:rsidP="00343DAE">
      <w:r w:rsidRPr="000A6E1B">
        <w:t>Opgemerkt wordt dat het OW-object Tekstdeel, het objecttype dat geannoteerd wordt met de overige OW-objecten, via de koppelobjecten Divisie respectievelijk Divisietekst wordt gekoppeld aan de STOP-elementen Divisie of Divisietekst. In STOP is Divisie een structuurelement en is Divisietekst een element dat inhoud bevat. In omgevingsdocumenten met Vrijetekststructuur is het daardoor mogelijk om te annoteren op het niveau van het element dat inhoud bevat én op het niveau van structuurelementen. Dat is anders dan bij omgevingsdocumenten met Artikelstructuur, waar alleen geannoteerd kan worden op het niveau van het element dat inhoud bevat, te weten Regeltekst. Wanneer het bevoegd gezag het omgevingsdocument met Vrijetekststructuur wil annoteren op het niveau van structuurelementen (bijvoorbeeld op de Divisie van het niveau dat vergelijkbaar is met een heel hoofdstuk of paragraaf), moet het de tekst structureren met het STOP-element Divisie en uiteraard het te annoteren Tekstdeel koppelen aan het OW-objecttype Divisie. Als het bevoegd gezag het omgevingsdocument met Vrijetekststructuur wil annoteren op het niveau van het element dat inhoud bevat, moet het het te annoteren Tekstdeel koppelen aan het OW-objecttype Divisietekst. Annoteren op het niveau van structuurelementen (Divisie) ligt het meest voor de hand bij annotaties met het attribuut thema en met het objecttype Hoofdlijn. Het ligt niet voor de hand om dat te doen bij annotaties met het objecttype Gebiedsaanwijzing. Het annoteren met het objecttype Gebiedsaanwijzing ligt het meest voor de hand op het niveau van het element dat inhoud bevat: Divisietekst. Divisietekst kan ook goed geannoteerd worden met het attribuut thema en met het objecttype Hoofdlijn.</w:t>
      </w:r>
    </w:p>
    <w:p w14:paraId="2D34903C" w14:textId="77777777" w:rsidR="00343DAE" w:rsidRPr="00F1426F" w:rsidRDefault="00D9742C" w:rsidP="00343DAE">
      <w:pPr>
        <w:pStyle w:val="Kop4"/>
      </w:pPr>
      <w:bookmarkStart w:id="148" w:name="_Toc75500200"/>
      <w:r w:rsidRPr="00F1426F">
        <w:t>Definitie</w:t>
      </w:r>
      <w:bookmarkEnd w:id="148"/>
    </w:p>
    <w:p w14:paraId="548E08FE" w14:textId="3C89D2E6" w:rsidR="00343DAE" w:rsidRPr="00F1426F" w:rsidRDefault="00D9742C" w:rsidP="00343DAE">
      <w:r w:rsidRPr="00F1426F">
        <w:t xml:space="preserve">Het </w:t>
      </w:r>
      <w:r>
        <w:t>OW-object</w:t>
      </w:r>
      <w:r w:rsidRPr="00F1426F">
        <w:t>type Divisie</w:t>
      </w:r>
      <w:r>
        <w:t>tekst</w:t>
      </w:r>
      <w:r w:rsidRPr="00F1426F">
        <w:t xml:space="preserve"> is </w:t>
      </w:r>
      <w:r>
        <w:t xml:space="preserve">de diepste </w:t>
      </w:r>
      <w:r w:rsidRPr="00F1426F">
        <w:t xml:space="preserve">zelfstandige eenheid van (een of meer) bij elkaar horende beleidsteksten waarnaar kan worden verwezen in het </w:t>
      </w:r>
      <w:r>
        <w:t>L</w:t>
      </w:r>
      <w:r w:rsidRPr="00F1426F">
        <w:t>ichaam van</w:t>
      </w:r>
      <w:r>
        <w:t xml:space="preserve"> de Regeling van</w:t>
      </w:r>
      <w:r w:rsidRPr="00F1426F">
        <w:t xml:space="preserve"> omgevingsdocumenten met Vrijetekststructuur.</w:t>
      </w:r>
    </w:p>
    <w:p w14:paraId="67FBCA48" w14:textId="77777777" w:rsidR="00343DAE" w:rsidRPr="00F1426F" w:rsidRDefault="00D9742C" w:rsidP="00343DAE">
      <w:pPr>
        <w:pStyle w:val="Kop4"/>
      </w:pPr>
      <w:bookmarkStart w:id="149" w:name="_Toc75500201"/>
      <w:r w:rsidRPr="00F1426F">
        <w:t>Doel</w:t>
      </w:r>
      <w:bookmarkEnd w:id="149"/>
    </w:p>
    <w:p w14:paraId="418C11C2" w14:textId="2A0F32B3" w:rsidR="00343DAE" w:rsidRPr="00F1426F" w:rsidRDefault="00D9742C" w:rsidP="00343DAE">
      <w:r w:rsidRPr="00F1426F">
        <w:t>Doel van het objecttype Divisie</w:t>
      </w:r>
      <w:r>
        <w:t>tekst</w:t>
      </w:r>
      <w:r w:rsidRPr="00F1426F">
        <w:t xml:space="preserve"> is het leggen van de verbinding tussen het Tekstdeel uit het OW-domein en de Divisie</w:t>
      </w:r>
      <w:r>
        <w:t>tekst</w:t>
      </w:r>
      <w:r w:rsidRPr="00F1426F">
        <w:t xml:space="preserve"> uit STOP.</w:t>
      </w:r>
    </w:p>
    <w:p w14:paraId="35922501" w14:textId="77777777" w:rsidR="00343DAE" w:rsidRPr="00F1426F" w:rsidRDefault="00D9742C" w:rsidP="00343DAE">
      <w:pPr>
        <w:pStyle w:val="Kop4"/>
      </w:pPr>
      <w:bookmarkStart w:id="150" w:name="_Toc75500202"/>
      <w:r w:rsidRPr="00F1426F">
        <w:lastRenderedPageBreak/>
        <w:t>Norm</w:t>
      </w:r>
      <w:bookmarkEnd w:id="150"/>
    </w:p>
    <w:p w14:paraId="50AC277D" w14:textId="394CD061" w:rsidR="00030D6F" w:rsidRPr="00B26823" w:rsidRDefault="00D9742C" w:rsidP="00343DAE">
      <w:pPr>
        <w:pStyle w:val="Figuur"/>
      </w:pPr>
      <w:r w:rsidRPr="00493B9A">
        <w:rPr>
          <w:noProof/>
        </w:rPr>
        <w:drawing>
          <wp:inline distT="0" distB="0" distL="0" distR="0" wp14:anchorId="5BC6872C" wp14:editId="5BA2C982">
            <wp:extent cx="4492725" cy="4229100"/>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4494217" cy="4230504"/>
                    </a:xfrm>
                    <a:prstGeom prst="rect">
                      <a:avLst/>
                    </a:prstGeom>
                  </pic:spPr>
                </pic:pic>
              </a:graphicData>
            </a:graphic>
          </wp:inline>
        </w:drawing>
      </w:r>
    </w:p>
    <w:p w14:paraId="6D92C16A" w14:textId="7773BC93" w:rsidR="00343DAE" w:rsidRPr="00F1426F" w:rsidRDefault="00D9742C" w:rsidP="00343DAE">
      <w:pPr>
        <w:pStyle w:val="Figuurbijschrift"/>
      </w:pPr>
      <w:r w:rsidRPr="00F1426F">
        <w:t>Uitsnede uit IMOW-diagram voor objecttype Divisie</w:t>
      </w:r>
      <w:r>
        <w:t>tekst</w:t>
      </w:r>
    </w:p>
    <w:p w14:paraId="3212E1D1" w14:textId="57D35FD7" w:rsidR="00343DAE" w:rsidRPr="00F1426F" w:rsidRDefault="00D9742C" w:rsidP="00343DAE">
      <w:r w:rsidRPr="00F1426F">
        <w:t>Divisie</w:t>
      </w:r>
      <w:r>
        <w:t>tekst</w:t>
      </w:r>
      <w:r w:rsidRPr="00F1426F">
        <w:t xml:space="preserve"> kent het volgende attribuut:</w:t>
      </w:r>
    </w:p>
    <w:p w14:paraId="196DCE65" w14:textId="77777777" w:rsidR="00343DAE" w:rsidRPr="00F1426F" w:rsidRDefault="00D9742C" w:rsidP="00343DAE">
      <w:r w:rsidRPr="00F1426F">
        <w:rPr>
          <w:i/>
          <w:iCs/>
        </w:rPr>
        <w:t>identificatie</w:t>
      </w:r>
      <w:r w:rsidRPr="00F1426F">
        <w:t>: de unieke identificatie waaronder elk object van dit type bekend is. Identificatie conform NEN3610. Verplicht attribuut. Komt 1 keer voor.</w:t>
      </w:r>
    </w:p>
    <w:p w14:paraId="2493A666" w14:textId="77777777" w:rsidR="00343DAE" w:rsidRPr="00F1426F" w:rsidRDefault="003D7F5B" w:rsidP="00343DAE"/>
    <w:p w14:paraId="4F636940" w14:textId="48BAF27F" w:rsidR="00343DAE" w:rsidRPr="00F1426F" w:rsidRDefault="00D9742C" w:rsidP="00343DAE">
      <w:r w:rsidRPr="00F1426F">
        <w:t>Divisie</w:t>
      </w:r>
      <w:r>
        <w:t>tekst</w:t>
      </w:r>
      <w:r w:rsidRPr="00F1426F">
        <w:t xml:space="preserve"> kent geen waardelijsten en geen constraints.</w:t>
      </w:r>
    </w:p>
    <w:p w14:paraId="33C9A00E" w14:textId="77777777" w:rsidR="00343DAE" w:rsidRPr="00F1426F" w:rsidRDefault="00D9742C" w:rsidP="00343DAE">
      <w:pPr>
        <w:pStyle w:val="Kop4"/>
      </w:pPr>
      <w:bookmarkStart w:id="151" w:name="_Toc75500203"/>
      <w:r w:rsidRPr="00F1426F">
        <w:t>Toelichting op de norm</w:t>
      </w:r>
      <w:bookmarkEnd w:id="151"/>
    </w:p>
    <w:p w14:paraId="09AB33C3" w14:textId="52E2FA45" w:rsidR="00030D6F" w:rsidRPr="00F1426F" w:rsidRDefault="00D9742C" w:rsidP="00343DAE">
      <w:r w:rsidRPr="00F1426F">
        <w:t xml:space="preserve">Het attribuut </w:t>
      </w:r>
      <w:r w:rsidRPr="00F1426F">
        <w:rPr>
          <w:i/>
        </w:rPr>
        <w:t>identificatie</w:t>
      </w:r>
      <w:r w:rsidRPr="00F1426F">
        <w:t xml:space="preserve"> behoeft geen toelichting.</w:t>
      </w:r>
    </w:p>
    <w:p w14:paraId="0BA86365" w14:textId="07ED721F" w:rsidR="00343DAE" w:rsidRPr="00F1426F" w:rsidRDefault="003D7F5B" w:rsidP="00343DAE"/>
    <w:p w14:paraId="5BE05965" w14:textId="048E618A" w:rsidR="00343DAE" w:rsidRPr="00F1426F" w:rsidRDefault="00D9742C" w:rsidP="00343DAE">
      <w:r w:rsidRPr="00F1426F">
        <w:t xml:space="preserve">In de uitsnede van het diagram is ook het attribuut </w:t>
      </w:r>
      <w:r w:rsidRPr="00F1426F">
        <w:rPr>
          <w:i/>
          <w:iCs/>
        </w:rPr>
        <w:t>werkingsgebied</w:t>
      </w:r>
      <w:r w:rsidRPr="00F1426F">
        <w:t xml:space="preserve"> te zien. Dit attribuut is de verwijzing van een specifieke Divisie</w:t>
      </w:r>
      <w:r>
        <w:t>tekst</w:t>
      </w:r>
      <w:r w:rsidRPr="00F1426F">
        <w:t xml:space="preserve"> naar (de identificatie van) de bijbehorende Locatie(s). De relatie is in een onderbroken lijn weergegeven omdat het een conceptuele relatie is. De relatie is impliciet inbegrepen in de relatie tussen Divisie</w:t>
      </w:r>
      <w:r>
        <w:t>tekst</w:t>
      </w:r>
      <w:r w:rsidRPr="00F1426F">
        <w:t>, Tekstdeel en Locatie en geeft aan wat het werkingsgebied van de Divisie</w:t>
      </w:r>
      <w:r>
        <w:t>tekst</w:t>
      </w:r>
      <w:r w:rsidRPr="00F1426F">
        <w:t xml:space="preserve"> is: het gebied waar het Tekstdeel zijn werking heeft. De </w:t>
      </w:r>
      <w:r w:rsidRPr="00F1426F">
        <w:rPr>
          <w:i/>
          <w:iCs/>
        </w:rPr>
        <w:t>relatie</w:t>
      </w:r>
      <w:r w:rsidRPr="00F1426F">
        <w:t xml:space="preserve"> wordt afgeleid door LVBB en in DSO-LV waarbij de som van de locaties van de onderliggende Tekstdelen wordt gebruikt. Het is dus niet zo dat het bevoegd gezag ook nog een afzonderlijke geometrie voor het werkingsgebied moet aanleveren.</w:t>
      </w:r>
    </w:p>
    <w:p w14:paraId="46FAEADA" w14:textId="77777777" w:rsidR="00AE3C47" w:rsidRPr="00F1426F" w:rsidRDefault="00D9742C" w:rsidP="002F7B04">
      <w:pPr>
        <w:pStyle w:val="Kop3"/>
      </w:pPr>
      <w:bookmarkStart w:id="152" w:name="_Ref_39d2a04c6da9bf7dfab5d6333176fcaa_1"/>
      <w:bookmarkStart w:id="153" w:name="_Toc75500204"/>
      <w:r w:rsidRPr="00F1426F">
        <w:lastRenderedPageBreak/>
        <w:t>Objecttype Tekstdeel</w:t>
      </w:r>
      <w:bookmarkEnd w:id="152"/>
      <w:bookmarkEnd w:id="153"/>
    </w:p>
    <w:p w14:paraId="23108B3B" w14:textId="77777777" w:rsidR="00AE3C47" w:rsidRPr="00F1426F" w:rsidRDefault="00D9742C" w:rsidP="002F7B04">
      <w:pPr>
        <w:pStyle w:val="Kop4"/>
      </w:pPr>
      <w:bookmarkStart w:id="154" w:name="_Toc75500205"/>
      <w:r w:rsidRPr="00F1426F">
        <w:t>Toelichting op de toepassing</w:t>
      </w:r>
      <w:bookmarkEnd w:id="154"/>
    </w:p>
    <w:p w14:paraId="4CBA2EB3" w14:textId="713143D5" w:rsidR="00AE3C47" w:rsidRPr="00F1426F" w:rsidRDefault="00D9742C" w:rsidP="002F7B04">
      <w:r w:rsidRPr="00F1426F">
        <w:t xml:space="preserve">Tekstdeel is een conceptuele constructie, die in IMOW wordt gebruikt om </w:t>
      </w:r>
      <w:r>
        <w:t xml:space="preserve">verschillende </w:t>
      </w:r>
      <w:r w:rsidRPr="00F1426F">
        <w:t>onderdelen van een Divisie</w:t>
      </w:r>
      <w:r>
        <w:t xml:space="preserve"> of Divisietekst</w:t>
      </w:r>
      <w:r w:rsidRPr="00F1426F">
        <w:t xml:space="preserve"> in het </w:t>
      </w:r>
      <w:r>
        <w:t>L</w:t>
      </w:r>
      <w:r w:rsidRPr="00F1426F">
        <w:t xml:space="preserve">ichaam van </w:t>
      </w:r>
      <w:r>
        <w:t xml:space="preserve">de Regeling van </w:t>
      </w:r>
      <w:r w:rsidRPr="00F1426F">
        <w:t xml:space="preserve">omgevingsdocumenten met Vrijetekststructuur een eigen Locatie te kunnen geven. Ook maakt Tekstdeel het mogelijk om verschillende onderdelen van een Divisie </w:t>
      </w:r>
      <w:r>
        <w:t xml:space="preserve">of Divisietekst </w:t>
      </w:r>
      <w:r w:rsidRPr="00F1426F">
        <w:t>een eigen thema te geven en/of te annoteren met verschillende domeinspecifieke</w:t>
      </w:r>
      <w:r w:rsidRPr="00F1426F" w:rsidDel="000545D3">
        <w:t xml:space="preserve"> </w:t>
      </w:r>
      <w:r w:rsidRPr="00F1426F">
        <w:t xml:space="preserve">annotaties van het objecttype Gebiedsaanwijzing. Tekstdeel is altijd onderdeel van een Divisie </w:t>
      </w:r>
      <w:r w:rsidRPr="00D0700B">
        <w:t>of Divisietekst</w:t>
      </w:r>
      <w:r>
        <w:t>.</w:t>
      </w:r>
      <w:r w:rsidRPr="00D0700B">
        <w:t xml:space="preserve"> </w:t>
      </w:r>
      <w:r w:rsidRPr="00F1426F">
        <w:t xml:space="preserve">Divisie </w:t>
      </w:r>
      <w:r>
        <w:t>en</w:t>
      </w:r>
      <w:r w:rsidRPr="00760911">
        <w:t xml:space="preserve"> Divisietekst </w:t>
      </w:r>
      <w:r>
        <w:t>kunnen</w:t>
      </w:r>
      <w:r w:rsidRPr="00F1426F">
        <w:t xml:space="preserve"> meerdere Tekstdelen bevatten. Voor Tekstdeel geldt, net als voor Divisie</w:t>
      </w:r>
      <w:r>
        <w:t xml:space="preserve"> en Divisietekst</w:t>
      </w:r>
      <w:r w:rsidRPr="00F1426F">
        <w:t xml:space="preserve">, dat het alleen gebruikt kan worden in het </w:t>
      </w:r>
      <w:r>
        <w:t>L</w:t>
      </w:r>
      <w:r w:rsidRPr="00F1426F">
        <w:t xml:space="preserve">ichaam van </w:t>
      </w:r>
      <w:r>
        <w:t xml:space="preserve">de Regeling van </w:t>
      </w:r>
      <w:r w:rsidRPr="00F1426F">
        <w:t>omgevingsdocumenten met Vrijetekststructuur.</w:t>
      </w:r>
    </w:p>
    <w:p w14:paraId="1D9E61D2" w14:textId="77777777" w:rsidR="00AE3C47" w:rsidRPr="00F1426F" w:rsidRDefault="00D9742C" w:rsidP="002F7B04">
      <w:pPr>
        <w:pStyle w:val="Kop4"/>
      </w:pPr>
      <w:bookmarkStart w:id="155" w:name="_Toc75500206"/>
      <w:r w:rsidRPr="00F1426F">
        <w:t>Definitie</w:t>
      </w:r>
      <w:bookmarkEnd w:id="155"/>
    </w:p>
    <w:p w14:paraId="601B7221" w14:textId="203F0642" w:rsidR="00AE3C47" w:rsidRPr="00F1426F" w:rsidRDefault="00D9742C" w:rsidP="002F7B04">
      <w:r w:rsidRPr="00F1426F">
        <w:t xml:space="preserve">Tekstdeel is het objecttype, te gebruiken in het </w:t>
      </w:r>
      <w:r>
        <w:t>L</w:t>
      </w:r>
      <w:r w:rsidRPr="00F1426F">
        <w:t>ichaam van</w:t>
      </w:r>
      <w:r>
        <w:t xml:space="preserve"> de Regeling van</w:t>
      </w:r>
      <w:r w:rsidRPr="00F1426F">
        <w:t xml:space="preserve"> omgevingsdocumenten met Vrijetekststructuur, dat de relatie vormt tussen een beleids- of realisatietekst en de daarmee samenhangende annotaties.</w:t>
      </w:r>
    </w:p>
    <w:p w14:paraId="371C789D" w14:textId="56AB1743" w:rsidR="00DD0591" w:rsidRPr="00F1426F" w:rsidRDefault="00D9742C" w:rsidP="002F7B04">
      <w:pPr>
        <w:pStyle w:val="Kop4"/>
      </w:pPr>
      <w:bookmarkStart w:id="156" w:name="_Toc75500207"/>
      <w:r w:rsidRPr="00F1426F">
        <w:t>Doel</w:t>
      </w:r>
      <w:bookmarkEnd w:id="156"/>
    </w:p>
    <w:p w14:paraId="6791D95D" w14:textId="0E5ABDD3" w:rsidR="00372068" w:rsidRPr="00F1426F" w:rsidRDefault="00D9742C" w:rsidP="002F7B04">
      <w:r w:rsidRPr="00F1426F">
        <w:t>Doel van het objecttype Tekstdeel is:</w:t>
      </w:r>
    </w:p>
    <w:p w14:paraId="5184529E" w14:textId="0EEC2C23" w:rsidR="0027009C" w:rsidRPr="00F1426F" w:rsidRDefault="00D9742C" w:rsidP="002F7B04">
      <w:pPr>
        <w:pStyle w:val="Opsommingtekens1"/>
      </w:pPr>
      <w:r w:rsidRPr="00F1426F">
        <w:t xml:space="preserve">het kunnen verbinden van verschillende onderdelen van een Divisie </w:t>
      </w:r>
      <w:r w:rsidRPr="004565E3">
        <w:t xml:space="preserve">of Divisietekst </w:t>
      </w:r>
      <w:r w:rsidRPr="00F1426F">
        <w:t>met eigen Locaties;</w:t>
      </w:r>
    </w:p>
    <w:p w14:paraId="6090A638" w14:textId="4778435B" w:rsidR="002050EA" w:rsidRPr="00F1426F" w:rsidRDefault="00D9742C" w:rsidP="002F7B04">
      <w:pPr>
        <w:pStyle w:val="Opsommingtekens1"/>
      </w:pPr>
      <w:r w:rsidRPr="00F1426F">
        <w:t xml:space="preserve">het kunnen annoteren van verschillende onderdelen van een Divisie </w:t>
      </w:r>
      <w:r w:rsidRPr="004565E3">
        <w:t xml:space="preserve">of Divisietekst </w:t>
      </w:r>
      <w:r w:rsidRPr="00F1426F">
        <w:t>met thema, Hoofdlijn en de verschillende typen Gebiedsaanwijzing;</w:t>
      </w:r>
    </w:p>
    <w:p w14:paraId="20FA317C" w14:textId="11B2CDE0" w:rsidR="003C5916" w:rsidRPr="00F1426F" w:rsidRDefault="00D9742C" w:rsidP="002F7B04">
      <w:pPr>
        <w:pStyle w:val="Opsommingtekens1"/>
      </w:pPr>
      <w:r w:rsidRPr="00F1426F">
        <w:t>het kunnen leggen van de relaties tussen de domeinspecifieke</w:t>
      </w:r>
      <w:r w:rsidRPr="00F1426F" w:rsidDel="000545D3">
        <w:t xml:space="preserve"> </w:t>
      </w:r>
      <w:r w:rsidRPr="00F1426F">
        <w:t>annotaties, waardoor het Tekstdeel als geheel machineleesbaar wordt;</w:t>
      </w:r>
    </w:p>
    <w:p w14:paraId="68958EBB" w14:textId="242EBFD0" w:rsidR="00BB7999" w:rsidRPr="00F1426F" w:rsidRDefault="00D9742C" w:rsidP="002F7B04">
      <w:pPr>
        <w:pStyle w:val="Opsommingtekens1"/>
      </w:pPr>
      <w:r w:rsidRPr="00F1426F">
        <w:t xml:space="preserve">het, door middel van het attribuut </w:t>
      </w:r>
      <w:r w:rsidRPr="00F1426F">
        <w:rPr>
          <w:i/>
          <w:iCs/>
        </w:rPr>
        <w:t>thema</w:t>
      </w:r>
      <w:r w:rsidRPr="00F1426F">
        <w:t>, in samenhang kunnen tonen van verschillende Tekstdelen;</w:t>
      </w:r>
    </w:p>
    <w:p w14:paraId="39B24B76" w14:textId="75C90A39" w:rsidR="00E24D4F" w:rsidRPr="00F1426F" w:rsidRDefault="00D9742C" w:rsidP="002F7B04">
      <w:pPr>
        <w:pStyle w:val="Opsommingtekens1"/>
      </w:pPr>
      <w:r w:rsidRPr="00F1426F">
        <w:t>het kunnen leggen van verbindingen tussen onderdelen van verschillende omgevingsdocumenten, bijvoorbeeld een omgevingsvisie en een omgevingsverordening, die met hetzelfde thema zijn geannoteerd.</w:t>
      </w:r>
    </w:p>
    <w:p w14:paraId="17F648B6" w14:textId="77777777" w:rsidR="00AE3C47" w:rsidRPr="00F1426F" w:rsidRDefault="00D9742C" w:rsidP="002F7B04">
      <w:pPr>
        <w:pStyle w:val="Kop4"/>
      </w:pPr>
      <w:bookmarkStart w:id="157" w:name="_Toc75500208"/>
      <w:r w:rsidRPr="00F1426F">
        <w:t>Norm</w:t>
      </w:r>
      <w:bookmarkEnd w:id="157"/>
    </w:p>
    <w:p w14:paraId="4B36BB5B" w14:textId="5B180EE3" w:rsidR="006137F6" w:rsidRPr="00B26823" w:rsidRDefault="00D9742C" w:rsidP="002F7B04">
      <w:pPr>
        <w:pStyle w:val="Figuur"/>
      </w:pPr>
      <w:r w:rsidRPr="00FF5BC6">
        <w:rPr>
          <w:noProof/>
        </w:rPr>
        <w:drawing>
          <wp:inline distT="0" distB="0" distL="0" distR="0" wp14:anchorId="70D9F370" wp14:editId="73911A1A">
            <wp:extent cx="4899158" cy="5248275"/>
            <wp:effectExtent l="0" t="0" r="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4899649" cy="5248801"/>
                    </a:xfrm>
                    <a:prstGeom prst="rect">
                      <a:avLst/>
                    </a:prstGeom>
                  </pic:spPr>
                </pic:pic>
              </a:graphicData>
            </a:graphic>
          </wp:inline>
        </w:drawing>
      </w:r>
    </w:p>
    <w:p w14:paraId="2464F0A4" w14:textId="4FD5D244" w:rsidR="001D137E" w:rsidRPr="00F1426F" w:rsidRDefault="00D9742C" w:rsidP="002F7B04">
      <w:pPr>
        <w:pStyle w:val="Figuurbijschrift"/>
      </w:pPr>
      <w:r w:rsidRPr="00F1426F">
        <w:t>Uitsnede uit IMOW-diagram voor objecttype Tekstdeel</w:t>
      </w:r>
    </w:p>
    <w:p w14:paraId="515CC823" w14:textId="59F6CCE9" w:rsidR="0044679D" w:rsidRPr="00F1426F" w:rsidRDefault="00D9742C" w:rsidP="002F7B04">
      <w:r w:rsidRPr="00F1426F">
        <w:t>Tekstdeel kent de volgende attributen:</w:t>
      </w:r>
    </w:p>
    <w:p w14:paraId="6F76C293" w14:textId="6AFDBDD1" w:rsidR="0044679D" w:rsidRPr="00F1426F" w:rsidRDefault="00D9742C" w:rsidP="002F7B04">
      <w:pPr>
        <w:pStyle w:val="Opsommingtekens1"/>
      </w:pPr>
      <w:r w:rsidRPr="00F1426F">
        <w:rPr>
          <w:i/>
          <w:iCs/>
        </w:rPr>
        <w:t>identificatie</w:t>
      </w:r>
      <w:r w:rsidRPr="00F1426F">
        <w:t>: de unieke identificatie waaronder elk object van dit type bekend is. Identificatie conform NEN3610. Verplicht attribuut. Komt 1 keer voor.</w:t>
      </w:r>
    </w:p>
    <w:p w14:paraId="2367D8D0" w14:textId="54972779" w:rsidR="0050431C" w:rsidRPr="00F1426F" w:rsidRDefault="00D9742C" w:rsidP="002F7B04">
      <w:pPr>
        <w:pStyle w:val="Opsommingtekens1"/>
      </w:pPr>
      <w:r w:rsidRPr="00F1426F">
        <w:rPr>
          <w:i/>
          <w:iCs/>
        </w:rPr>
        <w:t>idealisatie</w:t>
      </w:r>
      <w:r w:rsidRPr="00F1426F">
        <w:t>: attribuut dat vastlegt op welke manier de begrenzing van Locatie voor dit Tekstdeel geïnterpreteerd moet worden en door het bevoegd gezag bedoeld is. Te kiezen</w:t>
      </w:r>
      <w:r w:rsidRPr="00F1426F">
        <w:rPr>
          <w:i/>
          <w:iCs/>
        </w:rPr>
        <w:t xml:space="preserve"> </w:t>
      </w:r>
      <w:r w:rsidRPr="00F1426F">
        <w:t>uit de limitatieve waardelijst ‘Idealisatie’. Onder voorwaarde verplicht attribuut: alleen te gebruiken wanneer Tekstdeel Locatie of Locaties heeft; dan verplicht. Komt dan 1 keer voor.</w:t>
      </w:r>
    </w:p>
    <w:p w14:paraId="3A1375C4" w14:textId="596D8D04" w:rsidR="0044679D" w:rsidRPr="00F1426F" w:rsidRDefault="00D9742C" w:rsidP="002F7B04">
      <w:pPr>
        <w:pStyle w:val="Opsommingtekens1"/>
      </w:pPr>
      <w:r w:rsidRPr="00F1426F">
        <w:rPr>
          <w:i/>
          <w:iCs/>
        </w:rPr>
        <w:t>thema</w:t>
      </w:r>
      <w:r w:rsidRPr="00F1426F">
        <w:t>: de naam van het thema van het Tekstdeel</w:t>
      </w:r>
      <w:r w:rsidRPr="00DF7074">
        <w:t xml:space="preserve">, te kiezen uit de limitatieve waardelijst </w:t>
      </w:r>
      <w:r>
        <w:t>‘</w:t>
      </w:r>
      <w:r w:rsidRPr="00DF7074">
        <w:t>Thema</w:t>
      </w:r>
      <w:r>
        <w:t>’</w:t>
      </w:r>
      <w:r w:rsidRPr="00F1426F">
        <w:t>. Optioneel attribuut. Komt zo vaak voor als gewenst.</w:t>
      </w:r>
    </w:p>
    <w:p w14:paraId="632794EC" w14:textId="68A80B85" w:rsidR="00030D6F" w:rsidRDefault="00D9742C" w:rsidP="002F7B04">
      <w:pPr>
        <w:pStyle w:val="Opsommingtekens1"/>
      </w:pPr>
      <w:r w:rsidRPr="00F1426F">
        <w:rPr>
          <w:i/>
          <w:iCs/>
        </w:rPr>
        <w:t>divisieaanduiding</w:t>
      </w:r>
      <w:r w:rsidRPr="00F1426F">
        <w:t xml:space="preserve">: de verwijzing van een specifiek Tekstdeel naar de Divisie </w:t>
      </w:r>
      <w:r>
        <w:t xml:space="preserve">of de Divisietekst </w:t>
      </w:r>
      <w:r w:rsidRPr="00F1426F">
        <w:t>waar het Tekstdeel onderdeel van is.</w:t>
      </w:r>
      <w:r>
        <w:t xml:space="preserve"> </w:t>
      </w:r>
      <w:r w:rsidRPr="004958B0">
        <w:t>Verplicht attribuut</w:t>
      </w:r>
      <w:r>
        <w:t xml:space="preserve">. </w:t>
      </w:r>
      <w:r w:rsidRPr="004958B0">
        <w:t>Komt 1 keer voor.</w:t>
      </w:r>
      <w:r>
        <w:t xml:space="preserve"> De keuze tussen </w:t>
      </w:r>
      <w:r w:rsidRPr="00F31058">
        <w:t xml:space="preserve">Divisie </w:t>
      </w:r>
      <w:r>
        <w:t xml:space="preserve">en </w:t>
      </w:r>
      <w:r w:rsidRPr="00F31058">
        <w:t xml:space="preserve">Divisietekst </w:t>
      </w:r>
      <w:r>
        <w:t>wordt aangegeven met het keuze-element DivisieOfDivisietekst.</w:t>
      </w:r>
    </w:p>
    <w:p w14:paraId="3CC1F39A" w14:textId="0089047E" w:rsidR="00421F05" w:rsidRPr="00F1426F" w:rsidRDefault="00D9742C" w:rsidP="002F7B04">
      <w:pPr>
        <w:pStyle w:val="Opsommingtekens1"/>
      </w:pPr>
      <w:r w:rsidRPr="00F1426F">
        <w:rPr>
          <w:i/>
          <w:iCs/>
        </w:rPr>
        <w:t>hoofdlijnaanduiding</w:t>
      </w:r>
      <w:r w:rsidRPr="00F1426F">
        <w:t>: de verwijzing van een specifiek Tekstdeel naar (de identificatie van) de bijbehorende Hoofdlijn(en). Optioneel attribuut. Komt zo vaak voor als gewenst.</w:t>
      </w:r>
    </w:p>
    <w:p w14:paraId="47BF2FCE" w14:textId="11CEE115" w:rsidR="00030D6F" w:rsidRPr="00F1426F" w:rsidRDefault="00D9742C" w:rsidP="002F7B04">
      <w:pPr>
        <w:pStyle w:val="Opsommingtekens1"/>
      </w:pPr>
      <w:r w:rsidRPr="00F1426F">
        <w:rPr>
          <w:i/>
          <w:iCs/>
        </w:rPr>
        <w:t>locatieaanduiding</w:t>
      </w:r>
      <w:r w:rsidRPr="00F1426F">
        <w:t>: de verwijzing van een specifiek Tekstdeel naar (de identificatie van) de bijbehorende Locatie(s); attribuut dat een of meer specifieke Locatie(s) aanduidt waar dit Tekstdeel van toepassing is. Optioneel attribuut. Komt zo vaak voor als gewenst.</w:t>
      </w:r>
    </w:p>
    <w:p w14:paraId="1799BD7E" w14:textId="0C99D81E" w:rsidR="0044679D" w:rsidRDefault="00D9742C" w:rsidP="002F7B04">
      <w:pPr>
        <w:pStyle w:val="Opsommingtekens1"/>
      </w:pPr>
      <w:r w:rsidRPr="00F1426F">
        <w:rPr>
          <w:i/>
          <w:iCs/>
        </w:rPr>
        <w:t>gebiedsaanwijzing</w:t>
      </w:r>
      <w:r w:rsidRPr="00F1426F">
        <w:t>: de verwijzing van een specifiek Tekstdeel naar (de identificatie van) een Gebiedsaanwijzing. Attribuut dat vastlegt dat het Tekstdeel met (één van de typen van) het object Gebiedsaanwijzing geannoteerd is. Optioneel attribuut. Komt 0 of 1 keer voor.</w:t>
      </w:r>
    </w:p>
    <w:p w14:paraId="29D1591D" w14:textId="77085A66" w:rsidR="004E5A65" w:rsidRPr="00F1426F" w:rsidRDefault="00D9742C" w:rsidP="002F7B04">
      <w:pPr>
        <w:pStyle w:val="Opsommingtekens1"/>
      </w:pPr>
      <w:r>
        <w:rPr>
          <w:i/>
          <w:iCs/>
        </w:rPr>
        <w:t>kaartaanduiding</w:t>
      </w:r>
      <w:r w:rsidRPr="00FC541A">
        <w:t>:</w:t>
      </w:r>
      <w:r>
        <w:t xml:space="preserve"> de verwijzing </w:t>
      </w:r>
      <w:r w:rsidRPr="000B2099">
        <w:t xml:space="preserve">van een specifiek </w:t>
      </w:r>
      <w:r>
        <w:t xml:space="preserve">Tekstdeel naar (de identificatie van) de Kaart waarop de Locaties en OW-objecten worden weergegeven die horen bij het betreffende </w:t>
      </w:r>
      <w:r w:rsidRPr="004E5A65">
        <w:t>Tekstdeel</w:t>
      </w:r>
      <w:r>
        <w:t xml:space="preserve">. Optioneel attribuut. Komt zo </w:t>
      </w:r>
      <w:r w:rsidRPr="00D46689">
        <w:t>vaak voor als gewenst</w:t>
      </w:r>
      <w:r>
        <w:t>.</w:t>
      </w:r>
    </w:p>
    <w:p w14:paraId="203E3F61" w14:textId="77777777" w:rsidR="00D05952" w:rsidRPr="00F1426F" w:rsidRDefault="003D7F5B" w:rsidP="002F7B04"/>
    <w:p w14:paraId="39BD5927" w14:textId="030780C2" w:rsidR="000745B6" w:rsidRPr="00F1426F" w:rsidRDefault="00D9742C" w:rsidP="002F7B04">
      <w:r w:rsidRPr="00F1426F">
        <w:t>Tekstdeel kent de volgende constraint:</w:t>
      </w:r>
    </w:p>
    <w:p w14:paraId="6A7991D8" w14:textId="53882BF6" w:rsidR="00D05952" w:rsidRPr="00F1426F" w:rsidRDefault="00D9742C" w:rsidP="002F7B04">
      <w:pPr>
        <w:pStyle w:val="Opsommingtekens1"/>
      </w:pPr>
      <w:r w:rsidRPr="00F1426F">
        <w:t>idealisatie verplicht als Tekstdeel een Locatie heeft</w:t>
      </w:r>
    </w:p>
    <w:p w14:paraId="18C46396" w14:textId="7BEC7067" w:rsidR="00A633E5" w:rsidRPr="00F1426F" w:rsidRDefault="00D9742C" w:rsidP="002F7B04">
      <w:pPr>
        <w:pStyle w:val="Kop4"/>
      </w:pPr>
      <w:bookmarkStart w:id="158" w:name="_Ref_5e3abbbaf5a4515094f987d45aeca0c6_1"/>
      <w:bookmarkStart w:id="159" w:name="_Toc75500209"/>
      <w:r w:rsidRPr="00F1426F">
        <w:t>Toelichting op de norm</w:t>
      </w:r>
      <w:bookmarkEnd w:id="158"/>
      <w:bookmarkEnd w:id="159"/>
    </w:p>
    <w:p w14:paraId="1A0F5059" w14:textId="786DC0A5" w:rsidR="00900D48" w:rsidRPr="00F1426F" w:rsidRDefault="003D7F5B" w:rsidP="00900D48"/>
    <w:p w14:paraId="2584713B" w14:textId="6C18FBC0" w:rsidR="00516152" w:rsidRPr="00F1426F" w:rsidRDefault="00D9742C" w:rsidP="00900D48">
      <w:pPr>
        <w:rPr>
          <w:i/>
          <w:iCs/>
        </w:rPr>
      </w:pPr>
      <w:r w:rsidRPr="00F1426F">
        <w:rPr>
          <w:i/>
          <w:iCs/>
        </w:rPr>
        <w:t>Attributen</w:t>
      </w:r>
    </w:p>
    <w:p w14:paraId="4F153DCB" w14:textId="531E9BB1" w:rsidR="004920E6" w:rsidRPr="00F1426F" w:rsidRDefault="00D9742C" w:rsidP="00554B1F">
      <w:pPr>
        <w:pStyle w:val="Opsommingtekens1"/>
      </w:pPr>
      <w:r w:rsidRPr="00F1426F">
        <w:rPr>
          <w:i/>
          <w:iCs/>
        </w:rPr>
        <w:t>idealisatie</w:t>
      </w:r>
      <w:r w:rsidRPr="00F1426F">
        <w:t xml:space="preserve">: attribuut dat aangeeft op welke manier de begrenzing van Locatie voor een Tekstdeel door het bevoegd gezag bedoeld is: is het een exacte of een indicatieve afbakening? Het attribuut </w:t>
      </w:r>
      <w:r w:rsidRPr="00F1426F">
        <w:rPr>
          <w:i/>
          <w:iCs/>
        </w:rPr>
        <w:t>idealisatie</w:t>
      </w:r>
      <w:r w:rsidRPr="00F1426F">
        <w:t xml:space="preserve"> is in IMOW gepositioneerd als attribuut van Tekstdeel. Dat lijkt misschien vreemd omdat het informatie geeft over de gewenste interpretatie van Locatie. Toch hoort idealisatie bij Tekstdeel omdat het vertelt hoe de Locatie voor dít Tekstdeel geïnterpreteerd moet worden. Op deze manier is het mogelijk om dezelfde Locatie ook voor een ander Tekstdeel te (her)gebruiken en voor dat Tekstdeel een andere idealisatie te geven. De waardelijst ‘Idealisatie’ kent twee waarden: exact en indicatief. Hiermee kan worden aangegeven of de begrenzing van Locatie voor dit Tekstdeel exact of indicatief bedoeld is. Wanneer wordt gekozen voor de waarde indicatief geeft dat alleen aan dat de begrenzing indicatief bedoeld is. Met idealisatie wordt niet vastgelegd met welke marge de indicatieve begrenzing bedoeld is. Bij Tekstdeel is het attribuut </w:t>
      </w:r>
      <w:r w:rsidRPr="00F1426F">
        <w:rPr>
          <w:i/>
          <w:iCs/>
        </w:rPr>
        <w:t>idealisatie</w:t>
      </w:r>
      <w:r w:rsidRPr="00F1426F">
        <w:t xml:space="preserve"> alleen verplicht wanneer het Tekstdeel een Locatie heeft. Zie verder de constraint die hierna wordt besproken.</w:t>
      </w:r>
    </w:p>
    <w:p w14:paraId="3E5C1881" w14:textId="795423BF" w:rsidR="00A645CF" w:rsidRPr="00F1426F" w:rsidRDefault="00D9742C" w:rsidP="00554B1F">
      <w:pPr>
        <w:pStyle w:val="Opsommingtekens1"/>
      </w:pPr>
      <w:r w:rsidRPr="00F1426F">
        <w:rPr>
          <w:i/>
          <w:iCs/>
        </w:rPr>
        <w:t>thema</w:t>
      </w:r>
      <w:r w:rsidRPr="00F1426F">
        <w:t xml:space="preserve">: attribuut dat kernachtig de grondgedachte van het Tekstdeel weergeeft. </w:t>
      </w:r>
      <w:r>
        <w:t>Het thema is een</w:t>
      </w:r>
      <w:r w:rsidRPr="00F1426F">
        <w:t xml:space="preserve"> aanduiding van het aspect </w:t>
      </w:r>
      <w:r>
        <w:t xml:space="preserve">van de fysieke leefomgeving </w:t>
      </w:r>
      <w:r w:rsidRPr="00F1426F">
        <w:t xml:space="preserve">waar de Juridische regel over gaat. </w:t>
      </w:r>
      <w:r w:rsidRPr="00102198">
        <w:t xml:space="preserve">Om harmonisatie tussen bevoegde gezagen en tussen instrumenten te bevorderen is er een waardelijst voor </w:t>
      </w:r>
      <w:r w:rsidRPr="00102198">
        <w:rPr>
          <w:i/>
          <w:iCs/>
        </w:rPr>
        <w:t>thema</w:t>
      </w:r>
      <w:r w:rsidRPr="00102198">
        <w:t>.</w:t>
      </w:r>
      <w:r>
        <w:t xml:space="preserve"> Het overgrote deel van de waarden van deze waardelijst is rechtstreeks ontleend aan artikel 1.2 Ow, waarin is aangegeven welke aspecten de fysieke leefomgeving omvat. In </w:t>
      </w:r>
      <w:r w:rsidRPr="000B31CB">
        <w:rPr>
          <w:rStyle w:val="Verwijzing"/>
        </w:rPr>
        <w:fldChar w:fldCharType="begin"/>
      </w:r>
      <w:r w:rsidRPr="000B31CB">
        <w:rPr>
          <w:rStyle w:val="Verwijzing"/>
        </w:rPr>
        <w:instrText xml:space="preserve"> REF _Ref_32bc9d6c73f45c9b8510d23066e4d189_1 \n \h </w:instrText>
      </w:r>
      <w:r w:rsidRPr="000B31CB">
        <w:rPr>
          <w:rStyle w:val="Verwijzing"/>
        </w:rPr>
      </w:r>
      <w:r w:rsidRPr="000B31CB">
        <w:rPr>
          <w:rStyle w:val="Verwijzing"/>
        </w:rPr>
        <w:fldChar w:fldCharType="separate"/>
      </w:r>
      <w:r w:rsidR="00816BCB">
        <w:rPr>
          <w:rStyle w:val="Verwijzing"/>
        </w:rPr>
        <w:t>Bijlage 3</w:t>
      </w:r>
      <w:r w:rsidRPr="000B31CB">
        <w:rPr>
          <w:rStyle w:val="Verwijzing"/>
        </w:rPr>
        <w:fldChar w:fldCharType="end"/>
      </w:r>
      <w:r>
        <w:t xml:space="preserve"> wordt de relatie tussen </w:t>
      </w:r>
      <w:r w:rsidRPr="00840F72">
        <w:t xml:space="preserve">artikel 1.2 Ow </w:t>
      </w:r>
      <w:r>
        <w:t xml:space="preserve">en de waarden van de waardelijst gelegd. </w:t>
      </w:r>
      <w:r>
        <w:br/>
      </w:r>
      <w:r w:rsidRPr="00F1426F">
        <w:t xml:space="preserve">Per Tekstdeel kunnen net zoveel thema’s worden toegevoegd als gewenst is. </w:t>
      </w:r>
      <w:r w:rsidRPr="00F1426F">
        <w:rPr>
          <w:i/>
          <w:iCs/>
        </w:rPr>
        <w:t>thema</w:t>
      </w:r>
      <w:r w:rsidRPr="00F1426F">
        <w:t xml:space="preserve"> is een attribuut en geen object. Het kent daardoor geen eigen weergave. </w:t>
      </w:r>
      <w:r w:rsidRPr="00F1426F">
        <w:br/>
        <w:t xml:space="preserve">Met het attribuut </w:t>
      </w:r>
      <w:r w:rsidRPr="00F1426F">
        <w:rPr>
          <w:i/>
          <w:iCs/>
        </w:rPr>
        <w:t>thema</w:t>
      </w:r>
      <w:r w:rsidRPr="00B26823">
        <w:t xml:space="preserve"> kan het thema van een </w:t>
      </w:r>
      <w:r w:rsidRPr="007B60F8">
        <w:t>Tekstde</w:t>
      </w:r>
      <w:r w:rsidRPr="000E40D3">
        <w:t>el</w:t>
      </w:r>
      <w:r w:rsidRPr="00F1426F">
        <w:t xml:space="preserve"> worden aangegeven. </w:t>
      </w:r>
      <w:r w:rsidRPr="00F1426F">
        <w:rPr>
          <w:i/>
          <w:iCs/>
        </w:rPr>
        <w:t>thema</w:t>
      </w:r>
      <w:r w:rsidRPr="00F1426F">
        <w:t xml:space="preserve"> kan bijvoorbeeld worden gebruikt om alle Tekstdelen over een bepaald thema in eenzelfde omgevingsdocument te selecteren, of om van verschillende omgevingsdocumenten de Tekstdelen en/of Juridische regels met hetzelfde thema te selecteren. Afhankelijk van de functionaliteit die een viewer biedt is het vervolgens ook mogelijk om de Locaties van alle Tekstdelen en/of Juridische regels </w:t>
      </w:r>
      <w:r>
        <w:t xml:space="preserve">met hetzelfde thema </w:t>
      </w:r>
      <w:r w:rsidRPr="00F1426F">
        <w:t>op een kaartbeeld weer te geven.</w:t>
      </w:r>
      <w:r>
        <w:br/>
        <w:t xml:space="preserve">Overwogen wordt om aan het objecttype Tekstdeel een attribuut </w:t>
      </w:r>
      <w:r w:rsidRPr="00944E68">
        <w:rPr>
          <w:i/>
          <w:iCs/>
        </w:rPr>
        <w:t>subthema</w:t>
      </w:r>
      <w:r>
        <w:t xml:space="preserve"> toe te voegen </w:t>
      </w:r>
      <w:r w:rsidRPr="00D066BB">
        <w:t xml:space="preserve">waarmee het bevoegde gezag </w:t>
      </w:r>
      <w:r>
        <w:t xml:space="preserve">desgewenst </w:t>
      </w:r>
      <w:r w:rsidRPr="00D066BB">
        <w:t xml:space="preserve">binnen een thema </w:t>
      </w:r>
      <w:r>
        <w:t xml:space="preserve">een nadere </w:t>
      </w:r>
      <w:r w:rsidRPr="00D066BB">
        <w:t>specialisatie kan aanbrengen</w:t>
      </w:r>
      <w:r>
        <w:t>.</w:t>
      </w:r>
    </w:p>
    <w:p w14:paraId="46D6B495" w14:textId="1957673E" w:rsidR="0032130B" w:rsidRPr="00F1426F" w:rsidRDefault="00D9742C" w:rsidP="00836E2E">
      <w:pPr>
        <w:pStyle w:val="Opsommingtekens1"/>
      </w:pPr>
      <w:r w:rsidRPr="00836E2E">
        <w:rPr>
          <w:i/>
          <w:iCs/>
        </w:rPr>
        <w:t>divisieaanduiding</w:t>
      </w:r>
      <w:r w:rsidRPr="00F1426F">
        <w:t xml:space="preserve">: attribuut voor de verwijzing van een Tekstdeel naar de identificatie van de Divisie </w:t>
      </w:r>
      <w:r>
        <w:t xml:space="preserve">of Divisietekst </w:t>
      </w:r>
      <w:r w:rsidRPr="00F1426F">
        <w:t>waarin het Tekstdeel voorkomt.</w:t>
      </w:r>
      <w:r>
        <w:t xml:space="preserve"> </w:t>
      </w:r>
      <w:r w:rsidRPr="001F7176">
        <w:t xml:space="preserve">Tekstdeel wordt via de koppelobjecten Divisie respectievelijk Divisietekst gekoppeld aan de STOP-elementen Divisie of Divisietekst. </w:t>
      </w:r>
      <w:r>
        <w:t xml:space="preserve">Bij ieder Tekstdeel moet bepaald worden of het hoort bij een Divisie of een Divisietekst. Deze keuze wordt gemaakt </w:t>
      </w:r>
      <w:r w:rsidRPr="003D119D">
        <w:t>met het keuze-element DivisieOfDivisietekst</w:t>
      </w:r>
      <w:r>
        <w:t>.</w:t>
      </w:r>
      <w:r w:rsidRPr="003D119D">
        <w:t xml:space="preserve"> </w:t>
      </w:r>
      <w:r>
        <w:t xml:space="preserve">Het </w:t>
      </w:r>
      <w:r w:rsidRPr="001F7176">
        <w:t>STOP</w:t>
      </w:r>
      <w:r>
        <w:t>-element</w:t>
      </w:r>
      <w:r w:rsidRPr="001F7176">
        <w:t xml:space="preserve"> Divisie </w:t>
      </w:r>
      <w:r>
        <w:t xml:space="preserve">is </w:t>
      </w:r>
      <w:r w:rsidRPr="001F7176">
        <w:t xml:space="preserve">een structuurelement en </w:t>
      </w:r>
      <w:r>
        <w:t xml:space="preserve">het STOP-element </w:t>
      </w:r>
      <w:r w:rsidRPr="001F7176">
        <w:t xml:space="preserve">Divisietekst </w:t>
      </w:r>
      <w:r>
        <w:t xml:space="preserve">is </w:t>
      </w:r>
      <w:r w:rsidRPr="001F7176">
        <w:t xml:space="preserve">een element dat inhoud bevat. In omgevingsdocumenten met Vrijetekststructuur is het daardoor mogelijk om te annoteren op het niveau van het element dat inhoud bevat én op het niveau van structuurelementen. </w:t>
      </w:r>
      <w:r>
        <w:t xml:space="preserve">In het geval van een annotatie </w:t>
      </w:r>
      <w:r w:rsidRPr="001F7176">
        <w:t xml:space="preserve">op het niveau van structuurelementen (bijvoorbeeld op de Divisie van het niveau dat vergelijkbaar is met een heel hoofdstuk of paragraaf), </w:t>
      </w:r>
      <w:r>
        <w:t xml:space="preserve">wordt bij </w:t>
      </w:r>
      <w:r w:rsidRPr="00C451B4">
        <w:t xml:space="preserve">het keuze-element DivisieOfDivisietekst </w:t>
      </w:r>
      <w:r>
        <w:t xml:space="preserve">gekozen voor </w:t>
      </w:r>
      <w:r w:rsidRPr="001F7176">
        <w:t xml:space="preserve">het OW-objecttype Divisie. </w:t>
      </w:r>
      <w:r>
        <w:t>Bij een annotatie</w:t>
      </w:r>
      <w:r w:rsidRPr="001F7176">
        <w:t xml:space="preserve"> op het niveau van het element dat inhoud bevat, </w:t>
      </w:r>
      <w:r w:rsidRPr="00F42382">
        <w:t xml:space="preserve">wordt </w:t>
      </w:r>
      <w:r>
        <w:t xml:space="preserve">bij </w:t>
      </w:r>
      <w:r w:rsidRPr="004207D7">
        <w:t xml:space="preserve">het keuze-element DivisieOfDivisietekst </w:t>
      </w:r>
      <w:r w:rsidRPr="00F42382">
        <w:t>gekozen voor het OW-objecttype Divisie</w:t>
      </w:r>
      <w:r>
        <w:t>tekst</w:t>
      </w:r>
      <w:r w:rsidRPr="00F42382">
        <w:t xml:space="preserve">. </w:t>
      </w:r>
      <w:r w:rsidRPr="001F7176">
        <w:t>Annoteren op het niveau van structuurelementen (Divisie) ligt het meeste voor de hand bij annotaties met het attribuut thema en met het objecttype Hoofdlijn. Het ligt niet voor de hand om dat te doen bij annotaties met het objecttype Gebiedsaanwijzing. Het annoteren met het objecttype Gebiedsaanwijzing ligt het meeste voor de hand op het niveau van het element dat inhoud bevat: Divisietekst. Divisietekst kan ook goed geannoteerd worden met het attribuut thema en met het objecttype Hoofdlijn.</w:t>
      </w:r>
    </w:p>
    <w:p w14:paraId="0235E9E7" w14:textId="22F6C54C" w:rsidR="0032130B" w:rsidRPr="00F1426F" w:rsidRDefault="00D9742C" w:rsidP="00554B1F">
      <w:pPr>
        <w:pStyle w:val="Opsommingtekens1"/>
      </w:pPr>
      <w:r w:rsidRPr="00F1426F">
        <w:rPr>
          <w:i/>
          <w:iCs/>
        </w:rPr>
        <w:t>hoofdlijnaanduiding</w:t>
      </w:r>
      <w:r w:rsidRPr="00F1426F">
        <w:t xml:space="preserve">: attribuut dat de verwijzing bevat van Tekstdeel naar de identificatie(s) van het daarbij behorende object Hoofdlijn. Het object Hoofdlijn wordt beschreven in paragraaf </w:t>
      </w:r>
      <w:r w:rsidRPr="000B31CB">
        <w:rPr>
          <w:rStyle w:val="Verwijzing"/>
        </w:rPr>
        <w:fldChar w:fldCharType="begin"/>
      </w:r>
      <w:r w:rsidRPr="000B31CB">
        <w:rPr>
          <w:rStyle w:val="Verwijzing"/>
        </w:rPr>
        <w:instrText xml:space="preserve"> REF _Ref_69e5d58d887f34bdd3a631ae844aea8c_1 \n \h  \* MERGEFORMAT </w:instrText>
      </w:r>
      <w:r w:rsidRPr="000B31CB">
        <w:rPr>
          <w:rStyle w:val="Verwijzing"/>
        </w:rPr>
      </w:r>
      <w:r w:rsidRPr="000B31CB">
        <w:rPr>
          <w:rStyle w:val="Verwijzing"/>
        </w:rPr>
        <w:fldChar w:fldCharType="separate"/>
      </w:r>
      <w:r w:rsidR="00816BCB">
        <w:rPr>
          <w:rStyle w:val="Verwijzing"/>
        </w:rPr>
        <w:t>7.5</w:t>
      </w:r>
      <w:r w:rsidRPr="000B31CB">
        <w:rPr>
          <w:rStyle w:val="Verwijzing"/>
        </w:rPr>
        <w:fldChar w:fldCharType="end"/>
      </w:r>
      <w:r w:rsidRPr="00B26823">
        <w:t>.</w:t>
      </w:r>
      <w:r w:rsidRPr="007B60F8">
        <w:t xml:space="preserve"> </w:t>
      </w:r>
      <w:r w:rsidRPr="000E40D3">
        <w:t xml:space="preserve">Dit attribuut </w:t>
      </w:r>
      <w:r w:rsidRPr="00F1426F">
        <w:t>geeft aan dat het Tekstdeel hoort bij een bepaalde Hoofdlijn.</w:t>
      </w:r>
    </w:p>
    <w:p w14:paraId="696EBC35" w14:textId="50F75CFC" w:rsidR="006008B5" w:rsidRPr="00F1426F" w:rsidRDefault="00D9742C" w:rsidP="00554B1F">
      <w:pPr>
        <w:pStyle w:val="Opsommingtekens1"/>
      </w:pPr>
      <w:r w:rsidRPr="00F1426F">
        <w:rPr>
          <w:i/>
          <w:iCs/>
        </w:rPr>
        <w:t>locatieaanduiding</w:t>
      </w:r>
      <w:r w:rsidRPr="00F1426F">
        <w:t>: attribuut dat de verwijzing bevat naar de identificatie van de Locatie(s) die bij het Tekstdeel horen én aangeeft wat de betekenis van die Locatie(s) is voor het object waar het bij hoort; in dit geval voor Tekstdeel. Wanneer bij een Tekstdeel Locatie wordt gebruikt legt dit attribuut dus vast dat deze Locatie(s) de locatie(s) is (zijn) waar dit Tekstdeel van toepassing is.</w:t>
      </w:r>
    </w:p>
    <w:p w14:paraId="226D29D7" w14:textId="628DD592" w:rsidR="00554B1F" w:rsidRDefault="00D9742C">
      <w:pPr>
        <w:pStyle w:val="Opsommingtekens1"/>
      </w:pPr>
      <w:r w:rsidRPr="00F1426F">
        <w:rPr>
          <w:i/>
          <w:iCs/>
        </w:rPr>
        <w:t>gebiedsaanwijzing</w:t>
      </w:r>
      <w:r w:rsidRPr="00F1426F">
        <w:t>: attribuut dat de verwijzing bevat van Tekstdeel naar de identificatie van het specifieke voorkomen van een bepaald type Gebiedsaanwijzing. Samen met die domeinspecifieke</w:t>
      </w:r>
      <w:r w:rsidRPr="00F1426F" w:rsidDel="003F3858">
        <w:t xml:space="preserve"> </w:t>
      </w:r>
      <w:r w:rsidRPr="00F1426F">
        <w:t>annotatie duidt dit attribuut aan dat het Tekstdeel gaat over een van de typen gebiedsaanwijzing.</w:t>
      </w:r>
    </w:p>
    <w:p w14:paraId="76472F82" w14:textId="267A2E00" w:rsidR="00D41DE4" w:rsidRPr="00F1426F" w:rsidRDefault="00D9742C">
      <w:pPr>
        <w:pStyle w:val="Opsommingtekens1"/>
      </w:pPr>
      <w:r>
        <w:rPr>
          <w:i/>
          <w:iCs/>
        </w:rPr>
        <w:t>kaartaanduiding</w:t>
      </w:r>
      <w:r w:rsidRPr="00FC541A">
        <w:t>: attribuut</w:t>
      </w:r>
      <w:r>
        <w:t xml:space="preserve"> dat de verwijzing bevat </w:t>
      </w:r>
      <w:r w:rsidRPr="000C75A7">
        <w:t xml:space="preserve">van </w:t>
      </w:r>
      <w:r>
        <w:t xml:space="preserve">het Tekstdeel naar de </w:t>
      </w:r>
      <w:r w:rsidRPr="00DE5EFF">
        <w:t xml:space="preserve">identificatie van </w:t>
      </w:r>
      <w:r>
        <w:t xml:space="preserve">een specifiek Kaartobject. </w:t>
      </w:r>
      <w:r w:rsidRPr="00BC6602">
        <w:t xml:space="preserve">Met het objecttype Kaart kan </w:t>
      </w:r>
      <w:r>
        <w:t xml:space="preserve">bij een </w:t>
      </w:r>
      <w:r w:rsidRPr="009053DD">
        <w:t xml:space="preserve">Tekstdeel </w:t>
      </w:r>
      <w:r>
        <w:t xml:space="preserve">een specifieke kaart worden gegenereerd waarop </w:t>
      </w:r>
      <w:r w:rsidRPr="00BB05CD">
        <w:t>alle bij</w:t>
      </w:r>
      <w:r>
        <w:t xml:space="preserve"> dat </w:t>
      </w:r>
      <w:r w:rsidRPr="009053DD">
        <w:t xml:space="preserve">Tekstdeel </w:t>
      </w:r>
      <w:r w:rsidRPr="00BB05CD">
        <w:t>behorende Locaties en OW-objecten worden weergegeven</w:t>
      </w:r>
      <w:r>
        <w:rPr>
          <w:i/>
          <w:iCs/>
        </w:rPr>
        <w:t xml:space="preserve">. </w:t>
      </w:r>
      <w:r>
        <w:t xml:space="preserve">Het is ook mogelijk om vanuit meerdere </w:t>
      </w:r>
      <w:r w:rsidRPr="009053DD">
        <w:t>Tekstdel</w:t>
      </w:r>
      <w:r>
        <w:t>en</w:t>
      </w:r>
      <w:r w:rsidRPr="009053DD">
        <w:t xml:space="preserve"> </w:t>
      </w:r>
      <w:r>
        <w:t xml:space="preserve">te verwijzen naar dezelfde Kaart. Daardoor ontstaat een gecombineerd kaartbeeld met alle kaartgerelateerde informatie uit alle </w:t>
      </w:r>
      <w:r w:rsidRPr="009053DD">
        <w:t xml:space="preserve">Tekstdelen </w:t>
      </w:r>
      <w:r>
        <w:t xml:space="preserve">die naar dezelfde Kaart verwijzen.  Zie voor het objecttype Kaart paragraaf </w:t>
      </w:r>
      <w:r w:rsidRPr="000B31CB">
        <w:rPr>
          <w:rStyle w:val="Verwijzing"/>
        </w:rPr>
        <w:fldChar w:fldCharType="begin"/>
      </w:r>
      <w:r w:rsidRPr="000B31CB">
        <w:rPr>
          <w:rStyle w:val="Verwijzing"/>
        </w:rPr>
        <w:instrText xml:space="preserve"> REF _Ref_92009a6e842053c38bfdbf11b5d9a80e_1 \r \h </w:instrText>
      </w:r>
      <w:r w:rsidRPr="000B31CB">
        <w:rPr>
          <w:rStyle w:val="Verwijzing"/>
        </w:rPr>
      </w:r>
      <w:r w:rsidRPr="000B31CB">
        <w:rPr>
          <w:rStyle w:val="Verwijzing"/>
        </w:rPr>
        <w:fldChar w:fldCharType="separate"/>
      </w:r>
      <w:r w:rsidR="00816BCB">
        <w:rPr>
          <w:rStyle w:val="Verwijzing"/>
        </w:rPr>
        <w:t>7.10</w:t>
      </w:r>
      <w:r w:rsidRPr="000B31CB">
        <w:rPr>
          <w:rStyle w:val="Verwijzing"/>
        </w:rPr>
        <w:fldChar w:fldCharType="end"/>
      </w:r>
      <w:r>
        <w:t>.</w:t>
      </w:r>
    </w:p>
    <w:p w14:paraId="5B605FA3" w14:textId="489DAE75" w:rsidR="00030D6F" w:rsidRPr="00F1426F" w:rsidRDefault="003D7F5B" w:rsidP="004261A6"/>
    <w:p w14:paraId="5FCEFCBE" w14:textId="1B41D931" w:rsidR="00EE36C6" w:rsidRPr="00F1426F" w:rsidRDefault="00D9742C" w:rsidP="00EE36C6">
      <w:pPr>
        <w:rPr>
          <w:i/>
          <w:iCs/>
        </w:rPr>
      </w:pPr>
      <w:r w:rsidRPr="00F1426F">
        <w:rPr>
          <w:i/>
          <w:iCs/>
        </w:rPr>
        <w:t>Constraints</w:t>
      </w:r>
    </w:p>
    <w:p w14:paraId="650A38CA" w14:textId="4920865F" w:rsidR="003769AA" w:rsidRPr="00F1426F" w:rsidRDefault="00D9742C" w:rsidP="00EE36C6">
      <w:r w:rsidRPr="00F1426F">
        <w:rPr>
          <w:i/>
          <w:iCs/>
        </w:rPr>
        <w:t>idealisatie verplicht als Tekstdeel een Locatie heeft</w:t>
      </w:r>
      <w:r w:rsidRPr="00F1426F">
        <w:t xml:space="preserve">: deze constraint betekent dat áls Tekstdeel een Locatie heeft, het verplicht is om </w:t>
      </w:r>
      <w:r w:rsidRPr="00F1426F">
        <w:rPr>
          <w:i/>
          <w:iCs/>
        </w:rPr>
        <w:t>idealisatie</w:t>
      </w:r>
      <w:r w:rsidRPr="00F1426F">
        <w:t xml:space="preserve"> te gebruiken. Bij Tekstdeel is, anders dan bij Juridische regel, het attribuut </w:t>
      </w:r>
      <w:r w:rsidRPr="00F1426F">
        <w:rPr>
          <w:i/>
          <w:iCs/>
        </w:rPr>
        <w:t>idealisatie</w:t>
      </w:r>
      <w:r w:rsidRPr="00B26823">
        <w:t xml:space="preserve"> slechts onder voorwaarde verplicht. Het moet gebruikt worden wanneer h</w:t>
      </w:r>
      <w:r w:rsidRPr="00F1426F">
        <w:t>et Tekstdeel een Locatie heeft. Dat is namelijk niet verplicht.</w:t>
      </w:r>
    </w:p>
    <w:p w14:paraId="7F426BB9" w14:textId="77777777" w:rsidR="0044679D" w:rsidRPr="00F1426F" w:rsidRDefault="00D9742C" w:rsidP="002F7B04">
      <w:pPr>
        <w:pStyle w:val="Kop3"/>
      </w:pPr>
      <w:bookmarkStart w:id="160" w:name="_Ref_69e5d58d887f34bdd3a631ae844aea8c_1"/>
      <w:bookmarkStart w:id="161" w:name="_Toc75500210"/>
      <w:r w:rsidRPr="00F1426F">
        <w:t>Objecttype Hoofdlijn</w:t>
      </w:r>
      <w:bookmarkEnd w:id="160"/>
      <w:bookmarkEnd w:id="161"/>
    </w:p>
    <w:p w14:paraId="322B9FC1" w14:textId="77777777" w:rsidR="0044679D" w:rsidRPr="00F1426F" w:rsidRDefault="00D9742C" w:rsidP="002F7B04">
      <w:pPr>
        <w:pStyle w:val="Kop4"/>
      </w:pPr>
      <w:bookmarkStart w:id="162" w:name="_Toc75500211"/>
      <w:r w:rsidRPr="00F1426F">
        <w:t>Toelichting op toepassing</w:t>
      </w:r>
      <w:bookmarkEnd w:id="162"/>
    </w:p>
    <w:p w14:paraId="63E32578" w14:textId="41D1EF95" w:rsidR="0044679D" w:rsidRPr="00F1426F" w:rsidRDefault="00D9742C" w:rsidP="002F7B04">
      <w:r w:rsidRPr="00F1426F">
        <w:t xml:space="preserve">Hoofdlijn biedt aan de hand van de attributen </w:t>
      </w:r>
      <w:r w:rsidRPr="00F1426F">
        <w:rPr>
          <w:i/>
          <w:iCs/>
        </w:rPr>
        <w:t>soort</w:t>
      </w:r>
      <w:r w:rsidRPr="00F1426F">
        <w:t xml:space="preserve"> en </w:t>
      </w:r>
      <w:r w:rsidRPr="00F1426F">
        <w:rPr>
          <w:i/>
          <w:iCs/>
        </w:rPr>
        <w:t>naam</w:t>
      </w:r>
      <w:r w:rsidRPr="00F1426F">
        <w:t xml:space="preserve"> de mogelijkheid Tekstdeel extra informatie mee te geven waardoor informatie in </w:t>
      </w:r>
      <w:r>
        <w:t xml:space="preserve">het Lichaam van de Regeling van </w:t>
      </w:r>
      <w:r w:rsidRPr="00F1426F">
        <w:t xml:space="preserve">omgevingsdocumenten met Vrijetekststructuur volgens een door het bevoegd gezag gekozen indeling te structureren is. Voor het attribuut </w:t>
      </w:r>
      <w:r w:rsidRPr="00F1426F">
        <w:rPr>
          <w:i/>
          <w:iCs/>
        </w:rPr>
        <w:t>soort</w:t>
      </w:r>
      <w:r w:rsidRPr="00F1426F">
        <w:t xml:space="preserve"> kan het bevoegd gezag een herkenbare term kiezen die in het document terugkomt, zoals ‘ambitie’, ‘doelstelling’ of ‘pijler’. Met het attribuut naam kan vervolgens een meer specifieke naam opgenomen worden die correspondeert met de inhoud of het opschrift van het gekozen </w:t>
      </w:r>
      <w:r>
        <w:t xml:space="preserve">deel van de </w:t>
      </w:r>
      <w:r w:rsidRPr="00F1426F">
        <w:t>tekst. Omdat er geen gebruik gemaakt wordt van waardelijsten biedt dit de grootst mogelijk flexibiliteit voor het naar eigen inzicht inrichten van visie-achtige omgevingsdocumenten.</w:t>
      </w:r>
    </w:p>
    <w:p w14:paraId="34F7FC74" w14:textId="1417F555" w:rsidR="00A76A84" w:rsidRDefault="00D9742C" w:rsidP="002F7B04">
      <w:r w:rsidRPr="00F1426F">
        <w:t>Bij de Hoofdlijn kan als extra informatie worden aangegeven of de Hoofdlijn een relatie met een andere Hoofdlijn heeft. Dat kan een Hoofdlijn in hetzelfde omgevingsdocument zijn, maar ook een Hoofdlijn in een ander omgevingsdocument.</w:t>
      </w:r>
    </w:p>
    <w:p w14:paraId="15432D80" w14:textId="340EA11F" w:rsidR="007B372A" w:rsidRPr="00F1426F" w:rsidRDefault="00D9742C" w:rsidP="002F7B04">
      <w:r>
        <w:t xml:space="preserve">In de paragrafen </w:t>
      </w:r>
      <w:r w:rsidRPr="000B31CB">
        <w:rPr>
          <w:rStyle w:val="Verwijzing"/>
        </w:rPr>
        <w:fldChar w:fldCharType="begin"/>
      </w:r>
      <w:r w:rsidRPr="000B31CB">
        <w:rPr>
          <w:rStyle w:val="Verwijzing"/>
        </w:rPr>
        <w:instrText xml:space="preserve"> REF _Ref_3cdd0428cb3ecefa11f06a387a318708_1 \r \h </w:instrText>
      </w:r>
      <w:r w:rsidRPr="000B31CB">
        <w:rPr>
          <w:rStyle w:val="Verwijzing"/>
        </w:rPr>
      </w:r>
      <w:r w:rsidRPr="000B31CB">
        <w:rPr>
          <w:rStyle w:val="Verwijzing"/>
        </w:rPr>
        <w:fldChar w:fldCharType="separate"/>
      </w:r>
      <w:r w:rsidR="00816BCB">
        <w:rPr>
          <w:rStyle w:val="Verwijzing"/>
        </w:rPr>
        <w:t>7.2</w:t>
      </w:r>
      <w:r w:rsidRPr="000B31CB">
        <w:rPr>
          <w:rStyle w:val="Verwijzing"/>
        </w:rPr>
        <w:fldChar w:fldCharType="end"/>
      </w:r>
      <w:r>
        <w:t xml:space="preserve">, </w:t>
      </w:r>
      <w:r w:rsidRPr="000B31CB">
        <w:rPr>
          <w:rStyle w:val="Verwijzing"/>
        </w:rPr>
        <w:fldChar w:fldCharType="begin"/>
      </w:r>
      <w:r w:rsidRPr="000B31CB">
        <w:rPr>
          <w:rStyle w:val="Verwijzing"/>
        </w:rPr>
        <w:instrText xml:space="preserve"> REF _Ref_75aaeda1decb78bfe920dcdec054a6f3_1 \r \h </w:instrText>
      </w:r>
      <w:r w:rsidRPr="000B31CB">
        <w:rPr>
          <w:rStyle w:val="Verwijzing"/>
        </w:rPr>
      </w:r>
      <w:r w:rsidRPr="000B31CB">
        <w:rPr>
          <w:rStyle w:val="Verwijzing"/>
        </w:rPr>
        <w:fldChar w:fldCharType="separate"/>
      </w:r>
      <w:r w:rsidR="00816BCB">
        <w:rPr>
          <w:rStyle w:val="Verwijzing"/>
        </w:rPr>
        <w:t>7.3</w:t>
      </w:r>
      <w:r w:rsidRPr="000B31CB">
        <w:rPr>
          <w:rStyle w:val="Verwijzing"/>
        </w:rPr>
        <w:fldChar w:fldCharType="end"/>
      </w:r>
      <w:r>
        <w:t xml:space="preserve"> en </w:t>
      </w:r>
      <w:r w:rsidRPr="000B31CB">
        <w:rPr>
          <w:rStyle w:val="Verwijzing"/>
        </w:rPr>
        <w:fldChar w:fldCharType="begin"/>
      </w:r>
      <w:r w:rsidRPr="000B31CB">
        <w:rPr>
          <w:rStyle w:val="Verwijzing"/>
        </w:rPr>
        <w:instrText xml:space="preserve"> REF _Ref_39d2a04c6da9bf7dfab5d6333176fcaa_1 \r \h </w:instrText>
      </w:r>
      <w:r w:rsidRPr="000B31CB">
        <w:rPr>
          <w:rStyle w:val="Verwijzing"/>
        </w:rPr>
      </w:r>
      <w:r w:rsidRPr="000B31CB">
        <w:rPr>
          <w:rStyle w:val="Verwijzing"/>
        </w:rPr>
        <w:fldChar w:fldCharType="separate"/>
      </w:r>
      <w:r w:rsidR="00816BCB">
        <w:rPr>
          <w:rStyle w:val="Verwijzing"/>
        </w:rPr>
        <w:t>7.4</w:t>
      </w:r>
      <w:r w:rsidRPr="000B31CB">
        <w:rPr>
          <w:rStyle w:val="Verwijzing"/>
        </w:rPr>
        <w:fldChar w:fldCharType="end"/>
      </w:r>
      <w:r>
        <w:t xml:space="preserve"> over de objecttypen Divisie, Divisietekst en Tekstdeel is al aangegeven dat het in </w:t>
      </w:r>
      <w:r w:rsidRPr="004707DC">
        <w:t xml:space="preserve">omgevingsdocumenten met Vrijetekststructuur mogelijk </w:t>
      </w:r>
      <w:r>
        <w:t xml:space="preserve">is </w:t>
      </w:r>
      <w:r w:rsidRPr="004707DC">
        <w:t xml:space="preserve">om te annoteren op het niveau van het </w:t>
      </w:r>
      <w:r>
        <w:t>(STOP-)</w:t>
      </w:r>
      <w:r w:rsidRPr="004707DC">
        <w:t xml:space="preserve">element dat inhoud bevat </w:t>
      </w:r>
      <w:r>
        <w:t xml:space="preserve">(Divisietekst) </w:t>
      </w:r>
      <w:r w:rsidRPr="004707DC">
        <w:t xml:space="preserve">én op het niveau van </w:t>
      </w:r>
      <w:r>
        <w:t>het (STOP-)</w:t>
      </w:r>
      <w:r w:rsidRPr="004707DC">
        <w:t>structuurelement</w:t>
      </w:r>
      <w:r>
        <w:t xml:space="preserve"> (Divisie)</w:t>
      </w:r>
      <w:r w:rsidRPr="004707DC">
        <w:t>.</w:t>
      </w:r>
      <w:r>
        <w:t xml:space="preserve"> Daar is ook aangegeven dat het a</w:t>
      </w:r>
      <w:r w:rsidRPr="00FA259D">
        <w:t xml:space="preserve">nnoteren op het niveau van </w:t>
      </w:r>
      <w:r>
        <w:t xml:space="preserve">het </w:t>
      </w:r>
      <w:r w:rsidRPr="00FA259D">
        <w:t xml:space="preserve">structuurelement </w:t>
      </w:r>
      <w:r>
        <w:t xml:space="preserve">Divisie </w:t>
      </w:r>
      <w:r w:rsidRPr="00FA259D">
        <w:t xml:space="preserve">het meest voor de hand </w:t>
      </w:r>
      <w:r>
        <w:t xml:space="preserve">ligt </w:t>
      </w:r>
      <w:r w:rsidRPr="00FA259D">
        <w:t xml:space="preserve">bij annotaties met het </w:t>
      </w:r>
      <w:r w:rsidRPr="006C5ABF">
        <w:t xml:space="preserve">objecttype Hoofdlijn </w:t>
      </w:r>
      <w:r>
        <w:t xml:space="preserve">(en met het </w:t>
      </w:r>
      <w:r w:rsidRPr="00FA259D">
        <w:t>attribuut thema</w:t>
      </w:r>
      <w:r>
        <w:t>)</w:t>
      </w:r>
      <w:r w:rsidRPr="00FA259D">
        <w:t>.</w:t>
      </w:r>
      <w:r>
        <w:t xml:space="preserve"> Dat laat onverlet dat het annoteren met Hoofdlijn ook goed toe te passen is op het niveau van Divisietekst.</w:t>
      </w:r>
    </w:p>
    <w:p w14:paraId="1C215B6A" w14:textId="77777777" w:rsidR="0044679D" w:rsidRPr="00F1426F" w:rsidRDefault="00D9742C" w:rsidP="002F7B04">
      <w:pPr>
        <w:pStyle w:val="Kop4"/>
      </w:pPr>
      <w:bookmarkStart w:id="163" w:name="_Toc75500212"/>
      <w:r w:rsidRPr="00F1426F">
        <w:t>Definitie</w:t>
      </w:r>
      <w:bookmarkEnd w:id="163"/>
    </w:p>
    <w:p w14:paraId="180C6AAA" w14:textId="2DE10637" w:rsidR="002A39C5" w:rsidRPr="00F1426F" w:rsidRDefault="00D9742C" w:rsidP="002F7B04">
      <w:r w:rsidRPr="00F1426F">
        <w:t xml:space="preserve">Hoofdlijn is het objecttype, te gebruiken in het </w:t>
      </w:r>
      <w:r>
        <w:t>L</w:t>
      </w:r>
      <w:r w:rsidRPr="00F1426F">
        <w:t xml:space="preserve">ichaam </w:t>
      </w:r>
      <w:r>
        <w:t xml:space="preserve">van de Regeling van </w:t>
      </w:r>
      <w:r w:rsidRPr="00F1426F">
        <w:t>omgevingsdocumenten met Vrijetekststructuur, dat machineleesbaar maakt dat in een bepaald Tekstdeel een hoofdlijn van de kwaliteit, ontwikkeling of staat van of het beleid voor de fysieke leefomgeving is vastgelegd.</w:t>
      </w:r>
    </w:p>
    <w:p w14:paraId="61F04D50" w14:textId="2C8DD17E" w:rsidR="00EB1D3B" w:rsidRPr="00F1426F" w:rsidRDefault="00D9742C" w:rsidP="002F7B04">
      <w:pPr>
        <w:pStyle w:val="Kop4"/>
      </w:pPr>
      <w:bookmarkStart w:id="164" w:name="_Toc75500213"/>
      <w:r w:rsidRPr="00F1426F">
        <w:t>Doel</w:t>
      </w:r>
      <w:bookmarkEnd w:id="164"/>
    </w:p>
    <w:p w14:paraId="027D380F" w14:textId="3B2FBCF2" w:rsidR="00522052" w:rsidRPr="00F1426F" w:rsidRDefault="00D9742C" w:rsidP="002F7B04">
      <w:r w:rsidRPr="00F1426F">
        <w:t>Doel van het objecttype Hoofdlijn is het mogelijk maken om:</w:t>
      </w:r>
    </w:p>
    <w:p w14:paraId="4CC40CE2" w14:textId="67650162" w:rsidR="00E446FD" w:rsidRPr="00F1426F" w:rsidRDefault="00D9742C" w:rsidP="002F7B04">
      <w:pPr>
        <w:pStyle w:val="Opsommingtekens1"/>
      </w:pPr>
      <w:r w:rsidRPr="00F1426F">
        <w:t>in een omgevingsdocument met Vrijetekststructuur verschillende onderdelen met eenzelfde Hoofdlijn te selecteren;</w:t>
      </w:r>
    </w:p>
    <w:p w14:paraId="59593C1B" w14:textId="50A8C12C" w:rsidR="00EB1D3B" w:rsidRPr="00F1426F" w:rsidRDefault="00D9742C" w:rsidP="002F7B04">
      <w:pPr>
        <w:pStyle w:val="Opsommingtekens1"/>
      </w:pPr>
      <w:r w:rsidRPr="00F1426F">
        <w:t>in verschillende omgevingsdocumenten met Vrijetekststructuur onderdelen met eenzelfde Hoofdlijn te selecteren.</w:t>
      </w:r>
    </w:p>
    <w:p w14:paraId="188CC608" w14:textId="3F7A7357" w:rsidR="00036B39" w:rsidRPr="00F1426F" w:rsidRDefault="00D9742C" w:rsidP="002F7B04">
      <w:pPr>
        <w:pStyle w:val="Kop4"/>
      </w:pPr>
      <w:bookmarkStart w:id="165" w:name="_Toc75500214"/>
      <w:r w:rsidRPr="00F1426F">
        <w:t>Norm</w:t>
      </w:r>
      <w:bookmarkEnd w:id="165"/>
    </w:p>
    <w:p w14:paraId="2CFFD6AB" w14:textId="643A9173" w:rsidR="00030D6F" w:rsidRPr="007B60F8" w:rsidRDefault="00D9742C" w:rsidP="002F7B04">
      <w:pPr>
        <w:pStyle w:val="Figuur"/>
      </w:pPr>
      <w:r w:rsidRPr="00107182">
        <w:rPr>
          <w:noProof/>
        </w:rPr>
        <w:drawing>
          <wp:inline distT="0" distB="0" distL="0" distR="0" wp14:anchorId="7258ECC3" wp14:editId="2A15C5A1">
            <wp:extent cx="5400040" cy="2013585"/>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400040" cy="2013585"/>
                    </a:xfrm>
                    <a:prstGeom prst="rect">
                      <a:avLst/>
                    </a:prstGeom>
                  </pic:spPr>
                </pic:pic>
              </a:graphicData>
            </a:graphic>
          </wp:inline>
        </w:drawing>
      </w:r>
    </w:p>
    <w:p w14:paraId="72993529" w14:textId="6DDB1710" w:rsidR="00061812" w:rsidRPr="00F1426F" w:rsidRDefault="00D9742C" w:rsidP="002F7B04">
      <w:pPr>
        <w:pStyle w:val="Figuurbijschrift"/>
      </w:pPr>
      <w:r w:rsidRPr="00F1426F">
        <w:t>Uitsnede uit IMOW-diagram voor objecttype Hoofdlijn</w:t>
      </w:r>
    </w:p>
    <w:p w14:paraId="14024907" w14:textId="6C1FE653" w:rsidR="003637F0" w:rsidRPr="00F1426F" w:rsidRDefault="00D9742C" w:rsidP="002F7B04">
      <w:r w:rsidRPr="00F1426F">
        <w:t>Hoofdlijn kent de volgende attributen:</w:t>
      </w:r>
    </w:p>
    <w:p w14:paraId="56A77C2A" w14:textId="3A13A3FA" w:rsidR="009B66A2" w:rsidRPr="00F1426F" w:rsidRDefault="00D9742C" w:rsidP="002F7B04">
      <w:pPr>
        <w:pStyle w:val="Opsommingtekens1"/>
      </w:pPr>
      <w:r w:rsidRPr="00F1426F">
        <w:rPr>
          <w:i/>
          <w:iCs/>
        </w:rPr>
        <w:t>identificatie</w:t>
      </w:r>
      <w:r w:rsidRPr="00F1426F">
        <w:t>: de unieke identificatie waaronder elk object van dit type bekend is. Identificatie conform datatype NEN3610-ID. Verplicht attribuut. Komt 1 keer voor.</w:t>
      </w:r>
    </w:p>
    <w:p w14:paraId="36B85820" w14:textId="694FB5B4" w:rsidR="003637F0" w:rsidRPr="00F1426F" w:rsidRDefault="00D9742C" w:rsidP="002F7B04">
      <w:pPr>
        <w:pStyle w:val="Opsommingtekens1"/>
      </w:pPr>
      <w:r w:rsidRPr="00F1426F">
        <w:rPr>
          <w:i/>
          <w:iCs/>
        </w:rPr>
        <w:t>naam</w:t>
      </w:r>
      <w:r w:rsidRPr="00F1426F">
        <w:t>: de naam van deze specifieke Hoofdlijn. Het bevoegd gezag is vrij in de keuze van de naam van de Hoofdlijn. Verplicht attribuut, komt 1 keer voor.</w:t>
      </w:r>
    </w:p>
    <w:p w14:paraId="5919A182" w14:textId="257DCA06" w:rsidR="003637F0" w:rsidRPr="00F1426F" w:rsidRDefault="00D9742C" w:rsidP="002F7B04">
      <w:pPr>
        <w:pStyle w:val="Opsommingtekens1"/>
      </w:pPr>
      <w:r w:rsidRPr="00F1426F">
        <w:rPr>
          <w:i/>
          <w:iCs/>
        </w:rPr>
        <w:t>soort</w:t>
      </w:r>
      <w:r w:rsidRPr="00F1426F">
        <w:t xml:space="preserve">: de soort waartoe deze Hoofdlijn behoort. Het bevoegd gezag is vrij in het kiezen van een benaming voor </w:t>
      </w:r>
      <w:r w:rsidRPr="00F1426F">
        <w:rPr>
          <w:i/>
          <w:iCs/>
        </w:rPr>
        <w:t>soort</w:t>
      </w:r>
      <w:r w:rsidRPr="00F1426F">
        <w:t>. Verplicht attribuut, komt 1 keer voor.</w:t>
      </w:r>
    </w:p>
    <w:p w14:paraId="5E2B45E4" w14:textId="727B10FB" w:rsidR="00F024A6" w:rsidRPr="00F1426F" w:rsidRDefault="00D9742C" w:rsidP="002F7B04">
      <w:pPr>
        <w:pStyle w:val="Opsommingtekens1"/>
      </w:pPr>
      <w:r w:rsidRPr="00F1426F">
        <w:rPr>
          <w:i/>
          <w:iCs/>
        </w:rPr>
        <w:t>gerelateerdeHoofdlijn</w:t>
      </w:r>
      <w:r w:rsidRPr="00F1426F">
        <w:t>: de verwijzing van een specifieke Hoofdlijn naar een andere Hoofdlijn die aangeeft dat er een bijzondere relatie bestaat tussen die twee Hoofdlijnen. Optioneel attribuut. Komt zo vaak voor als gewenst.</w:t>
      </w:r>
    </w:p>
    <w:p w14:paraId="7647607F" w14:textId="72D28E55" w:rsidR="00567E1D" w:rsidRPr="00F1426F" w:rsidRDefault="003D7F5B" w:rsidP="002F7B04"/>
    <w:p w14:paraId="12AB4992" w14:textId="52F609AF" w:rsidR="00567E1D" w:rsidRPr="00F1426F" w:rsidRDefault="00D9742C" w:rsidP="002F7B04">
      <w:r w:rsidRPr="00F1426F">
        <w:t>Hoofdlijn kent geen waardelijsten en geen constraints.</w:t>
      </w:r>
    </w:p>
    <w:p w14:paraId="4755E8EB" w14:textId="0F5208F2" w:rsidR="003637F0" w:rsidRPr="00F1426F" w:rsidRDefault="00D9742C" w:rsidP="002F7B04">
      <w:pPr>
        <w:pStyle w:val="Kop4"/>
      </w:pPr>
      <w:bookmarkStart w:id="166" w:name="_Toc75500215"/>
      <w:r w:rsidRPr="00F1426F">
        <w:t>Toelichting op de norm</w:t>
      </w:r>
      <w:bookmarkEnd w:id="166"/>
    </w:p>
    <w:p w14:paraId="45D56067" w14:textId="5CDC51B4" w:rsidR="003637F0" w:rsidRPr="00F1426F" w:rsidRDefault="00D9742C" w:rsidP="007D5679">
      <w:pPr>
        <w:pStyle w:val="Opsommingtekens1"/>
      </w:pPr>
      <w:r w:rsidRPr="00F1426F">
        <w:rPr>
          <w:i/>
          <w:iCs/>
        </w:rPr>
        <w:t>naam</w:t>
      </w:r>
      <w:r w:rsidRPr="00F1426F">
        <w:t>: door het bevoegd gezag zelf te kiezen, er is geen waardelijst voor de naam van de Hoofdlijn. Voorbeelden zijn: ‘Een klimaatbestendige delta’, ‘Duurzaam, concurrerend en circulair’.</w:t>
      </w:r>
    </w:p>
    <w:p w14:paraId="25E031E0" w14:textId="20A2A7D0" w:rsidR="003637F0" w:rsidRPr="00F1426F" w:rsidRDefault="00D9742C" w:rsidP="00FD7958">
      <w:pPr>
        <w:pStyle w:val="Opsommingtekens1"/>
      </w:pPr>
      <w:r w:rsidRPr="00F1426F">
        <w:rPr>
          <w:i/>
          <w:iCs/>
        </w:rPr>
        <w:t>soort</w:t>
      </w:r>
      <w:r w:rsidRPr="00F1426F">
        <w:t xml:space="preserve">: door het bevoegd gezag zelf te kiezen, er is geen waardelijst voor de soort van de Hoofdlijn. Het attribuut </w:t>
      </w:r>
      <w:r w:rsidRPr="00F1426F">
        <w:rPr>
          <w:i/>
          <w:iCs/>
        </w:rPr>
        <w:t>soort</w:t>
      </w:r>
      <w:r w:rsidRPr="00F1426F">
        <w:t xml:space="preserve"> maakt het mogelijk om Hoofdlijnen te groeperen. Voorbeelden zijn: ambitie, doel, opgave, toekomstperspectief, prioriteit, beleidskeuze.</w:t>
      </w:r>
    </w:p>
    <w:p w14:paraId="0D9E3608" w14:textId="3C6F650F" w:rsidR="003C59D8" w:rsidRPr="00F1426F" w:rsidRDefault="00D9742C" w:rsidP="003C59D8">
      <w:pPr>
        <w:pStyle w:val="Opsommingtekens1"/>
      </w:pPr>
      <w:r w:rsidRPr="00F1426F">
        <w:rPr>
          <w:i/>
          <w:iCs/>
        </w:rPr>
        <w:t xml:space="preserve">gerelateerdeHoofdlijn: </w:t>
      </w:r>
      <w:r w:rsidRPr="00F1426F">
        <w:t xml:space="preserve">een Hoofdlijn kan in een bijzondere relatie tot een andere Hoofdlijn staan waardoor het van belang is dat de gebruiker ook op de andere Hoofdlijn wordt geattendeerd. Dat kan worden aangegeven met het attribuut </w:t>
      </w:r>
      <w:r w:rsidRPr="00F1426F">
        <w:rPr>
          <w:i/>
          <w:iCs/>
        </w:rPr>
        <w:t>gerelateerdeHoofdlijn</w:t>
      </w:r>
      <w:r w:rsidRPr="00B26823">
        <w:t>.</w:t>
      </w:r>
      <w:r w:rsidRPr="007B60F8">
        <w:t xml:space="preserve"> </w:t>
      </w:r>
      <w:r w:rsidRPr="000E40D3">
        <w:t xml:space="preserve">Ook kan met het attribuut </w:t>
      </w:r>
      <w:r w:rsidRPr="00F1426F">
        <w:rPr>
          <w:i/>
          <w:iCs/>
        </w:rPr>
        <w:t>gerelateerdeHoofdlijn</w:t>
      </w:r>
      <w:r w:rsidRPr="00B26823">
        <w:t xml:space="preserve"> een relatie worden gelegd tussen </w:t>
      </w:r>
      <w:r w:rsidRPr="00F1426F">
        <w:t>Hoofdlijnen in verschillende omgevingsdocumenten. Een voorbeeld daarvan is de relatie tussen een Hoofdlijn die een beleidsdoel in een omgevingsvisie aangeeft en een Hoofdlijn in een programma dat de uitwerking van dat beleidsdoel bevat.</w:t>
      </w:r>
    </w:p>
    <w:p w14:paraId="778385D4" w14:textId="383F3066" w:rsidR="00E33EDD" w:rsidRPr="00F1426F" w:rsidRDefault="00E33EDD" w:rsidP="002F7B04">
      <w:pPr>
        <w:pStyle w:val="Kop3"/>
      </w:pPr>
      <w:bookmarkStart w:id="167" w:name="_Ref_f4d50b6bba7c81c6da9d8c3e3d821c93_1"/>
      <w:bookmarkStart w:id="168" w:name="_Toc75500216"/>
      <w:r w:rsidRPr="00F1426F">
        <w:t>Objecttype Locatie</w:t>
      </w:r>
      <w:bookmarkEnd w:id="167"/>
      <w:bookmarkEnd w:id="168"/>
    </w:p>
    <w:p w14:paraId="46FD5744" w14:textId="56F77EA7" w:rsidR="00E33EDD" w:rsidRPr="00F1426F" w:rsidRDefault="00E33EDD" w:rsidP="002F7B04">
      <w:pPr>
        <w:pStyle w:val="Kop4"/>
      </w:pPr>
      <w:bookmarkStart w:id="169" w:name="_Toc75500217"/>
      <w:r w:rsidRPr="00F1426F">
        <w:t>Toelichting</w:t>
      </w:r>
      <w:r w:rsidR="00827453" w:rsidRPr="00F1426F">
        <w:t xml:space="preserve"> op de toepassing</w:t>
      </w:r>
      <w:bookmarkEnd w:id="169"/>
    </w:p>
    <w:p w14:paraId="347A2D31" w14:textId="2455B038" w:rsidR="001A0094" w:rsidRPr="00F1426F" w:rsidRDefault="001A0094" w:rsidP="002F7B04">
      <w:r w:rsidRPr="00F1426F">
        <w:t xml:space="preserve">Het </w:t>
      </w:r>
      <w:r w:rsidR="00D9742C">
        <w:t>OW-object</w:t>
      </w:r>
      <w:r w:rsidRPr="00F1426F">
        <w:t xml:space="preserve"> Locatie </w:t>
      </w:r>
      <w:r w:rsidR="008B670A" w:rsidRPr="00F1426F">
        <w:t xml:space="preserve">geeft aan waar een Juridische regel </w:t>
      </w:r>
      <w:r w:rsidR="00D9742C" w:rsidRPr="00F1426F">
        <w:t xml:space="preserve">of Tekstdeel </w:t>
      </w:r>
      <w:r w:rsidR="008B670A" w:rsidRPr="00F1426F">
        <w:t xml:space="preserve">en de </w:t>
      </w:r>
      <w:r w:rsidR="00D9742C" w:rsidRPr="00F1426F">
        <w:t>domeinspecifieke</w:t>
      </w:r>
      <w:r w:rsidR="00D9742C" w:rsidRPr="00F1426F" w:rsidDel="003F3858">
        <w:t xml:space="preserve"> </w:t>
      </w:r>
      <w:r w:rsidR="008B670A" w:rsidRPr="00F1426F">
        <w:t>annotaties Activiteit, Omgevingswaarde</w:t>
      </w:r>
      <w:r w:rsidR="00D9742C" w:rsidRPr="00F1426F">
        <w:t>,</w:t>
      </w:r>
      <w:r w:rsidR="008B670A" w:rsidRPr="00F1426F">
        <w:t xml:space="preserve"> Omgevingsnorm</w:t>
      </w:r>
      <w:r w:rsidR="00D9742C" w:rsidRPr="00F1426F">
        <w:t xml:space="preserve">, de verschillende typen Gebiedsaanwijzing en de bijbehorende waarden </w:t>
      </w:r>
      <w:r w:rsidR="008B670A" w:rsidRPr="00F1426F">
        <w:t>van toepassing zijn.</w:t>
      </w:r>
      <w:r w:rsidR="00D9742C" w:rsidRPr="00F1426F">
        <w:t xml:space="preserve"> De optelling van alle Locaties van alle Juridische regels in een Regeltekst vormt het werkingsgebied van de Regeltekst; de optelling van alle Locaties van alle Tekstdelen in een Divisie </w:t>
      </w:r>
      <w:r w:rsidR="00D9742C" w:rsidRPr="00F8389F">
        <w:t xml:space="preserve">of Divisietekst </w:t>
      </w:r>
      <w:r w:rsidR="00D9742C" w:rsidRPr="00F1426F">
        <w:t>vormt het werkingsgebied van de Divisie</w:t>
      </w:r>
      <w:r w:rsidR="00D9742C">
        <w:t xml:space="preserve"> </w:t>
      </w:r>
      <w:r w:rsidR="00D9742C" w:rsidRPr="00F8389F">
        <w:t>of Divisietekst</w:t>
      </w:r>
      <w:r w:rsidR="00D9742C" w:rsidRPr="00F1426F">
        <w:t xml:space="preserve">. Locatie wordt altijd vastgelegd in een </w:t>
      </w:r>
      <w:r w:rsidR="00D9742C">
        <w:t>GIO</w:t>
      </w:r>
      <w:r w:rsidR="00D9742C" w:rsidRPr="00F1426F">
        <w:t>.</w:t>
      </w:r>
    </w:p>
    <w:p w14:paraId="3149B34A" w14:textId="4C678656" w:rsidR="0008613F" w:rsidRPr="00F1426F" w:rsidRDefault="0008613F" w:rsidP="002F7B04">
      <w:r w:rsidRPr="00F1426F">
        <w:t xml:space="preserve">Locatie heeft </w:t>
      </w:r>
      <w:r w:rsidR="00D9742C" w:rsidRPr="00F1426F">
        <w:t>zes</w:t>
      </w:r>
      <w:r w:rsidRPr="00F1426F">
        <w:t xml:space="preserve"> verschijningsvormen: Gebied</w:t>
      </w:r>
      <w:r w:rsidR="00012436" w:rsidRPr="00F1426F">
        <w:t>,</w:t>
      </w:r>
      <w:r w:rsidRPr="00F1426F">
        <w:t xml:space="preserve"> Gebiedengroep</w:t>
      </w:r>
      <w:r w:rsidR="00012436" w:rsidRPr="00F1426F">
        <w:t>, Lijn, Lijnengroep</w:t>
      </w:r>
      <w:r w:rsidR="00573D3C" w:rsidRPr="00F1426F">
        <w:t>, Punt en Puntengroep</w:t>
      </w:r>
      <w:r w:rsidRPr="00F1426F">
        <w:t xml:space="preserve">. </w:t>
      </w:r>
      <w:r w:rsidR="00D9742C" w:rsidRPr="00F1426F">
        <w:t>O</w:t>
      </w:r>
      <w:r w:rsidR="004F5212" w:rsidRPr="00F1426F">
        <w:t xml:space="preserve">ptioneel </w:t>
      </w:r>
      <w:r w:rsidR="00D9742C" w:rsidRPr="00F1426F">
        <w:t xml:space="preserve">kan </w:t>
      </w:r>
      <w:r w:rsidR="004F5212" w:rsidRPr="00F1426F">
        <w:t xml:space="preserve">de hoogteligging van </w:t>
      </w:r>
      <w:r w:rsidR="00D9742C" w:rsidRPr="00F1426F">
        <w:t xml:space="preserve">het Gebied, </w:t>
      </w:r>
      <w:r w:rsidR="004F5212" w:rsidRPr="00F1426F">
        <w:t xml:space="preserve">de </w:t>
      </w:r>
      <w:r w:rsidR="00D9742C" w:rsidRPr="00F1426F">
        <w:t>Lijn</w:t>
      </w:r>
      <w:r w:rsidR="004F5212" w:rsidRPr="00F1426F">
        <w:t xml:space="preserve"> of de </w:t>
      </w:r>
      <w:r w:rsidR="00D9742C" w:rsidRPr="00F1426F">
        <w:t>Punt</w:t>
      </w:r>
      <w:r w:rsidR="004F5212" w:rsidRPr="00F1426F">
        <w:t xml:space="preserve"> worden vastgelegd. </w:t>
      </w:r>
      <w:r w:rsidRPr="00F1426F">
        <w:t xml:space="preserve">Toegestane </w:t>
      </w:r>
      <w:r w:rsidR="00D9742C" w:rsidRPr="00F1426F">
        <w:t>geometrieën bij een</w:t>
      </w:r>
      <w:r w:rsidRPr="00F1426F">
        <w:t xml:space="preserve"> </w:t>
      </w:r>
      <w:r w:rsidR="00E2474B" w:rsidRPr="00F1426F">
        <w:t>Gebied</w:t>
      </w:r>
      <w:r w:rsidRPr="00F1426F">
        <w:t xml:space="preserve"> zijn Vlak</w:t>
      </w:r>
      <w:r w:rsidR="00230F75" w:rsidRPr="00F1426F">
        <w:t xml:space="preserve"> en</w:t>
      </w:r>
      <w:r w:rsidRPr="00F1426F">
        <w:t xml:space="preserve"> Multivlak</w:t>
      </w:r>
      <w:r w:rsidR="00AA10F5" w:rsidRPr="00F1426F">
        <w:t xml:space="preserve">. </w:t>
      </w:r>
      <w:r w:rsidRPr="00F1426F">
        <w:t>Bij Multivlak worden meerdere Vlakken samengevoegd tot één onlosmakelijk geheel. Wanneer slechts een onderdeel gewijzigd moet worden, leidt dat toch tot een wijziging van het hele Multivlak. Een andere manier van groepering is het samenvoegen van twee of meer Gebieden</w:t>
      </w:r>
      <w:r w:rsidR="00E728C4" w:rsidRPr="00F1426F">
        <w:t xml:space="preserve">, Lijnen of </w:t>
      </w:r>
      <w:r w:rsidR="00B72898" w:rsidRPr="00F1426F">
        <w:t>Punten</w:t>
      </w:r>
      <w:r w:rsidRPr="00F1426F">
        <w:t xml:space="preserve"> tot een Gebiedengroep</w:t>
      </w:r>
      <w:r w:rsidR="00B72898" w:rsidRPr="00F1426F">
        <w:t>, Lijnen</w:t>
      </w:r>
      <w:r w:rsidR="008224ED" w:rsidRPr="00F1426F">
        <w:t>groep respectievelijk Puntengroep</w:t>
      </w:r>
      <w:r w:rsidRPr="00F1426F">
        <w:t xml:space="preserve">. Op deze manier is het mogelijk om één van de Gebieden van </w:t>
      </w:r>
      <w:r w:rsidR="00255407" w:rsidRPr="00F1426F">
        <w:t>een</w:t>
      </w:r>
      <w:r w:rsidRPr="00F1426F">
        <w:t xml:space="preserve"> Gebiedengroep</w:t>
      </w:r>
      <w:r w:rsidR="00255407" w:rsidRPr="00F1426F">
        <w:t xml:space="preserve">, één van de Lijnen van </w:t>
      </w:r>
      <w:r w:rsidR="00220BB5" w:rsidRPr="00F1426F">
        <w:t>een Lijnengroep of één van de Punten van een Puntengroep</w:t>
      </w:r>
      <w:r w:rsidRPr="00F1426F">
        <w:t xml:space="preserve"> te wijzigen. Punt is noodzakelijk voor het als omgevingswaarde vaststellen van geluidproductieplafonds; die hebben de vorm van een puntlocatie. Voor het overige is het aan te bevelen om Punt</w:t>
      </w:r>
      <w:r w:rsidR="002B4423" w:rsidRPr="00F1426F">
        <w:t xml:space="preserve"> en Lijn</w:t>
      </w:r>
      <w:r w:rsidRPr="00F1426F">
        <w:t xml:space="preserve"> als Geometrie zoveel mogelijk te vermijden omdat bij raadplegen</w:t>
      </w:r>
      <w:r w:rsidR="00D9742C" w:rsidRPr="00F1426F">
        <w:t xml:space="preserve"> in een viewer</w:t>
      </w:r>
      <w:r w:rsidRPr="00F1426F">
        <w:t xml:space="preserve"> een punt </w:t>
      </w:r>
      <w:r w:rsidR="00FE5CE1" w:rsidRPr="00F1426F">
        <w:t xml:space="preserve">en een lijn </w:t>
      </w:r>
      <w:r w:rsidRPr="00F1426F">
        <w:t xml:space="preserve">lastig te vinden </w:t>
      </w:r>
      <w:r w:rsidR="00FE5CE1" w:rsidRPr="00F1426F">
        <w:t>zijn</w:t>
      </w:r>
      <w:r w:rsidRPr="00F1426F">
        <w:t>.</w:t>
      </w:r>
    </w:p>
    <w:p w14:paraId="0009B475" w14:textId="5BAAF114" w:rsidR="00E33EDD" w:rsidRPr="00F1426F" w:rsidRDefault="00E33EDD" w:rsidP="002F7B04">
      <w:r w:rsidRPr="00F1426F">
        <w:t>Locaties</w:t>
      </w:r>
      <w:r w:rsidR="003847EB" w:rsidRPr="00F1426F">
        <w:t xml:space="preserve"> kunnen onbeperkt gestapeld worden</w:t>
      </w:r>
      <w:r w:rsidR="000557CD" w:rsidRPr="00F1426F">
        <w:t>, dat wil zeggen dat Locaties elkaar geheel of gedeeltelijk kunnen overlappen</w:t>
      </w:r>
      <w:r w:rsidRPr="00F1426F">
        <w:t>.</w:t>
      </w:r>
      <w:r w:rsidR="000557CD" w:rsidRPr="00F1426F">
        <w:t xml:space="preserve"> </w:t>
      </w:r>
      <w:r w:rsidR="00644E14" w:rsidRPr="00F1426F">
        <w:t>Dat geldt zowel voor Locaties</w:t>
      </w:r>
      <w:r w:rsidR="00187196" w:rsidRPr="00F1426F">
        <w:t xml:space="preserve"> </w:t>
      </w:r>
      <w:r w:rsidR="00D9742C" w:rsidRPr="00F1426F">
        <w:t xml:space="preserve">met </w:t>
      </w:r>
      <w:r w:rsidR="00187196" w:rsidRPr="00F1426F">
        <w:t xml:space="preserve">eenzelfde </w:t>
      </w:r>
      <w:r w:rsidR="00D9742C" w:rsidRPr="00F1426F">
        <w:t xml:space="preserve">annotatie oftewel </w:t>
      </w:r>
      <w:r w:rsidR="00D9742C">
        <w:t>OW-object</w:t>
      </w:r>
      <w:r w:rsidR="00D9742C" w:rsidRPr="00F1426F">
        <w:t xml:space="preserve"> </w:t>
      </w:r>
      <w:r w:rsidR="00C2255E" w:rsidRPr="00F1426F">
        <w:t>als</w:t>
      </w:r>
      <w:r w:rsidR="00187196" w:rsidRPr="00F1426F">
        <w:t xml:space="preserve"> voor </w:t>
      </w:r>
      <w:r w:rsidR="00D9742C" w:rsidRPr="00F1426F">
        <w:t xml:space="preserve">Locaties met </w:t>
      </w:r>
      <w:r w:rsidR="00187196" w:rsidRPr="00F1426F">
        <w:t xml:space="preserve">verschillende annotaties c.q. </w:t>
      </w:r>
      <w:r w:rsidR="00D9742C">
        <w:t>OW-object</w:t>
      </w:r>
      <w:r w:rsidR="00EC7968" w:rsidRPr="00F1426F">
        <w:t xml:space="preserve">en. </w:t>
      </w:r>
      <w:r w:rsidR="000557CD" w:rsidRPr="00F1426F">
        <w:t xml:space="preserve">Het is dus mogelijk </w:t>
      </w:r>
      <w:r w:rsidR="004D14B4" w:rsidRPr="00F1426F">
        <w:t xml:space="preserve">om op exact dezelfde plek </w:t>
      </w:r>
      <w:r w:rsidR="00FA5ADD" w:rsidRPr="00F1426F">
        <w:t xml:space="preserve">bijvoorbeeld </w:t>
      </w:r>
      <w:r w:rsidR="004D14B4" w:rsidRPr="00F1426F">
        <w:t xml:space="preserve">de </w:t>
      </w:r>
      <w:r w:rsidR="0030295F" w:rsidRPr="00F1426F">
        <w:t>Locaties van verschillende J</w:t>
      </w:r>
      <w:r w:rsidR="00FA5ADD" w:rsidRPr="00F1426F">
        <w:t>u</w:t>
      </w:r>
      <w:r w:rsidR="0030295F" w:rsidRPr="00F1426F">
        <w:t>ridische regels</w:t>
      </w:r>
      <w:r w:rsidR="00D9742C" w:rsidRPr="00F1426F">
        <w:t xml:space="preserve"> of Tekstdelen</w:t>
      </w:r>
      <w:r w:rsidR="0030295F" w:rsidRPr="00F1426F">
        <w:t>, van een aantal Activiteiten</w:t>
      </w:r>
      <w:r w:rsidR="00FA5ADD" w:rsidRPr="00F1426F">
        <w:t>, van een Omgevingswaarde</w:t>
      </w:r>
      <w:r w:rsidR="004B37FC" w:rsidRPr="00F1426F">
        <w:t xml:space="preserve">, van een aantal Omgevingsnormen en diverse </w:t>
      </w:r>
      <w:r w:rsidR="00D9742C" w:rsidRPr="00F1426F">
        <w:t>typen Gebiedsaanwijzing</w:t>
      </w:r>
      <w:r w:rsidR="00000330" w:rsidRPr="00F1426F">
        <w:t xml:space="preserve"> neer te leggen.</w:t>
      </w:r>
      <w:r w:rsidR="00A722AA" w:rsidRPr="00F1426F">
        <w:t xml:space="preserve"> Ook kunnen die Locaties elkaar gedeeltelijk overlappen.</w:t>
      </w:r>
      <w:r w:rsidR="00E710A8" w:rsidRPr="00F1426F">
        <w:t xml:space="preserve"> De navolgende </w:t>
      </w:r>
      <w:r w:rsidR="00237925" w:rsidRPr="00F1426F">
        <w:t>figuren laten daarvan voorbeelden zien.</w:t>
      </w:r>
      <w:r w:rsidR="00D9742C" w:rsidRPr="00F1426F">
        <w:t xml:space="preserve"> De figuren laten mogelijke toepassingen in het omgevingsplan zien, maar zijn bedoeld om generiek voor omgevingsdocumenten het principe te illustreren.</w:t>
      </w:r>
    </w:p>
    <w:p w14:paraId="02E237E1" w14:textId="77777777" w:rsidR="0014197E" w:rsidRPr="00F1426F" w:rsidRDefault="0014197E" w:rsidP="002F7B04"/>
    <w:tbl>
      <w:tblPr>
        <w:tblStyle w:val="Tabelraster"/>
        <w:tblW w:w="0" w:type="auto"/>
        <w:tblLook w:val="04A0" w:firstRow="1" w:lastRow="0" w:firstColumn="1" w:lastColumn="0" w:noHBand="0" w:noVBand="1"/>
      </w:tblPr>
      <w:tblGrid>
        <w:gridCol w:w="4247"/>
        <w:gridCol w:w="4247"/>
      </w:tblGrid>
      <w:tr w:rsidR="00E62632" w:rsidRPr="00F1426F" w14:paraId="59E66CA0" w14:textId="77777777" w:rsidTr="00E62632">
        <w:tc>
          <w:tcPr>
            <w:tcW w:w="4247" w:type="dxa"/>
          </w:tcPr>
          <w:p w14:paraId="3C378B01" w14:textId="74E38E5B" w:rsidR="00E62632" w:rsidRPr="00B26823" w:rsidRDefault="00D9742C" w:rsidP="002F7B04">
            <w:pPr>
              <w:pStyle w:val="Figuur"/>
            </w:pPr>
            <w:r w:rsidRPr="00B26823">
              <w:rPr>
                <w:noProof/>
              </w:rPr>
              <w:drawing>
                <wp:inline distT="0" distB="0" distL="0" distR="0" wp14:anchorId="31B9B39C" wp14:editId="6D9CBB10">
                  <wp:extent cx="1798320" cy="1993265"/>
                  <wp:effectExtent l="0" t="0" r="0" b="6985"/>
                  <wp:docPr id="201709473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47">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761D94F1" w:rsidR="00E62632" w:rsidRPr="00B26823" w:rsidRDefault="00D9742C" w:rsidP="002F7B04">
            <w:pPr>
              <w:pStyle w:val="Figuur"/>
            </w:pPr>
            <w:r w:rsidRPr="00B26823">
              <w:rPr>
                <w:noProof/>
              </w:rPr>
              <w:drawing>
                <wp:inline distT="0" distB="0" distL="0" distR="0" wp14:anchorId="659012D0" wp14:editId="0AE76A73">
                  <wp:extent cx="2121535" cy="2078990"/>
                  <wp:effectExtent l="0" t="0" r="0" b="0"/>
                  <wp:docPr id="1663278893"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48">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E62632" w:rsidRPr="00F1426F" w14:paraId="57911BF5" w14:textId="77777777" w:rsidTr="00E62632">
        <w:tc>
          <w:tcPr>
            <w:tcW w:w="4247" w:type="dxa"/>
          </w:tcPr>
          <w:p w14:paraId="77E209BE" w14:textId="47EF7431" w:rsidR="00E62632" w:rsidRPr="00F1426F" w:rsidRDefault="006D2464" w:rsidP="002F7B04">
            <w:r w:rsidRPr="00F1426F">
              <w:t xml:space="preserve">Gedeeltelijke stapeling van </w:t>
            </w:r>
            <w:r w:rsidR="00D3194A" w:rsidRPr="00F1426F">
              <w:t>L</w:t>
            </w:r>
            <w:r w:rsidRPr="00F1426F">
              <w:t xml:space="preserve">ocaties van hetzelfde </w:t>
            </w:r>
            <w:r w:rsidR="00D9742C">
              <w:t>OW-object</w:t>
            </w:r>
            <w:r w:rsidRPr="00F1426F">
              <w:t xml:space="preserve">: de </w:t>
            </w:r>
            <w:r w:rsidR="00980B2B" w:rsidRPr="00F1426F">
              <w:t>L</w:t>
            </w:r>
            <w:r w:rsidRPr="00F1426F">
              <w:t xml:space="preserve">ocaties van 3 verschillende </w:t>
            </w:r>
            <w:r w:rsidR="00D9742C" w:rsidRPr="00F1426F">
              <w:t>Gebiedsaanwijzingen van het type F</w:t>
            </w:r>
            <w:r w:rsidRPr="00F1426F">
              <w:t>unctie die gedeeltelijk op dezelfde plek liggen</w:t>
            </w:r>
          </w:p>
        </w:tc>
        <w:tc>
          <w:tcPr>
            <w:tcW w:w="4247" w:type="dxa"/>
          </w:tcPr>
          <w:p w14:paraId="359CB323" w14:textId="4849532B" w:rsidR="00E62632" w:rsidRPr="00F1426F" w:rsidRDefault="00E902F3" w:rsidP="002F7B04">
            <w:r w:rsidRPr="00F1426F">
              <w:t xml:space="preserve">Volledige stapeling van locaties van hetzelfde </w:t>
            </w:r>
            <w:r w:rsidR="00D9742C">
              <w:t>OW-object</w:t>
            </w:r>
            <w:r w:rsidRPr="00F1426F">
              <w:t xml:space="preserve">: de </w:t>
            </w:r>
            <w:r w:rsidR="00D9742C" w:rsidRPr="00F1426F">
              <w:t>Locaties</w:t>
            </w:r>
            <w:r w:rsidRPr="00F1426F">
              <w:t xml:space="preserve"> van 3 verschillende </w:t>
            </w:r>
            <w:r w:rsidR="00D9742C" w:rsidRPr="00F1426F">
              <w:t>Gebiedsaanwijzingen van het type F</w:t>
            </w:r>
            <w:r w:rsidRPr="00F1426F">
              <w:t xml:space="preserve">unctie die </w:t>
            </w:r>
            <w:r w:rsidR="00D9742C" w:rsidRPr="00F1426F">
              <w:t xml:space="preserve">op </w:t>
            </w:r>
            <w:r w:rsidRPr="00F1426F">
              <w:t>precies dezelfde plek liggen</w:t>
            </w:r>
          </w:p>
        </w:tc>
      </w:tr>
      <w:tr w:rsidR="00E62632" w:rsidRPr="00F1426F" w14:paraId="7864BFB6" w14:textId="77777777" w:rsidTr="00E62632">
        <w:tc>
          <w:tcPr>
            <w:tcW w:w="4247" w:type="dxa"/>
          </w:tcPr>
          <w:p w14:paraId="74EA6276" w14:textId="49F24985" w:rsidR="00E62632" w:rsidRPr="00B26823" w:rsidRDefault="00D9742C" w:rsidP="002F7B04">
            <w:pPr>
              <w:pStyle w:val="Figuur"/>
            </w:pPr>
            <w:r w:rsidRPr="00B26823">
              <w:rPr>
                <w:noProof/>
              </w:rPr>
              <w:drawing>
                <wp:inline distT="0" distB="0" distL="0" distR="0" wp14:anchorId="51397CF8" wp14:editId="6F10EEB9">
                  <wp:extent cx="2060575" cy="2170430"/>
                  <wp:effectExtent l="0" t="0" r="0" b="1270"/>
                  <wp:docPr id="382109528"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49">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1D6E984E" w:rsidR="00E62632" w:rsidRPr="00B26823" w:rsidRDefault="00D9742C" w:rsidP="002F7B04">
            <w:pPr>
              <w:pStyle w:val="Figuur"/>
            </w:pPr>
            <w:r w:rsidRPr="00B26823">
              <w:rPr>
                <w:noProof/>
              </w:rPr>
              <w:drawing>
                <wp:inline distT="0" distB="0" distL="0" distR="0" wp14:anchorId="264DC6EA" wp14:editId="24661440">
                  <wp:extent cx="2170430" cy="1914525"/>
                  <wp:effectExtent l="0" t="0" r="1270" b="9525"/>
                  <wp:docPr id="470797003"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0">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E62632" w:rsidRPr="00F1426F" w14:paraId="1ED0C5E7" w14:textId="77777777" w:rsidTr="00E62632">
        <w:tc>
          <w:tcPr>
            <w:tcW w:w="4247" w:type="dxa"/>
          </w:tcPr>
          <w:p w14:paraId="4C1BB1C9" w14:textId="40086A85" w:rsidR="00E62632" w:rsidRPr="00F1426F" w:rsidRDefault="00B25634" w:rsidP="002F7B04">
            <w:r w:rsidRPr="00F1426F">
              <w:t xml:space="preserve">Gedeeltelijke stapeling van </w:t>
            </w:r>
            <w:r w:rsidR="00980B2B" w:rsidRPr="00F1426F">
              <w:t>L</w:t>
            </w:r>
            <w:r w:rsidRPr="00F1426F">
              <w:t xml:space="preserve">ocaties van verschillende </w:t>
            </w:r>
            <w:r w:rsidR="00D9742C">
              <w:t>OW-object</w:t>
            </w:r>
            <w:r w:rsidR="00980B2B" w:rsidRPr="00F1426F">
              <w:t>en</w:t>
            </w:r>
            <w:r w:rsidRPr="00F1426F">
              <w:t xml:space="preserve">: de locaties van </w:t>
            </w:r>
            <w:r w:rsidR="00980B2B" w:rsidRPr="00F1426F">
              <w:t>O</w:t>
            </w:r>
            <w:r w:rsidRPr="00F1426F">
              <w:t xml:space="preserve">mgevingswaarde, </w:t>
            </w:r>
            <w:r w:rsidR="00980B2B" w:rsidRPr="00F1426F">
              <w:t>F</w:t>
            </w:r>
            <w:r w:rsidRPr="00F1426F">
              <w:t xml:space="preserve">unctie en </w:t>
            </w:r>
            <w:r w:rsidR="00980B2B" w:rsidRPr="00F1426F">
              <w:t>A</w:t>
            </w:r>
            <w:r w:rsidRPr="00F1426F">
              <w:t>ctiviteit die gedeeltelijk op dezelfde plek liggen</w:t>
            </w:r>
          </w:p>
        </w:tc>
        <w:tc>
          <w:tcPr>
            <w:tcW w:w="4247" w:type="dxa"/>
          </w:tcPr>
          <w:p w14:paraId="5D8051D8" w14:textId="1DEB3840" w:rsidR="00E62632" w:rsidRPr="00F1426F" w:rsidRDefault="0014197E" w:rsidP="002F7B04">
            <w:r w:rsidRPr="00F1426F">
              <w:t xml:space="preserve">Volledige stapeling van </w:t>
            </w:r>
            <w:r w:rsidR="00015423" w:rsidRPr="00F1426F">
              <w:t>L</w:t>
            </w:r>
            <w:r w:rsidRPr="00F1426F">
              <w:t xml:space="preserve">ocaties van verschillende </w:t>
            </w:r>
            <w:r w:rsidR="00D9742C">
              <w:t>OW-object</w:t>
            </w:r>
            <w:r w:rsidR="00015423" w:rsidRPr="00F1426F">
              <w:t>en</w:t>
            </w:r>
            <w:r w:rsidRPr="00F1426F">
              <w:t xml:space="preserve">: de </w:t>
            </w:r>
            <w:r w:rsidR="00015423" w:rsidRPr="00F1426F">
              <w:t>L</w:t>
            </w:r>
            <w:r w:rsidRPr="00F1426F">
              <w:t xml:space="preserve">ocaties van </w:t>
            </w:r>
            <w:r w:rsidR="00015423" w:rsidRPr="00F1426F">
              <w:t>O</w:t>
            </w:r>
            <w:r w:rsidRPr="00F1426F">
              <w:t xml:space="preserve">mgevingswaarde, </w:t>
            </w:r>
            <w:r w:rsidR="00015423" w:rsidRPr="00F1426F">
              <w:t>F</w:t>
            </w:r>
            <w:r w:rsidRPr="00F1426F">
              <w:t xml:space="preserve">unctie en </w:t>
            </w:r>
            <w:r w:rsidR="00015423" w:rsidRPr="00F1426F">
              <w:t>A</w:t>
            </w:r>
            <w:r w:rsidRPr="00F1426F">
              <w:t>ctiviteit die precies op dezelfde plek liggen</w:t>
            </w:r>
          </w:p>
        </w:tc>
      </w:tr>
    </w:tbl>
    <w:p w14:paraId="25123B15" w14:textId="26844A4B" w:rsidR="001D5343" w:rsidRPr="00F1426F" w:rsidRDefault="00D9742C" w:rsidP="002F7B04">
      <w:pPr>
        <w:pStyle w:val="Figuurbijschrift"/>
      </w:pPr>
      <w:r w:rsidRPr="00F1426F">
        <w:t>Voorbeelden van stapeling van Locaties</w:t>
      </w:r>
    </w:p>
    <w:p w14:paraId="0B223214" w14:textId="550111BC" w:rsidR="00832FDD" w:rsidRPr="00F1426F" w:rsidRDefault="00832FDD" w:rsidP="002F7B04">
      <w:pPr>
        <w:pStyle w:val="Kop4"/>
      </w:pPr>
      <w:bookmarkStart w:id="170" w:name="_Toc75500218"/>
      <w:r w:rsidRPr="00F1426F">
        <w:t>Definitie</w:t>
      </w:r>
      <w:bookmarkEnd w:id="170"/>
    </w:p>
    <w:p w14:paraId="4680A898" w14:textId="63D9B11C" w:rsidR="0037472B" w:rsidRPr="00F1426F" w:rsidRDefault="00D9742C" w:rsidP="002F7B04">
      <w:r w:rsidRPr="00F1426F">
        <w:t>Locatie is het objecttype dat machineleesbaar vastlegt waar een Juridische regel, Tekstdeel en</w:t>
      </w:r>
      <w:r>
        <w:t>/of</w:t>
      </w:r>
      <w:r w:rsidRPr="00F1426F">
        <w:t xml:space="preserve"> de </w:t>
      </w:r>
      <w:r>
        <w:t xml:space="preserve">domeinspecifieke </w:t>
      </w:r>
      <w:r w:rsidRPr="00F1426F">
        <w:t>object</w:t>
      </w:r>
      <w:r>
        <w:t>typ</w:t>
      </w:r>
      <w:r w:rsidRPr="00F1426F">
        <w:t>en van toepassing zijn.</w:t>
      </w:r>
    </w:p>
    <w:p w14:paraId="3A9591CF" w14:textId="77376840" w:rsidR="00085837" w:rsidRPr="00F1426F" w:rsidRDefault="00D9742C" w:rsidP="002F7B04">
      <w:pPr>
        <w:pStyle w:val="Kop4"/>
      </w:pPr>
      <w:bookmarkStart w:id="171" w:name="_Toc75500219"/>
      <w:r w:rsidRPr="00F1426F">
        <w:t>Doel</w:t>
      </w:r>
      <w:bookmarkEnd w:id="171"/>
    </w:p>
    <w:p w14:paraId="653B13DB" w14:textId="3D3D4953" w:rsidR="003C5916" w:rsidRPr="00F1426F" w:rsidRDefault="00D9742C" w:rsidP="002F7B04">
      <w:r w:rsidRPr="00F1426F">
        <w:t>Doel van het objecttype Locatie is het met coördinaten vastleggen waar een Juridische regel, Tekstdeel, Activiteit, Omgevingsnorm, Omgevingswaarde, type Gebiedsaanwijzing en bij Omgevingsnorm en Omgevingswaarde behorende waarden van toepassing zijn.</w:t>
      </w:r>
    </w:p>
    <w:p w14:paraId="77BF239E" w14:textId="77777777" w:rsidR="00085837" w:rsidRPr="00F1426F" w:rsidRDefault="003D7F5B" w:rsidP="002F7B04"/>
    <w:p w14:paraId="0F5C9D6F" w14:textId="6BB05F05" w:rsidR="00E33EDD" w:rsidRPr="00F1426F" w:rsidRDefault="00E33EDD" w:rsidP="002F7B04">
      <w:pPr>
        <w:pStyle w:val="Kop4"/>
      </w:pPr>
      <w:bookmarkStart w:id="172" w:name="_Toc75500220"/>
      <w:r w:rsidRPr="00F1426F">
        <w:t>Norm</w:t>
      </w:r>
      <w:bookmarkEnd w:id="172"/>
    </w:p>
    <w:p w14:paraId="1E060F70" w14:textId="4C37CEF5" w:rsidR="00030D6F" w:rsidRPr="00B26823" w:rsidRDefault="00ED3C83" w:rsidP="002F7B04">
      <w:pPr>
        <w:pStyle w:val="Figuur"/>
      </w:pPr>
      <w:r w:rsidRPr="00ED3C83">
        <w:rPr>
          <w:noProof/>
        </w:rPr>
        <w:drawing>
          <wp:inline distT="0" distB="0" distL="0" distR="0" wp14:anchorId="140B681F" wp14:editId="0BB27A51">
            <wp:extent cx="5400040" cy="328041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400040" cy="3280410"/>
                    </a:xfrm>
                    <a:prstGeom prst="rect">
                      <a:avLst/>
                    </a:prstGeom>
                  </pic:spPr>
                </pic:pic>
              </a:graphicData>
            </a:graphic>
          </wp:inline>
        </w:drawing>
      </w:r>
    </w:p>
    <w:p w14:paraId="5BD711DD" w14:textId="698B0005" w:rsidR="008E7424" w:rsidRPr="00F1426F" w:rsidRDefault="00D9742C" w:rsidP="002F7B04">
      <w:pPr>
        <w:pStyle w:val="Figuurbijschrift"/>
      </w:pPr>
      <w:r w:rsidRPr="00F1426F">
        <w:t>Uitsnede uit IMOW-diagram voor objecttype Locatie</w:t>
      </w:r>
    </w:p>
    <w:p w14:paraId="6F107640" w14:textId="2D4A1876" w:rsidR="00E33EDD" w:rsidRPr="00F1426F" w:rsidRDefault="00E33EDD" w:rsidP="002F7B04">
      <w:r w:rsidRPr="00F1426F">
        <w:t>Locatie kent de volgende attributen:</w:t>
      </w:r>
    </w:p>
    <w:p w14:paraId="45ADE57E" w14:textId="71683596" w:rsidR="00240666" w:rsidRPr="00F1426F" w:rsidRDefault="00230702" w:rsidP="00480CB5">
      <w:pPr>
        <w:pStyle w:val="Opsommingtekens1"/>
      </w:pPr>
      <w:r w:rsidRPr="00F1426F">
        <w:rPr>
          <w:i/>
          <w:iCs/>
        </w:rPr>
        <w:t>i</w:t>
      </w:r>
      <w:r w:rsidR="00E33EDD" w:rsidRPr="00F1426F">
        <w:rPr>
          <w:i/>
          <w:iCs/>
        </w:rPr>
        <w:t>dentificatie</w:t>
      </w:r>
      <w:r w:rsidR="003161C3" w:rsidRPr="00F1426F">
        <w:t xml:space="preserve">: de unieke identificatie waaronder elk object van dit type bekend is. </w:t>
      </w:r>
      <w:r w:rsidR="00776863" w:rsidRPr="00857E22">
        <w:t>Identificatie conform datatype NEN3610-ID.</w:t>
      </w:r>
      <w:r w:rsidR="00776863">
        <w:t xml:space="preserve"> </w:t>
      </w:r>
      <w:r w:rsidR="003161C3" w:rsidRPr="00F1426F">
        <w:t>Verplicht attribuut.</w:t>
      </w:r>
      <w:r w:rsidR="00CE3A38" w:rsidRPr="00F1426F">
        <w:t xml:space="preserve"> Komt 1 keer voor.</w:t>
      </w:r>
    </w:p>
    <w:p w14:paraId="03A7EE2E" w14:textId="735B59E9" w:rsidR="00394FB4" w:rsidRPr="00F1426F" w:rsidRDefault="00230702" w:rsidP="002F7B04">
      <w:pPr>
        <w:pStyle w:val="Opsommingtekens1"/>
      </w:pPr>
      <w:r w:rsidRPr="00F1426F">
        <w:rPr>
          <w:i/>
          <w:iCs/>
        </w:rPr>
        <w:t>n</w:t>
      </w:r>
      <w:r w:rsidR="00E33EDD" w:rsidRPr="00F1426F">
        <w:rPr>
          <w:i/>
          <w:iCs/>
        </w:rPr>
        <w:t>oemer</w:t>
      </w:r>
      <w:r w:rsidR="00DC25F5" w:rsidRPr="00F1426F">
        <w:t xml:space="preserve">: </w:t>
      </w:r>
      <w:r w:rsidR="004F5971" w:rsidRPr="00F1426F">
        <w:t xml:space="preserve">de mensleesbare </w:t>
      </w:r>
      <w:r w:rsidR="00D9742C" w:rsidRPr="00F1426F">
        <w:t xml:space="preserve">term of frase </w:t>
      </w:r>
      <w:r w:rsidR="004F5971" w:rsidRPr="00F1426F">
        <w:t xml:space="preserve">waarmee een </w:t>
      </w:r>
      <w:r w:rsidR="0091736C" w:rsidRPr="00F1426F">
        <w:t xml:space="preserve">Locatie </w:t>
      </w:r>
      <w:r w:rsidR="004F5971" w:rsidRPr="00F1426F">
        <w:t xml:space="preserve">wordt aangeduid. </w:t>
      </w:r>
      <w:r w:rsidR="00460799" w:rsidRPr="00F1426F">
        <w:t>Optioneel attribuut.</w:t>
      </w:r>
      <w:r w:rsidR="0035114E" w:rsidRPr="00F1426F">
        <w:t xml:space="preserve"> Komt 0 of 1 keer voor.</w:t>
      </w:r>
    </w:p>
    <w:p w14:paraId="12954758" w14:textId="77777777" w:rsidR="00581F59" w:rsidRPr="00F1426F" w:rsidRDefault="003D7F5B" w:rsidP="002F7B04"/>
    <w:p w14:paraId="30B93C46" w14:textId="7F3727DC" w:rsidR="003331B2" w:rsidRPr="00F1426F" w:rsidRDefault="003331B2" w:rsidP="002F7B04">
      <w:r w:rsidRPr="00F1426F">
        <w:t xml:space="preserve">Locatie kent </w:t>
      </w:r>
      <w:r w:rsidR="00D9742C" w:rsidRPr="00F1426F">
        <w:t xml:space="preserve">zeven </w:t>
      </w:r>
      <w:r w:rsidRPr="00F1426F">
        <w:t>verschijningsvormen:</w:t>
      </w:r>
    </w:p>
    <w:p w14:paraId="7E27EA61" w14:textId="40D00BEF" w:rsidR="003331B2" w:rsidRPr="00F1426F" w:rsidRDefault="003331B2" w:rsidP="002F7B04">
      <w:pPr>
        <w:pStyle w:val="Opsommingtekens1"/>
      </w:pPr>
      <w:r w:rsidRPr="00F1426F">
        <w:t>Gebied</w:t>
      </w:r>
      <w:r w:rsidR="00411DBC" w:rsidRPr="00F1426F">
        <w:t xml:space="preserve">: </w:t>
      </w:r>
      <w:r w:rsidR="009051C5" w:rsidRPr="00F1426F">
        <w:t xml:space="preserve">op zichzelf staande geometrisch afgebakende </w:t>
      </w:r>
      <w:r w:rsidR="00D9742C" w:rsidRPr="00F1426F">
        <w:t>‘</w:t>
      </w:r>
      <w:r w:rsidR="009051C5" w:rsidRPr="00F1426F">
        <w:t>ruimte</w:t>
      </w:r>
      <w:r w:rsidR="00D9742C" w:rsidRPr="00F1426F">
        <w:t>’</w:t>
      </w:r>
      <w:r w:rsidR="009051C5" w:rsidRPr="00F1426F">
        <w:t xml:space="preserve"> in </w:t>
      </w:r>
      <w:r w:rsidR="00426BCE" w:rsidRPr="00F1426F">
        <w:t xml:space="preserve">een virtuele weergave van </w:t>
      </w:r>
      <w:r w:rsidR="009051C5" w:rsidRPr="00F1426F">
        <w:t>de fysieke leefomgeving.</w:t>
      </w:r>
      <w:r w:rsidR="00411DBC" w:rsidRPr="00F1426F">
        <w:t xml:space="preserve"> </w:t>
      </w:r>
      <w:r w:rsidR="00762844" w:rsidRPr="00F1426F">
        <w:t>De geometrische afbakening is juridisch van aard</w:t>
      </w:r>
      <w:r w:rsidR="00370D55" w:rsidRPr="00F1426F">
        <w:t>.</w:t>
      </w:r>
      <w:r w:rsidR="00411DBC" w:rsidRPr="00F1426F">
        <w:t xml:space="preserve"> </w:t>
      </w:r>
      <w:r w:rsidR="00D9742C" w:rsidRPr="00F1426F">
        <w:t xml:space="preserve">Voor de Geometrie van het Gebied moet een keuze gemaakt worden tussen Vlak en Multivlak. </w:t>
      </w:r>
      <w:r w:rsidR="00411DBC" w:rsidRPr="00F1426F">
        <w:t>Gebied heeft alle attributen van Locatie, aangevuld met:</w:t>
      </w:r>
    </w:p>
    <w:p w14:paraId="76751F65" w14:textId="4276613D" w:rsidR="00A31734" w:rsidRPr="00F1426F" w:rsidRDefault="00A31734" w:rsidP="002F7B04">
      <w:pPr>
        <w:pStyle w:val="Opsommingtekens2"/>
      </w:pPr>
      <w:r w:rsidRPr="00F1426F">
        <w:rPr>
          <w:i/>
          <w:iCs/>
        </w:rPr>
        <w:t>hoogte</w:t>
      </w:r>
      <w:r w:rsidRPr="00F1426F">
        <w:t xml:space="preserve">: de hoogte waarop </w:t>
      </w:r>
      <w:r w:rsidR="00D9742C" w:rsidRPr="00F1426F">
        <w:t xml:space="preserve">het Gebied </w:t>
      </w:r>
      <w:r w:rsidRPr="00F1426F">
        <w:t>ligt</w:t>
      </w:r>
      <w:r w:rsidR="00D9742C">
        <w:t xml:space="preserve"> of de hoogte binnen het Gebied </w:t>
      </w:r>
      <w:r w:rsidR="00D9742C" w:rsidRPr="00850D10">
        <w:t>waarop de Juridische regel of het Tekstdeel van toepassing is</w:t>
      </w:r>
      <w:r w:rsidRPr="00F1426F">
        <w:t>. Optioneel attribuut. Komt 0 of 1 keer voor. Wordt vastgelegd met WaardeEenheid, dat bestaat uit de volgende elementen:</w:t>
      </w:r>
    </w:p>
    <w:p w14:paraId="06426F0A" w14:textId="4008478F" w:rsidR="00A31734" w:rsidRPr="00F1426F" w:rsidRDefault="00A31734" w:rsidP="002F7B04">
      <w:pPr>
        <w:pStyle w:val="Opsommingtekens3"/>
      </w:pPr>
      <w:r w:rsidRPr="00F1426F">
        <w:rPr>
          <w:i/>
          <w:iCs/>
        </w:rPr>
        <w:t>waarde</w:t>
      </w:r>
      <w:r w:rsidRPr="00F1426F">
        <w:t xml:space="preserve">: de numerieke waarde van de hoogte. Verplicht </w:t>
      </w:r>
      <w:r w:rsidR="00D9742C" w:rsidRPr="00F1426F">
        <w:t xml:space="preserve">element indien het attribuut </w:t>
      </w:r>
      <w:r w:rsidR="00D9742C" w:rsidRPr="00F1426F">
        <w:rPr>
          <w:i/>
          <w:iCs/>
        </w:rPr>
        <w:t>hoogte</w:t>
      </w:r>
      <w:r w:rsidR="00D9742C" w:rsidRPr="00F1426F">
        <w:t xml:space="preserve"> wordt gebruikt</w:t>
      </w:r>
      <w:r w:rsidRPr="00F1426F">
        <w:t>.</w:t>
      </w:r>
    </w:p>
    <w:p w14:paraId="3DAA8429" w14:textId="40DA43B3" w:rsidR="00A31734" w:rsidRPr="00F1426F" w:rsidRDefault="00A31734" w:rsidP="002F7B04">
      <w:pPr>
        <w:pStyle w:val="Opsommingtekens3"/>
      </w:pPr>
      <w:r w:rsidRPr="00F1426F">
        <w:rPr>
          <w:i/>
          <w:iCs/>
        </w:rPr>
        <w:t>eenheid</w:t>
      </w:r>
      <w:r w:rsidRPr="00F1426F">
        <w:t xml:space="preserve">: de grootheid waarin de hoogte wordt uitgedrukt. </w:t>
      </w:r>
      <w:r w:rsidR="00D9742C" w:rsidRPr="00F1426F">
        <w:t xml:space="preserve">Voor </w:t>
      </w:r>
      <w:r w:rsidR="00D9742C" w:rsidRPr="00F1426F">
        <w:rPr>
          <w:i/>
          <w:iCs/>
        </w:rPr>
        <w:t>eenheid</w:t>
      </w:r>
      <w:r w:rsidR="00D9742C" w:rsidRPr="00B26823">
        <w:t xml:space="preserve"> kan</w:t>
      </w:r>
      <w:r w:rsidR="00D9742C" w:rsidRPr="007B60F8">
        <w:t xml:space="preserve"> gebruik g</w:t>
      </w:r>
      <w:r w:rsidR="00D9742C" w:rsidRPr="00F1426F">
        <w:t xml:space="preserve">emaakt worden van de uitbreidbare waardelijst 'Eenheid’. </w:t>
      </w:r>
      <w:r w:rsidRPr="00F1426F">
        <w:t xml:space="preserve">Verplicht </w:t>
      </w:r>
      <w:r w:rsidR="00D9742C" w:rsidRPr="00F1426F">
        <w:t xml:space="preserve">element indien het attribuut </w:t>
      </w:r>
      <w:r w:rsidR="00D9742C" w:rsidRPr="00F1426F">
        <w:rPr>
          <w:i/>
          <w:iCs/>
        </w:rPr>
        <w:t>hoogte</w:t>
      </w:r>
      <w:r w:rsidR="00D9742C" w:rsidRPr="00F1426F">
        <w:t xml:space="preserve"> wordt gebruikt</w:t>
      </w:r>
      <w:r w:rsidRPr="00F1426F">
        <w:t>.</w:t>
      </w:r>
    </w:p>
    <w:p w14:paraId="14948AC7" w14:textId="174F9580" w:rsidR="00327124" w:rsidRPr="00F1426F" w:rsidRDefault="00D9742C" w:rsidP="002F7B04">
      <w:pPr>
        <w:pStyle w:val="Opsommingtekens2"/>
      </w:pPr>
      <w:r w:rsidRPr="00F1426F">
        <w:rPr>
          <w:i/>
        </w:rPr>
        <w:t>geometrie</w:t>
      </w:r>
      <w:r w:rsidRPr="00F1426F">
        <w:t>: de verwijzing van een specifiek Gebied naar (de identificatie van) de bijbehorende Geometrie. Verplicht attribuut. Komt 1 keer voor.</w:t>
      </w:r>
    </w:p>
    <w:p w14:paraId="5006389D" w14:textId="65012F55" w:rsidR="003331B2" w:rsidRPr="00F1426F" w:rsidRDefault="003331B2" w:rsidP="002F7B04">
      <w:pPr>
        <w:pStyle w:val="Opsommingtekens1"/>
      </w:pPr>
      <w:r w:rsidRPr="00F1426F">
        <w:t>Gebiedengroep</w:t>
      </w:r>
      <w:r w:rsidR="00A25F5B" w:rsidRPr="00F1426F">
        <w:t xml:space="preserve">: </w:t>
      </w:r>
      <w:r w:rsidR="000C0318" w:rsidRPr="00F1426F">
        <w:t xml:space="preserve">een groep of verzameling van bij elkaar behorende Gebieden, die samen de </w:t>
      </w:r>
      <w:r w:rsidR="00D9742C" w:rsidRPr="00F1426F">
        <w:t>L</w:t>
      </w:r>
      <w:r w:rsidR="000C0318" w:rsidRPr="00F1426F">
        <w:t>ocatie vormen</w:t>
      </w:r>
      <w:r w:rsidR="00A25F5B" w:rsidRPr="00F1426F">
        <w:t xml:space="preserve">. </w:t>
      </w:r>
      <w:r w:rsidR="00703B31" w:rsidRPr="00F1426F">
        <w:t xml:space="preserve">Gebiedengroep heeft </w:t>
      </w:r>
      <w:r w:rsidR="00D9742C" w:rsidRPr="00F1426F">
        <w:t xml:space="preserve">alle </w:t>
      </w:r>
      <w:r w:rsidR="00703B31" w:rsidRPr="00F1426F">
        <w:t>attribut</w:t>
      </w:r>
      <w:r w:rsidR="00D9742C" w:rsidRPr="00F1426F">
        <w:t>en</w:t>
      </w:r>
      <w:r w:rsidR="00703B31" w:rsidRPr="00F1426F">
        <w:t xml:space="preserve"> van Locatie, aangevuld met:</w:t>
      </w:r>
    </w:p>
    <w:p w14:paraId="7A89D605" w14:textId="32BB1467" w:rsidR="004D3CA3" w:rsidRPr="00F1426F" w:rsidRDefault="00563D9A" w:rsidP="002F7B04">
      <w:pPr>
        <w:pStyle w:val="Opsommingtekens2"/>
      </w:pPr>
      <w:r w:rsidRPr="00F1426F">
        <w:rPr>
          <w:i/>
          <w:iCs/>
        </w:rPr>
        <w:t>groepselement</w:t>
      </w:r>
      <w:r w:rsidR="00743F83" w:rsidRPr="00F1426F">
        <w:t xml:space="preserve">: </w:t>
      </w:r>
      <w:r w:rsidR="00B03CCB" w:rsidRPr="00F1426F">
        <w:t xml:space="preserve">de verwijzing van </w:t>
      </w:r>
      <w:r w:rsidR="00743F83" w:rsidRPr="00F1426F">
        <w:t xml:space="preserve">een Gebiedengroep </w:t>
      </w:r>
      <w:r w:rsidR="00062E54" w:rsidRPr="00F1426F">
        <w:t xml:space="preserve">naar de </w:t>
      </w:r>
      <w:r w:rsidR="00743F83" w:rsidRPr="00F1426F">
        <w:t xml:space="preserve">Gebieden </w:t>
      </w:r>
      <w:r w:rsidR="00062E54" w:rsidRPr="00F1426F">
        <w:t>die samen de Gebiedengroep vormen</w:t>
      </w:r>
      <w:r w:rsidR="00743F83" w:rsidRPr="00F1426F">
        <w:t>.</w:t>
      </w:r>
      <w:r w:rsidR="003F787B" w:rsidRPr="00F1426F">
        <w:t xml:space="preserve"> Verplicht attribuut.</w:t>
      </w:r>
      <w:r w:rsidR="00E10012" w:rsidRPr="00F1426F">
        <w:t xml:space="preserve"> Komt </w:t>
      </w:r>
      <w:r w:rsidR="005A082C" w:rsidRPr="00F1426F">
        <w:t>ten minste</w:t>
      </w:r>
      <w:r w:rsidR="00E10012" w:rsidRPr="00F1426F">
        <w:t xml:space="preserve"> 1 keer voor.</w:t>
      </w:r>
    </w:p>
    <w:p w14:paraId="5EB66A3D" w14:textId="102353D2" w:rsidR="0000492F" w:rsidRPr="00F1426F" w:rsidRDefault="00522F25" w:rsidP="002F7B04">
      <w:pPr>
        <w:pStyle w:val="Opsommingtekens1"/>
      </w:pPr>
      <w:r w:rsidRPr="00F1426F">
        <w:t>Lijn</w:t>
      </w:r>
      <w:r w:rsidR="0000492F" w:rsidRPr="00F1426F">
        <w:t>: op zichzelf staande geometrisch afgebakende lijn</w:t>
      </w:r>
      <w:r w:rsidR="000E660E" w:rsidRPr="00F1426F">
        <w:t>locatie</w:t>
      </w:r>
      <w:r w:rsidR="0000492F" w:rsidRPr="00F1426F">
        <w:t xml:space="preserve"> in een virtuele weergave van de fysieke leefomgeving. </w:t>
      </w:r>
      <w:r w:rsidR="00762844" w:rsidRPr="00F1426F">
        <w:t>De geometrische afbakening is juridisch van aard</w:t>
      </w:r>
      <w:r w:rsidR="00D9742C" w:rsidRPr="00F1426F">
        <w:t>.</w:t>
      </w:r>
      <w:r w:rsidR="00762844" w:rsidRPr="00F1426F">
        <w:t xml:space="preserve"> </w:t>
      </w:r>
      <w:r w:rsidR="00D9742C" w:rsidRPr="00F1426F">
        <w:t>Lijn</w:t>
      </w:r>
      <w:r w:rsidR="0000492F" w:rsidRPr="00F1426F">
        <w:t xml:space="preserve"> heeft alle attributen van Locatie, aangevuld met:</w:t>
      </w:r>
    </w:p>
    <w:p w14:paraId="2F4D656B" w14:textId="527D2A11" w:rsidR="00D44531" w:rsidRPr="00F1426F" w:rsidRDefault="0088409F" w:rsidP="002F7B04">
      <w:pPr>
        <w:pStyle w:val="Opsommingtekens2"/>
      </w:pPr>
      <w:r w:rsidRPr="00F1426F">
        <w:rPr>
          <w:i/>
        </w:rPr>
        <w:t>h</w:t>
      </w:r>
      <w:r w:rsidR="006639E4" w:rsidRPr="00F1426F">
        <w:rPr>
          <w:i/>
        </w:rPr>
        <w:t>oogte</w:t>
      </w:r>
      <w:r w:rsidRPr="00F1426F">
        <w:t xml:space="preserve">: </w:t>
      </w:r>
      <w:r w:rsidR="00BA2C2E" w:rsidRPr="00F1426F">
        <w:t xml:space="preserve">de hoogte waarop de </w:t>
      </w:r>
      <w:r w:rsidR="00D9742C" w:rsidRPr="00F1426F">
        <w:t xml:space="preserve">Lijn </w:t>
      </w:r>
      <w:r w:rsidR="00F06F95" w:rsidRPr="00F1426F">
        <w:t>ligt.</w:t>
      </w:r>
      <w:r w:rsidR="009C743F" w:rsidRPr="00F1426F">
        <w:t xml:space="preserve"> Optioneel attribuut. Komt 0 of 1 keer voor.</w:t>
      </w:r>
      <w:r w:rsidR="0008603E" w:rsidRPr="00F1426F">
        <w:t xml:space="preserve"> </w:t>
      </w:r>
      <w:r w:rsidR="00620E3A" w:rsidRPr="00F1426F">
        <w:t>Wordt vastgelegd met WaardeEenheid</w:t>
      </w:r>
      <w:r w:rsidR="00D44531" w:rsidRPr="00F1426F">
        <w:t>, dat bestaat uit de volgende elementen:</w:t>
      </w:r>
    </w:p>
    <w:p w14:paraId="47388F70" w14:textId="4CC3B26E" w:rsidR="00D44531" w:rsidRPr="00F1426F" w:rsidRDefault="00D44531" w:rsidP="002F7B04">
      <w:pPr>
        <w:pStyle w:val="Opsommingtekens3"/>
      </w:pPr>
      <w:r w:rsidRPr="00F1426F">
        <w:rPr>
          <w:i/>
          <w:iCs/>
        </w:rPr>
        <w:t>waarde</w:t>
      </w:r>
      <w:r w:rsidRPr="00F1426F">
        <w:t xml:space="preserve">: de numerieke waarde van de hoogte. Verplicht </w:t>
      </w:r>
      <w:r w:rsidR="00D9742C" w:rsidRPr="00F1426F">
        <w:t xml:space="preserve">element indien het attribuut </w:t>
      </w:r>
      <w:r w:rsidR="00D9742C" w:rsidRPr="00F1426F">
        <w:rPr>
          <w:i/>
          <w:iCs/>
        </w:rPr>
        <w:t>hoogte</w:t>
      </w:r>
      <w:r w:rsidR="00D9742C" w:rsidRPr="00F1426F">
        <w:t xml:space="preserve"> wordt gebruikt</w:t>
      </w:r>
      <w:r w:rsidRPr="00F1426F">
        <w:t>.</w:t>
      </w:r>
    </w:p>
    <w:p w14:paraId="5835EF45" w14:textId="60CE13EF" w:rsidR="0000492F" w:rsidRPr="00F1426F" w:rsidRDefault="00D44531" w:rsidP="002F7B04">
      <w:pPr>
        <w:pStyle w:val="Opsommingtekens3"/>
      </w:pPr>
      <w:r w:rsidRPr="00F1426F">
        <w:rPr>
          <w:i/>
          <w:iCs/>
        </w:rPr>
        <w:t>eenheid</w:t>
      </w:r>
      <w:r w:rsidRPr="00F1426F">
        <w:t xml:space="preserve">: de grootheid waarin de </w:t>
      </w:r>
      <w:r w:rsidR="00EF46C1" w:rsidRPr="00F1426F">
        <w:t xml:space="preserve">hoogte </w:t>
      </w:r>
      <w:r w:rsidRPr="00F1426F">
        <w:t xml:space="preserve">wordt uitgedrukt. </w:t>
      </w:r>
      <w:r w:rsidR="00D9742C" w:rsidRPr="00F1426F">
        <w:t xml:space="preserve">Voor </w:t>
      </w:r>
      <w:r w:rsidR="00D9742C" w:rsidRPr="00F1426F">
        <w:rPr>
          <w:i/>
          <w:iCs/>
        </w:rPr>
        <w:t>eenheid</w:t>
      </w:r>
      <w:r w:rsidR="00D9742C" w:rsidRPr="00B26823">
        <w:t xml:space="preserve"> kan gebruik gemaakt worden van de uitbreidbare waardelijst 'Eenheid</w:t>
      </w:r>
      <w:r w:rsidR="00D9742C" w:rsidRPr="00F1426F">
        <w:t xml:space="preserve">’. </w:t>
      </w:r>
      <w:r w:rsidRPr="00F1426F">
        <w:t xml:space="preserve">Verplicht </w:t>
      </w:r>
      <w:r w:rsidR="00D9742C" w:rsidRPr="00F1426F">
        <w:t xml:space="preserve">element indien het attribuut </w:t>
      </w:r>
      <w:r w:rsidR="00D9742C" w:rsidRPr="00F1426F">
        <w:rPr>
          <w:i/>
          <w:iCs/>
        </w:rPr>
        <w:t>hoogte</w:t>
      </w:r>
      <w:r w:rsidR="00D9742C" w:rsidRPr="00F1426F">
        <w:t xml:space="preserve"> wordt gebruikt</w:t>
      </w:r>
      <w:r w:rsidRPr="00F1426F">
        <w:t>.</w:t>
      </w:r>
    </w:p>
    <w:p w14:paraId="18F996EF" w14:textId="61D9FCB7" w:rsidR="00B22728" w:rsidRPr="00F1426F" w:rsidRDefault="00D9742C" w:rsidP="002F7B04">
      <w:pPr>
        <w:pStyle w:val="Opsommingtekens2"/>
      </w:pPr>
      <w:r w:rsidRPr="00F1426F">
        <w:rPr>
          <w:i/>
        </w:rPr>
        <w:t>geometrie</w:t>
      </w:r>
      <w:r w:rsidRPr="00F1426F">
        <w:t>: de verwijzing van een specifieke Lijn naar (de identificatie van) de bijbehorende Geometrie. Verplicht attribuut. Komt 1 keer voor.</w:t>
      </w:r>
    </w:p>
    <w:p w14:paraId="67232CA9" w14:textId="6F1FD4B5" w:rsidR="000056C8" w:rsidRPr="00F1426F" w:rsidRDefault="00522F25" w:rsidP="002F7B04">
      <w:pPr>
        <w:pStyle w:val="Opsommingtekens1"/>
      </w:pPr>
      <w:r w:rsidRPr="00F1426F">
        <w:t>Lijnengroep</w:t>
      </w:r>
      <w:r w:rsidR="000056C8" w:rsidRPr="00F1426F">
        <w:t xml:space="preserve">: </w:t>
      </w:r>
      <w:r w:rsidR="000C0318" w:rsidRPr="00F1426F">
        <w:t xml:space="preserve">een groep of verzameling van bij elkaar behorende Lijnen, die samen de </w:t>
      </w:r>
      <w:r w:rsidR="00D9742C" w:rsidRPr="00F1426F">
        <w:t>L</w:t>
      </w:r>
      <w:r w:rsidR="000C0318" w:rsidRPr="00F1426F">
        <w:t>ocatie vormen</w:t>
      </w:r>
      <w:r w:rsidR="000056C8" w:rsidRPr="00F1426F">
        <w:t xml:space="preserve">. </w:t>
      </w:r>
      <w:r w:rsidR="00A13063" w:rsidRPr="00F1426F">
        <w:t>Lijnen</w:t>
      </w:r>
      <w:r w:rsidR="000056C8" w:rsidRPr="00F1426F">
        <w:t>groep heeft alle attributen van Locatie, aangevuld met:</w:t>
      </w:r>
    </w:p>
    <w:p w14:paraId="49083BC5" w14:textId="693D99E3" w:rsidR="00522F25" w:rsidRPr="00F1426F" w:rsidRDefault="000056C8" w:rsidP="002F7B04">
      <w:pPr>
        <w:pStyle w:val="Opsommingtekens2"/>
      </w:pPr>
      <w:r w:rsidRPr="00F1426F">
        <w:rPr>
          <w:i/>
        </w:rPr>
        <w:t>groepselement</w:t>
      </w:r>
      <w:r w:rsidRPr="00F1426F">
        <w:t xml:space="preserve">: </w:t>
      </w:r>
      <w:r w:rsidR="00470775" w:rsidRPr="00F1426F">
        <w:t xml:space="preserve">de verwijzing van </w:t>
      </w:r>
      <w:r w:rsidRPr="00F1426F">
        <w:t xml:space="preserve">een </w:t>
      </w:r>
      <w:r w:rsidR="00A13063" w:rsidRPr="00F1426F">
        <w:t>Lijnen</w:t>
      </w:r>
      <w:r w:rsidRPr="00F1426F">
        <w:t xml:space="preserve">groep </w:t>
      </w:r>
      <w:r w:rsidR="00470775" w:rsidRPr="00F1426F">
        <w:t xml:space="preserve">naar de </w:t>
      </w:r>
      <w:r w:rsidR="00A13063" w:rsidRPr="00F1426F">
        <w:t>Lijnen</w:t>
      </w:r>
      <w:r w:rsidRPr="00F1426F">
        <w:t xml:space="preserve"> </w:t>
      </w:r>
      <w:r w:rsidR="00470775" w:rsidRPr="00F1426F">
        <w:t>die samen de Lijnengroep vormen</w:t>
      </w:r>
      <w:r w:rsidRPr="00F1426F">
        <w:t>. Verplicht attribuut. Komt ten minste 1 keer voor.</w:t>
      </w:r>
    </w:p>
    <w:p w14:paraId="32C255F1" w14:textId="58EE9F07" w:rsidR="00A13063" w:rsidRPr="00F1426F" w:rsidRDefault="00522F25" w:rsidP="002F7B04">
      <w:pPr>
        <w:pStyle w:val="Opsommingtekens1"/>
      </w:pPr>
      <w:r w:rsidRPr="00F1426F">
        <w:t>Punt</w:t>
      </w:r>
      <w:r w:rsidR="00A13063" w:rsidRPr="00F1426F">
        <w:t xml:space="preserve">: op zichzelf staande geometrisch afgebakende </w:t>
      </w:r>
      <w:r w:rsidR="00C57EE4" w:rsidRPr="00F1426F">
        <w:t>punt</w:t>
      </w:r>
      <w:r w:rsidR="009A4668" w:rsidRPr="00F1426F">
        <w:t>locatie</w:t>
      </w:r>
      <w:r w:rsidR="00A13063" w:rsidRPr="00F1426F">
        <w:t xml:space="preserve"> in een virtuele weergave van de fysieke leefomgeving. </w:t>
      </w:r>
      <w:r w:rsidR="00762844" w:rsidRPr="00F1426F">
        <w:t>De geometrische afbakening is juridisch van aard</w:t>
      </w:r>
      <w:r w:rsidR="00D9742C" w:rsidRPr="00F1426F">
        <w:t>.</w:t>
      </w:r>
      <w:r w:rsidR="00A13063" w:rsidRPr="00F1426F" w:rsidDel="00B22728">
        <w:t xml:space="preserve"> </w:t>
      </w:r>
      <w:r w:rsidR="00D9742C" w:rsidRPr="00F1426F">
        <w:t>Punt</w:t>
      </w:r>
      <w:r w:rsidR="00A13063" w:rsidRPr="00F1426F">
        <w:t xml:space="preserve"> heeft alle attributen van Locatie, aangevuld met:</w:t>
      </w:r>
    </w:p>
    <w:p w14:paraId="2A76D996" w14:textId="26C39DE7" w:rsidR="00EF46C1" w:rsidRPr="00F1426F" w:rsidRDefault="00F06F95" w:rsidP="002F7B04">
      <w:pPr>
        <w:pStyle w:val="Opsommingtekens2"/>
      </w:pPr>
      <w:r w:rsidRPr="00F1426F">
        <w:rPr>
          <w:i/>
          <w:iCs/>
        </w:rPr>
        <w:t>hoogte</w:t>
      </w:r>
      <w:r w:rsidRPr="00F1426F">
        <w:t xml:space="preserve">: de hoogte waarop de </w:t>
      </w:r>
      <w:r w:rsidR="00D9742C" w:rsidRPr="00F1426F">
        <w:t xml:space="preserve">Punt </w:t>
      </w:r>
      <w:r w:rsidRPr="00F1426F">
        <w:t>ligt.</w:t>
      </w:r>
      <w:r w:rsidR="009C743F" w:rsidRPr="00F1426F">
        <w:t xml:space="preserve"> Optioneel attribuut. Komt 0 of 1 keer voor.</w:t>
      </w:r>
      <w:r w:rsidR="0018245D" w:rsidRPr="00F1426F">
        <w:t xml:space="preserve"> </w:t>
      </w:r>
      <w:r w:rsidR="00EF46C1" w:rsidRPr="00F1426F">
        <w:t>Wordt vastgelegd met WaardeEenheid, dat bestaat uit de volgende elementen:</w:t>
      </w:r>
    </w:p>
    <w:p w14:paraId="2C8625E3" w14:textId="6A090CBD" w:rsidR="00EF46C1" w:rsidRPr="00F1426F" w:rsidRDefault="00EF46C1" w:rsidP="002F7B04">
      <w:pPr>
        <w:pStyle w:val="Opsommingtekens3"/>
      </w:pPr>
      <w:r w:rsidRPr="00F1426F">
        <w:rPr>
          <w:i/>
          <w:iCs/>
        </w:rPr>
        <w:t>waarde</w:t>
      </w:r>
      <w:r w:rsidRPr="00F1426F">
        <w:t xml:space="preserve">: de numerieke waarde van de hoogte. Verplicht </w:t>
      </w:r>
      <w:r w:rsidR="00D9742C" w:rsidRPr="00F1426F">
        <w:t xml:space="preserve">element indien het attribuut </w:t>
      </w:r>
      <w:r w:rsidR="00D9742C" w:rsidRPr="00F1426F">
        <w:rPr>
          <w:i/>
          <w:iCs/>
        </w:rPr>
        <w:t>hoogte</w:t>
      </w:r>
      <w:r w:rsidR="00D9742C" w:rsidRPr="00F1426F">
        <w:t xml:space="preserve"> wordt gebruikt</w:t>
      </w:r>
      <w:r w:rsidRPr="00F1426F">
        <w:t>.</w:t>
      </w:r>
    </w:p>
    <w:p w14:paraId="1B3D1C6A" w14:textId="09394A27" w:rsidR="00F06F95" w:rsidRPr="00F1426F" w:rsidRDefault="00EF46C1" w:rsidP="002F7B04">
      <w:pPr>
        <w:pStyle w:val="Opsommingtekens3"/>
      </w:pPr>
      <w:r w:rsidRPr="00F1426F">
        <w:rPr>
          <w:i/>
          <w:iCs/>
        </w:rPr>
        <w:t>eenheid</w:t>
      </w:r>
      <w:r w:rsidRPr="00F1426F">
        <w:t>: de grootheid waarin de hoogte wordt uitgedrukt</w:t>
      </w:r>
      <w:r w:rsidR="00D9742C" w:rsidRPr="00F1426F">
        <w:t>.</w:t>
      </w:r>
      <w:r w:rsidRPr="00F1426F">
        <w:t xml:space="preserve"> </w:t>
      </w:r>
      <w:r w:rsidR="00D9742C" w:rsidRPr="00F1426F">
        <w:t xml:space="preserve">Voor </w:t>
      </w:r>
      <w:r w:rsidR="00D9742C" w:rsidRPr="00F1426F">
        <w:rPr>
          <w:i/>
          <w:iCs/>
        </w:rPr>
        <w:t>eenheid</w:t>
      </w:r>
      <w:r w:rsidR="00D9742C" w:rsidRPr="00B26823">
        <w:t xml:space="preserve"> kan gebruik gemaakt worden van de uitbreidbare waardelijst 'Eenheid</w:t>
      </w:r>
      <w:r w:rsidR="00D9742C" w:rsidRPr="00F1426F">
        <w:t xml:space="preserve">’. </w:t>
      </w:r>
      <w:r w:rsidRPr="00F1426F">
        <w:t xml:space="preserve">Verplicht </w:t>
      </w:r>
      <w:r w:rsidR="00D9742C" w:rsidRPr="00F1426F">
        <w:t xml:space="preserve">element indien het attribuut </w:t>
      </w:r>
      <w:r w:rsidR="00D9742C" w:rsidRPr="00F1426F">
        <w:rPr>
          <w:i/>
          <w:iCs/>
        </w:rPr>
        <w:t>hoogte</w:t>
      </w:r>
      <w:r w:rsidR="00D9742C" w:rsidRPr="00F1426F">
        <w:t xml:space="preserve"> wordt gebruikt</w:t>
      </w:r>
      <w:r w:rsidRPr="00F1426F">
        <w:t>.</w:t>
      </w:r>
    </w:p>
    <w:p w14:paraId="4B33C58B" w14:textId="18FC4501" w:rsidR="00B22728" w:rsidRPr="00F1426F" w:rsidRDefault="00D9742C" w:rsidP="002F7B04">
      <w:pPr>
        <w:pStyle w:val="Opsommingtekens2"/>
      </w:pPr>
      <w:r w:rsidRPr="00F1426F">
        <w:rPr>
          <w:i/>
        </w:rPr>
        <w:t>geometrie</w:t>
      </w:r>
      <w:r w:rsidRPr="00F1426F">
        <w:t>: de verwijzing van een specifieke Punt naar (de identificatie van) de bijbehorende Geometrie. Verplicht attribuut. Komt 1 keer voor.</w:t>
      </w:r>
    </w:p>
    <w:p w14:paraId="5C9EE5B1" w14:textId="70A86A0B" w:rsidR="00A13063" w:rsidRPr="00F1426F" w:rsidRDefault="00DA6003" w:rsidP="002F7B04">
      <w:pPr>
        <w:pStyle w:val="Opsommingtekens1"/>
      </w:pPr>
      <w:r w:rsidRPr="00F1426F">
        <w:t>Punt</w:t>
      </w:r>
      <w:r w:rsidR="00A13063" w:rsidRPr="00F1426F">
        <w:t xml:space="preserve">engroep: </w:t>
      </w:r>
      <w:r w:rsidR="000C0318" w:rsidRPr="00F1426F">
        <w:t xml:space="preserve">een groep of verzameling van bij elkaar behorende Punten, die samen de </w:t>
      </w:r>
      <w:r w:rsidR="00D9742C" w:rsidRPr="00F1426F">
        <w:t>L</w:t>
      </w:r>
      <w:r w:rsidR="000C0318" w:rsidRPr="00F1426F">
        <w:t>ocatie vormen</w:t>
      </w:r>
      <w:r w:rsidR="00A13063" w:rsidRPr="00F1426F">
        <w:t xml:space="preserve">. </w:t>
      </w:r>
      <w:r w:rsidRPr="00F1426F">
        <w:t>Pu</w:t>
      </w:r>
      <w:r w:rsidR="00A13063" w:rsidRPr="00F1426F">
        <w:t>n</w:t>
      </w:r>
      <w:r w:rsidRPr="00F1426F">
        <w:t>t</w:t>
      </w:r>
      <w:r w:rsidR="00A13063" w:rsidRPr="00F1426F">
        <w:t xml:space="preserve">engroep heeft </w:t>
      </w:r>
      <w:r w:rsidR="00D9742C" w:rsidRPr="00F1426F">
        <w:t xml:space="preserve">alle </w:t>
      </w:r>
      <w:r w:rsidR="00A13063" w:rsidRPr="00F1426F">
        <w:t>attrib</w:t>
      </w:r>
      <w:r w:rsidR="00D9742C" w:rsidRPr="00F1426F">
        <w:t>u</w:t>
      </w:r>
      <w:r w:rsidR="00A13063" w:rsidRPr="00F1426F">
        <w:t>t</w:t>
      </w:r>
      <w:r w:rsidR="00D9742C" w:rsidRPr="00F1426F">
        <w:t>en</w:t>
      </w:r>
      <w:r w:rsidR="00A13063" w:rsidRPr="00F1426F">
        <w:t xml:space="preserve"> van Locatie, aangevuld met:</w:t>
      </w:r>
    </w:p>
    <w:p w14:paraId="56DEAC43" w14:textId="3E8302AD" w:rsidR="00A13063" w:rsidRPr="00F1426F" w:rsidRDefault="00A13063" w:rsidP="002F7B04">
      <w:pPr>
        <w:pStyle w:val="Opsommingtekens2"/>
      </w:pPr>
      <w:r w:rsidRPr="00F1426F">
        <w:rPr>
          <w:i/>
        </w:rPr>
        <w:t>groepselement</w:t>
      </w:r>
      <w:r w:rsidRPr="00F1426F">
        <w:t xml:space="preserve">: </w:t>
      </w:r>
      <w:r w:rsidR="00BB57F8" w:rsidRPr="00F1426F">
        <w:t xml:space="preserve">de verwijzing van een </w:t>
      </w:r>
      <w:r w:rsidR="00DA6003" w:rsidRPr="00F1426F">
        <w:t>Pu</w:t>
      </w:r>
      <w:r w:rsidRPr="00F1426F">
        <w:t>n</w:t>
      </w:r>
      <w:r w:rsidR="00DA6003" w:rsidRPr="00F1426F">
        <w:t>t</w:t>
      </w:r>
      <w:r w:rsidRPr="00F1426F">
        <w:t xml:space="preserve">engroep </w:t>
      </w:r>
      <w:r w:rsidR="00BB57F8" w:rsidRPr="00F1426F">
        <w:t xml:space="preserve">naar de </w:t>
      </w:r>
      <w:r w:rsidR="00DA6003" w:rsidRPr="00F1426F">
        <w:t>Pu</w:t>
      </w:r>
      <w:r w:rsidRPr="00F1426F">
        <w:t>n</w:t>
      </w:r>
      <w:r w:rsidR="00DA6003" w:rsidRPr="00F1426F">
        <w:t>t</w:t>
      </w:r>
      <w:r w:rsidRPr="00F1426F">
        <w:t>en</w:t>
      </w:r>
      <w:r w:rsidR="00BB57F8" w:rsidRPr="00F1426F">
        <w:t xml:space="preserve"> die samen de Puntengroep vormen</w:t>
      </w:r>
      <w:r w:rsidRPr="00F1426F">
        <w:t>. Verplicht attribuut. Komt ten minste 1 keer voor.</w:t>
      </w:r>
    </w:p>
    <w:p w14:paraId="6E98C015" w14:textId="0AA91408" w:rsidR="00030D6F" w:rsidRPr="00F1426F" w:rsidRDefault="00D9742C" w:rsidP="002F7B04">
      <w:pPr>
        <w:pStyle w:val="Opsommingtekens1"/>
      </w:pPr>
      <w:r w:rsidRPr="00F1426F">
        <w:t>Ambtsgebied: bijzondere vorm van Gebied, zijnde een op zichzelf staande geometrisch afgebakende ‘ruimte’ in een virtuele weergave van de fysieke leefomgeving, die samenvalt met het ambtsgebied van een bepaald bevoegd gezag: het gebied waarover dat bevoegd gezag de bevoegdheid tot regeling en bestuur heeft. Ambtsgebied heeft alle attributen van Locatie, aangevuld met:</w:t>
      </w:r>
    </w:p>
    <w:p w14:paraId="189BF29D" w14:textId="77777777" w:rsidR="0054463F" w:rsidRPr="00E679AF" w:rsidRDefault="0054463F" w:rsidP="0054463F">
      <w:pPr>
        <w:pStyle w:val="Opsommingtekens2"/>
      </w:pPr>
      <w:r w:rsidRPr="00E679AF">
        <w:rPr>
          <w:i/>
          <w:iCs/>
        </w:rPr>
        <w:t>bestuurlijkeGrenzen</w:t>
      </w:r>
      <w:r w:rsidRPr="001A0F76">
        <w:rPr>
          <w:i/>
          <w:iCs/>
        </w:rPr>
        <w:t>Verwijzing</w:t>
      </w:r>
      <w:r>
        <w:t xml:space="preserve">: attribuut dat de gegevens voor het doen van een verwijzing naar de bestuurlijkeGrenzen-voorziening bevat. </w:t>
      </w:r>
      <w:r>
        <w:br/>
      </w:r>
      <w:r w:rsidRPr="00E679AF">
        <w:rPr>
          <w:i/>
          <w:iCs/>
        </w:rPr>
        <w:t>bestuurlijkeGrenzenVerwijzing</w:t>
      </w:r>
      <w:r w:rsidRPr="00BD067F">
        <w:t xml:space="preserve"> </w:t>
      </w:r>
      <w:r>
        <w:t xml:space="preserve">wordt ingevuld met </w:t>
      </w:r>
      <w:r w:rsidRPr="00CB62B5">
        <w:t xml:space="preserve">de gegevensgroep </w:t>
      </w:r>
      <w:r>
        <w:t>B</w:t>
      </w:r>
      <w:r w:rsidRPr="00CB62B5">
        <w:t>estuurlijkeGrenzenVerwijzing die de volgende attributen kent:</w:t>
      </w:r>
    </w:p>
    <w:p w14:paraId="31B72C01" w14:textId="77777777" w:rsidR="0054463F" w:rsidRPr="00E679AF" w:rsidRDefault="0054463F" w:rsidP="0054463F">
      <w:pPr>
        <w:pStyle w:val="Opsommingtekens3"/>
      </w:pPr>
      <w:r w:rsidRPr="00E679AF">
        <w:rPr>
          <w:i/>
          <w:iCs/>
        </w:rPr>
        <w:t>bestuurlijkeGrenzenID</w:t>
      </w:r>
      <w:r>
        <w:t xml:space="preserve">: de identificatie van het gebied in de bestuurlijkegrenzenvoorziening: </w:t>
      </w:r>
      <w:r w:rsidRPr="00BB4102">
        <w:t>de CBS-code respectievelijk de RVIG-code van het bevoegd gezag, inclusief de letteraanduiding in hoofdletters van de bestuurslaag</w:t>
      </w:r>
      <w:r>
        <w:t>;</w:t>
      </w:r>
    </w:p>
    <w:p w14:paraId="5B1FFA54" w14:textId="77777777" w:rsidR="0054463F" w:rsidRDefault="0054463F" w:rsidP="0054463F">
      <w:pPr>
        <w:pStyle w:val="Opsommingtekens3"/>
      </w:pPr>
      <w:r w:rsidRPr="00F1426F">
        <w:rPr>
          <w:i/>
          <w:iCs/>
        </w:rPr>
        <w:t>domein</w:t>
      </w:r>
      <w:r w:rsidRPr="00B26823">
        <w:t xml:space="preserve">: </w:t>
      </w:r>
      <w:r>
        <w:t xml:space="preserve">het onderdeel </w:t>
      </w:r>
      <w:r w:rsidRPr="007B60F8">
        <w:t xml:space="preserve">van </w:t>
      </w:r>
      <w:r w:rsidRPr="000E40D3">
        <w:t xml:space="preserve">de </w:t>
      </w:r>
      <w:r>
        <w:t>bestuurlijkeGrenzen-</w:t>
      </w:r>
      <w:r w:rsidRPr="00F1426F">
        <w:t xml:space="preserve">voorziening waarin de ambtsgebieden worden bijgehouden. Verplicht attribuut. Komt 1 keer voor. </w:t>
      </w:r>
      <w:r w:rsidRPr="00B26823">
        <w:t xml:space="preserve">Wordt ingevuld met </w:t>
      </w:r>
      <w:r w:rsidRPr="007B60F8">
        <w:t>de</w:t>
      </w:r>
      <w:r w:rsidRPr="000E40D3">
        <w:t xml:space="preserve"> verplichte waarde</w:t>
      </w:r>
      <w:r w:rsidRPr="00F1426F">
        <w:t xml:space="preserve"> ‘NL.BI.BestuurlijkGebied’.</w:t>
      </w:r>
    </w:p>
    <w:p w14:paraId="74D34BCB" w14:textId="77777777" w:rsidR="0054463F" w:rsidRPr="00F1426F" w:rsidRDefault="0054463F" w:rsidP="0054463F">
      <w:pPr>
        <w:pStyle w:val="Opsommingtekens3"/>
      </w:pPr>
      <w:r w:rsidRPr="00F1426F">
        <w:rPr>
          <w:i/>
          <w:iCs/>
        </w:rPr>
        <w:t>geldigOp</w:t>
      </w:r>
      <w:r w:rsidRPr="00B26823">
        <w:t>:</w:t>
      </w:r>
      <w:r w:rsidRPr="007B60F8">
        <w:t xml:space="preserve"> </w:t>
      </w:r>
      <w:r w:rsidRPr="00F1426F">
        <w:t xml:space="preserve">de datum waarop Ambtsgebied geldig is. </w:t>
      </w:r>
      <w:r w:rsidRPr="00A72D4A">
        <w:t>Verplicht attribuut. Komt 1 keer voor. De verwijzing is altijd statisch: met de Locatie Ambtsgebied wordt bedoeld het ambtsgebied zoals dat gold op de ingevulde datum.</w:t>
      </w:r>
    </w:p>
    <w:p w14:paraId="72844532" w14:textId="77777777" w:rsidR="001F6E6D" w:rsidRPr="00F1426F" w:rsidRDefault="003D7F5B" w:rsidP="002F7B04"/>
    <w:p w14:paraId="37450A3A" w14:textId="1CA8B099" w:rsidR="00030D6F" w:rsidRPr="00F1426F" w:rsidRDefault="00D9742C" w:rsidP="002F7B04">
      <w:r w:rsidRPr="00F1426F">
        <w:t>Locatie kent geen waardelijsten en geen constraints.</w:t>
      </w:r>
    </w:p>
    <w:p w14:paraId="00B96535" w14:textId="6EA620FE" w:rsidR="00E33EDD" w:rsidRPr="00F1426F" w:rsidRDefault="00D9742C" w:rsidP="002F7B04">
      <w:pPr>
        <w:pStyle w:val="Kop4"/>
      </w:pPr>
      <w:bookmarkStart w:id="173" w:name="_Ref_0e6e60d6d5325b3aa7bcc43dd3cc5cb0_1"/>
      <w:bookmarkStart w:id="174" w:name="_Toc75500221"/>
      <w:r w:rsidRPr="00F1426F">
        <w:t>Toelichting op de norm</w:t>
      </w:r>
      <w:bookmarkEnd w:id="173"/>
      <w:bookmarkEnd w:id="174"/>
    </w:p>
    <w:p w14:paraId="3A74374C" w14:textId="52B6991A" w:rsidR="0070124A" w:rsidRPr="007B60F8" w:rsidRDefault="00D9742C" w:rsidP="008769AC">
      <w:pPr>
        <w:pStyle w:val="Opsommingtekens1"/>
      </w:pPr>
      <w:r w:rsidRPr="00B26823">
        <w:rPr>
          <w:i/>
          <w:iCs/>
        </w:rPr>
        <w:t>noemer</w:t>
      </w:r>
      <w:r w:rsidRPr="007B60F8">
        <w:t xml:space="preserve">: </w:t>
      </w:r>
      <w:r w:rsidRPr="000E40D3">
        <w:t xml:space="preserve">de </w:t>
      </w:r>
      <w:r w:rsidRPr="00F1426F">
        <w:t xml:space="preserve">mensleesbare term of frase waarmee de Locatie wordt aangeduid en beschreven, waardoor er naar de Locatie kan worden verwezen. De noemer verbindt de tekst met de Locatie, die is vastgelegd in een juridisch vastgesteld </w:t>
      </w:r>
      <w:r>
        <w:t>GIO</w:t>
      </w:r>
      <w:r w:rsidRPr="00F1426F">
        <w:t xml:space="preserve">. Uit de noemer kan de lezer begrijpen waar de Locatie betrekking op heeft. De noemer komt voor in de tekst van de Juridische regel of het Tekstdeel, bij de Locatie én in </w:t>
      </w:r>
      <w:r w:rsidR="00C40E48">
        <w:t>het GIO</w:t>
      </w:r>
      <w:r w:rsidRPr="00F1426F">
        <w:t xml:space="preserve">. Hierdoor is (zowel machine- als mensleesbaar) duidelijk dat Locatie en Juridische regel of Tekstdeel bij elkaar horen. Het gebruik van </w:t>
      </w:r>
      <w:r w:rsidRPr="00F1426F">
        <w:rPr>
          <w:i/>
          <w:iCs/>
        </w:rPr>
        <w:t>noemer</w:t>
      </w:r>
      <w:r w:rsidRPr="00F1426F">
        <w:t xml:space="preserve"> is optioneel omdat er Locaties zijn die niet met een term of frase te benoemen zijn. Dat geldt voor de Locatie bij Pons (objecttype dat alleen voor het omgevingsplan beschikbaar is). Het geldt ook voor de Locaties bij specifieke normwaarden (voor omgevingsdocumenten met Artikelstructuur). Het is immers niet zinvol om bijvoorbeeld alle Locaties met de normwaarde 5 meter een noemer te geven en alle Locaties met de normwaarde 7 meter een andere noemer.</w:t>
      </w:r>
      <w:r w:rsidR="00615055" w:rsidRPr="00F1426F">
        <w:t xml:space="preserve"> </w:t>
      </w:r>
      <w:r w:rsidR="002F1017" w:rsidRPr="00F1426F">
        <w:t xml:space="preserve">Voorbeelden van noemer </w:t>
      </w:r>
      <w:r w:rsidR="006F7A80" w:rsidRPr="00F1426F">
        <w:t>voor omgevingsplan respectievelijk omgevingsverordening, waarbij de noemer in cursieve tekst is weergegeven, zijn:</w:t>
      </w:r>
      <w:r w:rsidRPr="00F1426F">
        <w:t xml:space="preserve"> </w:t>
      </w:r>
      <w:r w:rsidR="006F7A80" w:rsidRPr="00F1426F">
        <w:t xml:space="preserve">Ter plaatse van de functie </w:t>
      </w:r>
      <w:r w:rsidR="006F7A80" w:rsidRPr="00F1426F">
        <w:rPr>
          <w:i/>
          <w:iCs/>
        </w:rPr>
        <w:t>Levendig stadscentrum</w:t>
      </w:r>
      <w:r w:rsidR="006F7A80" w:rsidRPr="00F1426F">
        <w:t xml:space="preserve"> zijn de volgende activiteiten toegestaan.</w:t>
      </w:r>
      <w:r w:rsidRPr="00F1426F">
        <w:t xml:space="preserve"> </w:t>
      </w:r>
      <w:r w:rsidR="006F7A80" w:rsidRPr="00F1426F">
        <w:t xml:space="preserve">Nieuwe luidruchtige activiteiten en gedragingen zijn in een </w:t>
      </w:r>
      <w:r w:rsidR="006F7A80" w:rsidRPr="00F1426F">
        <w:rPr>
          <w:i/>
          <w:iCs/>
        </w:rPr>
        <w:t>stiltegebied</w:t>
      </w:r>
      <w:r w:rsidR="006F7A80" w:rsidRPr="00F1426F">
        <w:t xml:space="preserve"> verboden.</w:t>
      </w:r>
      <w:r w:rsidRPr="00F1426F">
        <w:br/>
      </w:r>
      <w:r w:rsidR="00583D9A" w:rsidRPr="00F1426F">
        <w:t xml:space="preserve">Zie voor een beschrijving van </w:t>
      </w:r>
      <w:r w:rsidR="00D54C5F" w:rsidRPr="00F1426F">
        <w:t xml:space="preserve">noemer ook paragraaf </w:t>
      </w:r>
      <w:r w:rsidRPr="000B31CB">
        <w:rPr>
          <w:rStyle w:val="Verwijzing"/>
        </w:rPr>
        <w:fldChar w:fldCharType="begin"/>
      </w:r>
      <w:r w:rsidRPr="000B31CB">
        <w:rPr>
          <w:rStyle w:val="Verwijzing"/>
        </w:rPr>
        <w:instrText xml:space="preserve"> REF _Ref_4552725304a039aaf2ff4eda6a046b93_1 \n \h  \* MERGEFORMAT </w:instrText>
      </w:r>
      <w:r w:rsidRPr="000B31CB">
        <w:rPr>
          <w:rStyle w:val="Verwijzing"/>
        </w:rPr>
      </w:r>
      <w:r w:rsidRPr="000B31CB">
        <w:rPr>
          <w:rStyle w:val="Verwijzing"/>
        </w:rPr>
        <w:fldChar w:fldCharType="separate"/>
      </w:r>
      <w:r w:rsidR="00816BCB">
        <w:rPr>
          <w:rStyle w:val="Verwijzing"/>
        </w:rPr>
        <w:t>6.1.2.2</w:t>
      </w:r>
      <w:r w:rsidRPr="000B31CB">
        <w:rPr>
          <w:rStyle w:val="Verwijzing"/>
        </w:rPr>
        <w:fldChar w:fldCharType="end"/>
      </w:r>
      <w:r w:rsidR="00D54C5F" w:rsidRPr="00B26823">
        <w:t>.</w:t>
      </w:r>
    </w:p>
    <w:p w14:paraId="0C143E17" w14:textId="554A35A3" w:rsidR="00030D6F" w:rsidRPr="00F1426F" w:rsidRDefault="00D9742C" w:rsidP="008769AC">
      <w:pPr>
        <w:pStyle w:val="Opsommingtekens1"/>
      </w:pPr>
      <w:r w:rsidRPr="00F1426F">
        <w:rPr>
          <w:i/>
        </w:rPr>
        <w:t>hoogte</w:t>
      </w:r>
      <w:r w:rsidRPr="00F1426F">
        <w:t xml:space="preserve">: optioneel attribuut waarmee voor Gebied, Lijn en Punt de hoogteligging kan worden vastgelegd. </w:t>
      </w:r>
      <w:r w:rsidRPr="00F1426F">
        <w:rPr>
          <w:i/>
        </w:rPr>
        <w:t>hoogte</w:t>
      </w:r>
      <w:r w:rsidRPr="00F1426F">
        <w:t xml:space="preserve"> wordt vastgelegd met WaardeEenheid, dat bestaat uit de elementen waarde en eenheid. waarde legt de hoogte in een getal vast, eenheid geeft aan in welke grootheid de hoogte moet worden gemeten. Voor </w:t>
      </w:r>
      <w:r w:rsidRPr="00F1426F">
        <w:rPr>
          <w:i/>
          <w:iCs/>
        </w:rPr>
        <w:t>eenheid</w:t>
      </w:r>
      <w:r w:rsidRPr="00B26823">
        <w:t xml:space="preserve"> kan gebruik gemaakt worden van de uitbreidbare waardelijst 'Eenheid</w:t>
      </w:r>
      <w:r w:rsidRPr="00F1426F">
        <w:t>’.</w:t>
      </w:r>
      <w:r>
        <w:t xml:space="preserve"> Zie voor de -vooralsnog beperkte- betekenis van uitbreidbare waardelijsten paragraaf </w:t>
      </w:r>
      <w:r w:rsidRPr="000B31CB">
        <w:rPr>
          <w:rStyle w:val="Verwijzing"/>
        </w:rPr>
        <w:fldChar w:fldCharType="begin"/>
      </w:r>
      <w:r w:rsidRPr="000B31CB">
        <w:rPr>
          <w:rStyle w:val="Verwijzing"/>
        </w:rPr>
        <w:instrText xml:space="preserve"> REF _Ref_b138a74d4f91df5033dbf7565f0fa342_2 \n \h </w:instrText>
      </w:r>
      <w:r w:rsidRPr="000B31CB">
        <w:rPr>
          <w:rStyle w:val="Verwijzing"/>
        </w:rPr>
      </w:r>
      <w:r w:rsidRPr="000B31CB">
        <w:rPr>
          <w:rStyle w:val="Verwijzing"/>
        </w:rPr>
        <w:fldChar w:fldCharType="separate"/>
      </w:r>
      <w:r w:rsidR="00816BCB">
        <w:rPr>
          <w:rStyle w:val="Verwijzing"/>
        </w:rPr>
        <w:t>3.5</w:t>
      </w:r>
      <w:r w:rsidRPr="000B31CB">
        <w:rPr>
          <w:rStyle w:val="Verwijzing"/>
        </w:rPr>
        <w:fldChar w:fldCharType="end"/>
      </w:r>
      <w:r>
        <w:t xml:space="preserve">. Het gebruik van het attribuut </w:t>
      </w:r>
      <w:r w:rsidRPr="00A52D76">
        <w:rPr>
          <w:i/>
          <w:iCs/>
        </w:rPr>
        <w:t>hoogte</w:t>
      </w:r>
      <w:r>
        <w:t xml:space="preserve"> maakt een (zeer beperkte) benadering van 3D mogelijk.</w:t>
      </w:r>
      <w:r w:rsidRPr="00F1426F">
        <w:t xml:space="preserve"> </w:t>
      </w:r>
      <w:r w:rsidRPr="00F1426F">
        <w:rPr>
          <w:i/>
          <w:iCs/>
        </w:rPr>
        <w:t>hoogte</w:t>
      </w:r>
      <w:r w:rsidRPr="00F1426F">
        <w:t xml:space="preserve"> kan bijvoorbeeld worden gebruikt om van (de omgevingswaarde) geluidproductieplafonds aan te geven op welke hoogte ze gelden; in dat geval wordt de eenheid meter gekozen.</w:t>
      </w:r>
    </w:p>
    <w:p w14:paraId="3B2DD2ED" w14:textId="7F9EB08C" w:rsidR="00AF737B" w:rsidRPr="00F1426F" w:rsidRDefault="00D9742C" w:rsidP="0051006F">
      <w:pPr>
        <w:pStyle w:val="Opsommingtekens1"/>
      </w:pPr>
      <w:r w:rsidRPr="00F1426F">
        <w:rPr>
          <w:i/>
        </w:rPr>
        <w:t>geometrie</w:t>
      </w:r>
      <w:r w:rsidRPr="00F1426F">
        <w:t>: attribuut dat de verwijzing bevat van een specifiek Gebied, Lijn of Punt naar de identificatie van de bijbehorende Geometrie. Dit attribuut legt dus vast dat deze Geometrie bij het betreffende Gebied, Lijn of Punt hoort. Bij Ambtsgebied kan er geen geometrie worden meegeleverd.</w:t>
      </w:r>
    </w:p>
    <w:p w14:paraId="6DA74AE2" w14:textId="77777777" w:rsidR="00A550E5" w:rsidRPr="00137858" w:rsidRDefault="00A550E5" w:rsidP="00A550E5">
      <w:pPr>
        <w:pStyle w:val="Opsommingtekens1"/>
      </w:pPr>
      <w:r w:rsidRPr="00E679AF">
        <w:rPr>
          <w:i/>
          <w:iCs/>
        </w:rPr>
        <w:t>bestuurlijkeGrenzenVerwijzing</w:t>
      </w:r>
      <w:r>
        <w:t xml:space="preserve">: </w:t>
      </w:r>
      <w:r w:rsidRPr="00C9062D">
        <w:t>attribuut waardoor DSO-LV weet dat de inhoud van dit object te vinden is in een andere voorziening, alleen te gebruiken bij Ambtsgebied. Het bijhouden van het Ambtsgebied gebeurt in de bestuurlijkeGrenzen-voorziening</w:t>
      </w:r>
      <w:r>
        <w:t xml:space="preserve">. </w:t>
      </w:r>
      <w:r w:rsidRPr="00137858">
        <w:t xml:space="preserve">Het attribuut </w:t>
      </w:r>
      <w:r w:rsidRPr="00E679AF">
        <w:rPr>
          <w:i/>
          <w:iCs/>
        </w:rPr>
        <w:t>bestuurlijkeGrenzenVerwijzing</w:t>
      </w:r>
      <w:r w:rsidRPr="00137858">
        <w:t xml:space="preserve"> maakt gebruik van de gegevensgroep </w:t>
      </w:r>
      <w:r w:rsidRPr="002F7CA9">
        <w:t>BestuurlijkeGrenzenVerwijzing</w:t>
      </w:r>
      <w:r w:rsidRPr="00137858">
        <w:t xml:space="preserve">. In het navolgende worden de attributen van </w:t>
      </w:r>
      <w:r w:rsidRPr="0046535C">
        <w:t xml:space="preserve">BestuurlijkeGrenzenVerwijzing </w:t>
      </w:r>
      <w:r w:rsidRPr="00137858">
        <w:t>toegelicht.</w:t>
      </w:r>
    </w:p>
    <w:p w14:paraId="45F0A10F" w14:textId="77777777" w:rsidR="00A550E5" w:rsidRPr="00E679AF" w:rsidRDefault="00A550E5" w:rsidP="00A550E5">
      <w:pPr>
        <w:pStyle w:val="Opsommingtekens2"/>
      </w:pPr>
      <w:r w:rsidRPr="00E679AF">
        <w:rPr>
          <w:i/>
          <w:iCs/>
        </w:rPr>
        <w:t>bestuurlijkeGrenzenID</w:t>
      </w:r>
      <w:r w:rsidRPr="009C20FB">
        <w:t>:</w:t>
      </w:r>
      <w:r>
        <w:t xml:space="preserve"> de identificatie van het </w:t>
      </w:r>
      <w:r w:rsidRPr="00D912FF">
        <w:t>Ambtsgebied</w:t>
      </w:r>
      <w:r>
        <w:t>.</w:t>
      </w:r>
      <w:r w:rsidRPr="00D912FF">
        <w:t xml:space="preserve"> </w:t>
      </w:r>
      <w:r>
        <w:t xml:space="preserve">Deze is </w:t>
      </w:r>
      <w:r w:rsidRPr="00D912FF">
        <w:t>gelijk aan de bevoegd-gezag-code. Voor gemeenten, provincies en waterschappen is dat de CBS-code, inclusief de letteraanduiding van de bestuurslaag. Een voorbeeld daarvan is GM0297 voor de gemeente Zaltbommel. Voor het Rijk wordt de RVIG-code gehanteerd. Aan de hand van deze code weet DSO-LV van welk bevoegd gezag het ambtsgebied uit de bestuurlijkeGrenzen-voorziening getoond moet worden</w:t>
      </w:r>
    </w:p>
    <w:p w14:paraId="3B5F9816" w14:textId="77777777" w:rsidR="00A550E5" w:rsidRPr="00F1426F" w:rsidRDefault="00A550E5" w:rsidP="00A550E5">
      <w:pPr>
        <w:pStyle w:val="Opsommingtekens2"/>
      </w:pPr>
      <w:r w:rsidRPr="00E679AF">
        <w:rPr>
          <w:i/>
          <w:iCs/>
        </w:rPr>
        <w:t>domein</w:t>
      </w:r>
      <w:r w:rsidRPr="00F1426F">
        <w:t xml:space="preserve">: </w:t>
      </w:r>
      <w:r>
        <w:t>attribuut dat aangeeft welke van de onderdelen van de bestuurlijkeGrenzen-voorziening moet worden bevraagd: het bestuurlijk gebied;</w:t>
      </w:r>
    </w:p>
    <w:p w14:paraId="5D5A6373" w14:textId="77777777" w:rsidR="00A550E5" w:rsidRPr="00F1426F" w:rsidRDefault="00A550E5" w:rsidP="00A550E5">
      <w:pPr>
        <w:pStyle w:val="Opsommingtekens2"/>
      </w:pPr>
      <w:r w:rsidRPr="00E679AF">
        <w:rPr>
          <w:i/>
          <w:iCs/>
        </w:rPr>
        <w:t>geldigOp</w:t>
      </w:r>
      <w:r w:rsidRPr="00B26823">
        <w:t>:</w:t>
      </w:r>
      <w:r w:rsidRPr="007B60F8">
        <w:t xml:space="preserve"> </w:t>
      </w:r>
      <w:r w:rsidRPr="000E40D3">
        <w:t xml:space="preserve">attribuut </w:t>
      </w:r>
      <w:r>
        <w:t>waardoor</w:t>
      </w:r>
      <w:r w:rsidRPr="000E40D3">
        <w:t xml:space="preserve"> DSO-LV </w:t>
      </w:r>
      <w:r>
        <w:t xml:space="preserve">weet </w:t>
      </w:r>
      <w:r w:rsidRPr="00F1426F">
        <w:t>welke versie van het ambtsgebied getoond moet worden</w:t>
      </w:r>
      <w:r>
        <w:t>:</w:t>
      </w:r>
      <w:r w:rsidRPr="007B60F8">
        <w:t xml:space="preserve"> het Ambtsgebied zoals dat geldig was op </w:t>
      </w:r>
      <w:r w:rsidRPr="000E40D3">
        <w:t>de ingevulde datum</w:t>
      </w:r>
      <w:r w:rsidRPr="00F1426F">
        <w:t xml:space="preserve">. </w:t>
      </w:r>
      <w:r>
        <w:t>Het Ambtsgebied-object wordt alleen aangeleverd als dat noodzakelijk is: de eerste keer dat in een Regeling het Ambtsgebied de Locatie is van een regel én wanneer naar aanleiding van een bestuurlijke herindeling of andere grenscorrectie in een wijzigingsbesluit het Ambtsgebied wordt gewijzigd naar een nieuwe versie van dat Ambtsgebied.</w:t>
      </w:r>
    </w:p>
    <w:p w14:paraId="6EDA774F" w14:textId="77777777" w:rsidR="006E5E47" w:rsidRPr="00F1426F" w:rsidRDefault="003D7F5B" w:rsidP="0020646F"/>
    <w:p w14:paraId="5EA7C0E0" w14:textId="35C982EE" w:rsidR="0020646F" w:rsidRPr="00F1426F" w:rsidRDefault="00D9742C" w:rsidP="0020646F">
      <w:r w:rsidRPr="00F1426F">
        <w:t xml:space="preserve">Met uitzondering van Locatie in de verschijningsvorm van Ambtsgebied wordt Locatie altijd vastgelegd in een </w:t>
      </w:r>
      <w:r>
        <w:t>GIO</w:t>
      </w:r>
      <w:r w:rsidRPr="00F1426F">
        <w:t>.</w:t>
      </w:r>
    </w:p>
    <w:p w14:paraId="47269A11" w14:textId="267C050E" w:rsidR="002F2A5D" w:rsidRPr="00F1426F" w:rsidRDefault="003D7F5B" w:rsidP="0020646F"/>
    <w:p w14:paraId="6DE9ADDE" w14:textId="4CE702FB" w:rsidR="000338E8" w:rsidRPr="007B60F8" w:rsidRDefault="00D9742C" w:rsidP="0020646F">
      <w:r w:rsidRPr="00F1426F">
        <w:t xml:space="preserve">Uitgangspunt van regelgeving over de bekendmaking van besluiten is dat informatie die niet op een begrijpelijke manier in tekst te beschrijven is, wordt vastgelegd in een informatieobject. Daarom wordt de locatie waar een regel (of beleid) geldig is, vastgelegd met een </w:t>
      </w:r>
      <w:r>
        <w:t>GIO</w:t>
      </w:r>
      <w:r w:rsidRPr="00F1426F">
        <w:t xml:space="preserve">. Op deze manier is de locatie permanent terug te vinden en is de onveranderlijkheid van de locatie gewaarborgd (zie ook paragraaf </w:t>
      </w:r>
      <w:r w:rsidRPr="000B31CB">
        <w:rPr>
          <w:rStyle w:val="Verwijzing"/>
        </w:rPr>
        <w:fldChar w:fldCharType="begin"/>
      </w:r>
      <w:r w:rsidRPr="000B31CB">
        <w:rPr>
          <w:rStyle w:val="Verwijzing"/>
        </w:rPr>
        <w:instrText xml:space="preserve"> REF _Ref_4552725304a039aaf2ff4eda6a046b93_1  \n \h  \* MERGEFORMAT </w:instrText>
      </w:r>
      <w:r w:rsidRPr="000B31CB">
        <w:rPr>
          <w:rStyle w:val="Verwijzing"/>
        </w:rPr>
      </w:r>
      <w:r w:rsidRPr="000B31CB">
        <w:rPr>
          <w:rStyle w:val="Verwijzing"/>
        </w:rPr>
        <w:fldChar w:fldCharType="separate"/>
      </w:r>
      <w:r w:rsidR="00816BCB">
        <w:rPr>
          <w:rStyle w:val="Verwijzing"/>
        </w:rPr>
        <w:t>6.1.2.2</w:t>
      </w:r>
      <w:r w:rsidRPr="000B31CB">
        <w:rPr>
          <w:rStyle w:val="Verwijzing"/>
        </w:rPr>
        <w:fldChar w:fldCharType="end"/>
      </w:r>
      <w:r w:rsidRPr="00B26823">
        <w:t>)</w:t>
      </w:r>
      <w:r w:rsidRPr="007B60F8">
        <w:t xml:space="preserve">. </w:t>
      </w:r>
      <w:r w:rsidRPr="00F1426F">
        <w:t xml:space="preserve">Door het nemen van het besluit stelt het bevoegd gezag </w:t>
      </w:r>
      <w:r w:rsidR="00C40E48">
        <w:t>het GIO</w:t>
      </w:r>
      <w:r w:rsidRPr="00F1426F">
        <w:t xml:space="preserve"> vast en ‘ontstaat’ de locatie. Wanneer een regel geldt voor het hele ambtsgebied van het bevoegd gezag wordt het niet passend geacht als het bevoegd gezag dat ambtsgebied in de vorm van een </w:t>
      </w:r>
      <w:r>
        <w:t>GIO</w:t>
      </w:r>
      <w:r w:rsidRPr="00F1426F">
        <w:t xml:space="preserve"> vast zou stellen. Ambtsgebieden worden immers door andere wetgeving (en in de meeste gevallen door een ander bevoegd gezag) vastgesteld. Daarom wordt Ambtsgebied als verschijningsvorm van Locatie niet vastgelegd met </w:t>
      </w:r>
      <w:r w:rsidRPr="008A21B1">
        <w:t>het object Geometrie</w:t>
      </w:r>
      <w:r w:rsidRPr="00F1426F">
        <w:t xml:space="preserve"> en </w:t>
      </w:r>
      <w:r>
        <w:t xml:space="preserve">niet </w:t>
      </w:r>
      <w:r w:rsidRPr="006014A3">
        <w:t xml:space="preserve">vastgesteld </w:t>
      </w:r>
      <w:r>
        <w:t xml:space="preserve">in de vorm van </w:t>
      </w:r>
      <w:r w:rsidRPr="00F1426F">
        <w:t xml:space="preserve">een </w:t>
      </w:r>
      <w:r>
        <w:t>GIO</w:t>
      </w:r>
      <w:r w:rsidRPr="00F1426F">
        <w:t xml:space="preserve">, maar </w:t>
      </w:r>
      <w:r>
        <w:t>neemt het bevoegd gezag</w:t>
      </w:r>
      <w:r w:rsidRPr="00F1426F">
        <w:t xml:space="preserve"> een verwijzing op naar het </w:t>
      </w:r>
      <w:r>
        <w:t xml:space="preserve">eigen </w:t>
      </w:r>
      <w:r w:rsidRPr="00F1426F">
        <w:t xml:space="preserve">ambtsgebied in de bestuurlijkeGrenzen-voorziening. Dit is de voorziening waarin de door die andere wetgeving vastgestelde bestuurlijke grenzen worden vastgelegd en beheerd. </w:t>
      </w:r>
      <w:r>
        <w:t xml:space="preserve">Aangezien </w:t>
      </w:r>
      <w:r w:rsidRPr="00F1426F">
        <w:t xml:space="preserve">Ambtsgebied niet </w:t>
      </w:r>
      <w:r>
        <w:t xml:space="preserve">wordt </w:t>
      </w:r>
      <w:r w:rsidRPr="00F1426F">
        <w:t xml:space="preserve">vastgelegd met het object Geometrie en </w:t>
      </w:r>
      <w:r>
        <w:t xml:space="preserve">niet door het bevoegd gezag wordt vastgesteld, </w:t>
      </w:r>
      <w:r w:rsidRPr="00F1426F">
        <w:t xml:space="preserve">kent </w:t>
      </w:r>
      <w:r>
        <w:t xml:space="preserve">het </w:t>
      </w:r>
      <w:r w:rsidRPr="00F1426F">
        <w:t xml:space="preserve">niet de attributen </w:t>
      </w:r>
      <w:r w:rsidRPr="00F1426F">
        <w:rPr>
          <w:i/>
          <w:iCs/>
        </w:rPr>
        <w:t>geometrie</w:t>
      </w:r>
      <w:r w:rsidRPr="00B26823">
        <w:t xml:space="preserve"> </w:t>
      </w:r>
      <w:r w:rsidRPr="007B60F8">
        <w:t xml:space="preserve">en </w:t>
      </w:r>
      <w:r w:rsidRPr="00F1426F">
        <w:rPr>
          <w:i/>
          <w:iCs/>
        </w:rPr>
        <w:t>hoogte</w:t>
      </w:r>
      <w:r w:rsidRPr="00B26823">
        <w:t>.</w:t>
      </w:r>
    </w:p>
    <w:p w14:paraId="14FCB4BC" w14:textId="1B965AA2" w:rsidR="00030D6F" w:rsidRDefault="00D9742C" w:rsidP="0020646F">
      <w:r w:rsidRPr="00F1426F">
        <w:t xml:space="preserve">Bij het gebruik van Ambtsgebied als Locatie van een regel of beleid </w:t>
      </w:r>
      <w:r>
        <w:t xml:space="preserve">wordt </w:t>
      </w:r>
      <w:r w:rsidRPr="00A86BDA">
        <w:t>altijd statisch verwezen naar het Ambtsgebied</w:t>
      </w:r>
      <w:r>
        <w:t xml:space="preserve">. Dat is nodig om </w:t>
      </w:r>
      <w:r w:rsidRPr="00B11317">
        <w:t xml:space="preserve">bij een eventuele toekomstige bestuurlijke herindeling de overgang naar de nieuwe indeling </w:t>
      </w:r>
      <w:r>
        <w:t>te kunnen maken</w:t>
      </w:r>
      <w:r w:rsidRPr="00B11317">
        <w:t>.</w:t>
      </w:r>
    </w:p>
    <w:p w14:paraId="5CB9D825" w14:textId="3DAE3C81" w:rsidR="009002AA" w:rsidRPr="00F1426F" w:rsidRDefault="00D9742C" w:rsidP="0020646F">
      <w:r>
        <w:t xml:space="preserve">Aanbevolen wordt om, </w:t>
      </w:r>
      <w:r w:rsidRPr="00F71885">
        <w:t>als het de bedoeling is dat een regel of (beleids)tekst geldt voor het hele ambtsgebied</w:t>
      </w:r>
      <w:r>
        <w:t xml:space="preserve">, vanuit de Juridische regel of het Tekstdeel te verwijzen </w:t>
      </w:r>
      <w:r w:rsidRPr="00F71885">
        <w:t xml:space="preserve">naar </w:t>
      </w:r>
      <w:r>
        <w:t xml:space="preserve">(de identificatie van) </w:t>
      </w:r>
      <w:r w:rsidRPr="00F71885">
        <w:t>het ambtsgebied in de bestuurlijkeGrenzen-voorziening</w:t>
      </w:r>
      <w:r>
        <w:t>.</w:t>
      </w:r>
      <w:r w:rsidRPr="00F71885">
        <w:t xml:space="preserve"> </w:t>
      </w:r>
      <w:r>
        <w:t xml:space="preserve">Het is echter </w:t>
      </w:r>
      <w:r w:rsidRPr="003D6BA2">
        <w:t xml:space="preserve">mogelijk om </w:t>
      </w:r>
      <w:r>
        <w:t xml:space="preserve">in zo’n geval gebruik te maken van </w:t>
      </w:r>
      <w:r w:rsidRPr="003D6BA2">
        <w:t>een zelf gecreëerde Locatie</w:t>
      </w:r>
      <w:r>
        <w:t xml:space="preserve">. Het is dan aan het bevoegd gezag om er voor te zorgen dat de geometrie van die </w:t>
      </w:r>
      <w:r w:rsidRPr="006B2C27">
        <w:t>zelf gecreëerde Locatie</w:t>
      </w:r>
      <w:r>
        <w:t xml:space="preserve"> exact samenvalt met de </w:t>
      </w:r>
      <w:r w:rsidRPr="00476A83">
        <w:t>geometrie</w:t>
      </w:r>
      <w:r>
        <w:t xml:space="preserve"> van het </w:t>
      </w:r>
      <w:r w:rsidRPr="00476A83">
        <w:t>ambtsgebied in de bestuurlijkeGrenzen-voorziening.</w:t>
      </w:r>
      <w:r>
        <w:t xml:space="preserve"> Dat kan door een kopie te maken van </w:t>
      </w:r>
      <w:r w:rsidRPr="00860C02">
        <w:t>de geometrie van het ambtsgebied in de bestuurlijkeGrenzen-voorziening</w:t>
      </w:r>
      <w:r>
        <w:t>. Het aanleveren van een onjuiste geometrie heeft gevolgen voor de vindbaarheid van regels op locatie in DSO-LV.</w:t>
      </w:r>
    </w:p>
    <w:p w14:paraId="48A6813D" w14:textId="77777777" w:rsidR="006F2E70" w:rsidRPr="00F1426F" w:rsidRDefault="00D9742C" w:rsidP="002F7B04">
      <w:pPr>
        <w:pStyle w:val="Kop3"/>
      </w:pPr>
      <w:bookmarkStart w:id="175" w:name="_Toc75500222"/>
      <w:r w:rsidRPr="00F1426F">
        <w:t>Objecttype Geometrie</w:t>
      </w:r>
      <w:bookmarkEnd w:id="175"/>
    </w:p>
    <w:p w14:paraId="36B8EA5C" w14:textId="77777777" w:rsidR="006F2E70" w:rsidRPr="00F1426F" w:rsidRDefault="00D9742C" w:rsidP="002F7B04">
      <w:pPr>
        <w:pStyle w:val="Kop4"/>
      </w:pPr>
      <w:bookmarkStart w:id="176" w:name="_Toc75500223"/>
      <w:r w:rsidRPr="00F1426F">
        <w:t>Toelichting op de toepassing</w:t>
      </w:r>
      <w:bookmarkEnd w:id="176"/>
    </w:p>
    <w:p w14:paraId="2A4D5EB7" w14:textId="7B598DE9" w:rsidR="00BF3F4F" w:rsidRPr="00F1426F" w:rsidRDefault="00D9742C" w:rsidP="002F7B04">
      <w:r>
        <w:t>Met uitzondering van Ambtsgebied worden d</w:t>
      </w:r>
      <w:r w:rsidRPr="00F1426F">
        <w:t xml:space="preserve">e </w:t>
      </w:r>
      <w:r w:rsidRPr="00105567">
        <w:t xml:space="preserve">in de vorige paragraaf besproken </w:t>
      </w:r>
      <w:r w:rsidRPr="00F1426F">
        <w:t xml:space="preserve">typen van Locatie vastgelegd met Geometrie. Het object Geometrie legt de positie en vorm van een Gebied, Lijn of Punt vast door middel van coördinaten om het te kunnen begrenzen en op een kaart op de juiste positie te kunnen weergeven. Geometrie wordt door zowel IMOW als IMOP gebruikt. Geometrie wordt vastgelegd in de vorm van een GML-bestand dat in </w:t>
      </w:r>
      <w:r w:rsidR="00C40E48">
        <w:t>het GIO</w:t>
      </w:r>
      <w:r w:rsidRPr="00F1426F">
        <w:t xml:space="preserve"> wordt opgenomen.</w:t>
      </w:r>
    </w:p>
    <w:p w14:paraId="7A0A4B75" w14:textId="77777777" w:rsidR="006F2E70" w:rsidRPr="00F1426F" w:rsidRDefault="00D9742C" w:rsidP="002F7B04">
      <w:pPr>
        <w:pStyle w:val="Kop4"/>
      </w:pPr>
      <w:bookmarkStart w:id="177" w:name="_Toc75500224"/>
      <w:r w:rsidRPr="00F1426F">
        <w:t>Definitie</w:t>
      </w:r>
      <w:bookmarkEnd w:id="177"/>
    </w:p>
    <w:p w14:paraId="77FDBC50" w14:textId="7FD1F524" w:rsidR="006F2E70" w:rsidRPr="00F1426F" w:rsidRDefault="00D9742C" w:rsidP="002F7B04">
      <w:r w:rsidRPr="00F1426F">
        <w:t>Geometrie is het object dat de geometrische bepaling van een Gebied, Lijn of Punt door middel van coördinaten bevat.</w:t>
      </w:r>
    </w:p>
    <w:p w14:paraId="6CD3EA1C" w14:textId="45F37093" w:rsidR="0094134A" w:rsidRPr="00F1426F" w:rsidRDefault="00D9742C" w:rsidP="002F7B04">
      <w:pPr>
        <w:pStyle w:val="Kop4"/>
      </w:pPr>
      <w:bookmarkStart w:id="178" w:name="_Toc75500225"/>
      <w:r w:rsidRPr="00F1426F">
        <w:t>Doel</w:t>
      </w:r>
      <w:bookmarkEnd w:id="178"/>
    </w:p>
    <w:p w14:paraId="273298D0" w14:textId="7F3BB7F1" w:rsidR="0094134A" w:rsidRPr="00F1426F" w:rsidRDefault="00D9742C" w:rsidP="002F7B04">
      <w:r w:rsidRPr="00F1426F">
        <w:t>Doel van het objecttype Geometrie is:</w:t>
      </w:r>
    </w:p>
    <w:p w14:paraId="0475B983" w14:textId="3DCD0AB0" w:rsidR="003C5916" w:rsidRPr="00F1426F" w:rsidRDefault="00D9742C" w:rsidP="002F7B04">
      <w:pPr>
        <w:pStyle w:val="Opsommingtekens1"/>
      </w:pPr>
      <w:r w:rsidRPr="00F1426F">
        <w:t>het vastleggen en begrenzen van Locatie door middel van coördinaten ten behoeve van het publiceren van geo-informatieobjecten;</w:t>
      </w:r>
    </w:p>
    <w:p w14:paraId="040D33EF" w14:textId="39A5B05A" w:rsidR="00C723B5" w:rsidRPr="00F1426F" w:rsidRDefault="00D9742C" w:rsidP="002F7B04">
      <w:pPr>
        <w:pStyle w:val="Opsommingtekens1"/>
      </w:pPr>
      <w:r w:rsidRPr="00F1426F">
        <w:t>het op een kaart of in een viewer op de juiste positie weergeven van Locaties.</w:t>
      </w:r>
    </w:p>
    <w:p w14:paraId="5C2E5028" w14:textId="77777777" w:rsidR="006F2E70" w:rsidRPr="00F1426F" w:rsidRDefault="00D9742C" w:rsidP="002F7B04">
      <w:pPr>
        <w:pStyle w:val="Kop4"/>
      </w:pPr>
      <w:bookmarkStart w:id="179" w:name="_Toc75500226"/>
      <w:r w:rsidRPr="00F1426F">
        <w:t>Norm</w:t>
      </w:r>
      <w:bookmarkEnd w:id="179"/>
    </w:p>
    <w:p w14:paraId="1BEAF673" w14:textId="34527020" w:rsidR="00E84604" w:rsidRPr="00B26823" w:rsidRDefault="00D9742C" w:rsidP="002F7B04">
      <w:pPr>
        <w:pStyle w:val="Figuur"/>
      </w:pPr>
      <w:r w:rsidRPr="00543C42">
        <w:rPr>
          <w:noProof/>
        </w:rPr>
        <w:drawing>
          <wp:inline distT="0" distB="0" distL="0" distR="0" wp14:anchorId="6DC95F0D" wp14:editId="59A45803">
            <wp:extent cx="2466975" cy="160972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2466975" cy="1609725"/>
                    </a:xfrm>
                    <a:prstGeom prst="rect">
                      <a:avLst/>
                    </a:prstGeom>
                  </pic:spPr>
                </pic:pic>
              </a:graphicData>
            </a:graphic>
          </wp:inline>
        </w:drawing>
      </w:r>
    </w:p>
    <w:p w14:paraId="498DECE2" w14:textId="1A7C96A1" w:rsidR="002215F0" w:rsidRPr="00F1426F" w:rsidRDefault="00D9742C" w:rsidP="002F7B04">
      <w:pPr>
        <w:pStyle w:val="Figuurbijschrift"/>
      </w:pPr>
      <w:r w:rsidRPr="00F1426F">
        <w:t>Uitsnede uit IMOW-diagram voor objecttype Geometrie</w:t>
      </w:r>
    </w:p>
    <w:p w14:paraId="1604ECCA" w14:textId="4D04AB57" w:rsidR="00B22728" w:rsidRPr="00F1426F" w:rsidRDefault="00D9742C" w:rsidP="002F7B04">
      <w:r w:rsidRPr="00F1426F">
        <w:t>Geometrie kent de volgende attributen:</w:t>
      </w:r>
    </w:p>
    <w:p w14:paraId="55FCC5F1" w14:textId="4E27A4A4" w:rsidR="00B22728" w:rsidRPr="00F1426F" w:rsidRDefault="00D9742C" w:rsidP="002F7B04">
      <w:pPr>
        <w:pStyle w:val="Opsommingtekens1"/>
      </w:pPr>
      <w:r w:rsidRPr="00F1426F">
        <w:rPr>
          <w:i/>
          <w:iCs/>
        </w:rPr>
        <w:t>id</w:t>
      </w:r>
      <w:r w:rsidRPr="00F1426F">
        <w:t>: het identificerend attribuut dat gebruikt wordt om naar de Geometrie te verwijzen. Verplicht attribuut. Komt 1 keer voor.</w:t>
      </w:r>
    </w:p>
    <w:p w14:paraId="5D42901B" w14:textId="59113D07" w:rsidR="00B22728" w:rsidRPr="007B60F8" w:rsidRDefault="00D9742C" w:rsidP="002F7B04">
      <w:pPr>
        <w:pStyle w:val="Opsommingtekens1"/>
      </w:pPr>
      <w:r w:rsidRPr="00F1426F">
        <w:rPr>
          <w:i/>
          <w:iCs/>
        </w:rPr>
        <w:t>geometrie</w:t>
      </w:r>
      <w:r w:rsidRPr="00F1426F">
        <w:t>: het attribuut dat de coördinaten van de Geometrie bevat. Verplicht attribuut. Komt 1 keer voor</w:t>
      </w:r>
      <w:r w:rsidRPr="00B26823">
        <w:t>.</w:t>
      </w:r>
    </w:p>
    <w:p w14:paraId="07FAB4BC" w14:textId="6B4FE654" w:rsidR="0012244B" w:rsidRPr="00F1426F" w:rsidRDefault="003D7F5B" w:rsidP="002F7B04"/>
    <w:p w14:paraId="73441821" w14:textId="4F2E249E" w:rsidR="004A5D7A" w:rsidRPr="00F1426F" w:rsidRDefault="00D9742C" w:rsidP="002F7B04">
      <w:r w:rsidRPr="00F1426F">
        <w:t>Geometrie kent geen waardelijsten en constraints.</w:t>
      </w:r>
    </w:p>
    <w:p w14:paraId="01503515" w14:textId="38AB6838" w:rsidR="006F2E70" w:rsidRPr="00F1426F" w:rsidRDefault="00D9742C" w:rsidP="002F7B04">
      <w:pPr>
        <w:pStyle w:val="Kop4"/>
      </w:pPr>
      <w:bookmarkStart w:id="180" w:name="_Toc75500227"/>
      <w:r w:rsidRPr="00F1426F">
        <w:t>Toelichting op de norm</w:t>
      </w:r>
      <w:bookmarkEnd w:id="180"/>
    </w:p>
    <w:p w14:paraId="1137F11C" w14:textId="3FACD9A5" w:rsidR="006F2E70" w:rsidRPr="00F1426F" w:rsidRDefault="00D9742C" w:rsidP="001E034B">
      <w:r w:rsidRPr="00F1426F">
        <w:rPr>
          <w:i/>
        </w:rPr>
        <w:t>geometrie</w:t>
      </w:r>
      <w:r w:rsidRPr="00F1426F">
        <w:t>: dit attribuut bevat de coördinaten van de Geometrie. De geometrische typen die gebruikt worden binnen dit attribuut dienen overeen te komen met de gekozen verschijningsvorm van Locatie. Bij Gebied dient dit polygon of multipolygon te zijn, bij Lijn curve en bij Punt point.</w:t>
      </w:r>
    </w:p>
    <w:p w14:paraId="058C9E00" w14:textId="77777777" w:rsidR="00205F40" w:rsidRPr="00F1426F" w:rsidRDefault="00D9742C" w:rsidP="00205F40">
      <w:pPr>
        <w:pStyle w:val="Kop3"/>
      </w:pPr>
      <w:bookmarkStart w:id="181" w:name="_Ref_1f1400dc622a70fb2c884625f8f140fa_1"/>
      <w:bookmarkStart w:id="182" w:name="_Ref_1f1400dc622a70fb2c884625f8f140fa_2"/>
      <w:bookmarkStart w:id="183" w:name="_Toc75500228"/>
      <w:r w:rsidRPr="00F1426F">
        <w:t>Objecttype Gebiedsaanwijzing</w:t>
      </w:r>
      <w:bookmarkEnd w:id="181"/>
      <w:bookmarkEnd w:id="182"/>
      <w:bookmarkEnd w:id="183"/>
    </w:p>
    <w:p w14:paraId="7E961EF1" w14:textId="77777777" w:rsidR="00205F40" w:rsidRPr="00F1426F" w:rsidRDefault="00D9742C" w:rsidP="00205F40">
      <w:pPr>
        <w:pStyle w:val="Kop4"/>
      </w:pPr>
      <w:bookmarkStart w:id="184" w:name="_Ref_6dc8d70a7b5e5c8647a15030f0495a6b_1"/>
      <w:bookmarkStart w:id="185" w:name="_Toc75500229"/>
      <w:r w:rsidRPr="00F1426F">
        <w:t>Toelichting op de toepassing</w:t>
      </w:r>
      <w:bookmarkEnd w:id="184"/>
      <w:bookmarkEnd w:id="185"/>
    </w:p>
    <w:p w14:paraId="7474D32F" w14:textId="4AD64A89" w:rsidR="00030D6F" w:rsidRDefault="00D9742C" w:rsidP="00205F40">
      <w:r w:rsidRPr="00A55867">
        <w:t>In omgevingsdocumenten</w:t>
      </w:r>
      <w:r>
        <w:t xml:space="preserve"> worden gebieden benoemd waarover regels worden gesteld </w:t>
      </w:r>
      <w:r w:rsidRPr="002D62AD">
        <w:t xml:space="preserve">respectievelijk beleids- of uitvoeringsaspecten </w:t>
      </w:r>
      <w:r>
        <w:t xml:space="preserve">worden vastgelegd. </w:t>
      </w:r>
      <w:r w:rsidRPr="00A84B12">
        <w:t>Met het objecttype Gebiedsaanwijzing k</w:t>
      </w:r>
      <w:r>
        <w:t>unnen</w:t>
      </w:r>
      <w:r w:rsidRPr="00A84B12">
        <w:t xml:space="preserve"> </w:t>
      </w:r>
      <w:r>
        <w:t xml:space="preserve">die </w:t>
      </w:r>
      <w:r w:rsidRPr="00A84B12">
        <w:t>gebied</w:t>
      </w:r>
      <w:r>
        <w:t xml:space="preserve">en op een kaart worden weergeven, </w:t>
      </w:r>
      <w:r w:rsidRPr="00A84B12">
        <w:t>op een zodanige manier dat duidelijk is waar de regel of het beleids- of uitvoeringsaspect over gaat.</w:t>
      </w:r>
      <w:r>
        <w:t xml:space="preserve"> Ook maakt Gebiedsaanwijzing het mogelijk om in een viewer een selectie te maken van bepaalde gebieden.</w:t>
      </w:r>
    </w:p>
    <w:p w14:paraId="6097D1C1" w14:textId="40D6A7DD" w:rsidR="00205F40" w:rsidRDefault="00D9742C" w:rsidP="00205F40">
      <w:r>
        <w:t xml:space="preserve">Het objecttype Gebiedsaanwijzing </w:t>
      </w:r>
      <w:r w:rsidRPr="00A84B12">
        <w:t>is een generiek objecttype</w:t>
      </w:r>
      <w:r>
        <w:t xml:space="preserve">. Het is generiek gemodelleerd om voldoende flexibiliteit te bieden voor toekomstige ontwikkelingen. Het wordt specifiek gemaakt door het attribuut </w:t>
      </w:r>
      <w:r w:rsidRPr="00043A60">
        <w:rPr>
          <w:i/>
          <w:iCs/>
        </w:rPr>
        <w:t>type</w:t>
      </w:r>
      <w:r>
        <w:t xml:space="preserve">, dat gekozen wordt uit een limitatieve waardelijst. </w:t>
      </w:r>
      <w:r w:rsidRPr="009721B7">
        <w:t xml:space="preserve">Nieuwe </w:t>
      </w:r>
      <w:r>
        <w:t>typen gebied</w:t>
      </w:r>
      <w:r w:rsidRPr="009721B7">
        <w:t xml:space="preserve">en kunnen worden </w:t>
      </w:r>
      <w:r>
        <w:t>aangewezen</w:t>
      </w:r>
      <w:r w:rsidRPr="009721B7">
        <w:t xml:space="preserve"> door</w:t>
      </w:r>
      <w:r>
        <w:t>dat</w:t>
      </w:r>
      <w:r w:rsidRPr="009721B7">
        <w:t xml:space="preserve"> </w:t>
      </w:r>
      <w:r>
        <w:t xml:space="preserve">(na een wijzigingsproces) </w:t>
      </w:r>
      <w:r w:rsidRPr="009721B7">
        <w:t xml:space="preserve">nieuwe waarden aan de waardelijst voor </w:t>
      </w:r>
      <w:r w:rsidRPr="00043A60">
        <w:rPr>
          <w:i/>
          <w:iCs/>
        </w:rPr>
        <w:t>type</w:t>
      </w:r>
      <w:r w:rsidRPr="009721B7">
        <w:t xml:space="preserve"> </w:t>
      </w:r>
      <w:r>
        <w:t xml:space="preserve">worden </w:t>
      </w:r>
      <w:r w:rsidRPr="009721B7">
        <w:t>toe</w:t>
      </w:r>
      <w:r>
        <w:t>g</w:t>
      </w:r>
      <w:r w:rsidRPr="009721B7">
        <w:t>evoeg</w:t>
      </w:r>
      <w:r>
        <w:t xml:space="preserve">d; het is dus niet nodig om extra </w:t>
      </w:r>
      <w:r w:rsidRPr="009721B7">
        <w:t>object</w:t>
      </w:r>
      <w:r>
        <w:t>typen</w:t>
      </w:r>
      <w:r w:rsidRPr="009721B7">
        <w:t xml:space="preserve"> aan het </w:t>
      </w:r>
      <w:r>
        <w:t>informatie</w:t>
      </w:r>
      <w:r w:rsidRPr="009721B7">
        <w:t>model toe te voegen.</w:t>
      </w:r>
    </w:p>
    <w:p w14:paraId="3B56C9A8" w14:textId="653B0C9C" w:rsidR="00205F40" w:rsidRDefault="00D9742C" w:rsidP="00205F40">
      <w:r>
        <w:t xml:space="preserve">De waardelijst voor de Gebiedsaanwijzingtypen bevat nu 18 waarden. Ze zijn onder te verdelen in sectorale en niet-sectorale typen, zoals is aangegeven in </w:t>
      </w:r>
      <w:r w:rsidRPr="000B31CB">
        <w:rPr>
          <w:rStyle w:val="Verwijzing"/>
        </w:rPr>
        <w:fldChar w:fldCharType="begin"/>
      </w:r>
      <w:r w:rsidRPr="000B31CB">
        <w:rPr>
          <w:rStyle w:val="Verwijzing"/>
        </w:rPr>
        <w:instrText xml:space="preserve"> REF _Ref_6dc8d70a7b5e5c8647a15030f0495a6b_2 \r \h </w:instrText>
      </w:r>
      <w:r w:rsidRPr="000B31CB">
        <w:rPr>
          <w:rStyle w:val="Verwijzing"/>
        </w:rPr>
      </w:r>
      <w:r w:rsidRPr="000B31CB">
        <w:rPr>
          <w:rStyle w:val="Verwijzing"/>
        </w:rPr>
        <w:fldChar w:fldCharType="separate"/>
      </w:r>
      <w:r w:rsidR="00816BCB">
        <w:rPr>
          <w:rStyle w:val="Verwijzing"/>
        </w:rPr>
        <w:t>Tabel 5</w:t>
      </w:r>
      <w:r w:rsidRPr="000B31CB">
        <w:rPr>
          <w:rStyle w:val="Verwijzing"/>
        </w:rPr>
        <w:fldChar w:fldCharType="end"/>
      </w:r>
      <w:r>
        <w:t>.</w:t>
      </w:r>
    </w:p>
    <w:p w14:paraId="0B830521" w14:textId="77777777" w:rsidR="00205F40" w:rsidRDefault="00D9742C" w:rsidP="00205F40">
      <w:pPr>
        <w:pStyle w:val="Tabeltitel"/>
      </w:pPr>
      <w:bookmarkStart w:id="186" w:name="_Ref_6dc8d70a7b5e5c8647a15030f0495a6b_2"/>
      <w:r>
        <w:t>De Gebiedsaanwijzing</w:t>
      </w:r>
      <w:bookmarkEnd w:id="186"/>
      <w:r>
        <w:t>typen, onderverdeeld in sectoraal en niet-sectoraal</w:t>
      </w:r>
    </w:p>
    <w:tbl>
      <w:tblPr>
        <w:tblStyle w:val="Tabelraster"/>
        <w:tblW w:w="0" w:type="auto"/>
        <w:tblLook w:val="04A0" w:firstRow="1" w:lastRow="0" w:firstColumn="1" w:lastColumn="0" w:noHBand="0" w:noVBand="1"/>
      </w:tblPr>
      <w:tblGrid>
        <w:gridCol w:w="2828"/>
        <w:gridCol w:w="2778"/>
        <w:gridCol w:w="2888"/>
      </w:tblGrid>
      <w:tr w:rsidR="00205F40" w14:paraId="04FB7CB6" w14:textId="77777777" w:rsidTr="00FA1DB6">
        <w:tc>
          <w:tcPr>
            <w:tcW w:w="6041" w:type="dxa"/>
            <w:gridSpan w:val="2"/>
          </w:tcPr>
          <w:p w14:paraId="3C688753" w14:textId="77777777" w:rsidR="00205F40" w:rsidRPr="00E50C3D" w:rsidRDefault="00D9742C" w:rsidP="00FA1DB6">
            <w:pPr>
              <w:rPr>
                <w:rFonts w:asciiTheme="minorHAnsi" w:hAnsiTheme="minorHAnsi" w:cstheme="minorHAnsi"/>
                <w:b/>
                <w:bCs/>
              </w:rPr>
            </w:pPr>
            <w:r w:rsidRPr="00E50C3D">
              <w:rPr>
                <w:rFonts w:asciiTheme="minorHAnsi" w:hAnsiTheme="minorHAnsi" w:cstheme="minorHAnsi"/>
                <w:b/>
                <w:bCs/>
              </w:rPr>
              <w:t>Sectorale Gebiedsaanwijzingtypen</w:t>
            </w:r>
          </w:p>
        </w:tc>
        <w:tc>
          <w:tcPr>
            <w:tcW w:w="3021" w:type="dxa"/>
          </w:tcPr>
          <w:p w14:paraId="111C47CF" w14:textId="77777777" w:rsidR="00205F40" w:rsidRPr="00E50C3D" w:rsidRDefault="00D9742C" w:rsidP="00FA1DB6">
            <w:pPr>
              <w:rPr>
                <w:rFonts w:asciiTheme="minorHAnsi" w:hAnsiTheme="minorHAnsi" w:cstheme="minorHAnsi"/>
                <w:b/>
                <w:bCs/>
              </w:rPr>
            </w:pPr>
            <w:r w:rsidRPr="00E50C3D">
              <w:rPr>
                <w:rFonts w:asciiTheme="minorHAnsi" w:hAnsiTheme="minorHAnsi" w:cstheme="minorHAnsi"/>
                <w:b/>
                <w:bCs/>
              </w:rPr>
              <w:t>Niet-sectorale Gebiedsaanwijzingtypen</w:t>
            </w:r>
          </w:p>
        </w:tc>
      </w:tr>
      <w:tr w:rsidR="00205F40" w14:paraId="7F572CB1" w14:textId="77777777" w:rsidTr="00FA1DB6">
        <w:tc>
          <w:tcPr>
            <w:tcW w:w="3020" w:type="dxa"/>
          </w:tcPr>
          <w:p w14:paraId="3EEC018C"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Bodem</w:t>
            </w:r>
          </w:p>
        </w:tc>
        <w:tc>
          <w:tcPr>
            <w:tcW w:w="3021" w:type="dxa"/>
          </w:tcPr>
          <w:p w14:paraId="7F0430DF"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Leiding</w:t>
            </w:r>
          </w:p>
        </w:tc>
        <w:tc>
          <w:tcPr>
            <w:tcW w:w="3021" w:type="dxa"/>
          </w:tcPr>
          <w:p w14:paraId="5ED3D31F"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Beperkingengebied</w:t>
            </w:r>
          </w:p>
        </w:tc>
      </w:tr>
      <w:tr w:rsidR="00205F40" w14:paraId="0AE5BC55" w14:textId="77777777" w:rsidTr="00FA1DB6">
        <w:tc>
          <w:tcPr>
            <w:tcW w:w="3020" w:type="dxa"/>
          </w:tcPr>
          <w:p w14:paraId="4E5A79BC"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Defensie</w:t>
            </w:r>
          </w:p>
        </w:tc>
        <w:tc>
          <w:tcPr>
            <w:tcW w:w="3021" w:type="dxa"/>
          </w:tcPr>
          <w:p w14:paraId="7FFD0FD0"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Lucht</w:t>
            </w:r>
          </w:p>
        </w:tc>
        <w:tc>
          <w:tcPr>
            <w:tcW w:w="3021" w:type="dxa"/>
          </w:tcPr>
          <w:p w14:paraId="2A549BB2"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Functie</w:t>
            </w:r>
          </w:p>
        </w:tc>
      </w:tr>
      <w:tr w:rsidR="00205F40" w14:paraId="5463D808" w14:textId="77777777" w:rsidTr="00FA1DB6">
        <w:tc>
          <w:tcPr>
            <w:tcW w:w="3020" w:type="dxa"/>
          </w:tcPr>
          <w:p w14:paraId="2A76B2FE"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Energievoorziening</w:t>
            </w:r>
          </w:p>
        </w:tc>
        <w:tc>
          <w:tcPr>
            <w:tcW w:w="3021" w:type="dxa"/>
          </w:tcPr>
          <w:p w14:paraId="26BD70E6"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Mijnbouw</w:t>
            </w:r>
          </w:p>
        </w:tc>
        <w:tc>
          <w:tcPr>
            <w:tcW w:w="3021" w:type="dxa"/>
          </w:tcPr>
          <w:p w14:paraId="4CA0EAFD"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Ruimtelijk gebruik</w:t>
            </w:r>
          </w:p>
        </w:tc>
      </w:tr>
      <w:tr w:rsidR="00205F40" w14:paraId="13A6467C" w14:textId="77777777" w:rsidTr="00FA1DB6">
        <w:tc>
          <w:tcPr>
            <w:tcW w:w="3020" w:type="dxa"/>
          </w:tcPr>
          <w:p w14:paraId="156388DF"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Erfgoed</w:t>
            </w:r>
          </w:p>
        </w:tc>
        <w:tc>
          <w:tcPr>
            <w:tcW w:w="3021" w:type="dxa"/>
          </w:tcPr>
          <w:p w14:paraId="26867DF3"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Natuur</w:t>
            </w:r>
          </w:p>
        </w:tc>
        <w:tc>
          <w:tcPr>
            <w:tcW w:w="3021" w:type="dxa"/>
          </w:tcPr>
          <w:p w14:paraId="109A89D4" w14:textId="77777777" w:rsidR="00205F40" w:rsidRPr="00E50C3D" w:rsidRDefault="003D7F5B" w:rsidP="00FA1DB6">
            <w:pPr>
              <w:rPr>
                <w:rFonts w:asciiTheme="minorHAnsi" w:hAnsiTheme="minorHAnsi" w:cstheme="minorHAnsi"/>
              </w:rPr>
            </w:pPr>
          </w:p>
        </w:tc>
      </w:tr>
      <w:tr w:rsidR="00205F40" w14:paraId="67F208B7" w14:textId="77777777" w:rsidTr="00FA1DB6">
        <w:tc>
          <w:tcPr>
            <w:tcW w:w="3020" w:type="dxa"/>
          </w:tcPr>
          <w:p w14:paraId="6CEACCEC"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Externe veiligheid</w:t>
            </w:r>
          </w:p>
        </w:tc>
        <w:tc>
          <w:tcPr>
            <w:tcW w:w="3021" w:type="dxa"/>
          </w:tcPr>
          <w:p w14:paraId="06C47DB0"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Recreatie</w:t>
            </w:r>
          </w:p>
        </w:tc>
        <w:tc>
          <w:tcPr>
            <w:tcW w:w="3021" w:type="dxa"/>
          </w:tcPr>
          <w:p w14:paraId="3B167778" w14:textId="77777777" w:rsidR="00205F40" w:rsidRPr="00E50C3D" w:rsidRDefault="003D7F5B" w:rsidP="00FA1DB6">
            <w:pPr>
              <w:rPr>
                <w:rFonts w:asciiTheme="minorHAnsi" w:hAnsiTheme="minorHAnsi" w:cstheme="minorHAnsi"/>
              </w:rPr>
            </w:pPr>
          </w:p>
        </w:tc>
      </w:tr>
      <w:tr w:rsidR="00205F40" w14:paraId="6439BB4F" w14:textId="77777777" w:rsidTr="00FA1DB6">
        <w:tc>
          <w:tcPr>
            <w:tcW w:w="3020" w:type="dxa"/>
          </w:tcPr>
          <w:p w14:paraId="4B453151"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Geluid</w:t>
            </w:r>
          </w:p>
        </w:tc>
        <w:tc>
          <w:tcPr>
            <w:tcW w:w="3021" w:type="dxa"/>
          </w:tcPr>
          <w:p w14:paraId="3881CC4A"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Verkeer</w:t>
            </w:r>
          </w:p>
        </w:tc>
        <w:tc>
          <w:tcPr>
            <w:tcW w:w="3021" w:type="dxa"/>
          </w:tcPr>
          <w:p w14:paraId="668700E2" w14:textId="77777777" w:rsidR="00205F40" w:rsidRPr="00E50C3D" w:rsidRDefault="003D7F5B" w:rsidP="00FA1DB6">
            <w:pPr>
              <w:rPr>
                <w:rFonts w:asciiTheme="minorHAnsi" w:hAnsiTheme="minorHAnsi" w:cstheme="minorHAnsi"/>
              </w:rPr>
            </w:pPr>
          </w:p>
        </w:tc>
      </w:tr>
      <w:tr w:rsidR="00205F40" w14:paraId="655B4D21" w14:textId="77777777" w:rsidTr="00FA1DB6">
        <w:tc>
          <w:tcPr>
            <w:tcW w:w="3020" w:type="dxa"/>
          </w:tcPr>
          <w:p w14:paraId="15D3C468"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Geur</w:t>
            </w:r>
          </w:p>
        </w:tc>
        <w:tc>
          <w:tcPr>
            <w:tcW w:w="3021" w:type="dxa"/>
          </w:tcPr>
          <w:p w14:paraId="7822832C"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Water en watersysteem</w:t>
            </w:r>
          </w:p>
        </w:tc>
        <w:tc>
          <w:tcPr>
            <w:tcW w:w="3021" w:type="dxa"/>
          </w:tcPr>
          <w:p w14:paraId="5F0F346E" w14:textId="77777777" w:rsidR="00205F40" w:rsidRPr="00E50C3D" w:rsidRDefault="003D7F5B" w:rsidP="00FA1DB6">
            <w:pPr>
              <w:rPr>
                <w:rFonts w:asciiTheme="minorHAnsi" w:hAnsiTheme="minorHAnsi" w:cstheme="minorHAnsi"/>
              </w:rPr>
            </w:pPr>
          </w:p>
        </w:tc>
      </w:tr>
      <w:tr w:rsidR="00205F40" w14:paraId="1A4BE723" w14:textId="77777777" w:rsidTr="00FA1DB6">
        <w:tc>
          <w:tcPr>
            <w:tcW w:w="3020" w:type="dxa"/>
          </w:tcPr>
          <w:p w14:paraId="7AAADDC6" w14:textId="77777777" w:rsidR="00205F40" w:rsidRPr="00E50C3D" w:rsidRDefault="00D9742C" w:rsidP="00FA1DB6">
            <w:pPr>
              <w:rPr>
                <w:rFonts w:asciiTheme="minorHAnsi" w:hAnsiTheme="minorHAnsi" w:cstheme="minorHAnsi"/>
              </w:rPr>
            </w:pPr>
            <w:r w:rsidRPr="00E50C3D">
              <w:rPr>
                <w:rFonts w:asciiTheme="minorHAnsi" w:hAnsiTheme="minorHAnsi" w:cstheme="minorHAnsi"/>
              </w:rPr>
              <w:t>Landschap</w:t>
            </w:r>
          </w:p>
        </w:tc>
        <w:tc>
          <w:tcPr>
            <w:tcW w:w="3021" w:type="dxa"/>
          </w:tcPr>
          <w:p w14:paraId="080AFFA0" w14:textId="77777777" w:rsidR="00205F40" w:rsidRPr="00E50C3D" w:rsidRDefault="003D7F5B" w:rsidP="00FA1DB6">
            <w:pPr>
              <w:rPr>
                <w:rFonts w:asciiTheme="minorHAnsi" w:hAnsiTheme="minorHAnsi" w:cstheme="minorHAnsi"/>
              </w:rPr>
            </w:pPr>
          </w:p>
        </w:tc>
        <w:tc>
          <w:tcPr>
            <w:tcW w:w="3021" w:type="dxa"/>
          </w:tcPr>
          <w:p w14:paraId="28FD58FF" w14:textId="77777777" w:rsidR="00205F40" w:rsidRPr="00E50C3D" w:rsidRDefault="003D7F5B" w:rsidP="00FA1DB6">
            <w:pPr>
              <w:rPr>
                <w:rFonts w:asciiTheme="minorHAnsi" w:hAnsiTheme="minorHAnsi" w:cstheme="minorHAnsi"/>
              </w:rPr>
            </w:pPr>
          </w:p>
        </w:tc>
      </w:tr>
    </w:tbl>
    <w:p w14:paraId="22693552" w14:textId="77777777" w:rsidR="00205F40" w:rsidRPr="00C33ADB" w:rsidRDefault="00D9742C" w:rsidP="00237CE9">
      <w:pPr>
        <w:pStyle w:val="Kop5"/>
      </w:pPr>
      <w:bookmarkStart w:id="187" w:name="_Toc75500230"/>
      <w:r w:rsidRPr="00C33ADB">
        <w:t>Onderscheid tussen sectorale en niet-sectorale Gebiedsaanwijzingtypen</w:t>
      </w:r>
      <w:bookmarkEnd w:id="187"/>
    </w:p>
    <w:p w14:paraId="392F4BC1" w14:textId="77777777" w:rsidR="00205F40" w:rsidRDefault="00D9742C" w:rsidP="00205F40">
      <w:r>
        <w:t xml:space="preserve">Met de sectorale Gebiedsaanwijzingtypen wordt aangegeven voor </w:t>
      </w:r>
      <w:r w:rsidRPr="00EB42BA">
        <w:t>welk aspect van de fysieke leefomgeving</w:t>
      </w:r>
      <w:r>
        <w:t xml:space="preserve"> een gebied wordt aangewezen. Ze </w:t>
      </w:r>
      <w:r w:rsidRPr="00F1426F">
        <w:t xml:space="preserve">zijn bedoeld om gebieden waarover regels respectievelijk beleidsuitspraken met een sterk </w:t>
      </w:r>
      <w:r>
        <w:t>sectoraal</w:t>
      </w:r>
      <w:r w:rsidRPr="00F1426F">
        <w:t xml:space="preserve"> karakter worden gesteld c.q. gedaan, in een viewer op een kaartbeeld weer te kunnen geven en er zoek- en selecteeracties mee te kunnen doen</w:t>
      </w:r>
      <w:r>
        <w:t>.</w:t>
      </w:r>
    </w:p>
    <w:p w14:paraId="13D28660" w14:textId="7BA56200" w:rsidR="00E95ADA" w:rsidRDefault="00D9742C" w:rsidP="00205F40">
      <w:r>
        <w:t xml:space="preserve">De drie typen </w:t>
      </w:r>
      <w:r w:rsidRPr="003178E8">
        <w:t>Functie, Beperkingengebied en Ruimtelijk gebruik</w:t>
      </w:r>
      <w:r>
        <w:t xml:space="preserve"> zijn niet bedoeld om een gebied voor een </w:t>
      </w:r>
      <w:r w:rsidRPr="003178E8">
        <w:t>aspect van de fysieke leefomgeving</w:t>
      </w:r>
      <w:r>
        <w:t xml:space="preserve"> aan te wijzen, maar hebben een ander karakter.</w:t>
      </w:r>
      <w:r w:rsidRPr="00F1426F">
        <w:t xml:space="preserve"> </w:t>
      </w:r>
      <w:r>
        <w:t xml:space="preserve">De Gebiedsaanwijzing van het type Functie is bedoeld voor de situatie waarin het bevoegd gezag ervoor kiest om de evenwichtige toedeling van functies aan locaties niet alleen als abstract criterium te hanteren maar om het resultaat daarvan ook (geheel of gedeeltelijk) op een kaart weer te geven, vergelijkbaar met het in het bestemmingsplan aanwijzen van de bestemming van gronden op grond van de Wet ruimtelijke ordening. Dit type kan alleen in het omgevingsplan en de omgevingsverordening toegepast worden. Het Gebiedsaanwijzingtype Beperkingengebied is specifiek bedoeld voor het aanwijzen van beperkingengebieden: gebieden waar </w:t>
      </w:r>
      <w:r w:rsidRPr="00F1426F">
        <w:t xml:space="preserve">regels gelden over activiteiten die gevolgen hebben of kunnen hebben voor </w:t>
      </w:r>
      <w:r>
        <w:t xml:space="preserve">een bepaald, in </w:t>
      </w:r>
      <w:r w:rsidRPr="00F1426F">
        <w:t xml:space="preserve">dat </w:t>
      </w:r>
      <w:r>
        <w:t xml:space="preserve">gebied aanwezig, </w:t>
      </w:r>
      <w:r w:rsidRPr="00F1426F">
        <w:t xml:space="preserve">werk of object. </w:t>
      </w:r>
      <w:r>
        <w:t xml:space="preserve">Dit type kan alleen toegepast worden in omgevingsdocumenten waarvan in de Omgevingswet is bepaald dat ze beperkingengebieden kunnen aanwijzen en/of regels over beperkingengebiedactiviteiten kunnen bevatten. </w:t>
      </w:r>
      <w:r w:rsidRPr="00F1426F">
        <w:t xml:space="preserve">Het Gebiedsaanwijzingtype Ruimtelijk gebruik is enerzijds bedoeld om provincies in staat te stellen om hun </w:t>
      </w:r>
      <w:r>
        <w:t xml:space="preserve">niet-sectorale </w:t>
      </w:r>
      <w:r w:rsidRPr="00F1426F">
        <w:t>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r>
        <w:t>.</w:t>
      </w:r>
    </w:p>
    <w:p w14:paraId="6F231895" w14:textId="77777777" w:rsidR="00205F40" w:rsidRPr="00891CB8" w:rsidRDefault="00D9742C" w:rsidP="004A39E2">
      <w:pPr>
        <w:pStyle w:val="Kop5"/>
      </w:pPr>
      <w:bookmarkStart w:id="188" w:name="_Toc75500231"/>
      <w:r w:rsidRPr="00891CB8">
        <w:t>Gebruik van Gebiedsaanwijzingtypen per omgevingsdocument</w:t>
      </w:r>
      <w:bookmarkEnd w:id="188"/>
    </w:p>
    <w:p w14:paraId="3072F76D" w14:textId="619C148D" w:rsidR="00205F40" w:rsidRDefault="00D9742C" w:rsidP="00B75255">
      <w:r>
        <w:t>Niet ieder type Gebiedsaanwijzing kan in ieder omgevingsdocument worden gebruikt, zie bijvoorbeeld wat hiervoor al is aangegeven over het type Beperkingengebied. Daarnaast zijn er Gebiedsaanwijzingtypen waarvan het gebruik in het ene omgevingsdocument meer voor de hand ligt dan in het andere. P</w:t>
      </w:r>
      <w:r w:rsidRPr="00F1426F">
        <w:t xml:space="preserve">rovincies worden geacht terughoudend te zijn met het toedelen van functies. Wanneer Rijk en provincies zelf gebiedsgerichte regels stellen, gebruiken ze daarvoor primair de </w:t>
      </w:r>
      <w:r>
        <w:t>sectorale</w:t>
      </w:r>
      <w:r w:rsidRPr="00F1426F">
        <w:t xml:space="preserve"> Gebiedsaanwijzingtypen. Dat geldt ook voor de waterschappen.</w:t>
      </w:r>
      <w:r>
        <w:t xml:space="preserve"> O</w:t>
      </w:r>
      <w:r w:rsidRPr="00F1426F">
        <w:t xml:space="preserve">mgekeerd ligt het in de rede dat gemeenten in het omgevingsplan terughoudend zijn bij het gebruik van de </w:t>
      </w:r>
      <w:r w:rsidRPr="00B066C9">
        <w:t>sectorale</w:t>
      </w:r>
      <w:r w:rsidRPr="00B066C9" w:rsidDel="00B066C9">
        <w:t xml:space="preserve"> </w:t>
      </w:r>
      <w:r w:rsidRPr="00F1426F">
        <w:t xml:space="preserve">Gebiedsaanwijzingtypen. Hen wordt aangeraden voor dat instrument primair gebruik te maken van de Gebiedsaanwijzingtypen Functie en Ruimtelijk gebruik. </w:t>
      </w:r>
      <w:r w:rsidRPr="000B31CB">
        <w:rPr>
          <w:rStyle w:val="Verwijzing"/>
        </w:rPr>
        <w:fldChar w:fldCharType="begin"/>
      </w:r>
      <w:r w:rsidRPr="000B31CB">
        <w:rPr>
          <w:rStyle w:val="Verwijzing"/>
        </w:rPr>
        <w:instrText xml:space="preserve"> REF _Ref_608e8e234b53793c2aa6bb640504ef2c_1 \r \h </w:instrText>
      </w:r>
      <w:r w:rsidRPr="000B31CB">
        <w:rPr>
          <w:rStyle w:val="Verwijzing"/>
        </w:rPr>
      </w:r>
      <w:r w:rsidRPr="000B31CB">
        <w:rPr>
          <w:rStyle w:val="Verwijzing"/>
        </w:rPr>
        <w:fldChar w:fldCharType="separate"/>
      </w:r>
      <w:r w:rsidR="00816BCB">
        <w:rPr>
          <w:rStyle w:val="Verwijzing"/>
        </w:rPr>
        <w:t>Tabel 6</w:t>
      </w:r>
      <w:r w:rsidRPr="000B31CB">
        <w:rPr>
          <w:rStyle w:val="Verwijzing"/>
        </w:rPr>
        <w:fldChar w:fldCharType="end"/>
      </w:r>
      <w:r>
        <w:t xml:space="preserve"> geeft inzicht in het beoogde gebruik van de Gebiedsaanwijzingtypen.</w:t>
      </w:r>
      <w:r>
        <w:br w:type="page"/>
      </w:r>
    </w:p>
    <w:p w14:paraId="458AEEA2" w14:textId="77777777" w:rsidR="00205F40" w:rsidRDefault="003D7F5B" w:rsidP="00205F40"/>
    <w:p w14:paraId="7DF1951D" w14:textId="77777777" w:rsidR="00205F40" w:rsidRPr="001F7E63" w:rsidRDefault="00D9742C" w:rsidP="00205F40">
      <w:pPr>
        <w:pStyle w:val="Tabeltitel"/>
      </w:pPr>
      <w:bookmarkStart w:id="189" w:name="_Ref_608e8e234b53793c2aa6bb640504ef2c_1"/>
      <w:r>
        <w:t>Gebruik van de Gebiedsaanwijzingtypen in de verschillende omgevingsdocumenten</w:t>
      </w:r>
      <w:bookmarkEnd w:id="189"/>
    </w:p>
    <w:tbl>
      <w:tblPr>
        <w:tblStyle w:val="Tabelraster"/>
        <w:tblW w:w="8568" w:type="dxa"/>
        <w:tblLook w:val="04A0" w:firstRow="1" w:lastRow="0" w:firstColumn="1" w:lastColumn="0" w:noHBand="0" w:noVBand="1"/>
      </w:tblPr>
      <w:tblGrid>
        <w:gridCol w:w="1790"/>
        <w:gridCol w:w="616"/>
        <w:gridCol w:w="616"/>
        <w:gridCol w:w="616"/>
        <w:gridCol w:w="616"/>
        <w:gridCol w:w="616"/>
        <w:gridCol w:w="617"/>
        <w:gridCol w:w="616"/>
        <w:gridCol w:w="616"/>
        <w:gridCol w:w="616"/>
        <w:gridCol w:w="616"/>
        <w:gridCol w:w="617"/>
      </w:tblGrid>
      <w:tr w:rsidR="00205F40" w:rsidRPr="002B2559" w14:paraId="75AE3C4F" w14:textId="77777777" w:rsidTr="00FA1DB6">
        <w:trPr>
          <w:cantSplit/>
          <w:trHeight w:val="994"/>
        </w:trPr>
        <w:tc>
          <w:tcPr>
            <w:tcW w:w="1790" w:type="dxa"/>
          </w:tcPr>
          <w:p w14:paraId="37F278B0" w14:textId="77777777" w:rsidR="00205F40" w:rsidRPr="002B2559" w:rsidRDefault="00D9742C" w:rsidP="00FA1DB6">
            <w:pPr>
              <w:rPr>
                <w:rFonts w:asciiTheme="minorHAnsi" w:hAnsiTheme="minorHAnsi" w:cstheme="minorHAnsi"/>
                <w:b/>
                <w:bCs/>
                <w:sz w:val="14"/>
                <w:szCs w:val="14"/>
              </w:rPr>
            </w:pPr>
            <w:r w:rsidRPr="002B2559">
              <w:rPr>
                <w:rFonts w:asciiTheme="minorHAnsi" w:hAnsiTheme="minorHAnsi" w:cstheme="minorHAnsi"/>
                <w:b/>
                <w:bCs/>
                <w:sz w:val="14"/>
                <w:szCs w:val="14"/>
              </w:rPr>
              <w:t>Omgevingsdocument</w:t>
            </w:r>
          </w:p>
          <w:p w14:paraId="6C0CDB37" w14:textId="77777777" w:rsidR="00205F40" w:rsidRPr="002B2559" w:rsidRDefault="00D9742C" w:rsidP="00FA1DB6">
            <w:pPr>
              <w:rPr>
                <w:rFonts w:asciiTheme="minorHAnsi" w:hAnsiTheme="minorHAnsi" w:cstheme="minorHAnsi"/>
                <w:b/>
                <w:bCs/>
                <w:sz w:val="32"/>
                <w:szCs w:val="32"/>
              </w:rPr>
            </w:pPr>
            <w:r w:rsidRPr="002B2559">
              <w:rPr>
                <w:rFonts w:asciiTheme="minorHAnsi" w:hAnsiTheme="minorHAnsi" w:cstheme="minorHAnsi"/>
                <w:b/>
                <w:bCs/>
                <w:sz w:val="32"/>
                <w:szCs w:val="32"/>
              </w:rPr>
              <w:t>→</w:t>
            </w:r>
          </w:p>
        </w:tc>
        <w:tc>
          <w:tcPr>
            <w:tcW w:w="616" w:type="dxa"/>
            <w:vMerge w:val="restart"/>
            <w:textDirection w:val="tbRl"/>
          </w:tcPr>
          <w:p w14:paraId="4442C0AB" w14:textId="77777777" w:rsidR="00205F40" w:rsidRPr="002B2559" w:rsidRDefault="00D9742C"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AMvB/ MR</w:t>
            </w:r>
          </w:p>
        </w:tc>
        <w:tc>
          <w:tcPr>
            <w:tcW w:w="616" w:type="dxa"/>
            <w:vMerge w:val="restart"/>
            <w:textDirection w:val="tbRl"/>
          </w:tcPr>
          <w:p w14:paraId="4FE64B58" w14:textId="77777777" w:rsidR="00205F40" w:rsidRPr="002B2559" w:rsidRDefault="00D9742C"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Omgevingsverordening</w:t>
            </w:r>
          </w:p>
        </w:tc>
        <w:tc>
          <w:tcPr>
            <w:tcW w:w="616" w:type="dxa"/>
            <w:vMerge w:val="restart"/>
            <w:textDirection w:val="tbRl"/>
          </w:tcPr>
          <w:p w14:paraId="50E54609" w14:textId="77777777" w:rsidR="00205F40" w:rsidRPr="002B2559" w:rsidRDefault="00D9742C"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Waterschapsverordening</w:t>
            </w:r>
          </w:p>
        </w:tc>
        <w:tc>
          <w:tcPr>
            <w:tcW w:w="616" w:type="dxa"/>
            <w:vMerge w:val="restart"/>
            <w:textDirection w:val="tbRl"/>
          </w:tcPr>
          <w:p w14:paraId="06BCA3A9" w14:textId="77777777" w:rsidR="00205F40" w:rsidRPr="002B2559" w:rsidRDefault="00D9742C"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Omgevingsplan</w:t>
            </w:r>
          </w:p>
        </w:tc>
        <w:tc>
          <w:tcPr>
            <w:tcW w:w="616" w:type="dxa"/>
            <w:vMerge w:val="restart"/>
            <w:textDirection w:val="tbRl"/>
          </w:tcPr>
          <w:p w14:paraId="0DDF3C73" w14:textId="77777777" w:rsidR="00205F40" w:rsidRPr="002B2559" w:rsidRDefault="00D9742C"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Omgevingsvisie</w:t>
            </w:r>
          </w:p>
        </w:tc>
        <w:tc>
          <w:tcPr>
            <w:tcW w:w="617" w:type="dxa"/>
            <w:vMerge w:val="restart"/>
            <w:textDirection w:val="tbRl"/>
          </w:tcPr>
          <w:p w14:paraId="481EC824" w14:textId="77777777" w:rsidR="00205F40" w:rsidRPr="002B2559" w:rsidRDefault="00D9742C"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Projectbesluit vrijetekstdeel</w:t>
            </w:r>
          </w:p>
        </w:tc>
        <w:tc>
          <w:tcPr>
            <w:tcW w:w="616" w:type="dxa"/>
            <w:vMerge w:val="restart"/>
            <w:textDirection w:val="tbRl"/>
          </w:tcPr>
          <w:p w14:paraId="5FF0E80A" w14:textId="77777777" w:rsidR="00205F40" w:rsidRPr="002B2559" w:rsidRDefault="00D9742C"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Projectbesluit deel dat omgevingsplan wijzigt</w:t>
            </w:r>
          </w:p>
        </w:tc>
        <w:tc>
          <w:tcPr>
            <w:tcW w:w="616" w:type="dxa"/>
            <w:vMerge w:val="restart"/>
            <w:textDirection w:val="tbRl"/>
          </w:tcPr>
          <w:p w14:paraId="3802B51B" w14:textId="77777777" w:rsidR="00205F40" w:rsidRPr="002B2559" w:rsidRDefault="00D9742C"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Voorbeschermingsregels omgevingsverordening</w:t>
            </w:r>
          </w:p>
        </w:tc>
        <w:tc>
          <w:tcPr>
            <w:tcW w:w="616" w:type="dxa"/>
            <w:vMerge w:val="restart"/>
            <w:textDirection w:val="tbRl"/>
          </w:tcPr>
          <w:p w14:paraId="5AEA8EBF" w14:textId="77777777" w:rsidR="00205F40" w:rsidRPr="002B2559" w:rsidRDefault="00D9742C"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Voorbeschermingsregls omgevingsplan</w:t>
            </w:r>
          </w:p>
        </w:tc>
        <w:tc>
          <w:tcPr>
            <w:tcW w:w="616" w:type="dxa"/>
            <w:vMerge w:val="restart"/>
            <w:textDirection w:val="tbRl"/>
          </w:tcPr>
          <w:p w14:paraId="7373093B" w14:textId="77777777" w:rsidR="00205F40" w:rsidRPr="002B2559" w:rsidRDefault="00D9742C"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Programma</w:t>
            </w:r>
          </w:p>
        </w:tc>
        <w:tc>
          <w:tcPr>
            <w:tcW w:w="617" w:type="dxa"/>
            <w:vMerge w:val="restart"/>
            <w:textDirection w:val="tbRl"/>
          </w:tcPr>
          <w:p w14:paraId="1F360017" w14:textId="77777777" w:rsidR="00205F40" w:rsidRPr="002B2559" w:rsidRDefault="00D9742C" w:rsidP="00FA1DB6">
            <w:pPr>
              <w:ind w:left="113" w:right="113"/>
              <w:rPr>
                <w:rFonts w:asciiTheme="minorHAnsi" w:hAnsiTheme="minorHAnsi" w:cstheme="minorHAnsi"/>
                <w:sz w:val="16"/>
                <w:szCs w:val="16"/>
              </w:rPr>
            </w:pPr>
            <w:r w:rsidRPr="002B2559">
              <w:rPr>
                <w:rFonts w:asciiTheme="minorHAnsi" w:hAnsiTheme="minorHAnsi" w:cstheme="minorHAnsi"/>
                <w:sz w:val="16"/>
                <w:szCs w:val="16"/>
              </w:rPr>
              <w:t>Natura 2000-besluiten</w:t>
            </w:r>
          </w:p>
        </w:tc>
      </w:tr>
      <w:tr w:rsidR="00205F40" w:rsidRPr="002B2559" w14:paraId="53EA7854" w14:textId="77777777" w:rsidTr="00FA1DB6">
        <w:trPr>
          <w:cantSplit/>
          <w:trHeight w:val="1626"/>
        </w:trPr>
        <w:tc>
          <w:tcPr>
            <w:tcW w:w="1790" w:type="dxa"/>
          </w:tcPr>
          <w:p w14:paraId="384C8741" w14:textId="77777777" w:rsidR="00205F40" w:rsidRPr="002B2559" w:rsidRDefault="00D9742C" w:rsidP="00FA1DB6">
            <w:pPr>
              <w:rPr>
                <w:rFonts w:asciiTheme="minorHAnsi" w:hAnsiTheme="minorHAnsi" w:cstheme="minorHAnsi"/>
                <w:b/>
                <w:bCs/>
                <w:sz w:val="14"/>
                <w:szCs w:val="14"/>
              </w:rPr>
            </w:pPr>
            <w:r w:rsidRPr="002B2559">
              <w:rPr>
                <w:rFonts w:asciiTheme="minorHAnsi" w:hAnsiTheme="minorHAnsi" w:cstheme="minorHAnsi"/>
                <w:b/>
                <w:bCs/>
                <w:sz w:val="14"/>
                <w:szCs w:val="14"/>
              </w:rPr>
              <w:t>Gebiedsaanwijzing</w:t>
            </w:r>
            <w:r>
              <w:rPr>
                <w:rFonts w:asciiTheme="minorHAnsi" w:hAnsiTheme="minorHAnsi" w:cstheme="minorHAnsi"/>
                <w:b/>
                <w:bCs/>
                <w:sz w:val="14"/>
                <w:szCs w:val="14"/>
              </w:rPr>
              <w:t>type</w:t>
            </w:r>
          </w:p>
          <w:p w14:paraId="6AED9975" w14:textId="77777777" w:rsidR="00205F40" w:rsidRPr="002B2559" w:rsidRDefault="00D9742C" w:rsidP="00FA1DB6">
            <w:pPr>
              <w:rPr>
                <w:rFonts w:asciiTheme="minorHAnsi" w:hAnsiTheme="minorHAnsi" w:cstheme="minorHAnsi"/>
                <w:b/>
                <w:bCs/>
                <w:sz w:val="32"/>
                <w:szCs w:val="32"/>
              </w:rPr>
            </w:pPr>
            <w:r w:rsidRPr="002B2559">
              <w:rPr>
                <w:rFonts w:asciiTheme="minorHAnsi" w:hAnsiTheme="minorHAnsi" w:cstheme="minorHAnsi"/>
                <w:b/>
                <w:bCs/>
                <w:sz w:val="32"/>
                <w:szCs w:val="32"/>
              </w:rPr>
              <w:t>↓</w:t>
            </w:r>
          </w:p>
        </w:tc>
        <w:tc>
          <w:tcPr>
            <w:tcW w:w="616" w:type="dxa"/>
            <w:vMerge/>
            <w:textDirection w:val="tbRl"/>
          </w:tcPr>
          <w:p w14:paraId="38251D55" w14:textId="77777777" w:rsidR="00205F40" w:rsidRPr="002B2559" w:rsidRDefault="003D7F5B" w:rsidP="00FA1DB6">
            <w:pPr>
              <w:ind w:left="113" w:right="113"/>
              <w:rPr>
                <w:rFonts w:asciiTheme="minorHAnsi" w:hAnsiTheme="minorHAnsi" w:cstheme="minorHAnsi"/>
                <w:sz w:val="14"/>
                <w:szCs w:val="14"/>
              </w:rPr>
            </w:pPr>
          </w:p>
        </w:tc>
        <w:tc>
          <w:tcPr>
            <w:tcW w:w="616" w:type="dxa"/>
            <w:vMerge/>
            <w:textDirection w:val="tbRl"/>
          </w:tcPr>
          <w:p w14:paraId="02E31B3A" w14:textId="77777777" w:rsidR="00205F40" w:rsidRPr="002B2559" w:rsidRDefault="003D7F5B" w:rsidP="00FA1DB6">
            <w:pPr>
              <w:ind w:left="113" w:right="113"/>
              <w:rPr>
                <w:rFonts w:asciiTheme="minorHAnsi" w:hAnsiTheme="minorHAnsi" w:cstheme="minorHAnsi"/>
                <w:sz w:val="14"/>
                <w:szCs w:val="14"/>
              </w:rPr>
            </w:pPr>
          </w:p>
        </w:tc>
        <w:tc>
          <w:tcPr>
            <w:tcW w:w="616" w:type="dxa"/>
            <w:vMerge/>
            <w:textDirection w:val="tbRl"/>
          </w:tcPr>
          <w:p w14:paraId="5D982F46" w14:textId="77777777" w:rsidR="00205F40" w:rsidRPr="002B2559" w:rsidRDefault="003D7F5B" w:rsidP="00FA1DB6">
            <w:pPr>
              <w:ind w:left="113" w:right="113"/>
              <w:rPr>
                <w:rFonts w:asciiTheme="minorHAnsi" w:hAnsiTheme="minorHAnsi" w:cstheme="minorHAnsi"/>
                <w:sz w:val="14"/>
                <w:szCs w:val="14"/>
              </w:rPr>
            </w:pPr>
          </w:p>
        </w:tc>
        <w:tc>
          <w:tcPr>
            <w:tcW w:w="616" w:type="dxa"/>
            <w:vMerge/>
            <w:textDirection w:val="tbRl"/>
          </w:tcPr>
          <w:p w14:paraId="325A7AE8" w14:textId="77777777" w:rsidR="00205F40" w:rsidRPr="002B2559" w:rsidRDefault="003D7F5B" w:rsidP="00FA1DB6">
            <w:pPr>
              <w:ind w:left="113" w:right="113"/>
              <w:rPr>
                <w:rFonts w:asciiTheme="minorHAnsi" w:hAnsiTheme="minorHAnsi" w:cstheme="minorHAnsi"/>
                <w:sz w:val="14"/>
                <w:szCs w:val="14"/>
              </w:rPr>
            </w:pPr>
          </w:p>
        </w:tc>
        <w:tc>
          <w:tcPr>
            <w:tcW w:w="616" w:type="dxa"/>
            <w:vMerge/>
            <w:textDirection w:val="tbRl"/>
          </w:tcPr>
          <w:p w14:paraId="5429E508" w14:textId="77777777" w:rsidR="00205F40" w:rsidRPr="002B2559" w:rsidRDefault="003D7F5B" w:rsidP="00FA1DB6">
            <w:pPr>
              <w:ind w:left="113" w:right="113"/>
              <w:rPr>
                <w:rFonts w:asciiTheme="minorHAnsi" w:hAnsiTheme="minorHAnsi" w:cstheme="minorHAnsi"/>
                <w:sz w:val="14"/>
                <w:szCs w:val="14"/>
              </w:rPr>
            </w:pPr>
          </w:p>
        </w:tc>
        <w:tc>
          <w:tcPr>
            <w:tcW w:w="617" w:type="dxa"/>
            <w:vMerge/>
            <w:textDirection w:val="tbRl"/>
          </w:tcPr>
          <w:p w14:paraId="66443A12" w14:textId="77777777" w:rsidR="00205F40" w:rsidRPr="002B2559" w:rsidRDefault="003D7F5B" w:rsidP="00FA1DB6">
            <w:pPr>
              <w:ind w:left="113" w:right="113"/>
              <w:rPr>
                <w:rFonts w:asciiTheme="minorHAnsi" w:hAnsiTheme="minorHAnsi" w:cstheme="minorHAnsi"/>
                <w:sz w:val="14"/>
                <w:szCs w:val="14"/>
              </w:rPr>
            </w:pPr>
          </w:p>
        </w:tc>
        <w:tc>
          <w:tcPr>
            <w:tcW w:w="616" w:type="dxa"/>
            <w:vMerge/>
            <w:textDirection w:val="tbRl"/>
          </w:tcPr>
          <w:p w14:paraId="6274C065" w14:textId="77777777" w:rsidR="00205F40" w:rsidRPr="002B2559" w:rsidRDefault="003D7F5B" w:rsidP="00FA1DB6">
            <w:pPr>
              <w:ind w:left="113" w:right="113"/>
              <w:rPr>
                <w:rFonts w:asciiTheme="minorHAnsi" w:hAnsiTheme="minorHAnsi" w:cstheme="minorHAnsi"/>
                <w:sz w:val="14"/>
                <w:szCs w:val="14"/>
              </w:rPr>
            </w:pPr>
          </w:p>
        </w:tc>
        <w:tc>
          <w:tcPr>
            <w:tcW w:w="616" w:type="dxa"/>
            <w:vMerge/>
            <w:textDirection w:val="tbRl"/>
          </w:tcPr>
          <w:p w14:paraId="3405C632" w14:textId="77777777" w:rsidR="00205F40" w:rsidRPr="002B2559" w:rsidRDefault="003D7F5B" w:rsidP="00FA1DB6">
            <w:pPr>
              <w:ind w:left="113" w:right="113"/>
              <w:rPr>
                <w:rFonts w:asciiTheme="minorHAnsi" w:hAnsiTheme="minorHAnsi" w:cstheme="minorHAnsi"/>
                <w:sz w:val="14"/>
                <w:szCs w:val="14"/>
              </w:rPr>
            </w:pPr>
          </w:p>
        </w:tc>
        <w:tc>
          <w:tcPr>
            <w:tcW w:w="616" w:type="dxa"/>
            <w:vMerge/>
            <w:textDirection w:val="tbRl"/>
          </w:tcPr>
          <w:p w14:paraId="5C914E65" w14:textId="77777777" w:rsidR="00205F40" w:rsidRPr="002B2559" w:rsidRDefault="003D7F5B" w:rsidP="00FA1DB6">
            <w:pPr>
              <w:ind w:left="113" w:right="113"/>
              <w:rPr>
                <w:rFonts w:asciiTheme="minorHAnsi" w:hAnsiTheme="minorHAnsi" w:cstheme="minorHAnsi"/>
                <w:sz w:val="14"/>
                <w:szCs w:val="14"/>
              </w:rPr>
            </w:pPr>
          </w:p>
        </w:tc>
        <w:tc>
          <w:tcPr>
            <w:tcW w:w="616" w:type="dxa"/>
            <w:vMerge/>
            <w:textDirection w:val="tbRl"/>
          </w:tcPr>
          <w:p w14:paraId="4D79578D" w14:textId="77777777" w:rsidR="00205F40" w:rsidRPr="002B2559" w:rsidRDefault="003D7F5B" w:rsidP="00FA1DB6">
            <w:pPr>
              <w:ind w:left="113" w:right="113"/>
              <w:rPr>
                <w:rFonts w:asciiTheme="minorHAnsi" w:hAnsiTheme="minorHAnsi" w:cstheme="minorHAnsi"/>
                <w:sz w:val="14"/>
                <w:szCs w:val="14"/>
              </w:rPr>
            </w:pPr>
          </w:p>
        </w:tc>
        <w:tc>
          <w:tcPr>
            <w:tcW w:w="617" w:type="dxa"/>
            <w:vMerge/>
            <w:textDirection w:val="tbRl"/>
          </w:tcPr>
          <w:p w14:paraId="4320946A" w14:textId="77777777" w:rsidR="00205F40" w:rsidRPr="002B2559" w:rsidRDefault="003D7F5B" w:rsidP="00FA1DB6">
            <w:pPr>
              <w:ind w:left="113" w:right="113"/>
              <w:rPr>
                <w:rFonts w:asciiTheme="minorHAnsi" w:hAnsiTheme="minorHAnsi" w:cstheme="minorHAnsi"/>
                <w:sz w:val="16"/>
                <w:szCs w:val="16"/>
              </w:rPr>
            </w:pPr>
          </w:p>
        </w:tc>
      </w:tr>
      <w:tr w:rsidR="00205F40" w:rsidRPr="002B2559" w14:paraId="55468F79" w14:textId="77777777" w:rsidTr="00FA1DB6">
        <w:tc>
          <w:tcPr>
            <w:tcW w:w="1790" w:type="dxa"/>
          </w:tcPr>
          <w:p w14:paraId="651715D7"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Beperkingengebied</w:t>
            </w:r>
          </w:p>
        </w:tc>
        <w:tc>
          <w:tcPr>
            <w:tcW w:w="616" w:type="dxa"/>
            <w:shd w:val="clear" w:color="auto" w:fill="00B050"/>
          </w:tcPr>
          <w:p w14:paraId="41ADC574"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27CBFA5"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6D0E1E0"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6762C69"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E92906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27BAE4F0"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47ED8807"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E886143"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10836AF"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4326AE6B"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3DFE065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72BB7909" w14:textId="77777777" w:rsidTr="00FA1DB6">
        <w:tc>
          <w:tcPr>
            <w:tcW w:w="1790" w:type="dxa"/>
          </w:tcPr>
          <w:p w14:paraId="0EFAFA90"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Bodem</w:t>
            </w:r>
          </w:p>
        </w:tc>
        <w:tc>
          <w:tcPr>
            <w:tcW w:w="616" w:type="dxa"/>
            <w:shd w:val="clear" w:color="auto" w:fill="00B050"/>
          </w:tcPr>
          <w:p w14:paraId="4D6B257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28997E2"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1394756C"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41696C2D"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467E02E"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00FF26B"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ED3C512"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D3C00FB"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41FE74ED"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9D87679"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045D9A5"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0CD1FFFC" w14:textId="77777777" w:rsidTr="00FA1DB6">
        <w:tc>
          <w:tcPr>
            <w:tcW w:w="1790" w:type="dxa"/>
          </w:tcPr>
          <w:p w14:paraId="1D1F5644"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Defensie</w:t>
            </w:r>
          </w:p>
        </w:tc>
        <w:tc>
          <w:tcPr>
            <w:tcW w:w="616" w:type="dxa"/>
            <w:shd w:val="clear" w:color="auto" w:fill="00B050"/>
          </w:tcPr>
          <w:p w14:paraId="563D3C41"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63D6362"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7C1A4AF0" w14:textId="77777777" w:rsidR="00205F40" w:rsidRPr="00CF6C25" w:rsidRDefault="00D9742C" w:rsidP="00FA1DB6">
            <w:pPr>
              <w:rPr>
                <w:rFonts w:asciiTheme="minorHAnsi" w:hAnsiTheme="minorHAnsi" w:cstheme="minorHAnsi"/>
                <w:szCs w:val="18"/>
              </w:rPr>
            </w:pPr>
            <w:r>
              <w:rPr>
                <w:rFonts w:asciiTheme="minorHAnsi" w:hAnsiTheme="minorHAnsi" w:cstheme="minorHAnsi"/>
                <w:szCs w:val="18"/>
              </w:rPr>
              <w:t>X</w:t>
            </w:r>
          </w:p>
        </w:tc>
        <w:tc>
          <w:tcPr>
            <w:tcW w:w="616" w:type="dxa"/>
            <w:shd w:val="clear" w:color="auto" w:fill="FFC000"/>
          </w:tcPr>
          <w:p w14:paraId="17B9DD10"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0627CA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6D555508"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DABF47C"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8CF3E7E"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19D54F1"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1BD09458"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BD7B1F0"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CB71627" w14:textId="77777777" w:rsidTr="00FA1DB6">
        <w:tc>
          <w:tcPr>
            <w:tcW w:w="1790" w:type="dxa"/>
          </w:tcPr>
          <w:p w14:paraId="6F561812"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Energievoorziening</w:t>
            </w:r>
          </w:p>
        </w:tc>
        <w:tc>
          <w:tcPr>
            <w:tcW w:w="616" w:type="dxa"/>
            <w:shd w:val="clear" w:color="auto" w:fill="00B050"/>
          </w:tcPr>
          <w:p w14:paraId="54E66D37"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6F8A86E"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C624872"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51821800"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6DFA8FF"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4D62EED1"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77099E5"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5CCDB74"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7F0BD53E"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4009F24"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6E5E60C"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757732B7" w14:textId="77777777" w:rsidTr="00FA1DB6">
        <w:tc>
          <w:tcPr>
            <w:tcW w:w="1790" w:type="dxa"/>
          </w:tcPr>
          <w:p w14:paraId="76D9AE0E"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Erfgoed</w:t>
            </w:r>
          </w:p>
        </w:tc>
        <w:tc>
          <w:tcPr>
            <w:tcW w:w="616" w:type="dxa"/>
            <w:shd w:val="clear" w:color="auto" w:fill="00B050"/>
          </w:tcPr>
          <w:p w14:paraId="17F751C3"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608774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DD5165F"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42C7EEBD"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B1E934B"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F05546D"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A84AB91"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EB6CEF0"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62DB15E"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1FA375E"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72AF148"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6DB03769" w14:textId="77777777" w:rsidTr="00FA1DB6">
        <w:tc>
          <w:tcPr>
            <w:tcW w:w="1790" w:type="dxa"/>
          </w:tcPr>
          <w:p w14:paraId="78E19555"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Externe veiligheid</w:t>
            </w:r>
          </w:p>
        </w:tc>
        <w:tc>
          <w:tcPr>
            <w:tcW w:w="616" w:type="dxa"/>
            <w:shd w:val="clear" w:color="auto" w:fill="00B050"/>
          </w:tcPr>
          <w:p w14:paraId="012ACBA7"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1D37D30"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9768B22"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23C45D7D"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F43387C"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0DAD01B"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56E543B"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4A22CA7"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97FEF9"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E1D7D69"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3C60EEA6"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6042A764" w14:textId="77777777" w:rsidTr="00FA1DB6">
        <w:tc>
          <w:tcPr>
            <w:tcW w:w="1790" w:type="dxa"/>
          </w:tcPr>
          <w:p w14:paraId="1C4AA092"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Functie</w:t>
            </w:r>
          </w:p>
        </w:tc>
        <w:tc>
          <w:tcPr>
            <w:tcW w:w="616" w:type="dxa"/>
            <w:shd w:val="clear" w:color="auto" w:fill="FF0000"/>
          </w:tcPr>
          <w:p w14:paraId="75FECA64"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4AA757DD"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0000"/>
          </w:tcPr>
          <w:p w14:paraId="10E284BE"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5D0B1D20"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E6945FF"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77AEF44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0DDEC4FB"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6377BAB"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9902897"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7A71D7AF"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7C6C4291"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2894C20D" w14:textId="77777777" w:rsidTr="00FA1DB6">
        <w:tc>
          <w:tcPr>
            <w:tcW w:w="1790" w:type="dxa"/>
          </w:tcPr>
          <w:p w14:paraId="781C84C3"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Geluid</w:t>
            </w:r>
          </w:p>
        </w:tc>
        <w:tc>
          <w:tcPr>
            <w:tcW w:w="616" w:type="dxa"/>
            <w:shd w:val="clear" w:color="auto" w:fill="00B050"/>
          </w:tcPr>
          <w:p w14:paraId="791E1A15"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2DB918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C6B22FE"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52A252C" w14:textId="77777777" w:rsidR="00205F40" w:rsidRPr="00CF6C25" w:rsidRDefault="00D9742C" w:rsidP="00FA1DB6">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E0B39E"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3579BCD"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300D46D"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1E221F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B3E5F7F"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2E23F5C"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CA59D69"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15FCE696" w14:textId="77777777" w:rsidTr="00FA1DB6">
        <w:tc>
          <w:tcPr>
            <w:tcW w:w="1790" w:type="dxa"/>
          </w:tcPr>
          <w:p w14:paraId="6DE53EC4"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Geur</w:t>
            </w:r>
          </w:p>
        </w:tc>
        <w:tc>
          <w:tcPr>
            <w:tcW w:w="616" w:type="dxa"/>
            <w:shd w:val="clear" w:color="auto" w:fill="00B050"/>
          </w:tcPr>
          <w:p w14:paraId="0EA5E170"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CC63F76"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2C7D4711"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5D1C2FAA" w14:textId="77777777" w:rsidR="00205F40" w:rsidRPr="00CF6C25" w:rsidRDefault="00D9742C" w:rsidP="00FA1DB6">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D5D7A75"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62F8AFC"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8F3AD08"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741CA53"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1FB9165"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B058EDC"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0F464620"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DD471D6" w14:textId="77777777" w:rsidTr="00FA1DB6">
        <w:tc>
          <w:tcPr>
            <w:tcW w:w="1790" w:type="dxa"/>
          </w:tcPr>
          <w:p w14:paraId="2226BB5F"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Landschap</w:t>
            </w:r>
          </w:p>
        </w:tc>
        <w:tc>
          <w:tcPr>
            <w:tcW w:w="616" w:type="dxa"/>
            <w:shd w:val="clear" w:color="auto" w:fill="00B050"/>
          </w:tcPr>
          <w:p w14:paraId="42EEEBCD"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2D8EB77"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6CE25D3"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1D8DD138" w14:textId="77777777" w:rsidR="00205F40" w:rsidRPr="00CF6C25" w:rsidRDefault="00D9742C"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64A00258"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6986E23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6A1B95D"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5510D03"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16CF90C"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4C9AE360"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D11C58C"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58397B0" w14:textId="77777777" w:rsidTr="00FA1DB6">
        <w:tc>
          <w:tcPr>
            <w:tcW w:w="1790" w:type="dxa"/>
          </w:tcPr>
          <w:p w14:paraId="3A2000D3"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Leiding</w:t>
            </w:r>
          </w:p>
        </w:tc>
        <w:tc>
          <w:tcPr>
            <w:tcW w:w="616" w:type="dxa"/>
            <w:shd w:val="clear" w:color="auto" w:fill="00B050"/>
          </w:tcPr>
          <w:p w14:paraId="78CC6F92"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5E13AD6"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C9AF4E4"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1FB19DCE" w14:textId="77777777" w:rsidR="00205F40" w:rsidRPr="00CF6C25" w:rsidRDefault="00D9742C"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BFFAC8B"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A8B3FFE"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B22B189"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D01D2CD"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A00CA08"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4B535A4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57BBAA5D"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01275710" w14:textId="77777777" w:rsidTr="00FA1DB6">
        <w:tc>
          <w:tcPr>
            <w:tcW w:w="1790" w:type="dxa"/>
          </w:tcPr>
          <w:p w14:paraId="345F15FA"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Lucht</w:t>
            </w:r>
          </w:p>
        </w:tc>
        <w:tc>
          <w:tcPr>
            <w:tcW w:w="616" w:type="dxa"/>
            <w:shd w:val="clear" w:color="auto" w:fill="00B050"/>
          </w:tcPr>
          <w:p w14:paraId="3EDAE5E5"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EB2665E"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4D0E1EBB"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31BDCC11" w14:textId="77777777" w:rsidR="00205F40" w:rsidRPr="00CF6C25" w:rsidRDefault="00D9742C"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94A83BD"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AACC227"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0A1197F"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F5C1A57"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B6B6987"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2BC2581"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6F787F4"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451708EE" w14:textId="77777777" w:rsidTr="00FA1DB6">
        <w:tc>
          <w:tcPr>
            <w:tcW w:w="1790" w:type="dxa"/>
          </w:tcPr>
          <w:p w14:paraId="5D43B5DC"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Mijnbouw</w:t>
            </w:r>
          </w:p>
        </w:tc>
        <w:tc>
          <w:tcPr>
            <w:tcW w:w="616" w:type="dxa"/>
            <w:shd w:val="clear" w:color="auto" w:fill="00B050"/>
          </w:tcPr>
          <w:p w14:paraId="09A4A9D8"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D147826"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6551F184"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13AB3923" w14:textId="77777777" w:rsidR="00205F40" w:rsidRPr="00CF6C25" w:rsidRDefault="00D9742C"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ABBA193"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7B323E2B"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187F98C"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87D487F"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9532BC5"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6C2F32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FF780D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32394F10" w14:textId="77777777" w:rsidTr="00FA1DB6">
        <w:tc>
          <w:tcPr>
            <w:tcW w:w="1790" w:type="dxa"/>
          </w:tcPr>
          <w:p w14:paraId="1FBE7538"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Natuur</w:t>
            </w:r>
          </w:p>
        </w:tc>
        <w:tc>
          <w:tcPr>
            <w:tcW w:w="616" w:type="dxa"/>
            <w:shd w:val="clear" w:color="auto" w:fill="00B050"/>
          </w:tcPr>
          <w:p w14:paraId="68A3A841"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97AA751"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171C93C"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541D179" w14:textId="77777777" w:rsidR="00205F40" w:rsidRPr="00CF6C25" w:rsidRDefault="00D9742C" w:rsidP="00FA1DB6">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90DDE27"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54107E25"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7C43493"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D21AAC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6FA1FAD8"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4212D27"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77CDEE3B"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r>
      <w:tr w:rsidR="00205F40" w:rsidRPr="002B2559" w14:paraId="54EC2240" w14:textId="77777777" w:rsidTr="00FA1DB6">
        <w:tc>
          <w:tcPr>
            <w:tcW w:w="1790" w:type="dxa"/>
          </w:tcPr>
          <w:p w14:paraId="5B9AD594"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Recreatie</w:t>
            </w:r>
          </w:p>
        </w:tc>
        <w:tc>
          <w:tcPr>
            <w:tcW w:w="616" w:type="dxa"/>
            <w:shd w:val="clear" w:color="auto" w:fill="00B050"/>
          </w:tcPr>
          <w:p w14:paraId="5E007484"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282DF6B"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1C1E231"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060F2EDF" w14:textId="77777777" w:rsidR="00205F40" w:rsidRPr="00CF6C25" w:rsidRDefault="00D9742C"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F85D5EB"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C6C459F"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0B7A445"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0258914"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B088138"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05230D6"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1C286660"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010866B" w14:textId="77777777" w:rsidTr="00FA1DB6">
        <w:tc>
          <w:tcPr>
            <w:tcW w:w="1790" w:type="dxa"/>
          </w:tcPr>
          <w:p w14:paraId="01EAE5FE"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Ruimtelijk gebruik</w:t>
            </w:r>
          </w:p>
        </w:tc>
        <w:tc>
          <w:tcPr>
            <w:tcW w:w="616" w:type="dxa"/>
            <w:shd w:val="clear" w:color="auto" w:fill="00B050"/>
          </w:tcPr>
          <w:p w14:paraId="2B85F49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D057BAF"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6666BAD8"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0E1ADB3F"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759AD25"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06543332"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73CB4F7"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EF76397"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3B45500"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82D9CDF"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58E7CF82"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5383F76" w14:textId="77777777" w:rsidTr="00FA1DB6">
        <w:tc>
          <w:tcPr>
            <w:tcW w:w="1790" w:type="dxa"/>
          </w:tcPr>
          <w:p w14:paraId="250188B2"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Verkeer</w:t>
            </w:r>
          </w:p>
        </w:tc>
        <w:tc>
          <w:tcPr>
            <w:tcW w:w="616" w:type="dxa"/>
            <w:shd w:val="clear" w:color="auto" w:fill="00B050"/>
          </w:tcPr>
          <w:p w14:paraId="46E5D5A0"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A414778"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55FB976"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345AA8E1"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150D7E62"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41B62362"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3783FC5"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73321E3"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FA7D995"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552F3FC"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7A66CFA1"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3833B22A" w14:textId="77777777" w:rsidTr="00FA1DB6">
        <w:tc>
          <w:tcPr>
            <w:tcW w:w="1790" w:type="dxa"/>
          </w:tcPr>
          <w:p w14:paraId="69E761F7"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Water en watersysteem</w:t>
            </w:r>
          </w:p>
        </w:tc>
        <w:tc>
          <w:tcPr>
            <w:tcW w:w="616" w:type="dxa"/>
            <w:shd w:val="clear" w:color="auto" w:fill="00B050"/>
          </w:tcPr>
          <w:p w14:paraId="6CA6213C"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55F934"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94603D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1E0E925F"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01207A0"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3EBB590C"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453E59F"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19CCA73"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470F4E68"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13FC133"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75E39E10"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r>
    </w:tbl>
    <w:p w14:paraId="3246D3E5" w14:textId="77777777" w:rsidR="00205F40" w:rsidRDefault="003D7F5B" w:rsidP="00205F40"/>
    <w:tbl>
      <w:tblPr>
        <w:tblStyle w:val="Tabelraster"/>
        <w:tblW w:w="0" w:type="auto"/>
        <w:tblLook w:val="04A0" w:firstRow="1" w:lastRow="0" w:firstColumn="1" w:lastColumn="0" w:noHBand="0" w:noVBand="1"/>
      </w:tblPr>
      <w:tblGrid>
        <w:gridCol w:w="704"/>
        <w:gridCol w:w="2410"/>
      </w:tblGrid>
      <w:tr w:rsidR="00205F40" w14:paraId="5409DC11" w14:textId="77777777" w:rsidTr="00FA1DB6">
        <w:tc>
          <w:tcPr>
            <w:tcW w:w="704" w:type="dxa"/>
            <w:shd w:val="clear" w:color="auto" w:fill="00B050"/>
          </w:tcPr>
          <w:p w14:paraId="623BBB7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w:t>
            </w:r>
          </w:p>
        </w:tc>
        <w:tc>
          <w:tcPr>
            <w:tcW w:w="2410" w:type="dxa"/>
          </w:tcPr>
          <w:p w14:paraId="28941582"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Kan gebruikt worden in dit omgevingsdocument</w:t>
            </w:r>
          </w:p>
        </w:tc>
      </w:tr>
      <w:tr w:rsidR="00205F40" w14:paraId="662E9B92" w14:textId="77777777" w:rsidTr="00FA1DB6">
        <w:tc>
          <w:tcPr>
            <w:tcW w:w="704" w:type="dxa"/>
            <w:shd w:val="clear" w:color="auto" w:fill="FFC000"/>
          </w:tcPr>
          <w:p w14:paraId="194C48B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T</w:t>
            </w:r>
          </w:p>
        </w:tc>
        <w:tc>
          <w:tcPr>
            <w:tcW w:w="2410" w:type="dxa"/>
          </w:tcPr>
          <w:p w14:paraId="1E8EC52A"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Terughoudend gebruik</w:t>
            </w:r>
          </w:p>
        </w:tc>
      </w:tr>
      <w:tr w:rsidR="00205F40" w14:paraId="066E6A50" w14:textId="77777777" w:rsidTr="00FA1DB6">
        <w:tc>
          <w:tcPr>
            <w:tcW w:w="704" w:type="dxa"/>
            <w:shd w:val="clear" w:color="auto" w:fill="FF0000"/>
          </w:tcPr>
          <w:p w14:paraId="25131C8A" w14:textId="77777777" w:rsidR="00205F40" w:rsidRPr="00CF6C25" w:rsidRDefault="00D9742C" w:rsidP="00FA1DB6">
            <w:pPr>
              <w:rPr>
                <w:rFonts w:asciiTheme="minorHAnsi" w:hAnsiTheme="minorHAnsi" w:cstheme="minorHAnsi"/>
                <w:szCs w:val="18"/>
              </w:rPr>
            </w:pPr>
            <w:r w:rsidRPr="00CF6C25">
              <w:rPr>
                <w:rFonts w:asciiTheme="minorHAnsi" w:hAnsiTheme="minorHAnsi" w:cstheme="minorHAnsi"/>
                <w:szCs w:val="18"/>
              </w:rPr>
              <w:t>X</w:t>
            </w:r>
          </w:p>
        </w:tc>
        <w:tc>
          <w:tcPr>
            <w:tcW w:w="2410" w:type="dxa"/>
          </w:tcPr>
          <w:p w14:paraId="693A8E35" w14:textId="77777777" w:rsidR="00205F40" w:rsidRPr="002B2559" w:rsidRDefault="00D9742C" w:rsidP="00FA1DB6">
            <w:pPr>
              <w:rPr>
                <w:rFonts w:asciiTheme="minorHAnsi" w:hAnsiTheme="minorHAnsi" w:cstheme="minorHAnsi"/>
                <w:sz w:val="14"/>
                <w:szCs w:val="14"/>
              </w:rPr>
            </w:pPr>
            <w:r w:rsidRPr="002B2559">
              <w:rPr>
                <w:rFonts w:asciiTheme="minorHAnsi" w:hAnsiTheme="minorHAnsi" w:cstheme="minorHAnsi"/>
                <w:sz w:val="14"/>
                <w:szCs w:val="14"/>
              </w:rPr>
              <w:t>Kan niet gebruikt worden in dit omgevingsdocument</w:t>
            </w:r>
          </w:p>
        </w:tc>
      </w:tr>
    </w:tbl>
    <w:p w14:paraId="44EA6145" w14:textId="77777777" w:rsidR="00205F40" w:rsidRPr="00432F14" w:rsidRDefault="00D9742C" w:rsidP="004A39E2">
      <w:pPr>
        <w:pStyle w:val="Kop5"/>
      </w:pPr>
      <w:bookmarkStart w:id="190" w:name="_Toc75500232"/>
      <w:r w:rsidRPr="00432F14">
        <w:t>Combinatie van Gebiedsaanwijzing met objecttypen voor tekst</w:t>
      </w:r>
      <w:bookmarkEnd w:id="190"/>
    </w:p>
    <w:p w14:paraId="4F45C98E" w14:textId="7A7FEBC3" w:rsidR="00663820" w:rsidRDefault="00D9742C" w:rsidP="00205F40">
      <w:r>
        <w:t>Het objecttype Gebiedsaanwijzing word</w:t>
      </w:r>
      <w:r w:rsidR="00E22E99">
        <w:t>t</w:t>
      </w:r>
      <w:r>
        <w:t xml:space="preserve"> altijd toegepast in combinatie met een locatie en tekst. In het geval van omgevingsdocumenten met Vrijetekststructuur wordt de Gebiedsaanwijzing gecombineerd met het tekst-object Tekstdeel. </w:t>
      </w:r>
      <w:r w:rsidR="00E22E99">
        <w:t>I</w:t>
      </w:r>
      <w:r>
        <w:t xml:space="preserve">n </w:t>
      </w:r>
      <w:r w:rsidRPr="00AE4F26">
        <w:t xml:space="preserve">omgevingsdocumenten met Vrijetekststructuur </w:t>
      </w:r>
      <w:r w:rsidR="00E22E99">
        <w:t xml:space="preserve">kan </w:t>
      </w:r>
      <w:r>
        <w:t xml:space="preserve">geannoteerd worden </w:t>
      </w:r>
      <w:r w:rsidRPr="00AE4F26">
        <w:t xml:space="preserve">op het niveau van het element dat inhoud bevat </w:t>
      </w:r>
      <w:r w:rsidRPr="00F55367">
        <w:t xml:space="preserve">(Divisietekst) </w:t>
      </w:r>
      <w:r w:rsidRPr="00AE4F26">
        <w:t xml:space="preserve">én op het niveau van </w:t>
      </w:r>
      <w:r>
        <w:t xml:space="preserve">het </w:t>
      </w:r>
      <w:r w:rsidRPr="00AE4F26">
        <w:t>structuurelement</w:t>
      </w:r>
      <w:r>
        <w:t xml:space="preserve"> (Divisie)</w:t>
      </w:r>
      <w:r w:rsidRPr="00AE4F26">
        <w:t>.</w:t>
      </w:r>
      <w:r>
        <w:t xml:space="preserve"> </w:t>
      </w:r>
      <w:r w:rsidRPr="009E7A0E">
        <w:t>Het annoteren met het objecttype Gebiedsaanwijzing ligt het meeste voor de hand op het niveau van het element dat inhoud bevat: Divisietekst.</w:t>
      </w:r>
      <w:r>
        <w:t xml:space="preserve"> Bij </w:t>
      </w:r>
      <w:r w:rsidRPr="000E40D3">
        <w:t>omgevingsdocumenten</w:t>
      </w:r>
      <w:r w:rsidRPr="00F1426F">
        <w:t xml:space="preserve"> met Artikelstructuur</w:t>
      </w:r>
      <w:r>
        <w:t xml:space="preserve"> </w:t>
      </w:r>
      <w:r w:rsidRPr="00F6074F">
        <w:t xml:space="preserve">wordt de Gebiedsaanwijzing gecombineerd </w:t>
      </w:r>
      <w:r>
        <w:t xml:space="preserve">met </w:t>
      </w:r>
      <w:r w:rsidRPr="00CB0396">
        <w:t xml:space="preserve">het tekst-object </w:t>
      </w:r>
      <w:r>
        <w:t xml:space="preserve">Juridische regel. </w:t>
      </w:r>
      <w:r w:rsidR="00E22E99">
        <w:t>D</w:t>
      </w:r>
      <w:r>
        <w:t>e</w:t>
      </w:r>
      <w:r w:rsidRPr="00F1426F">
        <w:t xml:space="preserve"> Gebiedsaanwijzing </w:t>
      </w:r>
      <w:r w:rsidR="00E22E99">
        <w:t xml:space="preserve">kan </w:t>
      </w:r>
      <w:r w:rsidRPr="00F1426F">
        <w:t>gecombineerd worden met alle typen Juridische regel. Dat maakt het mogelijk om met een Gebiedsaanwijzing een gebied aan te wijzen waarvoor een rechtstreeks werkende regel (dus een Juridische regel van het type Regel voor iedereen) wordt gesteld. Ook kan Gebiedsaanwijzing worden gebruikt om duidelijk te maken dat een instructieregel over een bepaald type gebied gaat waarbij dat gebied ook in de Juridische regel van de instructieregel wordt benoemd. Tot slot is het ook mogelijk om een omgevingswaarderegel</w:t>
      </w:r>
      <w:r>
        <w:t>,</w:t>
      </w:r>
      <w:r w:rsidRPr="00F1426F">
        <w:t xml:space="preserve"> </w:t>
      </w:r>
      <w:r>
        <w:t xml:space="preserve">naast de annotatie met Omgevingswaarde, ook </w:t>
      </w:r>
      <w:r w:rsidRPr="00F1426F">
        <w:t xml:space="preserve">te </w:t>
      </w:r>
      <w:r>
        <w:t xml:space="preserve">annoteren </w:t>
      </w:r>
      <w:r w:rsidRPr="00F1426F">
        <w:t>met een Gebiedsaanwijzing.</w:t>
      </w:r>
    </w:p>
    <w:p w14:paraId="67C9B5AD" w14:textId="77777777" w:rsidR="00205F40" w:rsidRPr="00D62CE5" w:rsidRDefault="00D9742C" w:rsidP="00264B2D">
      <w:pPr>
        <w:pStyle w:val="Kop5"/>
      </w:pPr>
      <w:bookmarkStart w:id="191" w:name="_Toc75500233"/>
      <w:r w:rsidRPr="00D62CE5">
        <w:t>Presentatie</w:t>
      </w:r>
      <w:bookmarkEnd w:id="191"/>
    </w:p>
    <w:p w14:paraId="404B9DDE" w14:textId="77777777" w:rsidR="00205F40" w:rsidRDefault="00D9742C" w:rsidP="00205F40">
      <w:r w:rsidRPr="00B853C8">
        <w:t xml:space="preserve">Op voorhand is niet te zeggen hoeveel en welke specifieke vormen van </w:t>
      </w:r>
      <w:r>
        <w:t xml:space="preserve">een bepaald </w:t>
      </w:r>
      <w:r w:rsidRPr="00B853C8">
        <w:t>Gebiedsaanwijzing</w:t>
      </w:r>
      <w:r>
        <w:t>type</w:t>
      </w:r>
      <w:r w:rsidRPr="00B853C8">
        <w:t xml:space="preserve"> in de verschillende omgevingsdocumenten begrensd zullen worden, het is mogelijk dat het er veel verschillende zullen zijn. Er is geen symbolisatie (kleur, arcering, lijnstijl) voorhanden die een grote hoeveelheid verschillende specifieke vormen van </w:t>
      </w:r>
      <w:r>
        <w:t xml:space="preserve">een </w:t>
      </w:r>
      <w:r w:rsidRPr="00B853C8">
        <w:t xml:space="preserve">type kan weergeven op een manier </w:t>
      </w:r>
      <w:r>
        <w:t>die</w:t>
      </w:r>
      <w:r w:rsidRPr="00B853C8">
        <w:t xml:space="preserve"> voor het menselijk oog voldoende onderscheid</w:t>
      </w:r>
      <w:r>
        <w:t>end is</w:t>
      </w:r>
      <w:r w:rsidRPr="00B853C8">
        <w:t>.</w:t>
      </w:r>
      <w:r>
        <w:t xml:space="preserve"> Daarom heeft niet iedere individuele Gebiedsaanwijzing een eigen symbolisatie, maar is er een (standaard)symbolisatie per groep bij elkaar horende Gebiedsaanwijzingen van een bepaald type. Daarvoor heeft Gebiedsaanwijzing het attribuut </w:t>
      </w:r>
      <w:r w:rsidRPr="000847F1">
        <w:rPr>
          <w:i/>
          <w:iCs/>
        </w:rPr>
        <w:t>groep</w:t>
      </w:r>
      <w:r>
        <w:t xml:space="preserve"> en is er voor ieder Gebiedsaanwijzingtype een (limitatieve) waardelijst voor de groep. Het bevoegd gezag kiest een eigen naam voor de individuele Gebiedsaanwijzing van een bepaald type en kiest voor het attribuut </w:t>
      </w:r>
      <w:r w:rsidRPr="00827EA7">
        <w:rPr>
          <w:i/>
          <w:iCs/>
        </w:rPr>
        <w:t>groep</w:t>
      </w:r>
      <w:r>
        <w:t xml:space="preserve"> uit de waardelijst de waarde die het meest overeenkomt met de bedoeling van die Gebiedsaanwijzing. Hierdoor </w:t>
      </w:r>
      <w:r w:rsidRPr="00B853C8">
        <w:t>kunnen de Locaties van alle specifieke vormen van d</w:t>
      </w:r>
      <w:r>
        <w:t>at type</w:t>
      </w:r>
      <w:r w:rsidRPr="00B853C8">
        <w:t xml:space="preserve"> Gebiedsaanwijzing in een (interactieve) viewer met de standaardweergave worden weergegeven op een kaart.</w:t>
      </w:r>
      <w:r>
        <w:t xml:space="preserve"> </w:t>
      </w:r>
      <w:r w:rsidRPr="000E40D3">
        <w:t xml:space="preserve">Een voorbeeld </w:t>
      </w:r>
      <w:r w:rsidRPr="00F1426F">
        <w:t xml:space="preserve">van het Gebiedsaanwijzingtype Functie om het gebruik van Gebiedsaanwijzing te verduidelijken: De functie </w:t>
      </w:r>
      <w:r>
        <w:t>s</w:t>
      </w:r>
      <w:r w:rsidRPr="00F1426F">
        <w:t>upermarkt (</w:t>
      </w:r>
      <w:r w:rsidRPr="00F1426F">
        <w:rPr>
          <w:i/>
          <w:iCs/>
        </w:rPr>
        <w:t>naam</w:t>
      </w:r>
      <w:r w:rsidRPr="00F1426F">
        <w:t>) hoort tot de functiegroep detailhandel (</w:t>
      </w:r>
      <w:r w:rsidRPr="00F1426F">
        <w:rPr>
          <w:i/>
          <w:iCs/>
        </w:rPr>
        <w:t>groep</w:t>
      </w:r>
      <w:r w:rsidRPr="00F1426F">
        <w:t xml:space="preserve">) van het </w:t>
      </w:r>
      <w:r>
        <w:t>G</w:t>
      </w:r>
      <w:r w:rsidRPr="00F1426F">
        <w:t>ebiedsaanwijzingtype Functie (</w:t>
      </w:r>
      <w:r w:rsidRPr="00F1426F">
        <w:rPr>
          <w:i/>
          <w:iCs/>
        </w:rPr>
        <w:t>type</w:t>
      </w:r>
      <w:r w:rsidRPr="00F1426F">
        <w:t>).</w:t>
      </w:r>
    </w:p>
    <w:p w14:paraId="2FF41655" w14:textId="77777777" w:rsidR="00205F40" w:rsidRPr="00F1426F" w:rsidRDefault="00D9742C" w:rsidP="00205F40">
      <w:pPr>
        <w:pStyle w:val="Kop4"/>
      </w:pPr>
      <w:bookmarkStart w:id="192" w:name="_Toc75500234"/>
      <w:r w:rsidRPr="00F1426F">
        <w:t>Definitie</w:t>
      </w:r>
      <w:bookmarkEnd w:id="192"/>
    </w:p>
    <w:p w14:paraId="420975B3" w14:textId="37AFC9D6" w:rsidR="00205F40" w:rsidRPr="00F1426F" w:rsidRDefault="00D9742C" w:rsidP="00205F40">
      <w:r w:rsidRPr="00F1426F">
        <w:t xml:space="preserve">Gebiedsaanwijzing is het objecttype </w:t>
      </w:r>
      <w:r w:rsidRPr="00231EBF">
        <w:t xml:space="preserve">het Lichaam van de Regeling van </w:t>
      </w:r>
      <w:r>
        <w:t xml:space="preserve">omgevingsdocumenten </w:t>
      </w:r>
      <w:r w:rsidRPr="00F1426F">
        <w:t>dat machineleesbaar maakt dat een Juridische regel of een Tekstdeel en de bijbehorende Locatie(s) een specifiek type gebied aanwijzen.</w:t>
      </w:r>
    </w:p>
    <w:p w14:paraId="7FF51E0E" w14:textId="77777777" w:rsidR="00205F40" w:rsidRPr="00F1426F" w:rsidRDefault="00D9742C" w:rsidP="00205F40">
      <w:pPr>
        <w:pStyle w:val="Kop4"/>
      </w:pPr>
      <w:bookmarkStart w:id="193" w:name="_Toc75500235"/>
      <w:r w:rsidRPr="00F1426F">
        <w:t>Doel</w:t>
      </w:r>
      <w:bookmarkEnd w:id="193"/>
    </w:p>
    <w:p w14:paraId="798EEA9B" w14:textId="77777777" w:rsidR="00205F40" w:rsidRDefault="00D9742C" w:rsidP="00205F40">
      <w:r>
        <w:t xml:space="preserve">Doel van </w:t>
      </w:r>
      <w:r w:rsidRPr="00F1426F">
        <w:t>het generieke objecttype Gebiedsaanwijzing</w:t>
      </w:r>
      <w:r>
        <w:t xml:space="preserve"> is </w:t>
      </w:r>
      <w:r w:rsidRPr="00F1426F">
        <w:t xml:space="preserve">het bieden van modelmatige flexibiliteit waardoor </w:t>
      </w:r>
      <w:r>
        <w:t xml:space="preserve">het toevoegen van </w:t>
      </w:r>
      <w:r w:rsidRPr="00F1426F">
        <w:t>nieuwe typen</w:t>
      </w:r>
      <w:r>
        <w:t xml:space="preserve"> mogelijk is zonder modelwijziging</w:t>
      </w:r>
      <w:r w:rsidRPr="00F1426F">
        <w:t>.</w:t>
      </w:r>
    </w:p>
    <w:p w14:paraId="7ACB2F52" w14:textId="77777777" w:rsidR="00205F40" w:rsidRPr="00F1426F" w:rsidRDefault="00D9742C" w:rsidP="00205F40">
      <w:r w:rsidRPr="00F1426F">
        <w:t>Doel van de verschillende typen Gebiedsaanwijzing is:</w:t>
      </w:r>
    </w:p>
    <w:p w14:paraId="5FE35619" w14:textId="77777777" w:rsidR="00205F40" w:rsidRPr="00F1426F" w:rsidRDefault="00D9742C" w:rsidP="00205F40">
      <w:pPr>
        <w:pStyle w:val="Opsommingtekens1"/>
      </w:pPr>
      <w:r w:rsidRPr="00F1426F">
        <w:t>machineleesbaar vastleggen dat een Juridische regel of Tekstdeel en de bijbehorende Locatie(s) gaan over een specifiek type gebied;</w:t>
      </w:r>
    </w:p>
    <w:p w14:paraId="2F6AD9EB" w14:textId="77777777" w:rsidR="00205F40" w:rsidRPr="00F1426F" w:rsidRDefault="00D9742C" w:rsidP="00205F40">
      <w:pPr>
        <w:pStyle w:val="Opsommingtekens1"/>
      </w:pPr>
      <w:r>
        <w:t>zodanig</w:t>
      </w:r>
      <w:r w:rsidRPr="00F1426F">
        <w:t xml:space="preserve"> presenteren van de Locaties waar de regels of het beleid over dat type gebied gelden</w:t>
      </w:r>
      <w:r>
        <w:t>, dat herkenbaar is over welk aspect ze gaan en er een legenda gemaakt kan worden</w:t>
      </w:r>
      <w:r w:rsidRPr="00F1426F">
        <w:t>;</w:t>
      </w:r>
    </w:p>
    <w:p w14:paraId="3136E83C" w14:textId="77777777" w:rsidR="00205F40" w:rsidRPr="00F1426F" w:rsidRDefault="00D9742C" w:rsidP="00205F40">
      <w:pPr>
        <w:pStyle w:val="Opsommingtekens1"/>
      </w:pPr>
      <w:r w:rsidRPr="00F1426F">
        <w:t>kunnen filteren in een viewer of op een kaart.</w:t>
      </w:r>
    </w:p>
    <w:p w14:paraId="227813CD" w14:textId="77777777" w:rsidR="00205F40" w:rsidRPr="00F1426F" w:rsidRDefault="003D7F5B" w:rsidP="00205F40">
      <w:pPr>
        <w:pStyle w:val="Opsommingtekens1"/>
        <w:numPr>
          <w:ilvl w:val="0"/>
          <w:numId w:val="0"/>
        </w:numPr>
        <w:ind w:left="284"/>
      </w:pPr>
    </w:p>
    <w:p w14:paraId="739C5651" w14:textId="77777777" w:rsidR="00205F40" w:rsidRPr="00F1426F" w:rsidRDefault="00D9742C" w:rsidP="00205F40">
      <w:pPr>
        <w:pStyle w:val="Kop4"/>
      </w:pPr>
      <w:bookmarkStart w:id="194" w:name="_Toc75500236"/>
      <w:r w:rsidRPr="00F1426F">
        <w:t>Norm</w:t>
      </w:r>
      <w:bookmarkEnd w:id="194"/>
    </w:p>
    <w:p w14:paraId="4FA86021" w14:textId="02232E14" w:rsidR="00205F40" w:rsidRPr="00B26823" w:rsidRDefault="00D9742C" w:rsidP="00205F40">
      <w:pPr>
        <w:pStyle w:val="Figuur"/>
      </w:pPr>
      <w:r w:rsidRPr="003120F7">
        <w:rPr>
          <w:noProof/>
        </w:rPr>
        <w:drawing>
          <wp:inline distT="0" distB="0" distL="0" distR="0" wp14:anchorId="6132A916" wp14:editId="138C01CD">
            <wp:extent cx="5400040" cy="4335145"/>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400040" cy="4335145"/>
                    </a:xfrm>
                    <a:prstGeom prst="rect">
                      <a:avLst/>
                    </a:prstGeom>
                  </pic:spPr>
                </pic:pic>
              </a:graphicData>
            </a:graphic>
          </wp:inline>
        </w:drawing>
      </w:r>
    </w:p>
    <w:p w14:paraId="097CB1D3" w14:textId="77777777" w:rsidR="00205F40" w:rsidRPr="00F1426F" w:rsidRDefault="00D9742C" w:rsidP="00205F40">
      <w:pPr>
        <w:pStyle w:val="Figuurbijschrift"/>
      </w:pPr>
      <w:r w:rsidRPr="00F1426F">
        <w:t>Uitsnede uit IMOW-diagram voor objecttype Gebiedsaanwijzing</w:t>
      </w:r>
    </w:p>
    <w:p w14:paraId="0FBEAB58" w14:textId="77777777" w:rsidR="00205F40" w:rsidRPr="00B26823" w:rsidRDefault="00D9742C" w:rsidP="00205F40">
      <w:pPr>
        <w:pStyle w:val="Figuur"/>
      </w:pPr>
      <w:r w:rsidRPr="00B26823">
        <w:rPr>
          <w:noProof/>
        </w:rPr>
        <w:drawing>
          <wp:inline distT="0" distB="0" distL="0" distR="0" wp14:anchorId="3629F562" wp14:editId="02B76FB2">
            <wp:extent cx="2990850" cy="1514475"/>
            <wp:effectExtent l="0" t="0" r="0" b="0"/>
            <wp:docPr id="25" name="Graphic 16491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0"/>
                    <pic:cNvPicPr/>
                  </pic:nvPicPr>
                  <pic:blipFill>
                    <a:blip r:embed="rId57">
                      <a:extLst>
                        <a:ext uri="{96DAC541-7B7A-43D3-8B79-37D633B846F1}">
                          <asvg:svgBlip xmlns:asvg="http://schemas.microsoft.com/office/drawing/2016/SVG/main" r:embed="rId58"/>
                        </a:ext>
                      </a:extLst>
                    </a:blip>
                    <a:stretch>
                      <a:fillRect/>
                    </a:stretch>
                  </pic:blipFill>
                  <pic:spPr>
                    <a:xfrm>
                      <a:off x="0" y="0"/>
                      <a:ext cx="2990850" cy="1514475"/>
                    </a:xfrm>
                    <a:prstGeom prst="rect">
                      <a:avLst/>
                    </a:prstGeom>
                  </pic:spPr>
                </pic:pic>
              </a:graphicData>
            </a:graphic>
          </wp:inline>
        </w:drawing>
      </w:r>
    </w:p>
    <w:p w14:paraId="20C01195" w14:textId="77777777" w:rsidR="00205F40" w:rsidRPr="00F1426F" w:rsidRDefault="00D9742C" w:rsidP="00205F40">
      <w:pPr>
        <w:pStyle w:val="Figuurbijschrift"/>
      </w:pPr>
      <w:r w:rsidRPr="00F1426F">
        <w:t>Groepen bij een aantal van de verschillende typen Gebiedsaanwijzing</w:t>
      </w:r>
    </w:p>
    <w:p w14:paraId="036F46F7" w14:textId="77777777" w:rsidR="00205F40" w:rsidRPr="00F1426F" w:rsidRDefault="00D9742C" w:rsidP="00205F40">
      <w:r w:rsidRPr="00F1426F">
        <w:t>Gebiedsaanwijzing kent de volgende attributen:</w:t>
      </w:r>
    </w:p>
    <w:p w14:paraId="5F02304B" w14:textId="77777777" w:rsidR="00205F40" w:rsidRPr="00F1426F" w:rsidRDefault="00D9742C" w:rsidP="00205F40">
      <w:pPr>
        <w:pStyle w:val="Opsommingtekens1"/>
      </w:pPr>
      <w:r w:rsidRPr="00F1426F">
        <w:rPr>
          <w:i/>
          <w:iCs/>
        </w:rPr>
        <w:t>identificatie</w:t>
      </w:r>
      <w:r w:rsidRPr="00F1426F">
        <w:t>: de unieke identificatie waaronder elk object van dit type bekend is. Verplicht attribuut. Komt 1 keer voor.</w:t>
      </w:r>
    </w:p>
    <w:p w14:paraId="7203A0C8" w14:textId="77777777" w:rsidR="00205F40" w:rsidRPr="00F1426F" w:rsidRDefault="00D9742C" w:rsidP="00205F40">
      <w:pPr>
        <w:pStyle w:val="Opsommingtekens1"/>
      </w:pPr>
      <w:r w:rsidRPr="00F1426F">
        <w:rPr>
          <w:i/>
          <w:iCs/>
        </w:rPr>
        <w:t>type</w:t>
      </w:r>
      <w:r w:rsidRPr="00F1426F">
        <w:t>: het type Gebiedsaanwijzing. Te kiezen uit de limitatieve waardelijst ‘TypeGebiedsaanwijzing’. Verplicht attribuut. Komt 1 keer voor.</w:t>
      </w:r>
    </w:p>
    <w:p w14:paraId="103C1C4F" w14:textId="77777777" w:rsidR="00205F40" w:rsidRPr="00F1426F" w:rsidRDefault="00D9742C" w:rsidP="00205F40">
      <w:pPr>
        <w:pStyle w:val="Opsommingtekens1"/>
      </w:pPr>
      <w:r w:rsidRPr="00F1426F">
        <w:rPr>
          <w:i/>
          <w:iCs/>
        </w:rPr>
        <w:t>naam</w:t>
      </w:r>
      <w:r w:rsidRPr="00F1426F">
        <w:t>: de naam van de specifieke vorm van een bepaald type Gebiedsaanwijzing. Het bevoegd gezag is vrij in de keuze van de naam. Verplicht attribuut. Komt 1 keer voor.</w:t>
      </w:r>
    </w:p>
    <w:p w14:paraId="1C2C6474" w14:textId="391A7869" w:rsidR="00205F40" w:rsidRPr="007B60F8" w:rsidRDefault="00D9742C" w:rsidP="00BA49AA">
      <w:pPr>
        <w:pStyle w:val="Opsommingtekens1"/>
      </w:pPr>
      <w:r w:rsidRPr="00BD2C4E">
        <w:rPr>
          <w:i/>
          <w:iCs/>
        </w:rPr>
        <w:t>groep</w:t>
      </w:r>
      <w:r w:rsidRPr="00F1426F">
        <w:t>: de categorie waartoe de specifieke vorm van een bepaald type Gebiedsaanwijzing behoort</w:t>
      </w:r>
      <w:r>
        <w:t>; attribuut dat de koppeling legt naar de standaardsymbolisatie van die categorie van de Gebiedsaanwijzing</w:t>
      </w:r>
      <w:r w:rsidRPr="00F1426F">
        <w:t>. Te kiezen uit de voor het betreffende type Gebiedsaanwijzing van toepassing zijnde limitatieve waardelijst ‘[TypeGebiedsaanwijzing]groep’ (waarbij op de plaats van [TypeGebiedsaanwijzing] het betreffende type Gebiedsaanwijzing wordt ingevuld). Verplicht attribuut. Komt 1 keer voor.</w:t>
      </w:r>
    </w:p>
    <w:p w14:paraId="6E166B1D" w14:textId="77777777" w:rsidR="00205F40" w:rsidRPr="00F1426F" w:rsidRDefault="00D9742C" w:rsidP="00205F40">
      <w:pPr>
        <w:pStyle w:val="Opsommingtekens1"/>
      </w:pPr>
      <w:r w:rsidRPr="00F1426F">
        <w:rPr>
          <w:i/>
          <w:iCs/>
        </w:rPr>
        <w:t>locatieaanduiding</w:t>
      </w:r>
      <w:r w:rsidRPr="00F1426F">
        <w:t>: de verwijzing van een specifieke vorm van een bepaald type Gebiedsaanwijzing naar de bijbehorende Locatie</w:t>
      </w:r>
      <w:r>
        <w:t xml:space="preserve"> door middel van de </w:t>
      </w:r>
      <w:r w:rsidRPr="00F1426F">
        <w:t>identificatie van; attribuut waarmee de Locatie wordt aangeduid waar deze annotatie Gebiedsaanwijzing van toepassing is. Verplicht attribuut. Komt ten minste 1 keer voor.</w:t>
      </w:r>
      <w:r>
        <w:t xml:space="preserve"> </w:t>
      </w:r>
      <w:r w:rsidRPr="00F1426F">
        <w:t xml:space="preserve">Gebiedsaanwijzing heeft één of meer Locaties en één of meer </w:t>
      </w:r>
      <w:r w:rsidRPr="00F1426F">
        <w:rPr>
          <w:i/>
          <w:iCs/>
        </w:rPr>
        <w:t>locatieaanduiding</w:t>
      </w:r>
      <w:r w:rsidRPr="00F1426F">
        <w:t>-relaties met Locatie. De locatieaanduiding van een Gebiedsaanwijzing mag alleen verwijzen naar gebieden of gebiedengroepen.</w:t>
      </w:r>
    </w:p>
    <w:p w14:paraId="6D18217B" w14:textId="77777777" w:rsidR="00205F40" w:rsidRPr="00F1426F" w:rsidRDefault="003D7F5B" w:rsidP="00205F40"/>
    <w:p w14:paraId="51C965E4" w14:textId="77777777" w:rsidR="00205F40" w:rsidRPr="00F1426F" w:rsidRDefault="00D9742C" w:rsidP="00205F40">
      <w:r w:rsidRPr="00F1426F">
        <w:t>Gebiedsaanwijzing kent geen constraints.</w:t>
      </w:r>
    </w:p>
    <w:p w14:paraId="3656BF8F" w14:textId="77777777" w:rsidR="00205F40" w:rsidRPr="00F1426F" w:rsidRDefault="00D9742C" w:rsidP="00205F40">
      <w:pPr>
        <w:pStyle w:val="Kop4"/>
      </w:pPr>
      <w:bookmarkStart w:id="195" w:name="_Toc75500237"/>
      <w:r w:rsidRPr="00F1426F">
        <w:t>Toelichting op de norm</w:t>
      </w:r>
      <w:bookmarkEnd w:id="195"/>
    </w:p>
    <w:p w14:paraId="38FFA1B9" w14:textId="77777777" w:rsidR="00205F40" w:rsidRPr="00F1426F" w:rsidRDefault="00D9742C" w:rsidP="00205F40">
      <w:pPr>
        <w:pStyle w:val="Opsommingtekens1"/>
      </w:pPr>
      <w:r w:rsidRPr="00F1426F">
        <w:rPr>
          <w:i/>
          <w:iCs/>
        </w:rPr>
        <w:t>type</w:t>
      </w:r>
      <w:r w:rsidRPr="00F1426F">
        <w:t xml:space="preserve">: Gebiedsaanwijzing </w:t>
      </w:r>
      <w:r>
        <w:t xml:space="preserve">is </w:t>
      </w:r>
      <w:r w:rsidRPr="00F1426F">
        <w:t xml:space="preserve">een generiek objecttype dat gespecificeerd wordt naar type. Het type wordt vastgelegd met het attribuut </w:t>
      </w:r>
      <w:r w:rsidRPr="00F1426F">
        <w:rPr>
          <w:i/>
          <w:iCs/>
        </w:rPr>
        <w:t>type</w:t>
      </w:r>
      <w:r w:rsidRPr="00F1426F">
        <w:t>. De typen die gebruikt kunnen worden zijn opgenomen in de limitatieve waardelijst ‘TypeGebiedsaanwijzing’.</w:t>
      </w:r>
      <w:r>
        <w:t xml:space="preserve"> Voorbeelden zijn: Beperkingengebied, Externe veiligheid en Functie.</w:t>
      </w:r>
    </w:p>
    <w:p w14:paraId="41EC08B4" w14:textId="77777777" w:rsidR="00205F40" w:rsidRPr="00F1426F" w:rsidRDefault="00D9742C" w:rsidP="00205F40">
      <w:pPr>
        <w:pStyle w:val="Opsommingtekens1"/>
      </w:pPr>
      <w:r w:rsidRPr="00F1426F">
        <w:rPr>
          <w:i/>
          <w:iCs/>
        </w:rPr>
        <w:t xml:space="preserve">naam: </w:t>
      </w:r>
      <w:r w:rsidRPr="00F1426F">
        <w:t>door het bevoegd gezag zelf te kiezen, er is geen waardelijst voor de naam van de gebiedsaanwijzingen. Het gaat hier om de naam van een specifiek voorkomen van een bepaald type gebiedsaanwijzing, bijvoorbeeld ‘Centrumgebied’ als voorkomen van het Gebiedsaanwijzingtype Functie of ‘Kantoorlocatie’ als voorkomen van het Gebiedsaanwijzingtype Ruimtelijk gebruik.</w:t>
      </w:r>
    </w:p>
    <w:p w14:paraId="5E057902" w14:textId="4CC8112C" w:rsidR="00205F40" w:rsidRPr="007B60F8" w:rsidRDefault="00D9742C" w:rsidP="0022249E">
      <w:pPr>
        <w:pStyle w:val="Opsommingtekens1"/>
      </w:pPr>
      <w:r w:rsidRPr="00BD2C4E">
        <w:rPr>
          <w:i/>
          <w:iCs/>
        </w:rPr>
        <w:t>groep</w:t>
      </w:r>
      <w:r w:rsidRPr="00F1426F">
        <w:t>: om een groot aantal verschillende gebiedsaanwijzingen van een bepaald type op een kaartbeeld te kunnen weergeven op een manier die voor het menselijk oog voldoende onderscheidend is, wordt ieder type Gebiedsaanwijzing gebundeld in groepen. De groep vormt het kenmerk waarop de symbolisatie (kleur, arcering, lijnstijl) van de standaardweergave wordt georganiseerd. Ieder type Gebiedsaanwijzing heeft een eigen, limitatieve, waardelijst voor de groepen. Afhankelijk van het type wordt de bijbehorende waardelijst gekozen</w:t>
      </w:r>
      <w:r w:rsidRPr="00B26823">
        <w:t>.</w:t>
      </w:r>
      <w:r w:rsidRPr="007B60F8">
        <w:t xml:space="preserve"> </w:t>
      </w:r>
      <w:r>
        <w:t xml:space="preserve">Zie hiervoor ook de uitgebreidere toelichting in paragraaf </w:t>
      </w:r>
      <w:r w:rsidRPr="000B31CB">
        <w:rPr>
          <w:rStyle w:val="Verwijzing"/>
        </w:rPr>
        <w:fldChar w:fldCharType="begin"/>
      </w:r>
      <w:r w:rsidRPr="000B31CB">
        <w:rPr>
          <w:rStyle w:val="Verwijzing"/>
        </w:rPr>
        <w:instrText xml:space="preserve"> REF _Ref_6dc8d70a7b5e5c8647a15030f0495a6b_1 \r \h </w:instrText>
      </w:r>
      <w:r w:rsidRPr="000B31CB">
        <w:rPr>
          <w:rStyle w:val="Verwijzing"/>
        </w:rPr>
      </w:r>
      <w:r w:rsidRPr="000B31CB">
        <w:rPr>
          <w:rStyle w:val="Verwijzing"/>
        </w:rPr>
        <w:fldChar w:fldCharType="separate"/>
      </w:r>
      <w:r w:rsidR="00816BCB">
        <w:rPr>
          <w:rStyle w:val="Verwijzing"/>
        </w:rPr>
        <w:t>7.8.1</w:t>
      </w:r>
      <w:r w:rsidRPr="000B31CB">
        <w:rPr>
          <w:rStyle w:val="Verwijzing"/>
        </w:rPr>
        <w:fldChar w:fldCharType="end"/>
      </w:r>
      <w:r>
        <w:t>, onder het kopje Presentatie.</w:t>
      </w:r>
    </w:p>
    <w:p w14:paraId="130037F7" w14:textId="77777777" w:rsidR="00205F40" w:rsidRPr="00F1426F" w:rsidRDefault="00D9742C" w:rsidP="00205F40">
      <w:pPr>
        <w:pStyle w:val="Opsommingtekens1"/>
      </w:pPr>
      <w:r w:rsidRPr="00F1426F">
        <w:rPr>
          <w:i/>
          <w:iCs/>
        </w:rPr>
        <w:t>locatieaanduiding</w:t>
      </w:r>
      <w:r w:rsidRPr="00F1426F">
        <w:t xml:space="preserve">: attribuut </w:t>
      </w:r>
      <w:r>
        <w:t>dat vast</w:t>
      </w:r>
      <w:r w:rsidRPr="00F1426F">
        <w:t>legt dat deze Locatie de locatie is waar deze specifieke vorm van een bepaald type Gebiedsaanwijzing van toepassing is.</w:t>
      </w:r>
      <w:r>
        <w:t xml:space="preserve"> Bij een specifieke vorm van een bepaald </w:t>
      </w:r>
      <w:r w:rsidRPr="00F1426F">
        <w:t>Gebiedsaanwijzing</w:t>
      </w:r>
      <w:r>
        <w:t>type</w:t>
      </w:r>
      <w:r w:rsidRPr="00F1426F">
        <w:t xml:space="preserve"> </w:t>
      </w:r>
      <w:r>
        <w:t xml:space="preserve">horen </w:t>
      </w:r>
      <w:r w:rsidRPr="00F1426F">
        <w:t>één of meer Locaties</w:t>
      </w:r>
      <w:r>
        <w:t xml:space="preserve">; per Locatie is er een </w:t>
      </w:r>
      <w:r w:rsidRPr="00F1426F">
        <w:rPr>
          <w:i/>
          <w:iCs/>
        </w:rPr>
        <w:t>locatieaanduiding</w:t>
      </w:r>
      <w:r w:rsidRPr="00F1426F">
        <w:t>.</w:t>
      </w:r>
    </w:p>
    <w:p w14:paraId="0A6FCA56" w14:textId="77777777" w:rsidR="00205F40" w:rsidRDefault="00D9742C" w:rsidP="00205F40">
      <w:pPr>
        <w:pStyle w:val="Kop4"/>
      </w:pPr>
      <w:bookmarkStart w:id="196" w:name="_Toc75500238"/>
      <w:r>
        <w:t>De typen Gebiedsaanwijzing</w:t>
      </w:r>
      <w:bookmarkEnd w:id="196"/>
    </w:p>
    <w:p w14:paraId="76B95279" w14:textId="77777777" w:rsidR="00205F40" w:rsidRPr="00F1426F" w:rsidRDefault="00D9742C" w:rsidP="00205F40">
      <w:pPr>
        <w:pStyle w:val="Kop5"/>
      </w:pPr>
      <w:bookmarkStart w:id="197" w:name="_Toc75500239"/>
      <w:r w:rsidRPr="00F1426F">
        <w:t>Bodem</w:t>
      </w:r>
      <w:bookmarkEnd w:id="197"/>
    </w:p>
    <w:p w14:paraId="3E9DE1F8" w14:textId="77777777" w:rsidR="00205F40" w:rsidRPr="00F1426F" w:rsidRDefault="00D9742C" w:rsidP="00205F40">
      <w:pPr>
        <w:pStyle w:val="Kop6"/>
      </w:pPr>
      <w:r w:rsidRPr="00F1426F">
        <w:t>Toelichting op de toepassing</w:t>
      </w:r>
    </w:p>
    <w:p w14:paraId="49F2C43B" w14:textId="77777777" w:rsidR="00205F40" w:rsidRPr="00F1426F" w:rsidRDefault="00D9742C" w:rsidP="00205F40">
      <w:r w:rsidRPr="00F1426F">
        <w:t xml:space="preserve">De Gebiedsaanwijzing van het type Bodem wordt gebruikt voor gebieden waar specifieke regels met het oog op de bescherming van de bodemkwaliteit gelden, zoals bodembeheergebieden en stortplaatsen. De Gebiedsaanwijzing </w:t>
      </w:r>
      <w:r>
        <w:t xml:space="preserve">van het type </w:t>
      </w:r>
      <w:r w:rsidRPr="00F1426F">
        <w:t>Bodem kan ook worden gebruikt in visies en programma’s voor het aangeven van gebieden en objecten waar beleidsmatig bijzondere aandacht is voor de kwaliteit van de bodem, inclusief bodemdaling.</w:t>
      </w:r>
    </w:p>
    <w:p w14:paraId="015EDCCF" w14:textId="77777777" w:rsidR="00205F40" w:rsidRPr="00F1426F" w:rsidRDefault="00D9742C" w:rsidP="00205F40">
      <w:r w:rsidRPr="00F1426F">
        <w:t xml:space="preserve">Provincies zullen de Gebiedsaanwijzing </w:t>
      </w:r>
      <w:r>
        <w:t xml:space="preserve">van het type </w:t>
      </w:r>
      <w:r w:rsidRPr="00F1426F">
        <w:t xml:space="preserve">Bodem onder andere gebruiken voor bodembeheergebieden, veenkoloniaal gebied, gesloten of voormalige stortplaatsen, bodemdalingsgebieden en zones die vrij moeten blijven van boringen en/of warmte-koude-opslag. 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beleid over bodem</w:t>
      </w:r>
      <w:r>
        <w:t>aspecten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F1426F">
        <w:t>Bodem</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2F49AEB7" w14:textId="77777777" w:rsidR="00205F40" w:rsidRPr="00F1426F" w:rsidRDefault="00D9742C" w:rsidP="00205F40">
      <w:pPr>
        <w:pStyle w:val="Kop6"/>
      </w:pPr>
      <w:r w:rsidRPr="00F1426F">
        <w:t>Definitie</w:t>
      </w:r>
    </w:p>
    <w:p w14:paraId="38C08131" w14:textId="77777777" w:rsidR="00205F40" w:rsidRPr="00F1426F" w:rsidRDefault="00D9742C" w:rsidP="00205F40">
      <w:r w:rsidRPr="005744E0">
        <w:t xml:space="preserve">De Gebiedsaanwijzing van het type </w:t>
      </w:r>
      <w:r w:rsidRPr="00F1426F">
        <w:t>Bodem is het objecttype dat machineleesbaar maakt dat een Juridische regel of een Tekstdeel en de bijbehorende Locatie(s) een gebied aanwijzen waar de regels of het beleid gericht zijn op de bescherming van de bodemkwaliteit.</w:t>
      </w:r>
    </w:p>
    <w:p w14:paraId="4C290A8E" w14:textId="77777777" w:rsidR="00205F40" w:rsidRPr="00F1426F" w:rsidRDefault="00D9742C" w:rsidP="00205F40">
      <w:pPr>
        <w:pStyle w:val="Kop5"/>
      </w:pPr>
      <w:bookmarkStart w:id="198" w:name="_Toc75500240"/>
      <w:r w:rsidRPr="00F1426F">
        <w:t>Defensie</w:t>
      </w:r>
      <w:bookmarkEnd w:id="198"/>
    </w:p>
    <w:p w14:paraId="5D86D256" w14:textId="77777777" w:rsidR="00205F40" w:rsidRPr="00F1426F" w:rsidRDefault="00D9742C" w:rsidP="00205F40">
      <w:pPr>
        <w:pStyle w:val="Kop6"/>
      </w:pPr>
      <w:r w:rsidRPr="00F1426F">
        <w:t>Toelichting op de toepassing</w:t>
      </w:r>
    </w:p>
    <w:p w14:paraId="18400489" w14:textId="77777777" w:rsidR="00205F40" w:rsidRPr="00F1426F" w:rsidRDefault="00D9742C" w:rsidP="00205F40">
      <w:r w:rsidRPr="00F1426F">
        <w:t xml:space="preserve">De Gebiedsaanwijzing van het type Defensie wordt gebruikt voor militaire gebieden, militaire objecten, (de omgeving van) schietterreinen en voor gebieden waar verstoring van radarapparatuur en zend- en ontvangstinstallaties moet worden voorkomen. Voor deze locaties worden bijzondere regels gesteld, onder andere door het Rijk. De Gebiedsaanwijzing </w:t>
      </w:r>
      <w:r>
        <w:t xml:space="preserve">van het type </w:t>
      </w:r>
      <w:r w:rsidRPr="00F1426F">
        <w:t xml:space="preserve">Defensie kan ook worden gebruikt in visies en programma’s voor het aangeven van gebieden en objecten waar beleidsmatig bijzondere aandacht is voor defensie. </w:t>
      </w:r>
      <w:r w:rsidRPr="00E77A86">
        <w:t xml:space="preserve">Ook gemeenten zullen in omgevingsplan, omgevingsvisie en andere beleidsmatige instrumenten beleid en regels over </w:t>
      </w:r>
      <w:r>
        <w:t>defensie</w:t>
      </w:r>
      <w:r w:rsidRPr="00E77A86">
        <w:t xml:space="preserve"> opnemen. Voor de beleidsmatige instrumenten kunnen zij gebruik maken van de Gebiedsaanwijzing </w:t>
      </w:r>
      <w:r>
        <w:t>van het type Defensie</w:t>
      </w:r>
      <w:r w:rsidRPr="00E77A86">
        <w:t>. Voor het omgevingsplan is het uitgangspunt dat zij bij voorkeur gebruik maken van de Gebiedsaanwijzing van het type Functie</w:t>
      </w:r>
      <w:r>
        <w:t xml:space="preserve"> </w:t>
      </w:r>
      <w:r w:rsidRPr="000B37CB">
        <w:t>(en daarvan de relevante groep kiezen)</w:t>
      </w:r>
      <w:r w:rsidRPr="00E77A86">
        <w:t>.</w:t>
      </w:r>
    </w:p>
    <w:p w14:paraId="6AFAC6B2" w14:textId="77777777" w:rsidR="00205F40" w:rsidRPr="00F1426F" w:rsidRDefault="00D9742C" w:rsidP="00205F40">
      <w:pPr>
        <w:pStyle w:val="Kop6"/>
      </w:pPr>
      <w:r w:rsidRPr="00F1426F">
        <w:t>Definitie</w:t>
      </w:r>
    </w:p>
    <w:p w14:paraId="31A58D15" w14:textId="77777777" w:rsidR="00205F40" w:rsidRPr="00F1426F" w:rsidRDefault="00D9742C" w:rsidP="00205F40">
      <w:r w:rsidRPr="005744E0">
        <w:t xml:space="preserve">De Gebiedsaanwijzing van het type </w:t>
      </w:r>
      <w:r w:rsidRPr="00F1426F">
        <w:t>Defensie is het objecttype dat machineleesbaar maakt dat een Juridische regel of een Tekstdeel en de bijbehorende Locatie(s) een gebied aanwijzen waar de regels of het beleid gericht zijn op de effecten, de bescherming en het tegengaan van verstoring van militaire gebieden en objecten.</w:t>
      </w:r>
    </w:p>
    <w:p w14:paraId="37222031" w14:textId="77777777" w:rsidR="00205F40" w:rsidRPr="00F1426F" w:rsidRDefault="00D9742C" w:rsidP="00205F40">
      <w:pPr>
        <w:pStyle w:val="Kop5"/>
      </w:pPr>
      <w:bookmarkStart w:id="199" w:name="_Toc75500241"/>
      <w:r w:rsidRPr="00F1426F">
        <w:t>Energievoorziening</w:t>
      </w:r>
      <w:bookmarkEnd w:id="199"/>
    </w:p>
    <w:p w14:paraId="3339CF2B" w14:textId="77777777" w:rsidR="00205F40" w:rsidRPr="00F1426F" w:rsidRDefault="00D9742C" w:rsidP="00205F40">
      <w:pPr>
        <w:pStyle w:val="Kop6"/>
      </w:pPr>
      <w:r w:rsidRPr="00F1426F">
        <w:t>Toelichting op de toepassing</w:t>
      </w:r>
    </w:p>
    <w:p w14:paraId="4BCD7684" w14:textId="77777777" w:rsidR="00205F40" w:rsidRPr="00F1426F" w:rsidRDefault="00D9742C" w:rsidP="00205F40">
      <w:r w:rsidRPr="00F1426F">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programma’s voor het aangeven van gebieden en objecten waar beleidsmatig bijzondere aandacht is voor de energievoorziening, zoals zoeklocaties voor windenergie.</w:t>
      </w:r>
    </w:p>
    <w:p w14:paraId="24489440" w14:textId="77777777" w:rsidR="00205F40" w:rsidRPr="00F1426F" w:rsidRDefault="00D9742C" w:rsidP="00205F40">
      <w:r w:rsidRPr="00F1426F">
        <w:t xml:space="preserve">Provincies zullen de Gebiedsaanwijzing Energievoorziening onder andere gebruiken voor gebieden voor bodemenergie, windturbines, zonne-energie en duurzame energie. </w:t>
      </w:r>
      <w:r w:rsidRPr="0049679E">
        <w:t xml:space="preserve">Ook gemeenten zullen in omgevingsplan, omgevingsvisie en andere beleidsmatige instrumenten beleid en regels over de energievoorziening opnemen. Voor de beleidsmatige instrumenten kunnen zij gebruik maken van de Gebiedsaanwijzing van het type </w:t>
      </w:r>
      <w:r>
        <w:t>Energievoorziening</w:t>
      </w:r>
      <w:r w:rsidRPr="0049679E">
        <w:t>. Voor het omgevingsplan is het uitgangspunt dat zij bij voorkeur gebruik maken van de Gebiedsaanwijzing van het type Functie</w:t>
      </w:r>
      <w:r w:rsidRPr="000B37CB">
        <w:t xml:space="preserve"> (en daarvan de relevante groep kiezen)</w:t>
      </w:r>
      <w:r w:rsidRPr="0049679E">
        <w:t>.</w:t>
      </w:r>
    </w:p>
    <w:p w14:paraId="0F6C1D1E" w14:textId="77777777" w:rsidR="00205F40" w:rsidRPr="00F1426F" w:rsidRDefault="00D9742C" w:rsidP="00205F40">
      <w:pPr>
        <w:pStyle w:val="Kop6"/>
      </w:pPr>
      <w:r w:rsidRPr="00F1426F">
        <w:t>Definitie</w:t>
      </w:r>
    </w:p>
    <w:p w14:paraId="41A5AE69" w14:textId="77777777" w:rsidR="00205F40" w:rsidRPr="00F1426F" w:rsidRDefault="00D9742C" w:rsidP="00205F40">
      <w:r w:rsidRPr="005744E0">
        <w:t xml:space="preserve">De Gebiedsaanwijzing van het type </w:t>
      </w:r>
      <w:r w:rsidRPr="00F1426F">
        <w:t>Energievoorziening is het objecttype dat machineleesbaar maakt dat een Juridische regel of een Tekstdeel en de bijbehorende Locatie(s) een gebied aanwijzen waar de regels of het beleid gericht zijn op de bescherming en bevordering van de energievoorziening.</w:t>
      </w:r>
    </w:p>
    <w:p w14:paraId="0C20D9EC" w14:textId="77777777" w:rsidR="00205F40" w:rsidRPr="00F1426F" w:rsidRDefault="00D9742C" w:rsidP="00205F40">
      <w:pPr>
        <w:pStyle w:val="Kop5"/>
      </w:pPr>
      <w:bookmarkStart w:id="200" w:name="_Toc75500242"/>
      <w:r w:rsidRPr="00F1426F">
        <w:t>Erfgoed</w:t>
      </w:r>
      <w:bookmarkEnd w:id="200"/>
    </w:p>
    <w:p w14:paraId="6354FC2A" w14:textId="77777777" w:rsidR="00205F40" w:rsidRPr="00F1426F" w:rsidRDefault="00D9742C" w:rsidP="00205F40">
      <w:pPr>
        <w:pStyle w:val="Kop6"/>
      </w:pPr>
      <w:r w:rsidRPr="00F1426F">
        <w:t>Toelichting op de toepassing</w:t>
      </w:r>
    </w:p>
    <w:p w14:paraId="4E5AB165" w14:textId="77777777" w:rsidR="00205F40" w:rsidRPr="00F1426F" w:rsidRDefault="00D9742C" w:rsidP="00205F40">
      <w:r w:rsidRPr="00F1426F">
        <w:t xml:space="preserve">De Gebiedsaanwijzing van het type Erfgoed wordt gebruikt voor het weergeven van gebieden en objecten waar specifieke regels gelden met het oog op de bescherming van (cultureel) erfgoed. Het gaat hierbij bijvoorbeeld om werelderfgoederen, beschermde stads- en dorpsgezichten, monumenten en waardevolle cultuurlandschappen. De Gebiedsaanwijzing </w:t>
      </w:r>
      <w:r w:rsidRPr="00216144">
        <w:t xml:space="preserve">van het type </w:t>
      </w:r>
      <w:r w:rsidRPr="00F1426F">
        <w:t>Erfgoed kan ook worden gebruikt in visies en programma’s voor het aangeven van gebieden en objecten waar beleidsmatig bijzondere aandacht is voor het erfgoed.</w:t>
      </w:r>
    </w:p>
    <w:p w14:paraId="08545D3E" w14:textId="50C6FFBD" w:rsidR="00205F40" w:rsidRPr="00F1426F" w:rsidRDefault="00D9742C" w:rsidP="00205F40">
      <w:r w:rsidRPr="00F1426F">
        <w:t xml:space="preserve">Provincies zullen de Gebiedsaanwijzing Erfgoed onder andere gebruiken voor archeologie, buitenplaatsen, cultuurhistorie, werelderfgoed en cultuurhistorisch waardevol gebied. </w:t>
      </w:r>
      <w:r w:rsidRPr="00E922B2">
        <w:t xml:space="preserve">Ook gemeenten zullen in omgevingsplan, omgevingsvisie en andere beleidsmatige instrumenten beleid en regels over erfgoed opnemen. Voor de beleidsmatige instrumenten kunnen zij gebruik maken van de Gebiedsaanwijzing van het type </w:t>
      </w:r>
      <w:r>
        <w:t>E</w:t>
      </w:r>
      <w:r w:rsidRPr="00E922B2">
        <w:t>rfgoed. Voor het omgevingsplan is het uitgangspunt dat zij bij voorkeur gebruik maken van de Gebiedsaanwijzing van het type Functie (en daarvan de relevante groep kiezen).</w:t>
      </w:r>
      <w:r w:rsidRPr="00F1426F">
        <w:t xml:space="preserve"> Dat geldt in het bijzonder voor beschermde stads- en dorpsgezichten</w:t>
      </w:r>
      <w:r>
        <w:t xml:space="preserve"> en voor (al dan niet voorbeschermde) gemeentelijke en provinciale monumenten</w:t>
      </w:r>
      <w:r w:rsidRPr="00F1426F">
        <w:t xml:space="preserve">. </w:t>
      </w:r>
      <w:r>
        <w:t xml:space="preserve">Die moeten worden geannoteerd met de Gebiedsaanwijzing van het type Functie, omdat uit Omgevingswet en Bbl blijkt dat de wetgever er van uitgaat dat daarvoor </w:t>
      </w:r>
      <w:r w:rsidRPr="00033809">
        <w:t>de systematiek van functie-aanduiding in het omgevingsplan wordt toegepast</w:t>
      </w:r>
      <w:r>
        <w:t>.</w:t>
      </w:r>
    </w:p>
    <w:p w14:paraId="2789B611" w14:textId="77777777" w:rsidR="00205F40" w:rsidRPr="00F1426F" w:rsidRDefault="00D9742C" w:rsidP="00205F40">
      <w:pPr>
        <w:pStyle w:val="Kop6"/>
      </w:pPr>
      <w:r w:rsidRPr="00F1426F">
        <w:t>Definitie</w:t>
      </w:r>
    </w:p>
    <w:p w14:paraId="691A79E6" w14:textId="77777777" w:rsidR="00205F40" w:rsidRPr="00F1426F" w:rsidRDefault="00D9742C" w:rsidP="00205F40">
      <w:r w:rsidRPr="005744E0">
        <w:t xml:space="preserve">De Gebiedsaanwijzing van het type </w:t>
      </w:r>
      <w:r w:rsidRPr="00F1426F">
        <w:t>Erfgoed is het objecttype dat machineleesbaar maakt dat een Juridische regel of een Tekstdeel en de bijbehorende Locatie(s) een gebied aanwijzen waar de regels of het beleid gericht zijn op de bescherming van cultureel erfgoed.</w:t>
      </w:r>
    </w:p>
    <w:p w14:paraId="37C35096" w14:textId="77777777" w:rsidR="00205F40" w:rsidRPr="00F1426F" w:rsidRDefault="00D9742C" w:rsidP="00205F40">
      <w:pPr>
        <w:pStyle w:val="Kop5"/>
      </w:pPr>
      <w:bookmarkStart w:id="201" w:name="_Toc75500243"/>
      <w:r w:rsidRPr="00F1426F">
        <w:t>Externe veiligheid</w:t>
      </w:r>
      <w:bookmarkEnd w:id="201"/>
    </w:p>
    <w:p w14:paraId="5AF750C6" w14:textId="77777777" w:rsidR="00205F40" w:rsidRPr="00F1426F" w:rsidRDefault="00D9742C" w:rsidP="00205F40">
      <w:pPr>
        <w:pStyle w:val="Kop6"/>
      </w:pPr>
      <w:r w:rsidRPr="00F1426F">
        <w:t>Toelichting op de toepassing</w:t>
      </w:r>
    </w:p>
    <w:p w14:paraId="5CE2A44E" w14:textId="77777777" w:rsidR="00205F40" w:rsidRPr="00F1426F" w:rsidRDefault="00D9742C" w:rsidP="00205F40">
      <w:r w:rsidRPr="00F1426F">
        <w:t>De Gebiedsaanwijzing van het type Externe veiligheid wordt gebruikt voor gebieden waar met het oog op het waarborgen van de veiligheid specifieke regels gelden. Het gaat hierbij met name om de aandachtsgebieden externe veiligheid (groepsrisico) en de afstanden voor het plaatsgebonden risico. Dit zijn gebieden rond risicovolle activiteiten waarvoor het rijk instructieregels heeft gesteld. De Gebiedsaanwijzing Externe veiligheid kan ook worden gebruikt in visies en programma’s voor het aangeven van gebieden en objecten waar beleidsmatig bijzondere aandacht is voor de externe veiligheid.</w:t>
      </w:r>
    </w:p>
    <w:p w14:paraId="7DC61F25" w14:textId="77777777" w:rsidR="00205F40" w:rsidRPr="00F1426F" w:rsidRDefault="00D9742C" w:rsidP="00205F40">
      <w:r w:rsidRPr="00F1426F">
        <w:t>Provincies zullen de Gebiedsaanwijzing Externe veiligheid vooral gebruiken voor belemmeringengebieden en risicogebieden. Ook gemeenten zullen in omgevingsvisie en omgevingsplan beleid en regels over de externe veiligheid opnemen en kunnen daarvoor gebruik maken van de Gebiedsaanwijzing Externe veiligheid, bijvoorbeeld voor het in het omgevingsplan opnemen van bouwvoorschriftengebieden en aandachtsgebieden externe veiligheid. Voor het overige is uitgangspunt dat zij in het omgevingsplan bij voorkeur gebruik maken van de Gebiedsaanwijzing van het type Functie</w:t>
      </w:r>
      <w:r>
        <w:t xml:space="preserve"> </w:t>
      </w:r>
      <w:r w:rsidRPr="007F3DB6">
        <w:t>(en daarvan de relevante groep kiezen)</w:t>
      </w:r>
      <w:r w:rsidRPr="00F1426F">
        <w:t>.</w:t>
      </w:r>
    </w:p>
    <w:p w14:paraId="34A5D457" w14:textId="77777777" w:rsidR="00205F40" w:rsidRPr="00F1426F" w:rsidRDefault="00D9742C" w:rsidP="00205F40">
      <w:pPr>
        <w:pStyle w:val="Kop6"/>
      </w:pPr>
      <w:r w:rsidRPr="00F1426F">
        <w:t>Definitie</w:t>
      </w:r>
    </w:p>
    <w:p w14:paraId="58CFD7DC" w14:textId="77777777" w:rsidR="00205F40" w:rsidRPr="00F1426F" w:rsidRDefault="00D9742C" w:rsidP="00205F40">
      <w:r w:rsidRPr="005744E0">
        <w:t xml:space="preserve">De Gebiedsaanwijzing van het type </w:t>
      </w:r>
      <w:r w:rsidRPr="00F1426F">
        <w:t>Externe veiligheid is het objecttype dat machineleesbaar maakt dat een Juridische regel of een Tekstdeel en de bijbehorende Locatie(s) een gebied aanwijzen waar de regels of het beleid gericht zijn op het waarborgen van de veiligheid.</w:t>
      </w:r>
    </w:p>
    <w:p w14:paraId="0B8542EF" w14:textId="77777777" w:rsidR="00205F40" w:rsidRPr="007F28B9" w:rsidRDefault="00D9742C" w:rsidP="00205F40">
      <w:pPr>
        <w:pStyle w:val="Kop5"/>
      </w:pPr>
      <w:bookmarkStart w:id="202" w:name="_Toc75500244"/>
      <w:r w:rsidRPr="007F28B9">
        <w:t>Geluid</w:t>
      </w:r>
      <w:bookmarkEnd w:id="202"/>
    </w:p>
    <w:p w14:paraId="12658BF1" w14:textId="77777777" w:rsidR="00205F40" w:rsidRPr="007F28B9" w:rsidRDefault="00D9742C" w:rsidP="00205F40">
      <w:pPr>
        <w:pStyle w:val="Kop6"/>
      </w:pPr>
      <w:r w:rsidRPr="007F28B9">
        <w:t>Toelichting op de toepassing</w:t>
      </w:r>
    </w:p>
    <w:p w14:paraId="5CB64A1B" w14:textId="77777777" w:rsidR="00205F40" w:rsidRPr="007F28B9" w:rsidRDefault="00D9742C" w:rsidP="00205F40">
      <w:r w:rsidRPr="007F28B9">
        <w:t xml:space="preserve">De Gebiedsaanwijzing van het type Geluid wordt gebruikt voor gebieden waar met het oog op het tegengaan van geluidhinder specifieke regels gelden. Het gaat hierbij met name om de geluidaandachtsgebieden rond wegen, spoorwegen en industrieterreinen en de agglomeraties die vallen onder het bereik van de richtlijn Omgevingslawaai. Daarnaast kan het ook gaan om provinciale stiltegebieden. De Gebiedsaanwijzing </w:t>
      </w:r>
      <w:r>
        <w:t xml:space="preserve">van het type </w:t>
      </w:r>
      <w:r w:rsidRPr="007F28B9">
        <w:t>Geluid kan ook worden gebruikt in visies en programma’s voor het aangeven van gebieden en objecten waar beleidsmatig bijzondere aandacht is voor geluid.</w:t>
      </w:r>
    </w:p>
    <w:p w14:paraId="5845D86E" w14:textId="77777777" w:rsidR="00205F40" w:rsidRPr="007F28B9" w:rsidRDefault="00D9742C" w:rsidP="00205F40">
      <w:r w:rsidRPr="007F28B9">
        <w:t xml:space="preserve">Provincies zullen de Gebiedsaanwijzing </w:t>
      </w:r>
      <w:r>
        <w:t xml:space="preserve">van het type </w:t>
      </w:r>
      <w:r w:rsidRPr="007F28B9">
        <w:t xml:space="preserve">Geluid vooral gebruiken voor geluidaandachtsgebieden, geluidscontouren en stiltegebieden. Ook gemeenten zullen in omgevingsvisie en omgevingsplan beleid en regels over geluid opnemen en kunnen daarvoor gebruik maken van de Gebiedsaanwijzing </w:t>
      </w:r>
      <w:r>
        <w:t xml:space="preserve">van het type </w:t>
      </w:r>
      <w:r w:rsidRPr="007F28B9">
        <w:t>Geluid. Dat geldt in ieder geval voor het in het omgevingsplan opnemen van geluidaandachtsgebieden. Wanneer alle bestuurslagen voor het reguleren van geluidaandachtsgebieden gebruik maken van de Gebiedsaanwijzing Geluid en de groep ‘geluidaandachtsgebied’ bevordert dat de vindbaarheid van geluidaandachtsgebieden. Voor het overige is uitgangspunt dat in het omgevingsplan bij voorkeur gebruik gemaakt wordt van de Gebiedsaanwijzing van het type Functie</w:t>
      </w:r>
      <w:r>
        <w:t xml:space="preserve"> (</w:t>
      </w:r>
      <w:r w:rsidRPr="00265CE1">
        <w:t>en daarvan de relevante groep kiezen)</w:t>
      </w:r>
      <w:r w:rsidRPr="007F28B9">
        <w:t>.</w:t>
      </w:r>
    </w:p>
    <w:p w14:paraId="0A8CE003" w14:textId="77777777" w:rsidR="00205F40" w:rsidRPr="007F28B9" w:rsidRDefault="00D9742C" w:rsidP="00205F40">
      <w:pPr>
        <w:pStyle w:val="Kop6"/>
      </w:pPr>
      <w:r w:rsidRPr="007F28B9">
        <w:t>Definitie</w:t>
      </w:r>
    </w:p>
    <w:p w14:paraId="597A83B8" w14:textId="77777777" w:rsidR="00205F40" w:rsidRPr="007F28B9" w:rsidRDefault="00D9742C" w:rsidP="00205F40">
      <w:r w:rsidRPr="005744E0">
        <w:t xml:space="preserve">De Gebiedsaanwijzing van het type </w:t>
      </w:r>
      <w:r w:rsidRPr="007F28B9">
        <w:t>Geluid is het objecttype dat machineleesbaar maakt dat een Juridische regel of een Tekstdeel en de bijbehorende Locatie(s) een gebied aanwijzen waar de regels of het beleid gericht zijn op het tegengaan van geluidhinder.</w:t>
      </w:r>
    </w:p>
    <w:p w14:paraId="4C1BFF43" w14:textId="77777777" w:rsidR="00205F40" w:rsidRPr="007F28B9" w:rsidRDefault="00D9742C" w:rsidP="00205F40">
      <w:pPr>
        <w:pStyle w:val="Kop5"/>
      </w:pPr>
      <w:bookmarkStart w:id="203" w:name="_Toc75500245"/>
      <w:r w:rsidRPr="007F28B9">
        <w:t>Geur</w:t>
      </w:r>
      <w:bookmarkEnd w:id="203"/>
    </w:p>
    <w:p w14:paraId="691C89E0" w14:textId="77777777" w:rsidR="00205F40" w:rsidRPr="007F28B9" w:rsidRDefault="00D9742C" w:rsidP="00205F40">
      <w:pPr>
        <w:pStyle w:val="Kop6"/>
      </w:pPr>
      <w:r w:rsidRPr="007F28B9">
        <w:t>Toelichting op de toepassing</w:t>
      </w:r>
    </w:p>
    <w:p w14:paraId="06E23CBB" w14:textId="77777777" w:rsidR="00205F40" w:rsidRPr="007F28B9" w:rsidRDefault="00D9742C" w:rsidP="00205F40">
      <w:r w:rsidRPr="007F28B9">
        <w:t xml:space="preserve">De Gebiedsaanwijzing van het type Geur wordt gebruikt voor gebieden waar met het oog op het tegengaan van geurhinder specifieke regels gelden. Het gaat hierbij met name om de in het omgevingsplan aangewezen bebouwingscontour geur en om de reconstructiegebieden voor veehouderijen. De Gebiedsaanwijzing </w:t>
      </w:r>
      <w:r>
        <w:t xml:space="preserve">van het type </w:t>
      </w:r>
      <w:r w:rsidRPr="007F28B9">
        <w:t>Geur kan ook worden gebruikt in visies en programma’s voor het aangeven van gebieden en objecten waar beleidsmatig bijzondere aandacht is voor geur.</w:t>
      </w:r>
    </w:p>
    <w:p w14:paraId="30408A0E" w14:textId="77777777" w:rsidR="00205F40" w:rsidRPr="007F28B9" w:rsidRDefault="00D9742C" w:rsidP="00205F40">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geur</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Geur.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36FD16CD" w14:textId="77777777" w:rsidR="00205F40" w:rsidRPr="007F28B9" w:rsidRDefault="00D9742C" w:rsidP="00205F40">
      <w:pPr>
        <w:pStyle w:val="Kop6"/>
      </w:pPr>
      <w:r w:rsidRPr="007F28B9">
        <w:t>Definitie</w:t>
      </w:r>
    </w:p>
    <w:p w14:paraId="2660768A" w14:textId="77777777" w:rsidR="00205F40" w:rsidRPr="007F28B9" w:rsidRDefault="00D9742C" w:rsidP="00205F40">
      <w:r w:rsidRPr="005744E0">
        <w:t xml:space="preserve">De Gebiedsaanwijzing van het type </w:t>
      </w:r>
      <w:r w:rsidRPr="007F28B9">
        <w:t>Geur is het objecttype dat machineleesbaar maakt dat een Juridische regel of een Tekstdeel en de bijbehorende Locatie(s) een gebied aanwijzen waar de regels of het beleid gericht zijn op het tegengaan van geurhinder.</w:t>
      </w:r>
    </w:p>
    <w:p w14:paraId="5DB04B39" w14:textId="77777777" w:rsidR="00205F40" w:rsidRPr="007F28B9" w:rsidRDefault="00D9742C" w:rsidP="00205F40">
      <w:pPr>
        <w:pStyle w:val="Kop5"/>
      </w:pPr>
      <w:bookmarkStart w:id="204" w:name="_Toc75500246"/>
      <w:r w:rsidRPr="007F28B9">
        <w:t>Landschap</w:t>
      </w:r>
      <w:bookmarkEnd w:id="204"/>
    </w:p>
    <w:p w14:paraId="4F42A14C" w14:textId="77777777" w:rsidR="00205F40" w:rsidRPr="007F28B9" w:rsidRDefault="00D9742C" w:rsidP="00205F40">
      <w:pPr>
        <w:pStyle w:val="Kop6"/>
      </w:pPr>
      <w:r w:rsidRPr="007F28B9">
        <w:t>Toelichting op de toepassing</w:t>
      </w:r>
    </w:p>
    <w:p w14:paraId="4A32C769" w14:textId="77777777" w:rsidR="00205F40" w:rsidRPr="007F28B9" w:rsidRDefault="00D9742C" w:rsidP="00205F40">
      <w:r w:rsidRPr="007F28B9">
        <w:t xml:space="preserve">De Gebiedsaanwijzing van het type Landschap wordt gebruikt voor gebieden waar met het oog op de bescherming en de ontwikkeling van het landschap specifieke regels gelden. De Gebiedsaanwijzing </w:t>
      </w:r>
      <w:r>
        <w:t xml:space="preserve">van het type </w:t>
      </w:r>
      <w:r w:rsidRPr="007F28B9">
        <w:t xml:space="preserve">Landschap kan ook worden gebruikt in visies en programma’s voor het aangeven van gebieden en objecten waar beleidsmatig bijzondere aandacht is voor het landschap. Daar waar Landschap beschouwd en beschermd moet worden als Erfgoed wordt gebruik gemaakt van de Gebiedsaanwijzing </w:t>
      </w:r>
      <w:r w:rsidRPr="006B2B4D">
        <w:t xml:space="preserve">van het type </w:t>
      </w:r>
      <w:r w:rsidRPr="007F28B9">
        <w:t>Erfgoed.</w:t>
      </w:r>
    </w:p>
    <w:p w14:paraId="1918E914" w14:textId="77777777" w:rsidR="00205F40" w:rsidRPr="007F28B9" w:rsidRDefault="00D9742C" w:rsidP="00205F40">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landschappen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Landschap.</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6BB26740" w14:textId="77777777" w:rsidR="00205F40" w:rsidRPr="007F28B9" w:rsidRDefault="00D9742C" w:rsidP="00205F40">
      <w:pPr>
        <w:pStyle w:val="Kop6"/>
      </w:pPr>
      <w:r w:rsidRPr="007F28B9">
        <w:t>Definitie</w:t>
      </w:r>
    </w:p>
    <w:p w14:paraId="362FEAED" w14:textId="77777777" w:rsidR="00205F40" w:rsidRPr="007F28B9" w:rsidRDefault="00D9742C" w:rsidP="00205F40">
      <w:r w:rsidRPr="005744E0">
        <w:t xml:space="preserve">De Gebiedsaanwijzing van het type </w:t>
      </w:r>
      <w:r w:rsidRPr="007F28B9">
        <w:t>Landschap is het objecttype dat machineleesbaar maakt dat een Juridische regel of een Tekstdeel en de bijbehorende Locatie(s) een gebied aanwijzen waar de regels of het beleid gericht zijn op de bescherming en de ontwikkeling van het landschap vanuit ander perspectief dan natuur en erfgoed.</w:t>
      </w:r>
    </w:p>
    <w:p w14:paraId="6754567E" w14:textId="77777777" w:rsidR="00205F40" w:rsidRPr="007F28B9" w:rsidRDefault="00D9742C" w:rsidP="00205F40">
      <w:pPr>
        <w:pStyle w:val="Kop5"/>
      </w:pPr>
      <w:bookmarkStart w:id="205" w:name="_Toc75500247"/>
      <w:r w:rsidRPr="007F28B9">
        <w:t>Leiding</w:t>
      </w:r>
      <w:bookmarkEnd w:id="205"/>
    </w:p>
    <w:p w14:paraId="29871C28" w14:textId="77777777" w:rsidR="00205F40" w:rsidRPr="007F28B9" w:rsidRDefault="00D9742C" w:rsidP="00205F40">
      <w:pPr>
        <w:pStyle w:val="Kop6"/>
      </w:pPr>
      <w:r w:rsidRPr="007F28B9">
        <w:t>Toelichting op de toepassing</w:t>
      </w:r>
    </w:p>
    <w:p w14:paraId="3F4FF217" w14:textId="77777777" w:rsidR="00205F40" w:rsidRPr="007F28B9" w:rsidRDefault="00D9742C" w:rsidP="00205F40">
      <w:r w:rsidRPr="007F28B9">
        <w:t xml:space="preserve">De Gebiedsaanwijzing van het type Leiding wordt gebruikt voor het weergeven van gebieden waar met het oog op het waarborgen van de goede staat en instandhouding van hoogspanningsverbindingen en (buis)leidingen specifieke regels gelden. Het kan ook gaan om het behouden van ruimte voor toekomstige verbindingen. De Gebiedsaanwijzing </w:t>
      </w:r>
      <w:r w:rsidRPr="006B2B4D">
        <w:t xml:space="preserve">van het type </w:t>
      </w:r>
      <w:r w:rsidRPr="007F28B9">
        <w:t>Leiding kan ook worden gebruikt in visies en programma’s voor het aangeven van gebieden en objecten waar beleidsmatig bijzondere aandacht is voor de leiding, bijvoorbeeld als zoekgebied voor toekomstige tracés.</w:t>
      </w:r>
    </w:p>
    <w:p w14:paraId="21A63125" w14:textId="2DF32E23" w:rsidR="00205F40" w:rsidRPr="007F28B9" w:rsidRDefault="00D9742C" w:rsidP="00205F40">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rsidRPr="00454DE9">
        <w:t xml:space="preserve">kabels en leidingen </w:t>
      </w:r>
      <w:r w:rsidRPr="00F1426F">
        <w:t>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454DE9">
        <w:t>Leiding</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7FB8180D" w14:textId="77777777" w:rsidR="00205F40" w:rsidRPr="007F28B9" w:rsidRDefault="00D9742C" w:rsidP="00205F40">
      <w:pPr>
        <w:pStyle w:val="Kop6"/>
      </w:pPr>
      <w:r w:rsidRPr="007F28B9">
        <w:t>Definitie</w:t>
      </w:r>
    </w:p>
    <w:p w14:paraId="547FB317" w14:textId="77777777" w:rsidR="00205F40" w:rsidRPr="007F28B9" w:rsidRDefault="00D9742C" w:rsidP="00205F40">
      <w:r w:rsidRPr="005744E0">
        <w:t xml:space="preserve">De Gebiedsaanwijzing van het type </w:t>
      </w:r>
      <w:r w:rsidRPr="007F28B9">
        <w:t>Leiding is het objecttype dat machineleesbaar maakt dat een Juridische regel of een Tekstdeel en de bijbehorende Locatie(s) een gebied aanwijzen waar de regels of het beleid gericht zijn op het waarborgen van de goede staat en instandhouding van leidingen.</w:t>
      </w:r>
    </w:p>
    <w:p w14:paraId="420669AC" w14:textId="77777777" w:rsidR="00205F40" w:rsidRPr="007F28B9" w:rsidRDefault="00D9742C" w:rsidP="00205F40">
      <w:pPr>
        <w:pStyle w:val="Kop5"/>
      </w:pPr>
      <w:bookmarkStart w:id="206" w:name="_Toc75500248"/>
      <w:r w:rsidRPr="007F28B9">
        <w:t>Lucht</w:t>
      </w:r>
      <w:bookmarkEnd w:id="206"/>
    </w:p>
    <w:p w14:paraId="0B10D00B" w14:textId="77777777" w:rsidR="00205F40" w:rsidRPr="007F28B9" w:rsidRDefault="00D9742C" w:rsidP="00205F40">
      <w:pPr>
        <w:pStyle w:val="Kop6"/>
      </w:pPr>
      <w:r w:rsidRPr="007F28B9">
        <w:t>Toelichting op de toepassing</w:t>
      </w:r>
    </w:p>
    <w:p w14:paraId="1F09E055" w14:textId="77777777" w:rsidR="00205F40" w:rsidRPr="007F28B9" w:rsidRDefault="00D9742C" w:rsidP="00205F40">
      <w:r w:rsidRPr="007F28B9">
        <w:t xml:space="preserve">De Gebiedsaanwijzing van het type Lucht wordt gebruikt voor gebieden waar met het oog op het beschermen van de kwaliteit van de buitenlucht specifieke regels gelden. Het gaat hierbij in elk geval om de gebieden die in het Besluit kwaliteit leefomgeving zijn aangewezen als gebieden waar niet kan worden uitgesloten dat er sprake is een van dreigende overschrijding van de rijksomgevingswaarden voor de kwaliteit van de buitenlucht. De Gebiedsaanwijzing </w:t>
      </w:r>
      <w:r w:rsidRPr="00097370">
        <w:t xml:space="preserve">van het type </w:t>
      </w:r>
      <w:r w:rsidRPr="007F28B9">
        <w:t>Lucht kan ook worden gebruikt in visies en programma’s voor het aangeven van gebieden en objecten waar beleidsmatig bijzondere aandacht is voor de kwaliteit van de buitenlucht.</w:t>
      </w:r>
    </w:p>
    <w:p w14:paraId="58EFE868" w14:textId="77777777" w:rsidR="00205F40" w:rsidRPr="007F28B9" w:rsidRDefault="00D9742C" w:rsidP="00205F40">
      <w:r w:rsidRPr="007F28B9">
        <w:t xml:space="preserve">Provincies zullen de Gebiedsaanwijzing </w:t>
      </w:r>
      <w:r w:rsidRPr="00097370">
        <w:t xml:space="preserve">van het type </w:t>
      </w:r>
      <w:r w:rsidRPr="007F28B9">
        <w:t xml:space="preserve">Lucht vooral gebruiken bij het stellen van regels over varend ontgassen. </w:t>
      </w:r>
      <w:r w:rsidRPr="006B5BF4">
        <w:t xml:space="preserve">Ook gemeenten zullen in omgevingsplan, omgevingsvisie en andere beleidsmatige instrumenten regels en beleid en regels over (de kwaliteit van) lucht opnemen. Voor de beleidsmatige instrumenten kunnen zij gebruik maken van de Gebiedsaanwijzing van het type </w:t>
      </w:r>
      <w:r>
        <w:t>Lucht.</w:t>
      </w:r>
      <w:r w:rsidRPr="006B5BF4">
        <w:t xml:space="preserve"> Voor het omgevingsplan is het uitgangspunt dat zij bij voorkeur gebruik maken van de Gebiedsaanwijzing van het type Functie (en daarvan de relevante groep kiezen).</w:t>
      </w:r>
    </w:p>
    <w:p w14:paraId="06B3BB38" w14:textId="77777777" w:rsidR="00205F40" w:rsidRPr="007F28B9" w:rsidRDefault="00D9742C" w:rsidP="00205F40">
      <w:pPr>
        <w:pStyle w:val="Kop6"/>
      </w:pPr>
      <w:r w:rsidRPr="007F28B9">
        <w:t>Definitie</w:t>
      </w:r>
    </w:p>
    <w:p w14:paraId="38221A3A" w14:textId="77777777" w:rsidR="00205F40" w:rsidRPr="007F28B9" w:rsidRDefault="00D9742C" w:rsidP="00205F40">
      <w:r w:rsidRPr="005744E0">
        <w:t xml:space="preserve">De Gebiedsaanwijzing van het type </w:t>
      </w:r>
      <w:r w:rsidRPr="007F28B9">
        <w:t>Lucht is het objecttype dat machineleesbaar maakt dat een Juridische regel of een Tekstdeel en de bijbehorende Locatie(s) een gebied aanwijzen waar de regels of het beleid gericht zijn op de bescherming van de kwaliteit van de buitenlucht.</w:t>
      </w:r>
    </w:p>
    <w:p w14:paraId="0F54F678" w14:textId="77777777" w:rsidR="00205F40" w:rsidRPr="007F28B9" w:rsidRDefault="00D9742C" w:rsidP="00205F40">
      <w:pPr>
        <w:pStyle w:val="Kop5"/>
      </w:pPr>
      <w:bookmarkStart w:id="207" w:name="_Toc75500249"/>
      <w:r w:rsidRPr="007F28B9">
        <w:t>Mijnbouw</w:t>
      </w:r>
      <w:bookmarkEnd w:id="207"/>
    </w:p>
    <w:p w14:paraId="49801370" w14:textId="77777777" w:rsidR="00205F40" w:rsidRPr="007F28B9" w:rsidRDefault="00D9742C" w:rsidP="00205F40">
      <w:pPr>
        <w:pStyle w:val="Kop6"/>
      </w:pPr>
      <w:r w:rsidRPr="007F28B9">
        <w:t>Toelichting op de toepassing</w:t>
      </w:r>
    </w:p>
    <w:p w14:paraId="51769238" w14:textId="77777777" w:rsidR="00205F40" w:rsidRPr="007F28B9" w:rsidRDefault="00D9742C" w:rsidP="00205F40">
      <w:r w:rsidRPr="007F28B9">
        <w:t xml:space="preserve">De Gebiedsaanwijzing van het type Mijnbouw wordt gebruikt voor gebieden waar met het oog op het kunnen uitvoeren van mijnbouwactiviteiten specifieke regels gelden. De Gebiedsaanwijzing </w:t>
      </w:r>
      <w:r>
        <w:t xml:space="preserve">van het type </w:t>
      </w:r>
      <w:r w:rsidRPr="007F28B9">
        <w:t>Mijnbouw kan ook worden gebruikt in visies en programma’s voor het aangeven van gebieden en objecten waar beleidsmatig bijzondere aandacht is voor de mijnbouw.</w:t>
      </w:r>
    </w:p>
    <w:p w14:paraId="4CD442B6" w14:textId="77777777" w:rsidR="00205F40" w:rsidRPr="007F28B9" w:rsidRDefault="00D9742C" w:rsidP="00205F40">
      <w:r w:rsidRPr="007F28B9">
        <w:t>Provincies zullen de Gebiedsaanwijzing</w:t>
      </w:r>
      <w:r>
        <w:t xml:space="preserve"> </w:t>
      </w:r>
      <w:r w:rsidRPr="00097370">
        <w:t>van het type</w:t>
      </w:r>
      <w:r w:rsidRPr="007F28B9">
        <w:t xml:space="preserve"> Mijnbouw onder andere gebruiken voor beleid en het stellen van regels over de winning van schaliegas.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de mijnbouw</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Mijnbouw.</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6102E31" w14:textId="77777777" w:rsidR="00205F40" w:rsidRPr="007F28B9" w:rsidRDefault="00D9742C" w:rsidP="00205F40">
      <w:pPr>
        <w:pStyle w:val="Kop6"/>
      </w:pPr>
      <w:r w:rsidRPr="007F28B9">
        <w:t>Definitie</w:t>
      </w:r>
    </w:p>
    <w:p w14:paraId="35C8BAC2" w14:textId="77777777" w:rsidR="00205F40" w:rsidRPr="007F28B9" w:rsidRDefault="00D9742C" w:rsidP="00205F40">
      <w:r w:rsidRPr="005744E0">
        <w:t xml:space="preserve">De Gebiedsaanwijzing van het type </w:t>
      </w:r>
      <w:r w:rsidRPr="007F28B9">
        <w:t>Mijnbouw is het objecttype dat machineleesbaar maakt dat een Juridische regel of een Tekstdeel en de bijbehorende Locatie(s) een gebied aanwijzen waar de regels of het beleid gericht zijn op het kunnen verrichten van mijnbouwactiviteiten.</w:t>
      </w:r>
    </w:p>
    <w:p w14:paraId="70B17DB7" w14:textId="77777777" w:rsidR="00205F40" w:rsidRPr="007F28B9" w:rsidRDefault="00D9742C" w:rsidP="00205F40">
      <w:pPr>
        <w:pStyle w:val="Kop5"/>
      </w:pPr>
      <w:bookmarkStart w:id="208" w:name="_Toc75500250"/>
      <w:r w:rsidRPr="007F28B9">
        <w:t>Natuur</w:t>
      </w:r>
      <w:bookmarkEnd w:id="208"/>
    </w:p>
    <w:p w14:paraId="6430BC21" w14:textId="77777777" w:rsidR="00205F40" w:rsidRPr="007F28B9" w:rsidRDefault="00D9742C" w:rsidP="00205F40">
      <w:pPr>
        <w:pStyle w:val="Kop6"/>
      </w:pPr>
      <w:r w:rsidRPr="007F28B9">
        <w:t>Toelichting op de toepassing</w:t>
      </w:r>
    </w:p>
    <w:p w14:paraId="3CAE387F" w14:textId="77777777" w:rsidR="00205F40" w:rsidRPr="007F28B9" w:rsidRDefault="00D9742C" w:rsidP="00205F40">
      <w:r w:rsidRPr="00320EBC">
        <w:t xml:space="preserve">De Gebiedsaanwijzing van het type </w:t>
      </w:r>
      <w:r>
        <w:t>Natuur</w:t>
      </w:r>
      <w:r w:rsidRPr="00320EBC">
        <w:t xml:space="preserve"> wordt gebruikt </w:t>
      </w:r>
      <w:r w:rsidRPr="00E971E2">
        <w:t xml:space="preserve">voor gebieden waar specifieke regels </w:t>
      </w:r>
      <w:r>
        <w:t xml:space="preserve">respectievelijk beleid voor </w:t>
      </w:r>
      <w:r w:rsidRPr="00E971E2">
        <w:t xml:space="preserve">de bescherming van de </w:t>
      </w:r>
      <w:r>
        <w:t xml:space="preserve">natuur </w:t>
      </w:r>
      <w:r w:rsidRPr="00E971E2">
        <w:t>gelden</w:t>
      </w:r>
      <w:r>
        <w:t>.</w:t>
      </w:r>
      <w:r w:rsidRPr="00E971E2">
        <w:t xml:space="preserve"> </w:t>
      </w:r>
      <w:r w:rsidRPr="007F28B9">
        <w:t xml:space="preserve">De Omgevingswet verplicht ertoe om bepaalde gebieden en landschappen aan te wijzen. Het gaat dan bijvoorbeeld om Natura 2000-gebieden, gebieden behorend tot het natuurnetwerk Nederland, nationale parken en bijzondere nationale en provinciale natuurgebieden. Doelen van die aanwijzingen zijn het behoud of herstel van dier- en plantensoorten, van hun biotopen en (natuurlijke) habitats en de preventie en beheersing van de introductie en verspreiding van invasieve uitheemse soorten. Deze gebieden zullen worden aangewezen bij specifieke aanwijzingsbesluiten respectievelijk bij omgevingsverordening. In de omgevingsvisies </w:t>
      </w:r>
      <w:r>
        <w:t xml:space="preserve">en programma’s </w:t>
      </w:r>
      <w:r w:rsidRPr="007F28B9">
        <w:t xml:space="preserve">van het Rijk en de provincies zullen de beleidsuitgangspunten en doelstellingen voor de aanwijzing van die gebieden beschreven worden. Ook voor andere gebieden zal, ter bescherming van de natuur, beleid geformuleerd worden en regels gesteld worden. Dat doen in ieder geval Rijk en provincie.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natuur</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Natuur.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2BA394E" w14:textId="77777777" w:rsidR="00205F40" w:rsidRPr="007F28B9" w:rsidRDefault="00D9742C" w:rsidP="00205F40">
      <w:pPr>
        <w:pStyle w:val="Kop6"/>
      </w:pPr>
      <w:r w:rsidRPr="007F28B9">
        <w:t>Definitie</w:t>
      </w:r>
    </w:p>
    <w:p w14:paraId="3D351EA8" w14:textId="77777777" w:rsidR="00205F40" w:rsidRPr="007F28B9" w:rsidRDefault="00D9742C" w:rsidP="00205F40">
      <w:r w:rsidRPr="005744E0">
        <w:t xml:space="preserve">De Gebiedsaanwijzing van het type </w:t>
      </w:r>
      <w:r w:rsidRPr="007F28B9">
        <w:t>Natuur is het objecttype dat machineleesbaar maakt dat een Juridische regel of een Tekstdeel en de bijbehorende Locatie(s) een gebied aanwijzen waar de regels of het beleid gericht zijn op de bescherming van natuur en landschap.</w:t>
      </w:r>
    </w:p>
    <w:p w14:paraId="39E5EB26" w14:textId="77777777" w:rsidR="00205F40" w:rsidRPr="007F28B9" w:rsidRDefault="00D9742C" w:rsidP="00205F40">
      <w:pPr>
        <w:pStyle w:val="Kop5"/>
      </w:pPr>
      <w:bookmarkStart w:id="209" w:name="_Toc75500251"/>
      <w:r w:rsidRPr="007F28B9">
        <w:t>Recreatie</w:t>
      </w:r>
      <w:bookmarkEnd w:id="209"/>
    </w:p>
    <w:p w14:paraId="447AF2A9" w14:textId="77777777" w:rsidR="00205F40" w:rsidRPr="007F28B9" w:rsidRDefault="00D9742C" w:rsidP="00205F40">
      <w:pPr>
        <w:pStyle w:val="Kop6"/>
      </w:pPr>
      <w:r w:rsidRPr="007F28B9">
        <w:t>Toelichting op de toepassing</w:t>
      </w:r>
    </w:p>
    <w:p w14:paraId="3BBC1FC7" w14:textId="77777777" w:rsidR="00205F40" w:rsidRPr="007F28B9" w:rsidRDefault="00D9742C" w:rsidP="00205F40">
      <w:r w:rsidRPr="007F28B9">
        <w:t>De Gebiedsaanwijzing van het type Recreatie wordt gebruikt voor gebieden waar specifieke regels gelden met het oog op recreatie, bijvoorbeeld locaties waar verblijfsrecreatie wel of juist niet is toegestaan. De Gebiedsaanwijzing</w:t>
      </w:r>
      <w:r>
        <w:t xml:space="preserve"> </w:t>
      </w:r>
      <w:r w:rsidRPr="00060D78">
        <w:t>van het type</w:t>
      </w:r>
      <w:r w:rsidRPr="007F28B9">
        <w:t xml:space="preserve"> Recreatie kan ook worden gebruikt in visies en programma’s voor het aangeven van gebieden en objecten waar beleidsmatig bijzondere aandacht is voor recreatie.</w:t>
      </w:r>
    </w:p>
    <w:p w14:paraId="3B1BDBBA" w14:textId="77777777" w:rsidR="00205F40" w:rsidRPr="007F28B9" w:rsidRDefault="00D9742C" w:rsidP="00205F40">
      <w:r w:rsidRPr="007F28B9">
        <w:t xml:space="preserve">Provincies zullen de Gebiedsaanwijzing </w:t>
      </w:r>
      <w:r w:rsidRPr="00060D78">
        <w:t xml:space="preserve">van het type </w:t>
      </w:r>
      <w:r w:rsidRPr="007F28B9">
        <w:t xml:space="preserve">Recreatie onder andere gebruiken voor beleid en regels over verblijfsrecreatie en kleinschalige vormen van recreatie.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recreatie</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Recreatie.</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36C93E85" w14:textId="77777777" w:rsidR="00205F40" w:rsidRPr="007F28B9" w:rsidRDefault="00D9742C" w:rsidP="00205F40">
      <w:pPr>
        <w:pStyle w:val="Kop6"/>
      </w:pPr>
      <w:r w:rsidRPr="007F28B9">
        <w:t>Definitie</w:t>
      </w:r>
    </w:p>
    <w:p w14:paraId="617046E3" w14:textId="77777777" w:rsidR="00205F40" w:rsidRPr="007F28B9" w:rsidRDefault="00D9742C" w:rsidP="00205F40">
      <w:r w:rsidRPr="005744E0">
        <w:t xml:space="preserve">De Gebiedsaanwijzing van het type </w:t>
      </w:r>
      <w:r w:rsidRPr="007F28B9">
        <w:t>Recreatie is het objecttype dat machineleesbaar maakt dat een Juridische regel of een Tekstdeel en de bijbehorende Locatie(s) een gebied aanwijzen waar de regels of het beleid gericht zijn op de beheersing en ontwikkeling van recreatie.</w:t>
      </w:r>
    </w:p>
    <w:p w14:paraId="2B5C52C0" w14:textId="77777777" w:rsidR="00205F40" w:rsidRPr="007F28B9" w:rsidRDefault="00D9742C" w:rsidP="00205F40">
      <w:pPr>
        <w:pStyle w:val="Kop5"/>
      </w:pPr>
      <w:bookmarkStart w:id="210" w:name="_Toc75500252"/>
      <w:r w:rsidRPr="007F28B9">
        <w:t>Ruimtelijk gebruik</w:t>
      </w:r>
      <w:bookmarkEnd w:id="210"/>
    </w:p>
    <w:p w14:paraId="0FDF52E4" w14:textId="77777777" w:rsidR="00205F40" w:rsidRPr="007F28B9" w:rsidRDefault="00D9742C" w:rsidP="00205F40">
      <w:pPr>
        <w:pStyle w:val="Kop6"/>
      </w:pPr>
      <w:r w:rsidRPr="007F28B9">
        <w:t>Toelichting op de toepassing</w:t>
      </w:r>
    </w:p>
    <w:p w14:paraId="057B9EB8" w14:textId="77777777" w:rsidR="00205F40" w:rsidRPr="007F28B9" w:rsidRDefault="00D9742C" w:rsidP="00205F40">
      <w:r w:rsidRPr="007F28B9">
        <w:t xml:space="preserve">De Gebiedsaanwijzing van het type Ruimtelijk gebruik wordt gebruikt voor gebieden waarvoor beleid en regels gesteld worden over die vormen van ruimtelijk gebruik die niet onder een van de andere Gebiedsaanwijzingtypen te vatten zijn. Het gaat hierbij met name om specifieke stedelijke, landelijke, en recreatieve gebieden waar beperkingen gelden, maar eventueel ook ruimtelijke ontwikkeling mogelijk is. De Gebiedsaanwijzing </w:t>
      </w:r>
      <w:r w:rsidRPr="00060D78">
        <w:t xml:space="preserve">van het type </w:t>
      </w:r>
      <w:r w:rsidRPr="007F28B9">
        <w:t>Ruimtelijk gebruik kan ook worden gebruikt in visies en programma’s voor het aangeven van gebieden waarvoor het ruimtelijk gebruik beleidsmatig bijzondere aandacht vereist.</w:t>
      </w:r>
    </w:p>
    <w:p w14:paraId="72849A8F" w14:textId="77777777" w:rsidR="00205F40" w:rsidRPr="007F28B9" w:rsidRDefault="00D9742C" w:rsidP="00205F40">
      <w:r w:rsidRPr="007F28B9">
        <w:t xml:space="preserve">Provincies zullen de Gebiedsaanwijzing </w:t>
      </w:r>
      <w:r w:rsidRPr="00060D78">
        <w:t xml:space="preserve">van het type </w:t>
      </w:r>
      <w:r w:rsidRPr="007F28B9">
        <w:t xml:space="preserve">Ruimtelijk gebruik met name benutten voor het aangeven van specifieke vormen van ruimtelijk gebruik, zoals bebouwingscontouren, bedrijventerreinen, detailhandel, kantoorlocaties, landbouw en veehouderij. Voor gemeenten biedt de Gebiedsaanwijzing </w:t>
      </w:r>
      <w:r w:rsidRPr="00060D78">
        <w:t xml:space="preserve">van het type </w:t>
      </w:r>
      <w:r w:rsidRPr="007F28B9">
        <w:t xml:space="preserve">Ruimtelijk gebruik de mogelijkheid om een generalisatie van het feitelijke ruimtelijke gebruik weer te geven voor het gemeentelijke grondgebied of delen daarvan. </w:t>
      </w:r>
      <w:r>
        <w:t>Dit type</w:t>
      </w:r>
      <w:r w:rsidRPr="007F28B9">
        <w:t xml:space="preserve"> Gebiedsaanwijzing geeft ook aansluiting bij de door de VNG ontwikkelde staalkaarten voor het omgevingsplan. Een voorbeeld daarvan is ‘stedelijk gebied-buiten centrum’.</w:t>
      </w:r>
    </w:p>
    <w:p w14:paraId="642A561C" w14:textId="77777777" w:rsidR="00205F40" w:rsidRPr="007F28B9" w:rsidRDefault="00D9742C" w:rsidP="00205F40">
      <w:pPr>
        <w:pStyle w:val="Kop6"/>
      </w:pPr>
      <w:r w:rsidRPr="007F28B9">
        <w:t>Definitie</w:t>
      </w:r>
    </w:p>
    <w:p w14:paraId="47365B3F" w14:textId="77777777" w:rsidR="00205F40" w:rsidRPr="007F28B9" w:rsidRDefault="00D9742C" w:rsidP="00205F40">
      <w:r w:rsidRPr="005744E0">
        <w:t xml:space="preserve">De Gebiedsaanwijzing van het type </w:t>
      </w:r>
      <w:r w:rsidRPr="007F28B9">
        <w:t>Ruimtelijk gebruik is het objecttype dat machineleesbaar maakt dat een Juridische regel of een Tekstdeel en de bijbehorende Locatie(s) een gebied aanwijzen waar de regels of het beleid gericht zijn op die vormen van ruimtelijk gebruik die niet onder een van de andere Gebiedsaanwijzingtypen te vatten zijn.</w:t>
      </w:r>
    </w:p>
    <w:p w14:paraId="0B574905" w14:textId="77777777" w:rsidR="00205F40" w:rsidRPr="007F28B9" w:rsidRDefault="00D9742C" w:rsidP="00205F40">
      <w:pPr>
        <w:pStyle w:val="Kop5"/>
      </w:pPr>
      <w:bookmarkStart w:id="211" w:name="_Toc75500253"/>
      <w:r w:rsidRPr="007F28B9">
        <w:t>Verkeer</w:t>
      </w:r>
      <w:bookmarkEnd w:id="211"/>
    </w:p>
    <w:p w14:paraId="2E990315" w14:textId="77777777" w:rsidR="00205F40" w:rsidRPr="007F28B9" w:rsidRDefault="00D9742C" w:rsidP="00205F40">
      <w:pPr>
        <w:pStyle w:val="Kop6"/>
      </w:pPr>
      <w:r w:rsidRPr="007F28B9">
        <w:t>Toelichting op de toepassing</w:t>
      </w:r>
    </w:p>
    <w:p w14:paraId="3F18144C" w14:textId="77777777" w:rsidR="00205F40" w:rsidRPr="007F28B9" w:rsidRDefault="00D9742C" w:rsidP="00205F40">
      <w:r w:rsidRPr="007F28B9">
        <w:t>De Gebiedsaanwijzing van het type Verkeer wordt gebruikt voor gebieden waar mobiliteit een belangrijk aspect is. Het kan hier bij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programma’s voor het aangeven van gebieden en objecten waar beleidsmatig bijzondere aandacht is voor verkeer.</w:t>
      </w:r>
    </w:p>
    <w:p w14:paraId="19CF6F05" w14:textId="77777777" w:rsidR="00205F40" w:rsidRPr="007F28B9" w:rsidRDefault="00D9742C" w:rsidP="00205F40">
      <w:r w:rsidRPr="007F28B9">
        <w:t xml:space="preserve">Provincies zullen de Gebiedsaanwijzing </w:t>
      </w:r>
      <w:r w:rsidRPr="008D5929">
        <w:t xml:space="preserve">van het type </w:t>
      </w:r>
      <w:r w:rsidRPr="007F28B9">
        <w:t xml:space="preserve">Verkeer onder andere gebruiken voor luchtvaart, wegen en spoorwegen.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verkeersaspecten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Verkeer.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45E2CA43" w14:textId="77777777" w:rsidR="00205F40" w:rsidRPr="007F28B9" w:rsidRDefault="00D9742C" w:rsidP="00205F40">
      <w:pPr>
        <w:pStyle w:val="Kop6"/>
      </w:pPr>
      <w:r w:rsidRPr="007F28B9">
        <w:t>Definitie</w:t>
      </w:r>
    </w:p>
    <w:p w14:paraId="28765611" w14:textId="77777777" w:rsidR="00205F40" w:rsidRPr="007F28B9" w:rsidRDefault="00D9742C" w:rsidP="00205F40">
      <w:r w:rsidRPr="005744E0">
        <w:t xml:space="preserve">De Gebiedsaanwijzing van het type </w:t>
      </w:r>
      <w:r w:rsidRPr="007F28B9">
        <w:t>Verkeer is het objecttype dat machineleesbaar maakt dat een Juridische regel of een Tekstdeel en de bijbehorende Locatie(s) een gebied aanwijzen waar de regels of het beleid gericht zijn op beheer, onderhoud en ontwikkeling van verkeer en mobiliteit.</w:t>
      </w:r>
    </w:p>
    <w:p w14:paraId="5ED088F7" w14:textId="77777777" w:rsidR="00205F40" w:rsidRPr="007F28B9" w:rsidRDefault="00D9742C" w:rsidP="00205F40">
      <w:pPr>
        <w:pStyle w:val="Kop5"/>
      </w:pPr>
      <w:bookmarkStart w:id="212" w:name="_Toc75500254"/>
      <w:r w:rsidRPr="007F28B9">
        <w:t>Water en watersysteem</w:t>
      </w:r>
      <w:bookmarkEnd w:id="212"/>
    </w:p>
    <w:p w14:paraId="01234DD1" w14:textId="77777777" w:rsidR="00205F40" w:rsidRPr="007F28B9" w:rsidRDefault="00D9742C" w:rsidP="00205F40">
      <w:pPr>
        <w:pStyle w:val="Kop6"/>
      </w:pPr>
      <w:r w:rsidRPr="007F28B9">
        <w:t>Toelichting op de toepassing</w:t>
      </w:r>
    </w:p>
    <w:p w14:paraId="426CF57C" w14:textId="77777777" w:rsidR="00205F40" w:rsidRPr="007F28B9" w:rsidRDefault="00D9742C" w:rsidP="00205F40">
      <w:r w:rsidRPr="007F28B9">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programma’s voor het aangeven van gebieden en objecten waar beleidsmatig bijzondere aandacht is voor water en watersysteem.</w:t>
      </w:r>
    </w:p>
    <w:p w14:paraId="6912767B" w14:textId="77777777" w:rsidR="00205F40" w:rsidRPr="007F28B9" w:rsidRDefault="00D9742C" w:rsidP="00205F40">
      <w:r w:rsidRPr="007F28B9">
        <w:t xml:space="preserve">Provincies en waterschappen zullen de Gebiedsaanwijzing </w:t>
      </w:r>
      <w:r w:rsidRPr="008D5929">
        <w:t xml:space="preserve">van het type </w:t>
      </w:r>
      <w:r w:rsidRPr="007F28B9">
        <w:t xml:space="preserve">Water en watersysteem vooral gebruiken voor waterbergingsgebieden, grondwater en grondwaterbeschermingsgebieden, oppervlaktewateren en (primaire en regionale) keringen. Voor de waterschapsverordening zal het Gebiedsaanwijzingtype Water en watersystemen het belangrijkste objecttype zijn.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rsidRPr="00B74E01">
        <w:t xml:space="preserve">water en watersystemen </w:t>
      </w:r>
      <w:r w:rsidRPr="00F1426F">
        <w:t>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B74E01">
        <w:t>Water en watersysteem</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4582939" w14:textId="77777777" w:rsidR="00205F40" w:rsidRPr="007F28B9" w:rsidRDefault="00D9742C" w:rsidP="00205F40">
      <w:pPr>
        <w:pStyle w:val="Kop6"/>
      </w:pPr>
      <w:r w:rsidRPr="007F28B9">
        <w:t>Definitie</w:t>
      </w:r>
    </w:p>
    <w:p w14:paraId="2C3A9744" w14:textId="303658FE" w:rsidR="007E7B22" w:rsidRPr="00F1426F" w:rsidRDefault="00D9742C" w:rsidP="00EA590B">
      <w:r w:rsidRPr="005744E0">
        <w:t xml:space="preserve">De Gebiedsaanwijzing van het type </w:t>
      </w:r>
      <w:r w:rsidRPr="007F28B9">
        <w:t>Water en watersysteem is het objecttype dat machineleesbaar maakt dat een Juridische regel of een Tekstdeel en de bijbehorende Locatie(s) een gebied aanwijzen waar de regels of het beleid gericht zijn op het beheer van water en watersystemen.</w:t>
      </w:r>
    </w:p>
    <w:p w14:paraId="472FBC57" w14:textId="7439400F" w:rsidR="00046669" w:rsidRPr="00F03DD9" w:rsidRDefault="00D9742C" w:rsidP="00046669">
      <w:pPr>
        <w:pStyle w:val="Kop3"/>
      </w:pPr>
      <w:bookmarkStart w:id="213" w:name="_Ref_848aa3a4c277b00b729a862026d8a73e_1"/>
      <w:bookmarkStart w:id="214" w:name="_Toc75500255"/>
      <w:bookmarkStart w:id="215" w:name="_Ref_848aa3a4c277b00b729a862026d8a73e_2"/>
      <w:r w:rsidRPr="00F03DD9">
        <w:t>Objecttype SymbolisatieItem</w:t>
      </w:r>
      <w:bookmarkEnd w:id="213"/>
      <w:bookmarkEnd w:id="214"/>
    </w:p>
    <w:p w14:paraId="0D5923FC" w14:textId="77777777" w:rsidR="00046669" w:rsidRPr="00F03DD9" w:rsidRDefault="00D9742C" w:rsidP="00046669">
      <w:pPr>
        <w:pStyle w:val="Kop4"/>
      </w:pPr>
      <w:bookmarkStart w:id="216" w:name="_Toc75500256"/>
      <w:r w:rsidRPr="00F03DD9">
        <w:t>Toelichting op de toepassing</w:t>
      </w:r>
      <w:bookmarkEnd w:id="216"/>
    </w:p>
    <w:p w14:paraId="2FC62DE0" w14:textId="021A8584" w:rsidR="00046669" w:rsidRPr="00F03DD9" w:rsidRDefault="00D9742C" w:rsidP="00046669">
      <w:r w:rsidRPr="00F03DD9">
        <w:t xml:space="preserve">Zoals in paragraaf </w:t>
      </w:r>
      <w:r w:rsidRPr="000B31CB">
        <w:rPr>
          <w:rStyle w:val="Verwijzing"/>
        </w:rPr>
        <w:fldChar w:fldCharType="begin"/>
      </w:r>
      <w:r w:rsidRPr="000B31CB">
        <w:rPr>
          <w:rStyle w:val="Verwijzing"/>
        </w:rPr>
        <w:instrText xml:space="preserve"> REF _Ref_f3a63d902bd31938d18c27f2b7df6627_1  \n \h  \* MERGEFORMAT </w:instrText>
      </w:r>
      <w:r w:rsidRPr="000B31CB">
        <w:rPr>
          <w:rStyle w:val="Verwijzing"/>
        </w:rPr>
      </w:r>
      <w:r w:rsidRPr="000B31CB">
        <w:rPr>
          <w:rStyle w:val="Verwijzing"/>
        </w:rPr>
        <w:fldChar w:fldCharType="separate"/>
      </w:r>
      <w:r w:rsidR="00816BCB">
        <w:rPr>
          <w:rStyle w:val="Verwijzing"/>
        </w:rPr>
        <w:t>3.6</w:t>
      </w:r>
      <w:r w:rsidRPr="000B31CB">
        <w:rPr>
          <w:rStyle w:val="Verwijzing"/>
        </w:rPr>
        <w:fldChar w:fldCharType="end"/>
      </w:r>
      <w:r w:rsidRPr="00B26823">
        <w:t xml:space="preserve"> is beschreven</w:t>
      </w:r>
      <w:r w:rsidRPr="007B60F8">
        <w:t>,</w:t>
      </w:r>
      <w:r w:rsidRPr="000E40D3">
        <w:t xml:space="preserve"> heeft het bevoegd gezag twee methoden om zelf invloed uit te oefenen op de weergave van objecten, Locaties en waarden op een kaart. De eerste methode bestaat uit het kiezen van </w:t>
      </w:r>
      <w:r w:rsidRPr="00F03DD9">
        <w:t>een eigen, specifieke symbolisatie voor een aantal objecttypen. Het bevoegd gezag kan de symbolisatie zelf kiezen uit de lijst van gestandaardiseerde symboolcodes, te vinden in de symbolenbibliotheek.</w:t>
      </w:r>
      <w:r>
        <w:t xml:space="preserve"> Daarvoor wordt het objecttype SymbolisatieItem gebruikt.</w:t>
      </w:r>
    </w:p>
    <w:p w14:paraId="6C617B5F" w14:textId="19F64004" w:rsidR="00030D6F" w:rsidRPr="007B60F8" w:rsidRDefault="00D9742C" w:rsidP="00046669">
      <w:r w:rsidRPr="00F03DD9">
        <w:t>Met SymbolisatieItem kan het bevoegd gezag een eigen, specifieke symbolisatie geven aan ActiviteitLocatieaanduiding, Normwaarde en (de verschillende typen) Gebiedsaanwijzing.</w:t>
      </w:r>
    </w:p>
    <w:p w14:paraId="77553D5A" w14:textId="5017647A" w:rsidR="00030D6F" w:rsidRPr="007B60F8" w:rsidRDefault="00D9742C" w:rsidP="00046669">
      <w:r w:rsidRPr="00F03DD9">
        <w:t xml:space="preserve">De tweede methode, het zelf samenstellen van kaarten en kaartlagen, is beschreven in de paragrafen </w:t>
      </w:r>
      <w:r w:rsidRPr="000B31CB">
        <w:rPr>
          <w:rStyle w:val="Verwijzing"/>
        </w:rPr>
        <w:fldChar w:fldCharType="begin"/>
      </w:r>
      <w:r w:rsidRPr="000B31CB">
        <w:rPr>
          <w:rStyle w:val="Verwijzing"/>
        </w:rPr>
        <w:instrText xml:space="preserve"> REF _Ref_92009a6e842053c38bfdbf11b5d9a80e_1  \n \h  \* MERGEFORMAT </w:instrText>
      </w:r>
      <w:r w:rsidRPr="000B31CB">
        <w:rPr>
          <w:rStyle w:val="Verwijzing"/>
        </w:rPr>
      </w:r>
      <w:r w:rsidRPr="000B31CB">
        <w:rPr>
          <w:rStyle w:val="Verwijzing"/>
        </w:rPr>
        <w:fldChar w:fldCharType="separate"/>
      </w:r>
      <w:r w:rsidR="00816BCB">
        <w:rPr>
          <w:rStyle w:val="Verwijzing"/>
        </w:rPr>
        <w:t>7.10</w:t>
      </w:r>
      <w:r w:rsidRPr="000B31CB">
        <w:rPr>
          <w:rStyle w:val="Verwijzing"/>
        </w:rPr>
        <w:fldChar w:fldCharType="end"/>
      </w:r>
      <w:r w:rsidRPr="00B26823">
        <w:t xml:space="preserve"> en </w:t>
      </w:r>
      <w:r w:rsidRPr="000B31CB">
        <w:rPr>
          <w:rStyle w:val="Verwijzing"/>
        </w:rPr>
        <w:fldChar w:fldCharType="begin"/>
      </w:r>
      <w:r w:rsidRPr="000B31CB">
        <w:rPr>
          <w:rStyle w:val="Verwijzing"/>
        </w:rPr>
        <w:instrText xml:space="preserve"> REF _Ref_aed587908657563df89a0aa82a98a36f_1  \n \h  \* MERGEFORMAT </w:instrText>
      </w:r>
      <w:r w:rsidRPr="000B31CB">
        <w:rPr>
          <w:rStyle w:val="Verwijzing"/>
        </w:rPr>
      </w:r>
      <w:r w:rsidRPr="000B31CB">
        <w:rPr>
          <w:rStyle w:val="Verwijzing"/>
        </w:rPr>
        <w:fldChar w:fldCharType="separate"/>
      </w:r>
      <w:r w:rsidR="00816BCB">
        <w:rPr>
          <w:rStyle w:val="Verwijzing"/>
        </w:rPr>
        <w:t>7.11</w:t>
      </w:r>
      <w:r w:rsidRPr="000B31CB">
        <w:rPr>
          <w:rStyle w:val="Verwijzing"/>
        </w:rPr>
        <w:fldChar w:fldCharType="end"/>
      </w:r>
      <w:r w:rsidRPr="00B26823">
        <w:t>.</w:t>
      </w:r>
    </w:p>
    <w:p w14:paraId="495A3150" w14:textId="1C1FA2AE" w:rsidR="00046669" w:rsidRPr="00F03DD9" w:rsidRDefault="00D9742C" w:rsidP="00046669">
      <w:pPr>
        <w:pStyle w:val="Kop4"/>
      </w:pPr>
      <w:bookmarkStart w:id="217" w:name="_Toc75500257"/>
      <w:r w:rsidRPr="00F03DD9">
        <w:t>Definitie</w:t>
      </w:r>
      <w:bookmarkEnd w:id="217"/>
    </w:p>
    <w:p w14:paraId="24229CDC" w14:textId="77777777" w:rsidR="00046669" w:rsidRPr="00F03DD9" w:rsidRDefault="00D9742C" w:rsidP="00046669">
      <w:r w:rsidRPr="00F03DD9">
        <w:t>SymbolisatieItem is het objecttype waarmee een bevoegd gezag zelf de symbolisatie van domeinspecifieke objecten kan bepalen, die daarmee voorrang krijgt boven de standaardsymbolisatie.</w:t>
      </w:r>
    </w:p>
    <w:p w14:paraId="5EE872BF" w14:textId="77777777" w:rsidR="00046669" w:rsidRPr="00F03DD9" w:rsidRDefault="00D9742C" w:rsidP="00046669">
      <w:pPr>
        <w:pStyle w:val="Kop4"/>
      </w:pPr>
      <w:bookmarkStart w:id="218" w:name="_Toc75500258"/>
      <w:r w:rsidRPr="00F03DD9">
        <w:t>Doel</w:t>
      </w:r>
      <w:bookmarkEnd w:id="218"/>
    </w:p>
    <w:p w14:paraId="74A61C9A" w14:textId="5849F39B" w:rsidR="00030D6F" w:rsidRPr="00F03DD9" w:rsidRDefault="00D9742C" w:rsidP="00046669">
      <w:pPr>
        <w:pStyle w:val="Opsommingtekens1"/>
        <w:numPr>
          <w:ilvl w:val="0"/>
          <w:numId w:val="0"/>
        </w:numPr>
      </w:pPr>
      <w:r w:rsidRPr="00F03DD9">
        <w:t>Doel van het objecttype SymbolisatieItem is om het bevoegd gezag de mogelijkheid te bieden om zelf de symbolisatie van objecten te bepalen.</w:t>
      </w:r>
    </w:p>
    <w:p w14:paraId="5046740D" w14:textId="23A435F6" w:rsidR="00046669" w:rsidRPr="00F03DD9" w:rsidRDefault="003D7F5B" w:rsidP="00046669"/>
    <w:p w14:paraId="39DEFA9A" w14:textId="77777777" w:rsidR="00046669" w:rsidRPr="00F03DD9" w:rsidRDefault="00D9742C" w:rsidP="00046669">
      <w:pPr>
        <w:pStyle w:val="Kop4"/>
      </w:pPr>
      <w:bookmarkStart w:id="219" w:name="_Toc75500259"/>
      <w:r w:rsidRPr="00F03DD9">
        <w:t>Norm</w:t>
      </w:r>
      <w:bookmarkEnd w:id="219"/>
    </w:p>
    <w:p w14:paraId="3A40C4A8" w14:textId="1AAB5E07" w:rsidR="00046669" w:rsidRPr="00F03DD9" w:rsidRDefault="00D9742C" w:rsidP="00046669">
      <w:pPr>
        <w:pStyle w:val="Figuur"/>
      </w:pPr>
      <w:r w:rsidRPr="00D6773B">
        <w:rPr>
          <w:noProof/>
        </w:rPr>
        <w:drawing>
          <wp:inline distT="0" distB="0" distL="0" distR="0" wp14:anchorId="290B2E64" wp14:editId="67085949">
            <wp:extent cx="5400040" cy="275082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400040" cy="2750820"/>
                    </a:xfrm>
                    <a:prstGeom prst="rect">
                      <a:avLst/>
                    </a:prstGeom>
                  </pic:spPr>
                </pic:pic>
              </a:graphicData>
            </a:graphic>
          </wp:inline>
        </w:drawing>
      </w:r>
    </w:p>
    <w:p w14:paraId="61C52B49" w14:textId="77777777" w:rsidR="00046669" w:rsidRPr="00F03DD9" w:rsidRDefault="00D9742C" w:rsidP="00046669">
      <w:pPr>
        <w:pStyle w:val="Figuurbijschrift"/>
      </w:pPr>
      <w:r w:rsidRPr="00F03DD9">
        <w:t>Uitsnede uit IMOW-diagram voor objecttype SymbolisatieItem</w:t>
      </w:r>
    </w:p>
    <w:p w14:paraId="641A6995" w14:textId="77777777" w:rsidR="00046669" w:rsidRPr="00F03DD9" w:rsidRDefault="00D9742C" w:rsidP="00046669">
      <w:r w:rsidRPr="00F03DD9">
        <w:t>SymbolisatieItem kent de volgende attributen:</w:t>
      </w:r>
    </w:p>
    <w:p w14:paraId="64515FB4" w14:textId="77777777" w:rsidR="00046669" w:rsidRPr="00F03DD9" w:rsidRDefault="00D9742C" w:rsidP="00046669">
      <w:pPr>
        <w:pStyle w:val="Opsommingtekens1"/>
      </w:pPr>
      <w:r w:rsidRPr="00F03DD9">
        <w:rPr>
          <w:i/>
          <w:iCs/>
        </w:rPr>
        <w:t>symboolcode</w:t>
      </w:r>
      <w:r w:rsidRPr="00B26823">
        <w:t xml:space="preserve">: </w:t>
      </w:r>
      <w:r w:rsidRPr="007B60F8">
        <w:t xml:space="preserve">een waarde uit </w:t>
      </w:r>
      <w:r w:rsidRPr="000E40D3">
        <w:t xml:space="preserve">de lijst van gestandaardiseerde symboolcodes, te vinden in de symbolenbibliotheek. </w:t>
      </w:r>
      <w:r w:rsidRPr="00F03DD9">
        <w:t>Verplicht attribuut. Komt 1 keer voor.</w:t>
      </w:r>
    </w:p>
    <w:p w14:paraId="20D16FC8" w14:textId="77777777" w:rsidR="00046669" w:rsidRPr="00F03DD9" w:rsidRDefault="00D9742C" w:rsidP="00046669">
      <w:pPr>
        <w:pStyle w:val="Opsommingtekens1"/>
      </w:pPr>
      <w:r w:rsidRPr="00F03DD9">
        <w:rPr>
          <w:i/>
          <w:iCs/>
        </w:rPr>
        <w:t>activiteitLocatieaanduidingSymbolisatie</w:t>
      </w:r>
      <w:r w:rsidRPr="00B26823">
        <w:t>:</w:t>
      </w:r>
      <w:r w:rsidRPr="007B60F8">
        <w:t xml:space="preserve"> de</w:t>
      </w:r>
      <w:r w:rsidRPr="000E40D3">
        <w:t xml:space="preserve"> </w:t>
      </w:r>
      <w:r w:rsidRPr="00F1426F">
        <w:t xml:space="preserve">Activiteitlocatieaanduiding die </w:t>
      </w:r>
      <w:r w:rsidRPr="007F28B9">
        <w:t xml:space="preserve">weergegeven </w:t>
      </w:r>
      <w:r w:rsidRPr="00F03DD9">
        <w:t>dient te worden met de symbolisatie die door het bevoegd gezag is bepaald en afwijkt van de standaardsymbolisatie. Optioneel attribuut. Komt zo vaak voor als gewenst.</w:t>
      </w:r>
    </w:p>
    <w:p w14:paraId="1DBA1B02" w14:textId="77777777" w:rsidR="00046669" w:rsidRPr="00F03DD9" w:rsidRDefault="00D9742C" w:rsidP="00046669">
      <w:pPr>
        <w:pStyle w:val="Opsommingtekens1"/>
      </w:pPr>
      <w:r w:rsidRPr="00F03DD9">
        <w:rPr>
          <w:i/>
          <w:iCs/>
        </w:rPr>
        <w:t>gebiedsaanwijzingSymbolisatie</w:t>
      </w:r>
      <w:r w:rsidRPr="00B26823">
        <w:t>:</w:t>
      </w:r>
      <w:r w:rsidRPr="007B60F8">
        <w:t xml:space="preserve"> </w:t>
      </w:r>
      <w:r w:rsidRPr="000E40D3">
        <w:t xml:space="preserve">de </w:t>
      </w:r>
      <w:r w:rsidRPr="00F03DD9">
        <w:t>Gebiedsaanwijzing die weergegeven dient te worden met de stijl behorende bij de symboolcode. Optioneel attribuut. Komt zo vaak voor als gewenst.</w:t>
      </w:r>
    </w:p>
    <w:p w14:paraId="07AADCEB" w14:textId="77777777" w:rsidR="00046669" w:rsidRPr="00F03DD9" w:rsidRDefault="00D9742C" w:rsidP="00046669">
      <w:pPr>
        <w:pStyle w:val="Opsommingtekens1"/>
      </w:pPr>
      <w:r w:rsidRPr="00F03DD9">
        <w:rPr>
          <w:i/>
          <w:iCs/>
        </w:rPr>
        <w:t>normwaardeSymbolisatie</w:t>
      </w:r>
      <w:r w:rsidRPr="00B26823">
        <w:t>:</w:t>
      </w:r>
      <w:r w:rsidRPr="007B60F8">
        <w:t xml:space="preserve"> de </w:t>
      </w:r>
      <w:r w:rsidRPr="000E40D3">
        <w:t xml:space="preserve">normwaarde </w:t>
      </w:r>
      <w:r w:rsidRPr="00F1426F">
        <w:t>die weergegeven dient te worden met de stijl behorende bij de symboolcode.</w:t>
      </w:r>
      <w:r w:rsidRPr="00F03DD9">
        <w:t xml:space="preserve"> Optioneel attribuut. Komt zo vaak voor als gewenst.</w:t>
      </w:r>
    </w:p>
    <w:p w14:paraId="40E9D7E5" w14:textId="77777777" w:rsidR="00046669" w:rsidRPr="00F03DD9" w:rsidRDefault="003D7F5B" w:rsidP="00046669"/>
    <w:p w14:paraId="660C52B1" w14:textId="77777777" w:rsidR="00046669" w:rsidRPr="00F03DD9" w:rsidRDefault="00D9742C" w:rsidP="00046669">
      <w:r w:rsidRPr="00F03DD9">
        <w:t>SymbolisatieItem kent geen constraints.</w:t>
      </w:r>
    </w:p>
    <w:p w14:paraId="01CD3CBA" w14:textId="77777777" w:rsidR="00046669" w:rsidRPr="00F03DD9" w:rsidRDefault="00D9742C" w:rsidP="00046669">
      <w:pPr>
        <w:pStyle w:val="Kop4"/>
      </w:pPr>
      <w:bookmarkStart w:id="220" w:name="_Toc75500260"/>
      <w:r w:rsidRPr="00F03DD9">
        <w:t>Toelichting op de norm</w:t>
      </w:r>
      <w:bookmarkEnd w:id="220"/>
    </w:p>
    <w:p w14:paraId="399F58AE" w14:textId="30DBA338" w:rsidR="00046669" w:rsidRPr="007B60F8" w:rsidRDefault="00D9742C" w:rsidP="00046669">
      <w:pPr>
        <w:pStyle w:val="Opsommingtekens1"/>
      </w:pPr>
      <w:r w:rsidRPr="00F03DD9">
        <w:rPr>
          <w:i/>
          <w:iCs/>
        </w:rPr>
        <w:t>symboolcode</w:t>
      </w:r>
      <w:r w:rsidRPr="00B26823">
        <w:t xml:space="preserve">: </w:t>
      </w:r>
      <w:r w:rsidRPr="007B60F8">
        <w:t xml:space="preserve">het attribuut waarmee </w:t>
      </w:r>
      <w:r w:rsidRPr="000E40D3">
        <w:t xml:space="preserve">de gekozen </w:t>
      </w:r>
      <w:r w:rsidRPr="00F1426F">
        <w:t>symboolcode wordt vastgelegd</w:t>
      </w:r>
      <w:r w:rsidRPr="007F28B9">
        <w:t xml:space="preserve">. Het bevoegd gezag kiest de symboolcode uit de </w:t>
      </w:r>
      <w:r>
        <w:t>symbolenbibliotheek</w:t>
      </w:r>
      <w:r w:rsidRPr="007F28B9">
        <w:t xml:space="preserve"> die hoort bij de symbolisatie die overeenkomt met de wijze waarop het bevoegd gezag de objecten wil weergeven. Wanneer het object SymbolisatieItem wordt gebruikt, is dat het object dat vo</w:t>
      </w:r>
      <w:r w:rsidRPr="00F03DD9">
        <w:t xml:space="preserve">or de weergave zorgt. Het gaat dan dus boven de weergave-werking van het attribuut </w:t>
      </w:r>
      <w:r w:rsidRPr="00F03DD9">
        <w:rPr>
          <w:i/>
          <w:iCs/>
        </w:rPr>
        <w:t>groep</w:t>
      </w:r>
      <w:r w:rsidRPr="00B26823">
        <w:t>.</w:t>
      </w:r>
    </w:p>
    <w:p w14:paraId="3119CC07" w14:textId="23C894B3" w:rsidR="00046669" w:rsidRPr="00F03DD9" w:rsidRDefault="00D9742C" w:rsidP="00046669">
      <w:pPr>
        <w:pStyle w:val="Opsommingtekens1"/>
      </w:pPr>
      <w:r w:rsidRPr="00F03DD9">
        <w:rPr>
          <w:i/>
          <w:iCs/>
        </w:rPr>
        <w:t>activiteitLocatieaanduidingSymbolisatie</w:t>
      </w:r>
      <w:r w:rsidRPr="00B26823">
        <w:t xml:space="preserve">, </w:t>
      </w:r>
      <w:r w:rsidRPr="00F03DD9">
        <w:rPr>
          <w:i/>
          <w:iCs/>
        </w:rPr>
        <w:t>gebiedsaanwijzingSymbolisatie</w:t>
      </w:r>
      <w:r w:rsidRPr="00B26823">
        <w:t xml:space="preserve">, </w:t>
      </w:r>
      <w:r w:rsidRPr="00F03DD9">
        <w:rPr>
          <w:i/>
          <w:iCs/>
        </w:rPr>
        <w:t>normwaardeSymbolisatie</w:t>
      </w:r>
      <w:r w:rsidRPr="00B26823">
        <w:t>: de attributen die de verwijzing bevatten van het SymbolisatieItem naar</w:t>
      </w:r>
      <w:r w:rsidRPr="00F03DD9">
        <w:t xml:space="preserve"> de identificatie van een specifieke ActiviteitLocatieaanduiding, Gebiedsaanwijzing of Normwaarde. Dit attribuut geeft aan welke van die objecten weergegeven wordt met de symboolcode uit het SymbolisatieItem. </w:t>
      </w:r>
      <w:r>
        <w:t xml:space="preserve">Voor de volledigheid wordt opgemerkt dat de </w:t>
      </w:r>
      <w:r w:rsidRPr="00F03DD9">
        <w:t>ActiviteitLocatieaanduiding</w:t>
      </w:r>
      <w:r>
        <w:t>en</w:t>
      </w:r>
      <w:r w:rsidRPr="00F03DD9">
        <w:t>, Gebiedsaanwijzing</w:t>
      </w:r>
      <w:r>
        <w:t>en</w:t>
      </w:r>
      <w:r w:rsidRPr="00F03DD9">
        <w:t xml:space="preserve"> Normwaarde</w:t>
      </w:r>
      <w:r>
        <w:t>n waarnaar niet verwezen wordt met SymbolisatieItem,</w:t>
      </w:r>
      <w:r w:rsidRPr="00F03DD9">
        <w:t xml:space="preserve"> word</w:t>
      </w:r>
      <w:r>
        <w:t>en</w:t>
      </w:r>
      <w:r w:rsidRPr="00F03DD9">
        <w:t xml:space="preserve"> weergegeven met de standaardweergave van de groep die bij </w:t>
      </w:r>
      <w:r>
        <w:t xml:space="preserve">die </w:t>
      </w:r>
      <w:r w:rsidRPr="00F03DD9">
        <w:t>object</w:t>
      </w:r>
      <w:r>
        <w:t>en</w:t>
      </w:r>
      <w:r w:rsidRPr="00F03DD9">
        <w:t xml:space="preserve"> </w:t>
      </w:r>
      <w:r>
        <w:t>hoort</w:t>
      </w:r>
      <w:r w:rsidRPr="00F03DD9">
        <w:t xml:space="preserve">. </w:t>
      </w:r>
      <w:r w:rsidRPr="00F03DD9" w:rsidDel="003078A4">
        <w:t xml:space="preserve"> </w:t>
      </w:r>
      <w:r w:rsidRPr="00F03DD9">
        <w:br/>
        <w:t xml:space="preserve">Met </w:t>
      </w:r>
      <w:r w:rsidRPr="00F03DD9">
        <w:rPr>
          <w:i/>
          <w:iCs/>
        </w:rPr>
        <w:t>activiteitLocatieaanduidingSymbolisatie</w:t>
      </w:r>
      <w:r w:rsidRPr="00B26823">
        <w:t xml:space="preserve"> </w:t>
      </w:r>
      <w:r w:rsidRPr="007B60F8">
        <w:t xml:space="preserve">is het mogelijk </w:t>
      </w:r>
      <w:r w:rsidRPr="000E40D3">
        <w:t>om de activiteiten ‘het exploiteren van een discotheek’ en ‘het exploiteren van daghoreca’ ieder op een eigen manier weer te geven in plaats van met de standaardwe</w:t>
      </w:r>
      <w:r w:rsidRPr="00F03DD9">
        <w:t xml:space="preserve">ergave die hoort bij de Activiteitengroep ‘exploitatieactiviteit horeca’. Ook is het hiermee mogelijk om de symbolisatie af te stemmen op de ‘instantie’ van de activiteit, oftewel de activiteitregelkwalificatie. De Locaties waar voor een bepaalde activiteit een vergunningplicht geldt worden dan bijvoorbeeld in een rode kleur weergegeven en de locaties waar die activiteit zonder vergunning of melding is toegestaan worden in een groene kleur weergegeven. Met </w:t>
      </w:r>
      <w:r w:rsidRPr="00F03DD9">
        <w:rPr>
          <w:i/>
          <w:iCs/>
        </w:rPr>
        <w:t>gebiedsaanwijzingSymbolisatie</w:t>
      </w:r>
      <w:r w:rsidRPr="00B26823">
        <w:t xml:space="preserve"> k</w:t>
      </w:r>
      <w:r w:rsidRPr="007B60F8">
        <w:t>u</w:t>
      </w:r>
      <w:r w:rsidRPr="000E40D3">
        <w:t>n</w:t>
      </w:r>
      <w:r w:rsidRPr="00F1426F">
        <w:t>nen spec</w:t>
      </w:r>
      <w:r w:rsidRPr="007F28B9">
        <w:t>ifieke</w:t>
      </w:r>
      <w:r w:rsidRPr="00F03DD9">
        <w:t xml:space="preserve"> voorkomens van een type Gebiedsaanwijzing die tot dezelfde groep behoren, ieder op een manier worden weergegeven in plaats van met de standaardweergave die hoort bij de betreffende groep.</w:t>
      </w:r>
      <w:r w:rsidRPr="00F03DD9">
        <w:br/>
        <w:t xml:space="preserve">Met </w:t>
      </w:r>
      <w:r w:rsidRPr="00F03DD9">
        <w:rPr>
          <w:i/>
          <w:iCs/>
        </w:rPr>
        <w:t>normwaardeSymbolisatie</w:t>
      </w:r>
      <w:r w:rsidRPr="00B26823">
        <w:t xml:space="preserve"> is het </w:t>
      </w:r>
      <w:r w:rsidRPr="007B60F8">
        <w:t xml:space="preserve">bijvoorbeeld mogelijk om van een omgevingsnorm </w:t>
      </w:r>
      <w:r w:rsidRPr="000E40D3">
        <w:t>of omg</w:t>
      </w:r>
      <w:r w:rsidRPr="00F03DD9">
        <w:t>evingswaarde alle waarden die liggen tussen 0 en 5 met een rode kleur weer te geven en alle waarden die liggen tussen 6 en 10 met een blauwe kleur.</w:t>
      </w:r>
    </w:p>
    <w:p w14:paraId="305474F9" w14:textId="74A2E270" w:rsidR="00046669" w:rsidRPr="00F03DD9" w:rsidRDefault="00D9742C" w:rsidP="00046669">
      <w:pPr>
        <w:pStyle w:val="Kop3"/>
      </w:pPr>
      <w:bookmarkStart w:id="221" w:name="_Ref_92009a6e842053c38bfdbf11b5d9a80e_1"/>
      <w:bookmarkStart w:id="222" w:name="_Ref_92009a6e842053c38bfdbf11b5d9a80e_2"/>
      <w:bookmarkStart w:id="223" w:name="_Toc75500261"/>
      <w:r w:rsidRPr="00F03DD9">
        <w:t>Objecttype Kaart</w:t>
      </w:r>
      <w:bookmarkEnd w:id="221"/>
      <w:bookmarkEnd w:id="222"/>
      <w:bookmarkEnd w:id="223"/>
    </w:p>
    <w:p w14:paraId="331845FB" w14:textId="77777777" w:rsidR="00046669" w:rsidRPr="00F03DD9" w:rsidRDefault="00D9742C" w:rsidP="00046669">
      <w:pPr>
        <w:pStyle w:val="Kop4"/>
      </w:pPr>
      <w:bookmarkStart w:id="224" w:name="_Toc75500262"/>
      <w:r w:rsidRPr="00F03DD9">
        <w:t>Toelichting op de toepassing</w:t>
      </w:r>
      <w:bookmarkEnd w:id="224"/>
    </w:p>
    <w:p w14:paraId="454179A3" w14:textId="35F53BC9" w:rsidR="00046669" w:rsidRPr="00F03DD9" w:rsidRDefault="00D9742C" w:rsidP="00046669">
      <w:r w:rsidRPr="00F03DD9">
        <w:t xml:space="preserve">Zoals in paragraaf </w:t>
      </w:r>
      <w:r w:rsidRPr="000B31CB">
        <w:rPr>
          <w:rStyle w:val="Verwijzing"/>
        </w:rPr>
        <w:fldChar w:fldCharType="begin"/>
      </w:r>
      <w:r w:rsidRPr="000B31CB">
        <w:rPr>
          <w:rStyle w:val="Verwijzing"/>
        </w:rPr>
        <w:instrText xml:space="preserve"> REF _Ref_f3a63d902bd31938d18c27f2b7df6627_1 \n \h  \* MERGEFORMAT </w:instrText>
      </w:r>
      <w:r w:rsidRPr="000B31CB">
        <w:rPr>
          <w:rStyle w:val="Verwijzing"/>
        </w:rPr>
      </w:r>
      <w:r w:rsidRPr="000B31CB">
        <w:rPr>
          <w:rStyle w:val="Verwijzing"/>
        </w:rPr>
        <w:fldChar w:fldCharType="separate"/>
      </w:r>
      <w:r w:rsidR="00816BCB">
        <w:rPr>
          <w:rStyle w:val="Verwijzing"/>
        </w:rPr>
        <w:t>3.6</w:t>
      </w:r>
      <w:r w:rsidRPr="000B31CB">
        <w:rPr>
          <w:rStyle w:val="Verwijzing"/>
        </w:rPr>
        <w:fldChar w:fldCharType="end"/>
      </w:r>
      <w:r w:rsidRPr="00B26823">
        <w:t xml:space="preserve"> is beschreven</w:t>
      </w:r>
      <w:r w:rsidRPr="007B60F8">
        <w:t>,</w:t>
      </w:r>
      <w:r w:rsidRPr="000E40D3">
        <w:t xml:space="preserve"> </w:t>
      </w:r>
      <w:r w:rsidRPr="00F1426F">
        <w:t>heeft het bevoegd gezag twee methoden om zelf invloed uit te oefenen op de weergave</w:t>
      </w:r>
      <w:r w:rsidRPr="00F03DD9">
        <w:t xml:space="preserve"> van objecten, Locaties en waarden op een kaart. De eerste methode, die bestaat uit het kiezen van een eigen symbolisatie</w:t>
      </w:r>
      <w:r>
        <w:t xml:space="preserve"> met behulp van het objecttype SymbolisatieItem</w:t>
      </w:r>
      <w:r w:rsidRPr="00F03DD9">
        <w:t xml:space="preserve">, is beschreven in </w:t>
      </w:r>
      <w:r>
        <w:t xml:space="preserve">paragraaf </w:t>
      </w:r>
      <w:r w:rsidRPr="000B31CB">
        <w:rPr>
          <w:rStyle w:val="Verwijzing"/>
        </w:rPr>
        <w:fldChar w:fldCharType="begin"/>
      </w:r>
      <w:r w:rsidRPr="000B31CB">
        <w:rPr>
          <w:rStyle w:val="Verwijzing"/>
        </w:rPr>
        <w:instrText xml:space="preserve"> REF _Ref_848aa3a4c277b00b729a862026d8a73e_1 \r \h </w:instrText>
      </w:r>
      <w:r w:rsidRPr="000B31CB">
        <w:rPr>
          <w:rStyle w:val="Verwijzing"/>
        </w:rPr>
      </w:r>
      <w:r w:rsidRPr="000B31CB">
        <w:rPr>
          <w:rStyle w:val="Verwijzing"/>
        </w:rPr>
        <w:fldChar w:fldCharType="separate"/>
      </w:r>
      <w:r w:rsidR="00816BCB">
        <w:rPr>
          <w:rStyle w:val="Verwijzing"/>
        </w:rPr>
        <w:t>7.9</w:t>
      </w:r>
      <w:r w:rsidRPr="000B31CB">
        <w:rPr>
          <w:rStyle w:val="Verwijzing"/>
        </w:rPr>
        <w:fldChar w:fldCharType="end"/>
      </w:r>
      <w:r w:rsidRPr="00F03DD9">
        <w:t>.</w:t>
      </w:r>
    </w:p>
    <w:p w14:paraId="7BE438AE" w14:textId="77777777" w:rsidR="00046669" w:rsidRPr="00F03DD9" w:rsidRDefault="00D9742C" w:rsidP="00046669">
      <w:r w:rsidRPr="00F03DD9">
        <w:t>De tweede methode die bevoegde gezagen ter beschikking staat, is het zelf samenstellen van kaarten en kaartlagen. Met deze methode kan het bevoegd gezag zelf aangeven dat bepaalde informatie, of een set van informatie, op een afzonderlijke kaart of kaartlaag moet worden weergegeven. Die tweede methode wordt beschreven in deze en in de volgende paragraaf.</w:t>
      </w:r>
    </w:p>
    <w:p w14:paraId="74DB9D7B" w14:textId="281363EA" w:rsidR="00030D6F" w:rsidRPr="00F03DD9" w:rsidRDefault="00D9742C" w:rsidP="00046669">
      <w:r w:rsidRPr="00F03DD9">
        <w:t xml:space="preserve">Het objecttype Kaart kan gebruikt worden om vast te leggen dat een Juridische regel of een Tekstdeel wordt weergegeven op een specifieke kaart. Daarmee is het mogelijk om een kaart te genereren waarop alle Locaties en </w:t>
      </w:r>
      <w:r>
        <w:t>OW-object</w:t>
      </w:r>
      <w:r w:rsidRPr="00F03DD9">
        <w:t>en worden weergegeven die horen bij Juridische regels respectievelijk Tekstdelen die met het objecttype Kaart zijn geannoteerd.</w:t>
      </w:r>
    </w:p>
    <w:p w14:paraId="4E6F6CDC" w14:textId="2835600F" w:rsidR="00046669" w:rsidRPr="00F03DD9" w:rsidRDefault="00D9742C" w:rsidP="00046669">
      <w:r w:rsidRPr="00F03DD9">
        <w:t>Deze eigen weergavemogelijkheden gelden alleen voor DSO-LV en een eventuele eigen viewer van het bevoegd gezag, niet op overheid.nl</w:t>
      </w:r>
      <w:r>
        <w:t>.</w:t>
      </w:r>
    </w:p>
    <w:p w14:paraId="23B01EB2" w14:textId="77777777" w:rsidR="00046669" w:rsidRPr="00F03DD9" w:rsidRDefault="00D9742C" w:rsidP="00046669">
      <w:pPr>
        <w:pStyle w:val="Kop4"/>
      </w:pPr>
      <w:bookmarkStart w:id="225" w:name="_Toc75500263"/>
      <w:r w:rsidRPr="00F03DD9">
        <w:t>Definitie</w:t>
      </w:r>
      <w:bookmarkEnd w:id="225"/>
    </w:p>
    <w:p w14:paraId="36966649" w14:textId="6185CA6B" w:rsidR="00046669" w:rsidRPr="00F03DD9" w:rsidRDefault="00D9742C" w:rsidP="00046669">
      <w:r w:rsidRPr="00F03DD9">
        <w:t xml:space="preserve">Het objecttype Kaart is het objecttype waarmee een bevoegd gezag aan kan geven dat de Locaties en </w:t>
      </w:r>
      <w:r>
        <w:t>OW-object</w:t>
      </w:r>
      <w:r w:rsidRPr="00F03DD9">
        <w:t>en behorend bij een specifieke Juridische regel respectievelijk een specifiek Tekstdeel moeten worden weergegeven op een specifieke kaart</w:t>
      </w:r>
      <w:r>
        <w:t>.</w:t>
      </w:r>
    </w:p>
    <w:p w14:paraId="42DECD45" w14:textId="77777777" w:rsidR="00046669" w:rsidRPr="00F03DD9" w:rsidRDefault="00D9742C" w:rsidP="00046669">
      <w:pPr>
        <w:pStyle w:val="Kop4"/>
      </w:pPr>
      <w:bookmarkStart w:id="226" w:name="_Toc75500264"/>
      <w:r w:rsidRPr="00F03DD9">
        <w:t>Doel</w:t>
      </w:r>
      <w:bookmarkEnd w:id="226"/>
    </w:p>
    <w:p w14:paraId="7875A63B" w14:textId="64B352F2" w:rsidR="00046669" w:rsidRPr="00F03DD9" w:rsidRDefault="00D9742C" w:rsidP="00046669">
      <w:r w:rsidRPr="00F03DD9">
        <w:t xml:space="preserve">Doel van het objecttype Kaart is het kunnen genereren van een kaart waarop de Locaties en </w:t>
      </w:r>
      <w:r>
        <w:t>OW-object</w:t>
      </w:r>
      <w:r w:rsidRPr="00F03DD9">
        <w:t>en worden weergegeven die horen bij één of meer bepaalde Juridische regels of Tekstdelen zodat die in samenhang kunnen worden getoond.</w:t>
      </w:r>
    </w:p>
    <w:p w14:paraId="5477214A" w14:textId="77777777" w:rsidR="00046669" w:rsidRPr="00F03DD9" w:rsidRDefault="00D9742C" w:rsidP="00046669">
      <w:pPr>
        <w:pStyle w:val="Kop4"/>
      </w:pPr>
      <w:bookmarkStart w:id="227" w:name="_Toc75500265"/>
      <w:r w:rsidRPr="00F03DD9">
        <w:t>Norm</w:t>
      </w:r>
      <w:bookmarkEnd w:id="227"/>
    </w:p>
    <w:p w14:paraId="74984CE2" w14:textId="0AECE359" w:rsidR="00030D6F" w:rsidRPr="007B60F8" w:rsidRDefault="00D9742C" w:rsidP="00046669">
      <w:pPr>
        <w:pStyle w:val="Figuur"/>
      </w:pPr>
      <w:r w:rsidRPr="00DF1743">
        <w:rPr>
          <w:noProof/>
        </w:rPr>
        <w:drawing>
          <wp:inline distT="0" distB="0" distL="0" distR="0" wp14:anchorId="02B1C598" wp14:editId="3D1D7B68">
            <wp:extent cx="5400040" cy="4519295"/>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400040" cy="4519295"/>
                    </a:xfrm>
                    <a:prstGeom prst="rect">
                      <a:avLst/>
                    </a:prstGeom>
                  </pic:spPr>
                </pic:pic>
              </a:graphicData>
            </a:graphic>
          </wp:inline>
        </w:drawing>
      </w:r>
    </w:p>
    <w:p w14:paraId="65D65311" w14:textId="11CA6148" w:rsidR="00046669" w:rsidRPr="00F03DD9" w:rsidRDefault="00D9742C" w:rsidP="00046669">
      <w:pPr>
        <w:pStyle w:val="Figuurbijschrift"/>
      </w:pPr>
      <w:r w:rsidRPr="00F03DD9">
        <w:t>Uitsnede uit IMOW-diagram voor objecttype Kaart</w:t>
      </w:r>
    </w:p>
    <w:p w14:paraId="6A3D8DE9" w14:textId="77777777" w:rsidR="00046669" w:rsidRPr="00F03DD9" w:rsidRDefault="00D9742C" w:rsidP="00046669">
      <w:r w:rsidRPr="00F03DD9">
        <w:t>Kaart kent de volgende attributen:</w:t>
      </w:r>
    </w:p>
    <w:p w14:paraId="567A2292" w14:textId="77777777" w:rsidR="00046669" w:rsidRPr="00F03DD9" w:rsidRDefault="00D9742C" w:rsidP="00046669">
      <w:pPr>
        <w:pStyle w:val="Opsommingtekens1"/>
      </w:pPr>
      <w:r w:rsidRPr="00F03DD9">
        <w:rPr>
          <w:i/>
          <w:iCs/>
        </w:rPr>
        <w:t>identificatie</w:t>
      </w:r>
      <w:r w:rsidRPr="00F03DD9">
        <w:t>: de unieke identificatie waaronder elk object van dit type bekend is. Identificatie conform datatype NEN3610-ID. Verplicht attribuut. Komt 1 keer voor.</w:t>
      </w:r>
    </w:p>
    <w:p w14:paraId="268D2FB4" w14:textId="77777777" w:rsidR="00046669" w:rsidRPr="00F03DD9" w:rsidRDefault="00D9742C" w:rsidP="00046669">
      <w:pPr>
        <w:pStyle w:val="Opsommingtekens1"/>
      </w:pPr>
      <w:r w:rsidRPr="00F03DD9">
        <w:rPr>
          <w:i/>
          <w:iCs/>
        </w:rPr>
        <w:t>naam</w:t>
      </w:r>
      <w:r w:rsidRPr="00F03DD9">
        <w:t>: de naam van de kaart. Het bevoegd gezag is vrij in de keuze van de naam. Verplicht attribuut. Komt 1 keer voor.</w:t>
      </w:r>
    </w:p>
    <w:p w14:paraId="116BDF1D" w14:textId="4E81F337" w:rsidR="00046669" w:rsidRPr="00F03DD9" w:rsidRDefault="00D9742C" w:rsidP="00046669">
      <w:pPr>
        <w:pStyle w:val="Opsommingtekens1"/>
      </w:pPr>
      <w:r w:rsidRPr="00F03DD9">
        <w:rPr>
          <w:i/>
          <w:iCs/>
        </w:rPr>
        <w:t>nummer</w:t>
      </w:r>
      <w:r w:rsidRPr="00F03DD9">
        <w:t xml:space="preserve">: het nummer van de kaart. Door het bevoegd gezag te kiezen. </w:t>
      </w:r>
      <w:r>
        <w:t>Optioneel</w:t>
      </w:r>
      <w:r w:rsidRPr="00F03DD9">
        <w:t xml:space="preserve"> attribuut. Komt </w:t>
      </w:r>
      <w:r>
        <w:t xml:space="preserve">0 of </w:t>
      </w:r>
      <w:r w:rsidRPr="00F03DD9">
        <w:t>1 keer voor.</w:t>
      </w:r>
    </w:p>
    <w:p w14:paraId="725B2363" w14:textId="77777777" w:rsidR="00046669" w:rsidRPr="00F03DD9" w:rsidRDefault="00D9742C" w:rsidP="00046669">
      <w:pPr>
        <w:pStyle w:val="Opsommingtekens1"/>
      </w:pPr>
      <w:r w:rsidRPr="00F03DD9">
        <w:rPr>
          <w:i/>
          <w:iCs/>
        </w:rPr>
        <w:t>uitsnede:</w:t>
      </w:r>
      <w:r w:rsidRPr="00F03DD9">
        <w:t xml:space="preserve"> de ligging van de kaart. Verplicht attribuut. Komt 1 keer voor. Het attribuut </w:t>
      </w:r>
      <w:r w:rsidRPr="00F03DD9">
        <w:rPr>
          <w:i/>
          <w:iCs/>
        </w:rPr>
        <w:t xml:space="preserve">uitsnede </w:t>
      </w:r>
      <w:r w:rsidRPr="00F03DD9">
        <w:t>wordt ingevuld met de gegevensgroep Kaartextent die de volgende attributen kent:</w:t>
      </w:r>
    </w:p>
    <w:p w14:paraId="2D699496" w14:textId="77777777" w:rsidR="00046669" w:rsidRPr="00F03DD9" w:rsidRDefault="00D9742C" w:rsidP="00046669">
      <w:pPr>
        <w:pStyle w:val="Opsommingtekens2"/>
      </w:pPr>
      <w:r w:rsidRPr="00F03DD9">
        <w:t>minX: de laagste X-coördinaat, bepaalt de linkergrens van de kaart. Verplicht attribuut. Komt 1 keer voor.</w:t>
      </w:r>
    </w:p>
    <w:p w14:paraId="46760FA4" w14:textId="77777777" w:rsidR="00046669" w:rsidRPr="00F03DD9" w:rsidRDefault="00D9742C" w:rsidP="00046669">
      <w:pPr>
        <w:pStyle w:val="Opsommingtekens2"/>
      </w:pPr>
      <w:r w:rsidRPr="00F03DD9">
        <w:t>minY: de laagste Y-coördinaat, bepaalt de ondergrens van de kaart. Verplicht attribuut. Komt 1 keer voor.</w:t>
      </w:r>
    </w:p>
    <w:p w14:paraId="3A42D58E" w14:textId="77777777" w:rsidR="00046669" w:rsidRPr="00F03DD9" w:rsidRDefault="00D9742C" w:rsidP="00046669">
      <w:pPr>
        <w:pStyle w:val="Opsommingtekens2"/>
      </w:pPr>
      <w:r w:rsidRPr="00F03DD9">
        <w:t>maxX: de hoogste X-coördinaat, bepaalt de rechtergrens van de kaart. Verplicht attribuut. Komt 1 keer voor.</w:t>
      </w:r>
    </w:p>
    <w:p w14:paraId="31076D4C" w14:textId="77777777" w:rsidR="00046669" w:rsidRPr="00F03DD9" w:rsidRDefault="00D9742C" w:rsidP="00046669">
      <w:pPr>
        <w:pStyle w:val="Opsommingtekens2"/>
      </w:pPr>
      <w:r w:rsidRPr="00F03DD9">
        <w:t>maxY: de hoogste Y-coördinaat, bepaalt de bovengrens van de kaart. Verplicht attribuut. Komt 1 keer voor.</w:t>
      </w:r>
    </w:p>
    <w:p w14:paraId="04F8C5BE" w14:textId="77777777" w:rsidR="00046669" w:rsidRPr="00F03DD9" w:rsidRDefault="00D9742C" w:rsidP="00046669">
      <w:pPr>
        <w:pStyle w:val="Opsommingtekens1"/>
      </w:pPr>
      <w:r w:rsidRPr="00F03DD9">
        <w:rPr>
          <w:i/>
          <w:iCs/>
        </w:rPr>
        <w:t>kaartlagen</w:t>
      </w:r>
      <w:r w:rsidRPr="00F03DD9">
        <w:t>: de verwijzing van een specifieke Kaart naar (de identificatie van) de kaartlagen die deze kaart vormen. Verplicht attribuut. Komt 1 of meerdere keren voor.</w:t>
      </w:r>
    </w:p>
    <w:p w14:paraId="56C6C84A" w14:textId="77777777" w:rsidR="00046669" w:rsidRPr="00F03DD9" w:rsidRDefault="003D7F5B" w:rsidP="00046669"/>
    <w:p w14:paraId="22FE968D" w14:textId="6A5C74FF" w:rsidR="00046669" w:rsidRPr="00F03DD9" w:rsidRDefault="00D9742C" w:rsidP="00046669">
      <w:r w:rsidRPr="00F03DD9">
        <w:t xml:space="preserve">Wanneer Kaart wordt gebruikt, </w:t>
      </w:r>
      <w:r>
        <w:t>moet</w:t>
      </w:r>
      <w:r w:rsidRPr="00F03DD9">
        <w:t xml:space="preserve"> aan </w:t>
      </w:r>
      <w:r>
        <w:t xml:space="preserve">de bijbehorende </w:t>
      </w:r>
      <w:r w:rsidRPr="00F03DD9">
        <w:t xml:space="preserve">Juridische regel dan wel </w:t>
      </w:r>
      <w:r>
        <w:t xml:space="preserve">het bijbehorende </w:t>
      </w:r>
      <w:r w:rsidRPr="00F03DD9">
        <w:t xml:space="preserve">Tekstdeel het attribuut </w:t>
      </w:r>
      <w:r w:rsidRPr="00F03DD9">
        <w:rPr>
          <w:i/>
          <w:iCs/>
        </w:rPr>
        <w:t>kaartaanduiding</w:t>
      </w:r>
      <w:r w:rsidRPr="00F03DD9">
        <w:t xml:space="preserve"> </w:t>
      </w:r>
      <w:r>
        <w:t xml:space="preserve">worden </w:t>
      </w:r>
      <w:r w:rsidRPr="00F03DD9">
        <w:t>toegevoegd, dat aangeeft op welke Kaart de Juridische regel dan wel het Tekstdeel wordt weergegeven.</w:t>
      </w:r>
    </w:p>
    <w:p w14:paraId="1BE266A2" w14:textId="77777777" w:rsidR="00046669" w:rsidRPr="00F03DD9" w:rsidRDefault="003D7F5B" w:rsidP="00046669"/>
    <w:p w14:paraId="57880C4C" w14:textId="77777777" w:rsidR="00046669" w:rsidRPr="00F03DD9" w:rsidRDefault="00D9742C" w:rsidP="00046669">
      <w:r w:rsidRPr="00F03DD9">
        <w:t>Kaart kent geen waardelijsten en geen constraints.</w:t>
      </w:r>
    </w:p>
    <w:p w14:paraId="194CA956" w14:textId="77777777" w:rsidR="00046669" w:rsidRPr="00F03DD9" w:rsidRDefault="00D9742C" w:rsidP="00046669">
      <w:pPr>
        <w:pStyle w:val="Kop4"/>
      </w:pPr>
      <w:bookmarkStart w:id="228" w:name="_Toc75500266"/>
      <w:r w:rsidRPr="00F03DD9">
        <w:t>Toelichting op de norm</w:t>
      </w:r>
      <w:bookmarkEnd w:id="228"/>
    </w:p>
    <w:p w14:paraId="3C0ADD56" w14:textId="3CDA90EB" w:rsidR="00030D6F" w:rsidRPr="00F03DD9" w:rsidRDefault="00D9742C" w:rsidP="00046669">
      <w:r w:rsidRPr="00F03DD9">
        <w:rPr>
          <w:i/>
          <w:iCs/>
        </w:rPr>
        <w:t>kaartuitsnede</w:t>
      </w:r>
      <w:r w:rsidRPr="00F03DD9">
        <w:t xml:space="preserve">: met het attribuut </w:t>
      </w:r>
      <w:r w:rsidRPr="00F03DD9">
        <w:rPr>
          <w:i/>
          <w:iCs/>
        </w:rPr>
        <w:t>kaartuitsnede</w:t>
      </w:r>
      <w:r w:rsidRPr="00F03DD9">
        <w:t xml:space="preserve"> kan het bevoegd gezag de exacte grenzen van een specifieke kaart aangeven. DSO-LV kan dit gebruiken in de weergave.</w:t>
      </w:r>
    </w:p>
    <w:p w14:paraId="4E5F9FFD" w14:textId="07DA03FD" w:rsidR="00046669" w:rsidRPr="00F03DD9" w:rsidRDefault="00D9742C" w:rsidP="00046669">
      <w:r w:rsidRPr="00F03DD9">
        <w:rPr>
          <w:i/>
          <w:iCs/>
        </w:rPr>
        <w:t>kaartlagen</w:t>
      </w:r>
      <w:r w:rsidRPr="00F03DD9">
        <w:t xml:space="preserve">: het attribuut dat de verwijzing bevat van een specifieke kaart naar de identificatie van de afzonderlijke kaartlagen die de kaart opbouwen. De volgorde waarmee verwezen wordt naar de afzonderlijke kaartlagen heeft geen invloed aangezien de opbouw van de kaart bepaald wordt door het attribuut </w:t>
      </w:r>
      <w:r w:rsidRPr="00F03DD9">
        <w:rPr>
          <w:i/>
          <w:iCs/>
        </w:rPr>
        <w:t>niveau</w:t>
      </w:r>
      <w:r w:rsidRPr="00F03DD9">
        <w:t xml:space="preserve"> van het object Kaartlaag.</w:t>
      </w:r>
    </w:p>
    <w:p w14:paraId="25215A04" w14:textId="52A7BF93" w:rsidR="00046669" w:rsidRPr="00F03DD9" w:rsidRDefault="00D9742C" w:rsidP="00046669">
      <w:pPr>
        <w:pStyle w:val="Kop3"/>
      </w:pPr>
      <w:bookmarkStart w:id="229" w:name="_Ref_aed587908657563df89a0aa82a98a36f_1"/>
      <w:bookmarkStart w:id="230" w:name="_Ref_aed587908657563df89a0aa82a98a36f_2"/>
      <w:bookmarkStart w:id="231" w:name="_Toc75500267"/>
      <w:r w:rsidRPr="00F03DD9">
        <w:t>Objecttype Kaartlaag</w:t>
      </w:r>
      <w:bookmarkEnd w:id="229"/>
      <w:bookmarkEnd w:id="230"/>
      <w:bookmarkEnd w:id="231"/>
    </w:p>
    <w:p w14:paraId="0B8705AD" w14:textId="77777777" w:rsidR="00046669" w:rsidRPr="00F03DD9" w:rsidRDefault="00D9742C" w:rsidP="00046669">
      <w:pPr>
        <w:pStyle w:val="Kop4"/>
      </w:pPr>
      <w:bookmarkStart w:id="232" w:name="_Toc75500268"/>
      <w:r w:rsidRPr="00F03DD9">
        <w:t>Toelichting op de toepassing</w:t>
      </w:r>
      <w:bookmarkEnd w:id="232"/>
    </w:p>
    <w:p w14:paraId="55F1767E" w14:textId="77777777" w:rsidR="00046669" w:rsidRPr="00F03DD9" w:rsidRDefault="00D9742C" w:rsidP="00046669">
      <w:r w:rsidRPr="00F03DD9">
        <w:t>Op een kaart kan veel informatie voorkomen. Wanneer die informatie in verschillende kaartlagen wordt vastgelegd is het mogelijk om alle informatie van de kaart tegelijk weer te geven, om de informatie van één van de kaartlagen weer te geven en om de informatie van een deel van de kaartlagen in samenhang weer te geven.</w:t>
      </w:r>
    </w:p>
    <w:p w14:paraId="2B5BA5E7" w14:textId="77777777" w:rsidR="00046669" w:rsidRPr="00F03DD9" w:rsidRDefault="00D9742C" w:rsidP="00046669">
      <w:pPr>
        <w:pStyle w:val="Kop4"/>
      </w:pPr>
      <w:bookmarkStart w:id="233" w:name="_Toc75500269"/>
      <w:r w:rsidRPr="00F03DD9">
        <w:t>Definitie</w:t>
      </w:r>
      <w:bookmarkEnd w:id="233"/>
    </w:p>
    <w:p w14:paraId="75F8587F" w14:textId="77777777" w:rsidR="00046669" w:rsidRPr="00F03DD9" w:rsidRDefault="00D9742C" w:rsidP="00046669">
      <w:r w:rsidRPr="00F03DD9">
        <w:t>Kaartlaag is het objecttype waarmee de lagen worden gedefinieerd waaruit een kaart wordt opgebouwd.</w:t>
      </w:r>
    </w:p>
    <w:p w14:paraId="5367E836" w14:textId="77777777" w:rsidR="00046669" w:rsidRPr="00F03DD9" w:rsidRDefault="00D9742C" w:rsidP="00046669">
      <w:pPr>
        <w:pStyle w:val="Kop4"/>
      </w:pPr>
      <w:bookmarkStart w:id="234" w:name="_Toc75500270"/>
      <w:r w:rsidRPr="00F03DD9">
        <w:t>Doel</w:t>
      </w:r>
      <w:bookmarkEnd w:id="234"/>
    </w:p>
    <w:p w14:paraId="544444FF" w14:textId="780149AD" w:rsidR="00046669" w:rsidRPr="00F03DD9" w:rsidRDefault="00D9742C" w:rsidP="00046669">
      <w:r w:rsidRPr="00F03DD9">
        <w:t xml:space="preserve">Doel van het objecttype Kaartlaag is om het mogelijk te maken dat een kaart kan worden opgebouwd uit verschillende, door het bevoegd gezag te </w:t>
      </w:r>
      <w:r>
        <w:t>bepalen</w:t>
      </w:r>
      <w:r w:rsidRPr="00F03DD9">
        <w:t xml:space="preserve"> lagen en dat geselecteerd kan worden welke informatie van een kaart </w:t>
      </w:r>
      <w:r>
        <w:t xml:space="preserve">op die kaartlaag </w:t>
      </w:r>
      <w:r w:rsidRPr="00F03DD9">
        <w:t>wordt weergegeven.</w:t>
      </w:r>
    </w:p>
    <w:p w14:paraId="5A17BB42" w14:textId="77777777" w:rsidR="00046669" w:rsidRPr="00F03DD9" w:rsidRDefault="00D9742C" w:rsidP="00046669">
      <w:pPr>
        <w:pStyle w:val="Kop4"/>
      </w:pPr>
      <w:bookmarkStart w:id="235" w:name="_Toc75500271"/>
      <w:r w:rsidRPr="00F03DD9">
        <w:t>Norm</w:t>
      </w:r>
      <w:bookmarkEnd w:id="235"/>
    </w:p>
    <w:p w14:paraId="5B77BDE6" w14:textId="48DC3987" w:rsidR="00046669" w:rsidRPr="00B26823" w:rsidRDefault="00D9742C" w:rsidP="00046669">
      <w:pPr>
        <w:pStyle w:val="Figuur"/>
      </w:pPr>
      <w:r>
        <w:t xml:space="preserve"> </w:t>
      </w:r>
      <w:r w:rsidRPr="00DF1743">
        <w:rPr>
          <w:noProof/>
        </w:rPr>
        <w:drawing>
          <wp:inline distT="0" distB="0" distL="0" distR="0" wp14:anchorId="4397D246" wp14:editId="25184789">
            <wp:extent cx="5400040" cy="4519295"/>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400040" cy="4519295"/>
                    </a:xfrm>
                    <a:prstGeom prst="rect">
                      <a:avLst/>
                    </a:prstGeom>
                  </pic:spPr>
                </pic:pic>
              </a:graphicData>
            </a:graphic>
          </wp:inline>
        </w:drawing>
      </w:r>
    </w:p>
    <w:p w14:paraId="1BBD021D" w14:textId="77777777" w:rsidR="00046669" w:rsidRPr="00F03DD9" w:rsidRDefault="00D9742C" w:rsidP="00046669">
      <w:pPr>
        <w:pStyle w:val="Figuurbijschrift"/>
      </w:pPr>
      <w:r w:rsidRPr="00F03DD9">
        <w:t>Uitsnede uit IMOW-diagram voor objecttype Kaartlaag</w:t>
      </w:r>
    </w:p>
    <w:p w14:paraId="3D06D90B" w14:textId="77777777" w:rsidR="00046669" w:rsidRPr="00F03DD9" w:rsidRDefault="00D9742C" w:rsidP="00046669">
      <w:r w:rsidRPr="00F03DD9">
        <w:t>Kaartlaag kent de volgende attributen:</w:t>
      </w:r>
    </w:p>
    <w:p w14:paraId="4AC151EA" w14:textId="77777777" w:rsidR="00046669" w:rsidRPr="00F03DD9" w:rsidRDefault="00D9742C" w:rsidP="00046669">
      <w:pPr>
        <w:pStyle w:val="Opsommingtekens1"/>
      </w:pPr>
      <w:r w:rsidRPr="00F03DD9">
        <w:rPr>
          <w:i/>
        </w:rPr>
        <w:t>identificatie</w:t>
      </w:r>
      <w:r w:rsidRPr="00F03DD9">
        <w:t>: de unieke identificatie waaronder elk object van dit type bekend is. Identificatie conform datatype NEN3610-ID. Verplicht attribuut. Komt 1 keer voor.</w:t>
      </w:r>
    </w:p>
    <w:p w14:paraId="75704C74" w14:textId="77777777" w:rsidR="00046669" w:rsidRPr="00F03DD9" w:rsidRDefault="00D9742C" w:rsidP="00046669">
      <w:pPr>
        <w:pStyle w:val="Opsommingtekens1"/>
      </w:pPr>
      <w:r w:rsidRPr="00F03DD9">
        <w:rPr>
          <w:i/>
        </w:rPr>
        <w:t>naam</w:t>
      </w:r>
      <w:r w:rsidRPr="00F03DD9">
        <w:t>: de naam van de Kaartlaag. Het bevoegd gezag is vrij in de keuze van de naam. Optioneel attribuut. Komt 0 of 1 keer voor.</w:t>
      </w:r>
    </w:p>
    <w:p w14:paraId="70320529" w14:textId="77777777" w:rsidR="00046669" w:rsidRPr="00F03DD9" w:rsidRDefault="00D9742C" w:rsidP="00046669">
      <w:pPr>
        <w:pStyle w:val="Opsommingtekens1"/>
      </w:pPr>
      <w:r w:rsidRPr="00F03DD9">
        <w:rPr>
          <w:i/>
        </w:rPr>
        <w:t>niveau</w:t>
      </w:r>
      <w:r w:rsidRPr="00F03DD9">
        <w:t>: de plaats van een specifieke Kaartlaag in de volgorde van Kaartlagen waarmee een Kaart moet worden opgebouwd. Verplicht attribuut. Komt 1 keer voor. Wordt vastgelegd door middel van een positief geheel getal.</w:t>
      </w:r>
    </w:p>
    <w:p w14:paraId="49FCDC06" w14:textId="77777777" w:rsidR="00046669" w:rsidRPr="00F03DD9" w:rsidRDefault="00D9742C" w:rsidP="00046669">
      <w:pPr>
        <w:pStyle w:val="Opsommingtekens1"/>
      </w:pPr>
      <w:r w:rsidRPr="00F03DD9">
        <w:rPr>
          <w:i/>
        </w:rPr>
        <w:t>gebiedsaanwijzing</w:t>
      </w:r>
      <w:r w:rsidRPr="00F03DD9">
        <w:rPr>
          <w:i/>
          <w:iCs/>
        </w:rPr>
        <w:t>weergave</w:t>
      </w:r>
      <w:r w:rsidRPr="00F03DD9">
        <w:t>: de verwijzing van een specifieke Kaartlaag naar (de identificatie van) een Gebiedsaanwijzing die op de kaartlaag weergegeven dient te worden. Optioneel attribuut. Komt zo vaak voor als gewenst.</w:t>
      </w:r>
    </w:p>
    <w:p w14:paraId="04919BD7" w14:textId="77777777" w:rsidR="00046669" w:rsidRPr="00F03DD9" w:rsidRDefault="00D9742C" w:rsidP="00046669">
      <w:pPr>
        <w:pStyle w:val="Opsommingtekens1"/>
      </w:pPr>
      <w:r w:rsidRPr="00F03DD9">
        <w:rPr>
          <w:i/>
        </w:rPr>
        <w:t>norm</w:t>
      </w:r>
      <w:r w:rsidRPr="00F03DD9">
        <w:rPr>
          <w:i/>
          <w:iCs/>
        </w:rPr>
        <w:t>weergave</w:t>
      </w:r>
      <w:r w:rsidRPr="00F03DD9">
        <w:t>: de verwijzing van een specifieke Kaartlaag naar (de identificatie van) een Omgevingsnorm of Omgevingswaarde die op de kaartlaag weergegeven dient te worden. Optioneel attribuut. Komt zo vaak voor als gewenst.</w:t>
      </w:r>
    </w:p>
    <w:p w14:paraId="6114296C" w14:textId="77777777" w:rsidR="00046669" w:rsidRPr="00F03DD9" w:rsidRDefault="00D9742C" w:rsidP="00046669">
      <w:pPr>
        <w:pStyle w:val="Opsommingtekens1"/>
      </w:pPr>
      <w:r w:rsidRPr="00F03DD9">
        <w:rPr>
          <w:i/>
          <w:iCs/>
        </w:rPr>
        <w:t>activiteitlocatieweergave</w:t>
      </w:r>
      <w:r w:rsidRPr="00F03DD9">
        <w:t>: de verwijzing van een specifieke Kaartlaag naar (de identificatie van) een ActiviteitLocatieaanduiding die op de kaartlaag weergegeven dient te worden. Optioneel attribuut. Komt zo vaak voor als gewenst.</w:t>
      </w:r>
    </w:p>
    <w:p w14:paraId="5D85F56A" w14:textId="77777777" w:rsidR="00046669" w:rsidRPr="00F03DD9" w:rsidRDefault="003D7F5B" w:rsidP="00046669"/>
    <w:p w14:paraId="7724D3E6" w14:textId="77777777" w:rsidR="00046669" w:rsidRPr="00F03DD9" w:rsidRDefault="00D9742C" w:rsidP="00046669">
      <w:r w:rsidRPr="00F03DD9">
        <w:t>Kaartlaag kent geen waardelijsten en geen constraints.</w:t>
      </w:r>
    </w:p>
    <w:p w14:paraId="5AE20A13" w14:textId="77777777" w:rsidR="00046669" w:rsidRPr="00F03DD9" w:rsidRDefault="00D9742C" w:rsidP="00046669">
      <w:pPr>
        <w:pStyle w:val="Kop4"/>
      </w:pPr>
      <w:bookmarkStart w:id="236" w:name="_Toc75500272"/>
      <w:r w:rsidRPr="00F03DD9">
        <w:t>Toelichting op de norm</w:t>
      </w:r>
      <w:bookmarkEnd w:id="236"/>
    </w:p>
    <w:p w14:paraId="2CA96DEB" w14:textId="77777777" w:rsidR="00046669" w:rsidRPr="00F03DD9" w:rsidRDefault="00D9742C" w:rsidP="00046669">
      <w:pPr>
        <w:pStyle w:val="Opsommingtekens1"/>
      </w:pPr>
      <w:r w:rsidRPr="00F03DD9">
        <w:rPr>
          <w:i/>
          <w:iCs/>
        </w:rPr>
        <w:t>niveau</w:t>
      </w:r>
      <w:r w:rsidRPr="00F03DD9">
        <w:t>: het niveau bepaalt de volgorde waarin de kaartlagen worden opgebouwd. Niveau 1 is de onderste Kaartlaag, de hier op volgende kaartlagen worden daarboven geprojecteerd.</w:t>
      </w:r>
    </w:p>
    <w:p w14:paraId="16855752" w14:textId="524ABFE8" w:rsidR="00046669" w:rsidRPr="00F03DD9" w:rsidRDefault="00D9742C" w:rsidP="00FC7266">
      <w:pPr>
        <w:pStyle w:val="Opsommingtekens1"/>
      </w:pPr>
      <w:r w:rsidRPr="00F03DD9">
        <w:rPr>
          <w:i/>
          <w:iCs/>
        </w:rPr>
        <w:t>activiteitlocatieweergave</w:t>
      </w:r>
      <w:r w:rsidRPr="00F03DD9">
        <w:t xml:space="preserve">, </w:t>
      </w:r>
      <w:r w:rsidRPr="00F03DD9">
        <w:rPr>
          <w:i/>
          <w:iCs/>
        </w:rPr>
        <w:t>gebiedsaanwijzingweergave</w:t>
      </w:r>
      <w:r w:rsidRPr="00F03DD9">
        <w:t xml:space="preserve">, </w:t>
      </w:r>
      <w:r w:rsidRPr="00F03DD9">
        <w:rPr>
          <w:i/>
          <w:iCs/>
        </w:rPr>
        <w:t>normweergave</w:t>
      </w:r>
      <w:r w:rsidRPr="00F03DD9">
        <w:t xml:space="preserve">: de attributen die de verwijzing bevatten van de Kaartlaag naar de identificatie van een specifieke ActiviteitLocatieaanduiding, Gebiedsaanwijzing, Omgevingswaarde of Omgevingsnorm. Dit attribuut geeft aan welke van die objecten moet worden weergegeven op een bepaalde kaartlaag. </w:t>
      </w:r>
      <w:r>
        <w:br/>
        <w:t xml:space="preserve">Wanneer aan de </w:t>
      </w:r>
      <w:r w:rsidRPr="00FA7EAC">
        <w:t>specifieke ActiviteitLocatieaanduiding, Gebiedsaanwijzing, Omgevingswaarde of Omgevingsnorm</w:t>
      </w:r>
      <w:r>
        <w:t xml:space="preserve"> het object SymbolisatieItem is gekoppeld, </w:t>
      </w:r>
      <w:r w:rsidRPr="00694BE8">
        <w:t>wordt het object op de kaartlaag weergegeven met de door het bevoegd gezag gekozen symbolisatie.</w:t>
      </w:r>
      <w:r>
        <w:t xml:space="preserve"> Wanneer er geen object </w:t>
      </w:r>
      <w:r w:rsidRPr="009241E3">
        <w:t>SymbolisatieItem is gekoppeld,</w:t>
      </w:r>
      <w:r>
        <w:t xml:space="preserve"> </w:t>
      </w:r>
      <w:r w:rsidRPr="00C13383">
        <w:t>wordt het object op de kaartlaag weergegeven met de standaardweergave van de groep die bij het specifieke object is aangegeven.</w:t>
      </w:r>
    </w:p>
    <w:p w14:paraId="0F625002" w14:textId="49F0ABAF" w:rsidR="0066651F" w:rsidRPr="007F28B9" w:rsidRDefault="00D9742C" w:rsidP="00E4799F">
      <w:pPr>
        <w:pStyle w:val="Kop3"/>
      </w:pPr>
      <w:bookmarkStart w:id="237" w:name="_Ref_d45658d907a1c14a5b45bac96779eb93_1"/>
      <w:bookmarkStart w:id="238" w:name="_Toc75500273"/>
      <w:bookmarkEnd w:id="215"/>
      <w:r w:rsidRPr="007F28B9">
        <w:t>Objecttype Regelingsgebied</w:t>
      </w:r>
      <w:bookmarkEnd w:id="237"/>
      <w:bookmarkEnd w:id="238"/>
    </w:p>
    <w:p w14:paraId="6B90E268" w14:textId="77777777" w:rsidR="00DB384E" w:rsidRPr="007F28B9" w:rsidRDefault="00D9742C" w:rsidP="00E4799F">
      <w:pPr>
        <w:pStyle w:val="Kop4"/>
      </w:pPr>
      <w:bookmarkStart w:id="239" w:name="_Toc75500274"/>
      <w:r w:rsidRPr="007F28B9">
        <w:t>Toelichting op de toepassing</w:t>
      </w:r>
      <w:bookmarkEnd w:id="239"/>
    </w:p>
    <w:p w14:paraId="14369D35" w14:textId="5CE22DD3" w:rsidR="004D4BDA" w:rsidRPr="007F28B9" w:rsidRDefault="00D9742C" w:rsidP="00E4799F">
      <w:r w:rsidRPr="007F28B9">
        <w:t xml:space="preserve">Het objecttype Regelingsgebied is bedoeld om het volledige gebied waar de Regeling over gaat aan te geven. Dat volledige gebied wordt gevormd door de optelling van alle Locaties van de Juridische regels of Tekstdelen die in de Regeling voorkomen. Het object Regelingsgebied bestaat uit één Locatie die de buitengrens </w:t>
      </w:r>
      <w:r>
        <w:t xml:space="preserve">of buitengrenzen </w:t>
      </w:r>
      <w:r w:rsidRPr="007F28B9">
        <w:t>van de optelling van alle Locaties vormt. Wanneer het Regelingsgebied niet één aaneengesloten geheel vormt, kan de Locatie uiteraard bestaan uit de samenvoeging van twee of meer Gebieden tot een Gebiedengroep. Aan de hand van dit object, samen met de STOP-metadata die over de Regeling aangeven van welk bevoegd gezag de Regeling is (STOP-metadata-element ‘Eindverantwoordelijke’) en het type omgevingsdocument (STOP-metadata-element ‘Soort regeling’) kan DSO-LV bepalen welke regelingen op welke gebieden van toepassing zijn. Het objecttype Regelingsgebied is noodzakelijk voor DSO-LV om het omgevingsdocument te kunnen tonen.</w:t>
      </w:r>
    </w:p>
    <w:p w14:paraId="2E02550A" w14:textId="18B10864" w:rsidR="00DB384E" w:rsidRDefault="00D9742C" w:rsidP="00E4799F">
      <w:r w:rsidRPr="007F28B9">
        <w:t xml:space="preserve">Het bevoegd gezag dient eenmalig per Regeling het Regelingsgebied aan te leveren. In veel gevallen zal het Regelingsgebied samenvallen met het grondgebied van het bevoegd gezag, bijvoorbeeld bij omgevingsverordening, waterschapsverordening, omgevingsplan en omgevingsvisie. Bij een projectbesluit en programma zal </w:t>
      </w:r>
      <w:r>
        <w:t xml:space="preserve">c.q. kan </w:t>
      </w:r>
      <w:r w:rsidRPr="007F28B9">
        <w:t>dat anders zijn. Voor omgevingsplan en waterschapsverordening zal het Regelingsgebied samen met de bruidsschat door het Rijk worden aangeleverd en hoeven gemeente</w:t>
      </w:r>
      <w:r>
        <w:t>n</w:t>
      </w:r>
      <w:r w:rsidRPr="007F28B9">
        <w:t xml:space="preserve"> </w:t>
      </w:r>
      <w:r>
        <w:t>en</w:t>
      </w:r>
      <w:r w:rsidRPr="007F28B9">
        <w:t xml:space="preserve"> waterschap</w:t>
      </w:r>
      <w:r>
        <w:t>pen</w:t>
      </w:r>
      <w:r w:rsidRPr="007F28B9">
        <w:t xml:space="preserve"> dat niet zelf te doen.</w:t>
      </w:r>
    </w:p>
    <w:p w14:paraId="3929C623" w14:textId="72DEF3D8" w:rsidR="007D591F" w:rsidRPr="007F28B9" w:rsidRDefault="00D9742C" w:rsidP="00E4799F">
      <w:r>
        <w:t>Regelingsgebied</w:t>
      </w:r>
      <w:r w:rsidRPr="007D591F">
        <w:t xml:space="preserve"> is een objecttype dat hoort bij de Regeling</w:t>
      </w:r>
      <w:r>
        <w:t>.</w:t>
      </w:r>
      <w:r w:rsidRPr="007D591F">
        <w:t xml:space="preserve"> </w:t>
      </w:r>
      <w:r>
        <w:t xml:space="preserve">Het </w:t>
      </w:r>
      <w:r w:rsidRPr="007D591F">
        <w:t xml:space="preserve">wordt </w:t>
      </w:r>
      <w:r>
        <w:t xml:space="preserve">niet </w:t>
      </w:r>
      <w:r w:rsidRPr="007D591F">
        <w:t>gekoppeld aan een Juridische regel</w:t>
      </w:r>
      <w:r>
        <w:t xml:space="preserve"> of Tekstdeel</w:t>
      </w:r>
      <w:r w:rsidRPr="007D591F">
        <w:t>. Het is dus niet nodig (en ook niet de bedoeling) om in het omgevings</w:t>
      </w:r>
      <w:r>
        <w:t>document</w:t>
      </w:r>
      <w:r w:rsidRPr="007D591F">
        <w:t xml:space="preserve"> een artikel </w:t>
      </w:r>
      <w:r>
        <w:t xml:space="preserve">of stuk tekst </w:t>
      </w:r>
      <w:r w:rsidRPr="007D591F">
        <w:t xml:space="preserve">op te nemen dat een </w:t>
      </w:r>
      <w:r>
        <w:t>Regelingsgebied</w:t>
      </w:r>
      <w:r w:rsidRPr="007D591F">
        <w:t xml:space="preserve"> instelt of beschrijft.</w:t>
      </w:r>
    </w:p>
    <w:p w14:paraId="59C77372" w14:textId="0BC8D154" w:rsidR="00DB384E" w:rsidRPr="007F28B9" w:rsidRDefault="00D9742C" w:rsidP="00E4799F">
      <w:pPr>
        <w:pStyle w:val="Kop4"/>
      </w:pPr>
      <w:bookmarkStart w:id="240" w:name="_Toc75500275"/>
      <w:r w:rsidRPr="007F28B9">
        <w:t>Definitie</w:t>
      </w:r>
      <w:bookmarkEnd w:id="240"/>
    </w:p>
    <w:p w14:paraId="284B07C3" w14:textId="6B416D02" w:rsidR="00DB384E" w:rsidRPr="007F28B9" w:rsidRDefault="00D9742C" w:rsidP="00E4799F">
      <w:r w:rsidRPr="007F28B9">
        <w:t>Regelingsgebied is het objecttype dat machineleesbaar vastlegt waar de volledige Regeling van toepassing is.</w:t>
      </w:r>
    </w:p>
    <w:p w14:paraId="54E11630" w14:textId="0B72A643" w:rsidR="00DB384E" w:rsidRPr="007F28B9" w:rsidRDefault="00D9742C" w:rsidP="00E4799F">
      <w:pPr>
        <w:pStyle w:val="Kop4"/>
      </w:pPr>
      <w:bookmarkStart w:id="241" w:name="_Toc75500276"/>
      <w:r w:rsidRPr="007F28B9">
        <w:t>Doel</w:t>
      </w:r>
      <w:bookmarkEnd w:id="241"/>
    </w:p>
    <w:p w14:paraId="554926C4" w14:textId="5D524C3D" w:rsidR="00DB384E" w:rsidRPr="007F28B9" w:rsidRDefault="00D9742C" w:rsidP="00E4799F">
      <w:r w:rsidRPr="007F28B9">
        <w:t>Doel van het objecttype Regelingsgebied is het geheel van Locaties aan te geven waarover in een bepaalde Regeling regels dan wel beleid zijn vastgesteld.</w:t>
      </w:r>
    </w:p>
    <w:p w14:paraId="4E14A6AC" w14:textId="4CDE41D6" w:rsidR="00DB384E" w:rsidRPr="007F28B9" w:rsidRDefault="00D9742C" w:rsidP="00E4799F">
      <w:pPr>
        <w:pStyle w:val="Kop4"/>
      </w:pPr>
      <w:bookmarkStart w:id="242" w:name="_Toc75500277"/>
      <w:r w:rsidRPr="007F28B9">
        <w:t>Norm</w:t>
      </w:r>
      <w:bookmarkEnd w:id="242"/>
    </w:p>
    <w:p w14:paraId="68FECD63" w14:textId="6953B376" w:rsidR="009030E8" w:rsidRPr="00B26823" w:rsidRDefault="00D9742C" w:rsidP="00E4799F">
      <w:pPr>
        <w:pStyle w:val="Figuur"/>
      </w:pPr>
      <w:r w:rsidRPr="00486A90">
        <w:rPr>
          <w:noProof/>
        </w:rPr>
        <w:drawing>
          <wp:inline distT="0" distB="0" distL="0" distR="0" wp14:anchorId="4B18AB48" wp14:editId="21890C43">
            <wp:extent cx="5400040" cy="1506855"/>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400040" cy="1506855"/>
                    </a:xfrm>
                    <a:prstGeom prst="rect">
                      <a:avLst/>
                    </a:prstGeom>
                  </pic:spPr>
                </pic:pic>
              </a:graphicData>
            </a:graphic>
          </wp:inline>
        </w:drawing>
      </w:r>
    </w:p>
    <w:p w14:paraId="0A7F673B" w14:textId="63E2773C" w:rsidR="00B9782D" w:rsidRPr="007F28B9" w:rsidRDefault="00D9742C" w:rsidP="00E4799F">
      <w:pPr>
        <w:pStyle w:val="Figuurbijschrift"/>
      </w:pPr>
      <w:r w:rsidRPr="007F28B9">
        <w:t>Uitsnede uit IMOW-diagram voor objecttype Regelingsgebied</w:t>
      </w:r>
    </w:p>
    <w:p w14:paraId="18A333D7" w14:textId="7AEF18F6" w:rsidR="00851C6F" w:rsidRPr="007F28B9" w:rsidRDefault="00D9742C" w:rsidP="00E4799F">
      <w:r w:rsidRPr="007F28B9">
        <w:t>Regelingsgebied kent de volgende attributen:</w:t>
      </w:r>
    </w:p>
    <w:p w14:paraId="7756A7E5" w14:textId="5831A515" w:rsidR="00CF1014" w:rsidRPr="007F28B9" w:rsidRDefault="00D9742C" w:rsidP="00E4799F">
      <w:pPr>
        <w:pStyle w:val="Opsommingtekens1"/>
      </w:pPr>
      <w:r w:rsidRPr="00B26823">
        <w:rPr>
          <w:i/>
          <w:iCs/>
        </w:rPr>
        <w:t>identificatie</w:t>
      </w:r>
      <w:r w:rsidRPr="007B60F8">
        <w:t xml:space="preserve">: de unieke </w:t>
      </w:r>
      <w:r w:rsidRPr="000E40D3">
        <w:t>identificatie waaronder elk object van dit type bekend is. Identificatie conform datatype NEN3610-ID. Verplicht attribuut. Komt 1 keer voor.</w:t>
      </w:r>
    </w:p>
    <w:p w14:paraId="588EE437" w14:textId="511DF70F" w:rsidR="00CF65A4" w:rsidRPr="007F28B9" w:rsidRDefault="00D9742C" w:rsidP="00E4799F">
      <w:pPr>
        <w:pStyle w:val="Opsommingtekens1"/>
      </w:pPr>
      <w:r w:rsidRPr="007F28B9">
        <w:rPr>
          <w:i/>
          <w:iCs/>
        </w:rPr>
        <w:t>locatieaanduiding</w:t>
      </w:r>
      <w:r w:rsidRPr="007F28B9">
        <w:t>: de verwijzing van een Regelingsgebied naar (de identificatie van) de bijbehorende Locatie; attribuut dat de specifieke Locatie aanduidt waar dit Regelingsgebied van toepassing is. Verplicht attribuut. Komt 1 keer voor.</w:t>
      </w:r>
    </w:p>
    <w:p w14:paraId="014802FE" w14:textId="21AF0B05" w:rsidR="00CF65A4" w:rsidRPr="00F03DD9" w:rsidRDefault="00D9742C" w:rsidP="00E4799F">
      <w:r w:rsidRPr="007F28B9">
        <w:br/>
        <w:t>Regelingsgebied kent geen waardelijsten en geen</w:t>
      </w:r>
      <w:r w:rsidRPr="00F03DD9">
        <w:t xml:space="preserve"> constraints.</w:t>
      </w:r>
    </w:p>
    <w:p w14:paraId="2B4EF2CF" w14:textId="474C89D1" w:rsidR="00BE10B4" w:rsidRPr="00F03DD9" w:rsidRDefault="00D9742C" w:rsidP="00E4799F">
      <w:pPr>
        <w:pStyle w:val="Kop4"/>
      </w:pPr>
      <w:bookmarkStart w:id="243" w:name="_Toc75500278"/>
      <w:r w:rsidRPr="00F03DD9">
        <w:t>Toelichting op de norm</w:t>
      </w:r>
      <w:bookmarkEnd w:id="243"/>
    </w:p>
    <w:p w14:paraId="27D30F4B" w14:textId="74EB75CC" w:rsidR="00BE10B4" w:rsidRPr="00F03DD9" w:rsidRDefault="00D9742C" w:rsidP="0014301D">
      <w:r w:rsidRPr="00F03DD9">
        <w:rPr>
          <w:i/>
          <w:iCs/>
        </w:rPr>
        <w:t>locatieaanduiding</w:t>
      </w:r>
      <w:r w:rsidRPr="00F03DD9">
        <w:t xml:space="preserve">: het attribuut dat de verwijzing bevat naar de identificatie van de specifieke Locatie die bij het Regelingsgebied hoort. Voor Regelingsgebied bevat Locatie de geometrie(ën) die de buitengrens </w:t>
      </w:r>
      <w:r>
        <w:t xml:space="preserve">of buitengrenzen </w:t>
      </w:r>
      <w:r w:rsidRPr="00F03DD9">
        <w:t>van de regeling vormen.</w:t>
      </w:r>
    </w:p>
    <w:p w14:paraId="4E74A304" w14:textId="1B7460B4" w:rsidR="00EB0E3A" w:rsidRPr="00F03DD9" w:rsidRDefault="00D9742C" w:rsidP="00CF3959">
      <w:pPr>
        <w:pStyle w:val="Kop3"/>
      </w:pPr>
      <w:bookmarkStart w:id="244" w:name="_Ref_eb5e9deacac5a9bafb3f86716f99a28d_1"/>
      <w:bookmarkStart w:id="245" w:name="_Toc75500279"/>
      <w:r w:rsidRPr="00F03DD9">
        <w:t>Het niveau van annoteren</w:t>
      </w:r>
      <w:bookmarkEnd w:id="244"/>
      <w:bookmarkEnd w:id="245"/>
    </w:p>
    <w:p w14:paraId="7123AD63" w14:textId="5C4DFB12" w:rsidR="00EB0E3A" w:rsidRPr="00F03DD9" w:rsidRDefault="00D9742C" w:rsidP="00805135">
      <w:r w:rsidRPr="00F03DD9">
        <w:t xml:space="preserve">Een annotatie met een </w:t>
      </w:r>
      <w:r>
        <w:t>OW-object</w:t>
      </w:r>
      <w:r w:rsidRPr="00F03DD9">
        <w:t xml:space="preserve"> kan -in inhoudelijke zin- betrekking hebben op een hele Regeltekst respectievelijk een hele Divisie</w:t>
      </w:r>
      <w:r>
        <w:t xml:space="preserve"> </w:t>
      </w:r>
      <w:r w:rsidRPr="00D22C54">
        <w:t>of Divisietekst</w:t>
      </w:r>
      <w:r w:rsidRPr="00F03DD9">
        <w:t>, of alleen op een Juridische regel of een Tekstdeel, en indien gewenst zelfs op een onderdeel daarvan. In de technische uitwerking worden annotaties gepositioneerd op het niveau van Regeltekst respectievelijk Divisie</w:t>
      </w:r>
      <w:r>
        <w:t xml:space="preserve"> of Divisietekst</w:t>
      </w:r>
      <w:r w:rsidRPr="00F03DD9">
        <w:t>: iedere annotatie verwijst naar de identificatie van de Regeltekst dan wel de Divisie</w:t>
      </w:r>
      <w:r>
        <w:t xml:space="preserve"> </w:t>
      </w:r>
      <w:r w:rsidRPr="00D22C54">
        <w:t>of Divisietekst</w:t>
      </w:r>
      <w:r w:rsidRPr="00F03DD9">
        <w:t>. De annotatie die inhoudelijk gaat over een onderdeel van een Regeltekst</w:t>
      </w:r>
      <w:r>
        <w:t>,</w:t>
      </w:r>
      <w:r w:rsidRPr="00F03DD9">
        <w:t xml:space="preserve"> Divisie </w:t>
      </w:r>
      <w:r w:rsidRPr="00D22C54">
        <w:t xml:space="preserve">of Divisietekst </w:t>
      </w:r>
      <w:r w:rsidRPr="00F03DD9">
        <w:t xml:space="preserve">verwijst dus niet exact naar het opsommingsonderdeel of het stukje tekst waarop de annotatie van toepassing is, maar naar (de identificatie van) de Regeltekst (oftewel het artikel of lid) of de Divisie </w:t>
      </w:r>
      <w:r w:rsidRPr="001C6021">
        <w:t xml:space="preserve">of Divisietekst </w:t>
      </w:r>
      <w:r w:rsidRPr="00F03DD9">
        <w:t xml:space="preserve">waarin de annotatie voorkomt. Gevolg daarvan is dat DSO-LV bij een bevraging het hele Artikel of het hele Lid c.q. de hele Divisie </w:t>
      </w:r>
      <w:r w:rsidRPr="001C6021">
        <w:t xml:space="preserve">of Divisietekst </w:t>
      </w:r>
      <w:r w:rsidRPr="00F03DD9">
        <w:t>toont en niet alleen de Juridische regel, Tekstdeel of het stukje tekst waar de annotatie inhoudelijk betrekking op heeft. Dat is ook wenselijk omdat op die manier de volledige context wordt getoond.</w:t>
      </w:r>
    </w:p>
    <w:p w14:paraId="1B84EDA2" w14:textId="77777777" w:rsidR="00C647A6" w:rsidRPr="00F03DD9" w:rsidRDefault="00D9742C" w:rsidP="00C647A6">
      <w:pPr>
        <w:pStyle w:val="Kop3"/>
      </w:pPr>
      <w:bookmarkStart w:id="246" w:name="_Toc75500280"/>
      <w:r w:rsidRPr="00F03DD9">
        <w:t>Annoteren wanneer een deel van norm of beleid in een bijlage staat</w:t>
      </w:r>
      <w:bookmarkEnd w:id="246"/>
    </w:p>
    <w:p w14:paraId="559D1BA5" w14:textId="0A011A69" w:rsidR="00C647A6" w:rsidRPr="00F03DD9" w:rsidRDefault="00D9742C" w:rsidP="00C647A6">
      <w:r w:rsidRPr="00F03DD9">
        <w:t xml:space="preserve">Zoals hiervoor al een aantal keren is opgemerkt wordt het annoteren met </w:t>
      </w:r>
      <w:r>
        <w:t>OW-object</w:t>
      </w:r>
      <w:r w:rsidRPr="00F03DD9">
        <w:t xml:space="preserve">en alleen toegepast op het </w:t>
      </w:r>
      <w:r>
        <w:t>Lichaam van de Regeling</w:t>
      </w:r>
      <w:r w:rsidRPr="00F03DD9">
        <w:t xml:space="preserve"> van omgevingsdocumenten, oftewel het onderdeel dat de artikelen respectievelijk de </w:t>
      </w:r>
      <w:r>
        <w:t>inhoudelijke (</w:t>
      </w:r>
      <w:r w:rsidRPr="00F03DD9">
        <w:t>beleids</w:t>
      </w:r>
      <w:r>
        <w:t>)</w:t>
      </w:r>
      <w:r w:rsidRPr="00F03DD9">
        <w:t>teksten bevat. Bij dat inhoudelijke deel kunnen bijlagen worden gevoegd</w:t>
      </w:r>
      <w:r>
        <w:t>.</w:t>
      </w:r>
      <w:r w:rsidRPr="00F03DD9">
        <w:t xml:space="preserve"> </w:t>
      </w:r>
      <w:r>
        <w:t>A</w:t>
      </w:r>
      <w:r w:rsidRPr="00F03DD9">
        <w:t xml:space="preserve">an (onderdelen van) bijlagen kunnen geen annotaties worden toegevoegd. In omgevingsdocumenten met Artikelstructuur kunnen de domeinspecifieke annotaties (Activiteit, Omgevingsnorm, Omgevingswaarde en Gebiedsaanwijzing) immers alleen gekoppeld worden aan het </w:t>
      </w:r>
      <w:r>
        <w:t>OW-object</w:t>
      </w:r>
      <w:r w:rsidRPr="00F03DD9">
        <w:t xml:space="preserve"> Juridische regel. Het object Juridische regel kan alleen in een artikel of een lid voorkomen en niet in een bijlage. Datzelfde geldt voor omgevingsdocumenten met Vrijetekststructuur: daar kan de domeinspecifieke annotatie (i.c. Gebiedsaanwijzing) alleen gekoppeld worden aan het </w:t>
      </w:r>
      <w:r>
        <w:t>OW-object</w:t>
      </w:r>
      <w:r w:rsidRPr="00F03DD9">
        <w:t xml:space="preserve"> </w:t>
      </w:r>
      <w:r>
        <w:t>T</w:t>
      </w:r>
      <w:r w:rsidRPr="00F03DD9">
        <w:t>ekst</w:t>
      </w:r>
      <w:r>
        <w:t>deel</w:t>
      </w:r>
      <w:r w:rsidRPr="00F03DD9">
        <w:t xml:space="preserve">. Het object </w:t>
      </w:r>
      <w:r>
        <w:t>Tekstdeel</w:t>
      </w:r>
      <w:r w:rsidRPr="00F03DD9">
        <w:t xml:space="preserve"> kan voorkomen in de (beleids)tekst van het omgevingsdocument en niet in de bijlagen.</w:t>
      </w:r>
    </w:p>
    <w:p w14:paraId="18863963" w14:textId="77777777" w:rsidR="003D3887" w:rsidRDefault="003D7F5B" w:rsidP="00C647A6"/>
    <w:p w14:paraId="65A1A7B0" w14:textId="3A27B088" w:rsidR="00C647A6" w:rsidRPr="00F03DD9" w:rsidRDefault="00D9742C" w:rsidP="00C647A6">
      <w:r w:rsidRPr="00F03DD9">
        <w:t xml:space="preserve">Er zijn situaties waarin het, bijvoorbeeld om redenen van leesbaarheid of vormgeving (denk aan lange lijsten en complexe tabellen), wenselijk is om onderdelen van een norm niet in het artikel van de norm maar in een bijlage te plaatsen. Voorbeelden van die onderdelen zijn de waarden van een omgevingsnorm of omgevingswaarde en de locaties waar een norm geldt. </w:t>
      </w:r>
      <w:r>
        <w:t>Ook i</w:t>
      </w:r>
      <w:r w:rsidRPr="00F03DD9">
        <w:t xml:space="preserve">n zo’n geval wordt </w:t>
      </w:r>
      <w:r>
        <w:t xml:space="preserve">een bijlage niet geannoteerd, maar worden </w:t>
      </w:r>
      <w:r w:rsidRPr="00F03DD9">
        <w:t xml:space="preserve">de annotaties aan het artikel (of lid) </w:t>
      </w:r>
      <w:r>
        <w:t>toegevoegd</w:t>
      </w:r>
      <w:r w:rsidRPr="00F03DD9">
        <w:t>. De mensleesbare informatie staat dan in de bijlage; de machineleesbare informatie is gekoppeld aan het artikel of lid. Een gebruiker merkt dat niet.</w:t>
      </w:r>
    </w:p>
    <w:p w14:paraId="05AB02C0" w14:textId="35A61C81" w:rsidR="00C647A6" w:rsidRPr="00F03DD9" w:rsidRDefault="00D9742C" w:rsidP="00C647A6">
      <w:r w:rsidRPr="00F03DD9">
        <w:t xml:space="preserve">Deze systematiek kan worden toegepast bij het annoteren met Activiteit. Een voorbeeld is een artikel in een omgevingsplan waarin staat dat het ter plaatse van de functie Bedrijventerrein toegestaan is om de activiteiten te verrichten die in de bijlage zijn opgesomd. Ook bij het annoteren met de </w:t>
      </w:r>
      <w:r>
        <w:t>OW-object</w:t>
      </w:r>
      <w:r w:rsidRPr="00F03DD9">
        <w:t xml:space="preserve">en Omgevingsnorm en Omgevingswaarde kan dit principe worden toegepast. Er moet dan echter wel rekening mee gehouden worden dat de STOP/TPOD-standaard niet toestaat dat </w:t>
      </w:r>
      <w:r>
        <w:t>kwantitatieve</w:t>
      </w:r>
      <w:r w:rsidRPr="00F03DD9">
        <w:t xml:space="preserve"> </w:t>
      </w:r>
      <w:r>
        <w:t>respectievelijk</w:t>
      </w:r>
      <w:r w:rsidRPr="00F03DD9">
        <w:t xml:space="preserve"> kwalitatieve waarden die bij een norm horen zowel in de tekst als in </w:t>
      </w:r>
      <w:r>
        <w:t>GIO’s</w:t>
      </w:r>
      <w:r w:rsidRPr="00F03DD9">
        <w:t xml:space="preserve"> en het normwaarde-attribuut van Omgevingsnorm of Omgevingswaarde voorkomen. Wanneer de waarden in de tekst van de bijlage zijn geplaatst moet bij het annoteren </w:t>
      </w:r>
      <w:r>
        <w:t xml:space="preserve">van het artikel </w:t>
      </w:r>
      <w:r w:rsidRPr="00F03DD9">
        <w:t>met Omgevingsnorm of Omgevingswaarde gekozen worden voor het normwaarde-attribuut ‘</w:t>
      </w:r>
      <w:r w:rsidRPr="00F03DD9">
        <w:rPr>
          <w:i/>
          <w:iCs/>
        </w:rPr>
        <w:t>waardeInRegeltekst</w:t>
      </w:r>
      <w:r w:rsidRPr="00F03DD9">
        <w:t xml:space="preserve">’. Daarmee wordt een verwijzing gemaakt naar de tekst van het artikel dat de norm bevat; het artikel bevat dan weer de verwijzing naar de bijlage. </w:t>
      </w:r>
      <w:r w:rsidR="00C40E48">
        <w:t>Het</w:t>
      </w:r>
      <w:r w:rsidR="00C40E48" w:rsidRPr="00F03DD9">
        <w:t xml:space="preserve"> </w:t>
      </w:r>
      <w:r w:rsidRPr="00F03DD9">
        <w:t xml:space="preserve">GIO bevat in zo’n geval alleen de geometrie en geen waarden (en ook geen verwijzing naar de tekst, die kent alleen de TPOD-standaard). Dit geldt overigens ook wanneer </w:t>
      </w:r>
      <w:r w:rsidRPr="00FD01AB">
        <w:t>kwantitatieve</w:t>
      </w:r>
      <w:r w:rsidRPr="00FD01AB" w:rsidDel="00FD01AB">
        <w:t xml:space="preserve"> </w:t>
      </w:r>
      <w:r>
        <w:t>of</w:t>
      </w:r>
      <w:r w:rsidRPr="00F03DD9">
        <w:t xml:space="preserve"> kwalitatieve waarden in de tekst van het artikel staan; ook dan moet bij het annoteren met Omgevingsnorm of Omgevingswaarde gekozen worden voor het normwaarde-attribuut ‘</w:t>
      </w:r>
      <w:r w:rsidRPr="00F03DD9">
        <w:rPr>
          <w:i/>
          <w:iCs/>
        </w:rPr>
        <w:t>waardeInRegeltekst</w:t>
      </w:r>
      <w:r w:rsidRPr="00F03DD9">
        <w:t>’.</w:t>
      </w:r>
    </w:p>
    <w:p w14:paraId="4DAE00C2" w14:textId="62B33DD6" w:rsidR="0099789C" w:rsidRDefault="00D9742C" w:rsidP="00C647A6">
      <w:r w:rsidRPr="00F03DD9">
        <w:t xml:space="preserve">Hier kan nog worden opgemerkt dat het vanuit de standaard niet nodig is om te werken met waarden en locaties in een bijlage. De kenbaarheid is afdoende juridisch geborgd wanneer die informatie in </w:t>
      </w:r>
      <w:r w:rsidR="00C40E48">
        <w:t>het GIO</w:t>
      </w:r>
      <w:r w:rsidRPr="00F03DD9">
        <w:t xml:space="preserve"> is opgenomen. Vanuit dat principe volstaat het om de norm in het artikel op te nemen en de geometrie en de waarden in </w:t>
      </w:r>
      <w:r w:rsidR="00C40E48">
        <w:t>het GIO</w:t>
      </w:r>
      <w:r w:rsidRPr="00F03DD9">
        <w:t xml:space="preserve"> (en in het normwaarde-attribuut van Omgevingsnorm of Omgevingswaarde) vast te leggen.</w:t>
      </w:r>
    </w:p>
    <w:p w14:paraId="2E8A87CF" w14:textId="1BA44198" w:rsidR="000F0A48" w:rsidRDefault="00D9742C" w:rsidP="007B2C73">
      <w:pPr>
        <w:pStyle w:val="Kop2"/>
      </w:pPr>
      <w:bookmarkStart w:id="247" w:name="_Toc75500281"/>
      <w:bookmarkStart w:id="248" w:name="_Ref_e64f9e66c5662872df4715d1580d9901_1"/>
      <w:r>
        <w:t xml:space="preserve">Overige modelleringsaspecten van </w:t>
      </w:r>
      <w:r w:rsidR="003D7F5B">
        <w:fldChar w:fldCharType="begin"/>
      </w:r>
      <w:r w:rsidR="003D7F5B">
        <w:instrText xml:space="preserve"> DOCVARIABLE I</w:instrText>
      </w:r>
      <w:r w:rsidR="003D7F5B">
        <w:instrText xml:space="preserve">D01+ </w:instrText>
      </w:r>
      <w:r w:rsidR="003D7F5B">
        <w:fldChar w:fldCharType="separate"/>
      </w:r>
      <w:r w:rsidR="000B31CB">
        <w:t>het projectbesluit</w:t>
      </w:r>
      <w:bookmarkEnd w:id="247"/>
      <w:r w:rsidR="003D7F5B">
        <w:fldChar w:fldCharType="end"/>
      </w:r>
      <w:bookmarkEnd w:id="248"/>
    </w:p>
    <w:p w14:paraId="01C98711" w14:textId="4EA9D3CF" w:rsidR="002F0D2A" w:rsidRDefault="00D9742C" w:rsidP="002F0D2A">
      <w:pPr>
        <w:pStyle w:val="Kop3"/>
      </w:pPr>
      <w:bookmarkStart w:id="249" w:name="_Toc75500282"/>
      <w:bookmarkStart w:id="250" w:name="_Ref_4779a162d1b70d307932ae351bd28dae_1"/>
      <w:r w:rsidRPr="000E40D3">
        <w:t xml:space="preserve">Standaardindeling </w:t>
      </w:r>
      <w:r w:rsidRPr="007B60F8">
        <w:fldChar w:fldCharType="begin"/>
      </w:r>
      <w:r w:rsidRPr="000A4B5B">
        <w:instrText>DOCVARIABLE ID01</w:instrText>
      </w:r>
      <w:r w:rsidRPr="007B60F8">
        <w:fldChar w:fldCharType="separate"/>
      </w:r>
      <w:r w:rsidR="000B31CB">
        <w:t>projectbesluit</w:t>
      </w:r>
      <w:bookmarkEnd w:id="249"/>
      <w:r w:rsidRPr="007B60F8">
        <w:fldChar w:fldCharType="end"/>
      </w:r>
      <w:bookmarkEnd w:id="250"/>
    </w:p>
    <w:p w14:paraId="059E84BD" w14:textId="77777777" w:rsidR="003F5A1B" w:rsidRPr="002D2D4E" w:rsidRDefault="003F5A1B" w:rsidP="003F5A1B">
      <w:pPr>
        <w:pStyle w:val="Kop4"/>
      </w:pPr>
      <w:bookmarkStart w:id="251" w:name="_Toc55157034"/>
      <w:bookmarkStart w:id="252" w:name="_Toc75500283"/>
      <w:r w:rsidRPr="002D2D4E">
        <w:t>Toelichting</w:t>
      </w:r>
      <w:bookmarkEnd w:id="251"/>
      <w:bookmarkEnd w:id="252"/>
    </w:p>
    <w:p w14:paraId="2D56EAC7" w14:textId="54D66E3A" w:rsidR="003F5A1B" w:rsidRPr="002D2D4E" w:rsidRDefault="003F5A1B" w:rsidP="003F5A1B">
      <w:r w:rsidRPr="002D2D4E">
        <w:t xml:space="preserve">Om het bestuursorgaan de mogelijkheid te bieden </w:t>
      </w:r>
      <w:r w:rsidRPr="00A80EBC">
        <w:fldChar w:fldCharType="begin"/>
      </w:r>
      <w:r w:rsidRPr="002D2D4E">
        <w:rPr>
          <w:noProof/>
        </w:rPr>
        <w:instrText xml:space="preserve"> DOCVARIABLE ID01+ </w:instrText>
      </w:r>
      <w:r w:rsidRPr="00A80EBC">
        <w:rPr>
          <w:noProof/>
        </w:rPr>
        <w:fldChar w:fldCharType="separate"/>
      </w:r>
      <w:r w:rsidR="000B31CB">
        <w:rPr>
          <w:noProof/>
        </w:rPr>
        <w:t>het projectbesluit</w:t>
      </w:r>
      <w:r w:rsidRPr="00A80EBC">
        <w:fldChar w:fldCharType="end"/>
      </w:r>
      <w:r w:rsidRPr="002D2D4E">
        <w:t xml:space="preserve"> </w:t>
      </w:r>
      <w:r w:rsidRPr="007044F1">
        <w:t>zoveel mogelijk naar eigen inzicht in te delen, stelt dit toepassingsprofiel slechts één</w:t>
      </w:r>
      <w:r w:rsidR="0007111F">
        <w:t xml:space="preserve"> </w:t>
      </w:r>
      <w:r w:rsidR="00F03E94">
        <w:t>(</w:t>
      </w:r>
      <w:r w:rsidR="0007111F">
        <w:t>technische</w:t>
      </w:r>
      <w:r w:rsidR="00F03E94">
        <w:t>)</w:t>
      </w:r>
      <w:r w:rsidRPr="007044F1">
        <w:t xml:space="preserve"> indelingseis. Die betreft de bijlage met namen en identificatiecodes van de geografische informatieobjecten.</w:t>
      </w:r>
    </w:p>
    <w:p w14:paraId="01627992" w14:textId="156C8052" w:rsidR="00E33EDD" w:rsidRPr="002D2D4E" w:rsidRDefault="00E33EDD" w:rsidP="00E33EDD">
      <w:pPr>
        <w:pStyle w:val="Kop4"/>
      </w:pPr>
      <w:bookmarkStart w:id="253" w:name="_Toc75500284"/>
      <w:r w:rsidRPr="002D2D4E">
        <w:t>Norm</w:t>
      </w:r>
      <w:bookmarkEnd w:id="253"/>
    </w:p>
    <w:p w14:paraId="08E09128" w14:textId="215384DB" w:rsidR="00FB1E1E" w:rsidRDefault="00FB1E1E" w:rsidP="00E33EDD">
      <w:r w:rsidRPr="00FB1E1E">
        <w:t xml:space="preserve">De Regeling van </w:t>
      </w:r>
      <w:r w:rsidR="003D7F5B">
        <w:fldChar w:fldCharType="begin"/>
      </w:r>
      <w:r w:rsidR="003D7F5B">
        <w:instrText xml:space="preserve"> DOCVARIABLE ID01+ </w:instrText>
      </w:r>
      <w:r w:rsidR="003D7F5B">
        <w:fldChar w:fldCharType="separate"/>
      </w:r>
      <w:r w:rsidR="000B31CB">
        <w:t>het projectbesluit</w:t>
      </w:r>
      <w:r w:rsidR="003D7F5B">
        <w:fldChar w:fldCharType="end"/>
      </w:r>
      <w:r w:rsidRPr="00FB1E1E">
        <w:t xml:space="preserve"> moet een bijlage met namen en identificatiecodes van de geografische informatieobjecten bevatten.</w:t>
      </w:r>
    </w:p>
    <w:p w14:paraId="17B2C849" w14:textId="77777777" w:rsidR="002F0D2A" w:rsidRPr="000A4B5B" w:rsidRDefault="00D9742C" w:rsidP="002F0D2A">
      <w:pPr>
        <w:pStyle w:val="Kop3"/>
      </w:pPr>
      <w:bookmarkStart w:id="254" w:name="_Ref_9cfb0daa1b4d5f825506436ee75d6ab2_1"/>
      <w:bookmarkStart w:id="255" w:name="_Toc75500285"/>
      <w:r w:rsidRPr="000A4B5B">
        <w:t>Verwijzing</w:t>
      </w:r>
      <w:bookmarkEnd w:id="254"/>
      <w:bookmarkEnd w:id="255"/>
    </w:p>
    <w:p w14:paraId="40BA47E0" w14:textId="77777777" w:rsidR="002F0D2A" w:rsidRPr="000A4B5B" w:rsidRDefault="00D9742C" w:rsidP="002F0D2A">
      <w:pPr>
        <w:pStyle w:val="Kop4"/>
      </w:pPr>
      <w:bookmarkStart w:id="256" w:name="_Toc75500286"/>
      <w:r w:rsidRPr="000A4B5B">
        <w:t>Toelichting</w:t>
      </w:r>
      <w:bookmarkEnd w:id="256"/>
    </w:p>
    <w:p w14:paraId="45642E6C" w14:textId="77777777" w:rsidR="002F0D2A" w:rsidRPr="000A4B5B" w:rsidRDefault="00D9742C" w:rsidP="002F0D2A">
      <w:r w:rsidRPr="000A4B5B">
        <w:t>Een stuk tekst kan een verwijzing naar een ander tekstelement of ander document bevatten. Voorbeelden hiervan zijn:</w:t>
      </w:r>
    </w:p>
    <w:p w14:paraId="2F55BB1B" w14:textId="77777777" w:rsidR="002F0D2A" w:rsidRPr="000A4B5B" w:rsidRDefault="00D9742C" w:rsidP="002F0D2A">
      <w:pPr>
        <w:pStyle w:val="Opsommingtekens1"/>
      </w:pPr>
      <w:r w:rsidRPr="000A4B5B">
        <w:t>de verwijzing vanuit een begrip in een regel naar de begripsbepaling waarin dat begrip wordt gedefinieerd;</w:t>
      </w:r>
    </w:p>
    <w:p w14:paraId="06F7B46F" w14:textId="77777777" w:rsidR="002F0D2A" w:rsidRPr="000A4B5B" w:rsidRDefault="00D9742C" w:rsidP="002F0D2A">
      <w:pPr>
        <w:pStyle w:val="Opsommingtekens1"/>
      </w:pPr>
      <w:r w:rsidRPr="000A4B5B">
        <w:t>de verwijzing vanuit een beleidsregel over de toepassing van een open norm naar de regel waarin de open norm is vastgelegd;</w:t>
      </w:r>
    </w:p>
    <w:p w14:paraId="67D1AD96" w14:textId="77777777" w:rsidR="002F0D2A" w:rsidRPr="000A4B5B" w:rsidRDefault="00D9742C" w:rsidP="002F0D2A">
      <w:pPr>
        <w:pStyle w:val="Opsommingtekens1"/>
      </w:pPr>
      <w:r w:rsidRPr="000A4B5B">
        <w:t>de verwijzing vanuit een artikel naar de artikelsgewijze toelichting op dat artikel (en vice versa);</w:t>
      </w:r>
    </w:p>
    <w:p w14:paraId="71FD3439" w14:textId="77777777" w:rsidR="002F0D2A" w:rsidRPr="000A4B5B" w:rsidRDefault="00D9742C" w:rsidP="002F0D2A">
      <w:pPr>
        <w:pStyle w:val="Opsommingtekens1"/>
      </w:pPr>
      <w:r w:rsidRPr="000A4B5B">
        <w:t>de verwijzing vanuit een regel naar een wettelijke bepaling;</w:t>
      </w:r>
    </w:p>
    <w:p w14:paraId="19C95BA8" w14:textId="77777777" w:rsidR="002F0D2A" w:rsidRPr="000A4B5B" w:rsidRDefault="00D9742C" w:rsidP="002F0D2A">
      <w:pPr>
        <w:pStyle w:val="Opsommingtekens1"/>
      </w:pPr>
      <w:r w:rsidRPr="000A4B5B">
        <w:t>de verwijzing vanuit een tekstelement in een omgevingsdocument met Vrijetekststructuur naar een ander tekstelement in datzelfde of een ander omgevingsdocument of in een ander besluit of regeling.</w:t>
      </w:r>
    </w:p>
    <w:p w14:paraId="5CCDF3B4" w14:textId="77777777" w:rsidR="002F0D2A" w:rsidRPr="000A4B5B" w:rsidRDefault="003D7F5B" w:rsidP="002F0D2A"/>
    <w:p w14:paraId="640B18A7" w14:textId="20F72BC2" w:rsidR="002F0D2A" w:rsidRPr="000A4B5B" w:rsidRDefault="00D9742C" w:rsidP="002F0D2A">
      <w:r w:rsidRPr="000A4B5B">
        <w:t>Het gaat hier om een simpele verwijzing; de verhouding tussen het ene tekstelement en het andere tekstelement of document is niet gekwalificeerd. Met de hier beschreven verwijzing wordt ook uitdrukkelijk niet de verwijzing vanuit een Juridische regel, Divisie</w:t>
      </w:r>
      <w:r>
        <w:t>, Divisietekst</w:t>
      </w:r>
      <w:r w:rsidRPr="000A4B5B">
        <w:t xml:space="preserve"> of Tekstdeel naar een Locatie of een </w:t>
      </w:r>
      <w:r>
        <w:t>OW-object</w:t>
      </w:r>
      <w:r w:rsidRPr="000A4B5B">
        <w:t xml:space="preserve"> bedoeld.</w:t>
      </w:r>
    </w:p>
    <w:p w14:paraId="18BDBDD3" w14:textId="0BCF1AC6" w:rsidR="002F0D2A" w:rsidRPr="000A4B5B" w:rsidRDefault="00D9742C" w:rsidP="002F0D2A">
      <w:r w:rsidRPr="000A4B5B">
        <w:t xml:space="preserve">Het model maakt het mogelijk de hier bedoelde verwijzing te maken. Hiervoor wordt gebruik gemaakt van de </w:t>
      </w:r>
      <w:r>
        <w:t>STOP-</w:t>
      </w:r>
      <w:r w:rsidRPr="000A4B5B">
        <w:t xml:space="preserve">XML-elementen IntRef (voor verwijzingen tussen tekstelementen binnen een omgevingsdocument) en ExtRef (voor verwijzingen vanuit een omgevingsdocument naar </w:t>
      </w:r>
      <w:r>
        <w:t>tekst</w:t>
      </w:r>
      <w:r w:rsidRPr="000A4B5B">
        <w:t xml:space="preserve">elementen in) andere documenten; dat kunnen omgevingsdocumenten maar ook andere typen documenten zijn). Een verwijzing kan gemaakt worden naar een tekstelement in </w:t>
      </w:r>
      <w:r w:rsidRPr="007B60F8">
        <w:fldChar w:fldCharType="begin"/>
      </w:r>
      <w:r w:rsidRPr="000A4B5B">
        <w:instrText>DOCVARIABLE ID01+</w:instrText>
      </w:r>
      <w:r w:rsidRPr="007B60F8">
        <w:fldChar w:fldCharType="separate"/>
      </w:r>
      <w:r w:rsidR="000B31CB">
        <w:t>het projectbesluit</w:t>
      </w:r>
      <w:r w:rsidRPr="007B60F8">
        <w:fldChar w:fldCharType="end"/>
      </w:r>
      <w:r w:rsidRPr="00B26823">
        <w:t xml:space="preserve"> zelf, maar ook naar (</w:t>
      </w:r>
      <w:r w:rsidRPr="007B60F8">
        <w:t xml:space="preserve">een </w:t>
      </w:r>
      <w:r w:rsidRPr="000A4B5B">
        <w:t>tekstelement in) een ander document.</w:t>
      </w:r>
    </w:p>
    <w:p w14:paraId="4228047F" w14:textId="29B31299" w:rsidR="002F0D2A" w:rsidRPr="007B60F8" w:rsidRDefault="00D9742C" w:rsidP="002F0D2A">
      <w:r w:rsidRPr="000A4B5B">
        <w:t xml:space="preserve">Bij een verwijzing naar een ander document is aandacht nodig voor de formulering van de verwijzing. Wanneer een algemene verwijzing naar het andere document wordt gemaakt, dus zonder te verwijzen naar een specifieke versie daarvan, zou een wijziging in het andere document onbedoeld kunnen leiden tot wijziging van </w:t>
      </w:r>
      <w:r w:rsidRPr="007B60F8">
        <w:fldChar w:fldCharType="begin"/>
      </w:r>
      <w:r w:rsidRPr="000A4B5B">
        <w:instrText>DOCVARIABLE ID01+</w:instrText>
      </w:r>
      <w:r w:rsidRPr="007B60F8">
        <w:fldChar w:fldCharType="separate"/>
      </w:r>
      <w:r w:rsidR="000B31CB">
        <w:t>het projectbesluit</w:t>
      </w:r>
      <w:r w:rsidRPr="007B60F8">
        <w:fldChar w:fldCharType="end"/>
      </w:r>
      <w:r w:rsidRPr="00B26823">
        <w:t xml:space="preserve"> zonder dat daar een besluit van het bevoegd gezag aan ten grondslag ligt. </w:t>
      </w:r>
      <w:r w:rsidRPr="000A4B5B">
        <w:t xml:space="preserve">Zo’n algemene verwijzing zonder specifieke versie noemen we een dynamische verwijzing. Wanneer het ongewenst is dat een wijziging in het andere document doorwerkt in </w:t>
      </w:r>
      <w:r w:rsidRPr="007B60F8">
        <w:fldChar w:fldCharType="begin"/>
      </w:r>
      <w:r w:rsidRPr="000A4B5B">
        <w:instrText>DOCVARIABLE ID01+</w:instrText>
      </w:r>
      <w:r w:rsidRPr="007B60F8">
        <w:fldChar w:fldCharType="separate"/>
      </w:r>
      <w:r w:rsidR="000B31CB">
        <w:t>het projectbesluit</w:t>
      </w:r>
      <w:r w:rsidRPr="007B60F8">
        <w:fldChar w:fldCharType="end"/>
      </w:r>
      <w:r w:rsidRPr="00B26823">
        <w:t xml:space="preserve"> </w:t>
      </w:r>
      <w:r w:rsidRPr="007B60F8">
        <w:t xml:space="preserve">kan een statische verwijzing worden gemaakt. Er wordt dan </w:t>
      </w:r>
      <w:r w:rsidRPr="000A4B5B">
        <w:t>expliciet verwezen naar een specifieke versie van dat andere document</w:t>
      </w:r>
      <w:r w:rsidRPr="00B26823">
        <w:t>.</w:t>
      </w:r>
    </w:p>
    <w:p w14:paraId="1441427F" w14:textId="77777777" w:rsidR="002F0D2A" w:rsidRPr="000A4B5B" w:rsidRDefault="003D7F5B" w:rsidP="002F0D2A"/>
    <w:p w14:paraId="26A0CB1E" w14:textId="2192E712" w:rsidR="002F0D2A" w:rsidRPr="007B60F8" w:rsidRDefault="00D9742C" w:rsidP="002F0D2A">
      <w:r w:rsidRPr="000A4B5B">
        <w:t xml:space="preserve">Ten behoeve van de goede raadpleegbaarheid van </w:t>
      </w:r>
      <w:r w:rsidRPr="007B60F8">
        <w:fldChar w:fldCharType="begin"/>
      </w:r>
      <w:r w:rsidRPr="000A4B5B">
        <w:instrText>DOCVARIABLE ID01+</w:instrText>
      </w:r>
      <w:r w:rsidRPr="007B60F8">
        <w:fldChar w:fldCharType="separate"/>
      </w:r>
      <w:r w:rsidR="000B31CB">
        <w:t>het projectbesluit</w:t>
      </w:r>
      <w:r w:rsidRPr="007B60F8">
        <w:fldChar w:fldCharType="end"/>
      </w:r>
      <w:r w:rsidRPr="00B26823">
        <w:t xml:space="preserve"> wordt sterk aanbevolen om in ieder geval gebruik te maken van de verwijzing vanuit een begrip in een regel naar de begripsbepaling waarin dat begrip wordt gedefinieerd.</w:t>
      </w:r>
    </w:p>
    <w:p w14:paraId="019D1498" w14:textId="77777777" w:rsidR="002F0D2A" w:rsidRPr="000A4B5B" w:rsidRDefault="00D9742C" w:rsidP="002F0D2A">
      <w:pPr>
        <w:pStyle w:val="Kop4"/>
      </w:pPr>
      <w:bookmarkStart w:id="257" w:name="_Toc75500287"/>
      <w:r w:rsidRPr="000A4B5B">
        <w:t>Norm</w:t>
      </w:r>
      <w:bookmarkEnd w:id="257"/>
    </w:p>
    <w:p w14:paraId="2A3B994A" w14:textId="022BC4C5" w:rsidR="006B5D16" w:rsidRDefault="00D9742C" w:rsidP="001A59E6">
      <w:r w:rsidRPr="000A4B5B">
        <w:t>Voor het maken van de verwijzing wordt gebruik gemaakt van de generieke XML-elementen IntRef (voor de verwijzing naar een ander tekstelement in hetzelfde document) en ExtRef (voor de verwijzing naar (tekstelementen in) een ander document).</w:t>
      </w:r>
    </w:p>
    <w:p w14:paraId="7461A1F0" w14:textId="793966EB" w:rsidR="00D77991" w:rsidRPr="00F03DD9" w:rsidRDefault="00D9742C" w:rsidP="00FA290A">
      <w:pPr>
        <w:pStyle w:val="Kop3"/>
      </w:pPr>
      <w:bookmarkStart w:id="258" w:name="_Ref_d177c98a27adeae9622219221241afc6_1"/>
      <w:bookmarkStart w:id="259" w:name="_Toc75500288"/>
      <w:r w:rsidRPr="0021409F">
        <w:t>Onderdelen van de standaard die voor omgevingsdocumenten met Vrijetekststructuur verplicht of noodzakelijk zijn</w:t>
      </w:r>
      <w:bookmarkEnd w:id="258"/>
      <w:bookmarkEnd w:id="259"/>
    </w:p>
    <w:p w14:paraId="274A24E5" w14:textId="2A7E467A" w:rsidR="0021409F" w:rsidRDefault="00D9742C" w:rsidP="00D77991">
      <w:r w:rsidRPr="00547AD5">
        <w:t xml:space="preserve">Een besluit </w:t>
      </w:r>
      <w:r>
        <w:t>kan</w:t>
      </w:r>
      <w:r w:rsidRPr="00547AD5">
        <w:t xml:space="preserve"> </w:t>
      </w:r>
      <w:r>
        <w:t>pas</w:t>
      </w:r>
      <w:r w:rsidRPr="00547AD5">
        <w:t xml:space="preserve"> in werking </w:t>
      </w:r>
      <w:r>
        <w:t xml:space="preserve">treden als </w:t>
      </w:r>
      <w:r w:rsidRPr="00547AD5">
        <w:t>het is bekendgemaakt</w:t>
      </w:r>
      <w:r>
        <w:t>, aldus artikel 3:40 Awb. De Bekendmakingswet stelt algemene regels over de bekendmaking. Voor omgevingsdocumenten</w:t>
      </w:r>
      <w:r>
        <w:rPr>
          <w:rStyle w:val="Voetnootmarkering"/>
        </w:rPr>
        <w:footnoteReference w:id="7"/>
      </w:r>
      <w:r w:rsidRPr="00B5216A">
        <w:t xml:space="preserve"> </w:t>
      </w:r>
      <w:r>
        <w:t>gelden specifieke regels</w:t>
      </w:r>
      <w:r>
        <w:rPr>
          <w:rStyle w:val="Voetnootmarkering"/>
        </w:rPr>
        <w:footnoteReference w:id="8"/>
      </w:r>
      <w:r>
        <w:t xml:space="preserve">. Omgevingsdocumenten, en ontwerpen daarvan, moeten door het betrokken bestuursorgaan </w:t>
      </w:r>
      <w:r w:rsidRPr="00B5216A">
        <w:t xml:space="preserve">elektronisch </w:t>
      </w:r>
      <w:r>
        <w:t xml:space="preserve">worden vormgegeven overeenkomstig STOP, IMOW en het betreffende </w:t>
      </w:r>
      <w:r w:rsidRPr="00B5216A">
        <w:t>toepassingsprofiel</w:t>
      </w:r>
      <w:r>
        <w:t xml:space="preserve"> en moeten voor publicatie worden aangeleverd aan het bronhouderskoppelvlak van de LVBB. Daarnaast is in de Omgevingswet bepaald dat omgevingsdocumenten worden ontsloten via DSO-LV.</w:t>
      </w:r>
    </w:p>
    <w:p w14:paraId="496270F4" w14:textId="0B4BE15B" w:rsidR="00EE03DD" w:rsidRDefault="00D9742C" w:rsidP="00EE03DD">
      <w:pPr>
        <w:pStyle w:val="Kop4"/>
      </w:pPr>
      <w:bookmarkStart w:id="260" w:name="_Toc75500289"/>
      <w:r w:rsidRPr="000F7837">
        <w:t>Juridische verplichtingen voor de bekendmaking</w:t>
      </w:r>
      <w:bookmarkEnd w:id="260"/>
    </w:p>
    <w:p w14:paraId="79111F38" w14:textId="01D4C9CF" w:rsidR="000F7837" w:rsidRDefault="00D9742C" w:rsidP="000F7837">
      <w:r w:rsidRPr="00191ED2">
        <w:t xml:space="preserve">Door de hiervoor genoemde bepalingen geldt een aantal verplichtingen voor het publiceren van ontwerpen en het juridisch rechtsgeldig bekendmaken van besluiten. Een besluit tot vaststelling of wijziging van </w:t>
      </w:r>
      <w:r w:rsidR="003D7F5B">
        <w:fldChar w:fldCharType="begin"/>
      </w:r>
      <w:r w:rsidR="003D7F5B">
        <w:instrText xml:space="preserve"> DOCVARIABLE ID01+ </w:instrText>
      </w:r>
      <w:r w:rsidR="003D7F5B">
        <w:fldChar w:fldCharType="separate"/>
      </w:r>
      <w:r w:rsidR="000B31CB">
        <w:t>het projectbesluit</w:t>
      </w:r>
      <w:r w:rsidR="003D7F5B">
        <w:fldChar w:fldCharType="end"/>
      </w:r>
      <w:r w:rsidRPr="00191ED2">
        <w:t xml:space="preserve"> moet worden vormgegeven overeenkomstig de in paragraaf </w:t>
      </w:r>
      <w:r w:rsidR="001D7DD4" w:rsidRPr="000B31CB">
        <w:rPr>
          <w:rStyle w:val="Verwijzing"/>
        </w:rPr>
        <w:fldChar w:fldCharType="begin"/>
      </w:r>
      <w:r w:rsidR="001D7DD4" w:rsidRPr="000B31CB">
        <w:rPr>
          <w:rStyle w:val="Verwijzing"/>
        </w:rPr>
        <w:instrText xml:space="preserve"> REF _Ref74065746 \n \h </w:instrText>
      </w:r>
      <w:r w:rsidR="001D7DD4" w:rsidRPr="000B31CB">
        <w:rPr>
          <w:rStyle w:val="Verwijzing"/>
        </w:rPr>
      </w:r>
      <w:r w:rsidR="001D7DD4" w:rsidRPr="000B31CB">
        <w:rPr>
          <w:rStyle w:val="Verwijzing"/>
        </w:rPr>
        <w:fldChar w:fldCharType="separate"/>
      </w:r>
      <w:r w:rsidR="00816BCB">
        <w:rPr>
          <w:rStyle w:val="Verwijzing"/>
        </w:rPr>
        <w:t>4.3</w:t>
      </w:r>
      <w:r w:rsidR="001D7DD4" w:rsidRPr="000B31CB">
        <w:rPr>
          <w:rStyle w:val="Verwijzing"/>
        </w:rPr>
        <w:fldChar w:fldCharType="end"/>
      </w:r>
      <w:r w:rsidRPr="00191ED2">
        <w:t xml:space="preserve"> voorgeschreven en op </w:t>
      </w:r>
      <w:r w:rsidR="003D7F5B">
        <w:fldChar w:fldCharType="begin"/>
      </w:r>
      <w:r w:rsidR="003D7F5B">
        <w:instrText xml:space="preserve"> DOCVARIABLE ID01+ </w:instrText>
      </w:r>
      <w:r w:rsidR="003D7F5B">
        <w:fldChar w:fldCharType="separate"/>
      </w:r>
      <w:r w:rsidR="000B31CB">
        <w:t>het projectbesluit</w:t>
      </w:r>
      <w:r w:rsidR="003D7F5B">
        <w:fldChar w:fldCharType="end"/>
      </w:r>
      <w:r w:rsidRPr="00191ED2">
        <w:t xml:space="preserve"> toegespitste STOP-modellen voor Besluit en Regeling. De tekst in het Lichaam van de Regeling moet worden gestructureerd overeenkomstig de in paragraaf </w:t>
      </w:r>
      <w:r w:rsidRPr="000B31CB">
        <w:rPr>
          <w:rStyle w:val="Verwijzing"/>
        </w:rPr>
        <w:fldChar w:fldCharType="begin"/>
      </w:r>
      <w:r w:rsidRPr="000B31CB">
        <w:rPr>
          <w:rStyle w:val="Verwijzing"/>
        </w:rPr>
        <w:instrText xml:space="preserve"> REF _Ref_23f49fbe509670c8397c244011e1922d_1 \n \h </w:instrText>
      </w:r>
      <w:r w:rsidRPr="000B31CB">
        <w:rPr>
          <w:rStyle w:val="Verwijzing"/>
        </w:rPr>
      </w:r>
      <w:r w:rsidRPr="000B31CB">
        <w:rPr>
          <w:rStyle w:val="Verwijzing"/>
        </w:rPr>
        <w:fldChar w:fldCharType="separate"/>
      </w:r>
      <w:r w:rsidR="00816BCB">
        <w:rPr>
          <w:rStyle w:val="Verwijzing"/>
        </w:rPr>
        <w:t>5.2</w:t>
      </w:r>
      <w:r w:rsidRPr="000B31CB">
        <w:rPr>
          <w:rStyle w:val="Verwijzing"/>
        </w:rPr>
        <w:fldChar w:fldCharType="end"/>
      </w:r>
      <w:r w:rsidRPr="00191ED2">
        <w:t xml:space="preserve"> </w:t>
      </w:r>
      <w:r>
        <w:t>voorgeschreven specificaties van de</w:t>
      </w:r>
      <w:r w:rsidRPr="00191ED2">
        <w:t xml:space="preserve"> Vrijetekststructuur. Van de tekst kan worden vastgelegd op welke Locatie of Locaties deze van toepassing is. Bij elkaar horende collecties van Locaties moeten worden vastgesteld in de vorm van een </w:t>
      </w:r>
      <w:r>
        <w:t>GIO</w:t>
      </w:r>
      <w:r w:rsidRPr="00191ED2">
        <w:t xml:space="preserve">, waarmee de identiteit en onveranderlijkheid van de geometrie wordt geborgd. De </w:t>
      </w:r>
      <w:r>
        <w:t>GIO’s</w:t>
      </w:r>
      <w:r w:rsidRPr="00191ED2">
        <w:t xml:space="preserve"> moeten bij het besluit over de regeling worden gevoegd. Als er een Locatie bij de tekst hoort, moet met een tekstuele aanduiding een verwijzing naar </w:t>
      </w:r>
      <w:r w:rsidR="00C40E48">
        <w:t>het GIO</w:t>
      </w:r>
      <w:r w:rsidRPr="00191ED2">
        <w:t xml:space="preserve"> gemaakt worden</w:t>
      </w:r>
      <w:r>
        <w:t xml:space="preserve"> </w:t>
      </w:r>
      <w:r w:rsidRPr="00B31C88">
        <w:t xml:space="preserve">(zie </w:t>
      </w:r>
      <w:r w:rsidRPr="000B31CB">
        <w:rPr>
          <w:rStyle w:val="Verwijzing"/>
        </w:rPr>
        <w:fldChar w:fldCharType="begin"/>
      </w:r>
      <w:r w:rsidRPr="000B31CB">
        <w:rPr>
          <w:rStyle w:val="Verwijzing"/>
        </w:rPr>
        <w:instrText xml:space="preserve"> REF _Ref_4552725304a039aaf2ff4eda6a046b93_3 \n \h </w:instrText>
      </w:r>
      <w:r w:rsidRPr="000B31CB">
        <w:rPr>
          <w:rStyle w:val="Verwijzing"/>
        </w:rPr>
      </w:r>
      <w:r w:rsidRPr="000B31CB">
        <w:rPr>
          <w:rStyle w:val="Verwijzing"/>
        </w:rPr>
        <w:fldChar w:fldCharType="separate"/>
      </w:r>
      <w:r w:rsidR="00816BCB">
        <w:rPr>
          <w:rStyle w:val="Verwijzing"/>
        </w:rPr>
        <w:t>Figuur 14</w:t>
      </w:r>
      <w:r w:rsidRPr="000B31CB">
        <w:rPr>
          <w:rStyle w:val="Verwijzing"/>
        </w:rPr>
        <w:fldChar w:fldCharType="end"/>
      </w:r>
      <w:r w:rsidRPr="00B31C88">
        <w:t xml:space="preserve"> voor een illustratie)</w:t>
      </w:r>
      <w:r w:rsidRPr="00191ED2">
        <w:t xml:space="preserve">. Door deze verwijzing in de tekst krijgt </w:t>
      </w:r>
      <w:r w:rsidR="00C40E48">
        <w:t>het GIO</w:t>
      </w:r>
      <w:r w:rsidRPr="00191ED2">
        <w:t xml:space="preserve"> juridische status.</w:t>
      </w:r>
    </w:p>
    <w:p w14:paraId="3AD58A0F" w14:textId="70450C07" w:rsidR="00191ED2" w:rsidRDefault="00D9742C" w:rsidP="00191ED2">
      <w:pPr>
        <w:pStyle w:val="Kop4"/>
      </w:pPr>
      <w:bookmarkStart w:id="261" w:name="_Toc75500290"/>
      <w:r w:rsidRPr="000F1545">
        <w:t>Annotaties voor de dienstverlening in DSO-LV</w:t>
      </w:r>
      <w:bookmarkEnd w:id="261"/>
    </w:p>
    <w:p w14:paraId="41FAE7C9" w14:textId="77777777" w:rsidR="00554FAB" w:rsidRDefault="00D9742C" w:rsidP="00554FAB">
      <w:r>
        <w:t xml:space="preserve">Belangrijke resultaten van het annoteren met OW-objecten zijn het herkenbaar op de kaart weergegeven van de werkingsgebieden van (beleids)tekst en het mogelijk maken van selecteren en filteren. Annoteren met OW-objecten verhoogt het niveau van dienstverlening in het Omgevingsloket van DSO-LV. Er is niet wettelijk bepaald dat en in welke mate geannoteerd moet worden, wel dat daarbij IMOW en het betreffende </w:t>
      </w:r>
      <w:r w:rsidRPr="00B5216A">
        <w:t>toepassingsprofiel</w:t>
      </w:r>
      <w:r>
        <w:t xml:space="preserve"> moeten worden toegepast. Om het afgesproken dienstverleningsniveau van DSO-LV te bereiken is het annoteren wel noodzakelijk.</w:t>
      </w:r>
    </w:p>
    <w:p w14:paraId="1661DE7A" w14:textId="7EF820DF" w:rsidR="00030D6F" w:rsidRDefault="00D9742C" w:rsidP="00554FAB">
      <w:r>
        <w:t>Om het omgevingsdocument met alles wat daar bij hoort in DSO-LV te kunnen tonen, is het verplicht om, eenmalig per omgevingsdocument, het Regelingsgebied aan te leveren.</w:t>
      </w:r>
    </w:p>
    <w:p w14:paraId="3D8EC752" w14:textId="43A0B8A6" w:rsidR="00554FAB" w:rsidRDefault="00D9742C" w:rsidP="00554FAB">
      <w:r>
        <w:t>Het annoteren met de overige OW-objecten is alleen mogelijk als die tekst is geannoteerd met Divisie respectievelijk Divisietekst en Tekstdeel. Door een Tekstdeel aan een of meer Locaties te koppelen, wordt inzichtelijk waar het tekstonderdeel van toepassing is. Dat is bij omgevingsdocumenten met Vrijetekststructuur echter niet verplicht. Als gebruik gemaakt wordt van Locaties moeten ze voldoen aan de specificaties voor Locatie. Het niet of zeer beperkt gebruik maken van Locaties geeft een heel beperkt kaartbeeld en zorgt er voor dat niet inzichtelijk is waar het bevoegd gezag heeft bedoeld dat een bepaalde (beleids)tekst van toepassing is.</w:t>
      </w:r>
    </w:p>
    <w:p w14:paraId="29815E4C" w14:textId="77777777" w:rsidR="00554FAB" w:rsidRDefault="00D9742C" w:rsidP="00554FAB">
      <w:r>
        <w:t>Het aanwijzen van specifieke gebieden in omgevingsdocumenten met Vrijetekststructuur gebeurt door het annoteren met een van de typen Gebiedsaanwijzing. Dat zorgt er voor dat die gebieden herkenbaar op de kaart worden weergegeven en dat er kan worden gefilterd op alle teksten die over een bepaald type gebied gaan. De annotatie met Gebiedsaanwijzing kan tevens worden gebruikt om de relatie met een ander omgevingsdocument te versterken, wanneer daarin dezelfde Gebiedsaanwijzing voor dezelfde Locatie is geannoteerd.</w:t>
      </w:r>
    </w:p>
    <w:p w14:paraId="630B445A" w14:textId="77777777" w:rsidR="00554FAB" w:rsidRDefault="00D9742C" w:rsidP="00554FAB">
      <w:r>
        <w:t>Het attribuut thema zal voor</w:t>
      </w:r>
      <w:r w:rsidRPr="008E10CB">
        <w:t xml:space="preserve"> </w:t>
      </w:r>
      <w:r>
        <w:t>omgevingsdocumenten met Vrijetekststructuur een belangrijke rol spelen. Daarmee kan worden aangegeven over welk aspect van de fysieke leefomgeving de tekst gaat. Ook met thema kan de relatie met een ander omgevingsdocument worden versterkt, als daarin hetzelfde thema is geannoteerd.</w:t>
      </w:r>
    </w:p>
    <w:p w14:paraId="33440383" w14:textId="221C29E0" w:rsidR="004C2929" w:rsidRPr="00662BFE" w:rsidRDefault="00D9742C" w:rsidP="00DD10D9">
      <w:r>
        <w:t>Het object Hoofdlijn tenslotte kan worden gebruikt om de informatie inzichtelijk gestructureerd aan eindgebruikers aan te bieden en een extra filtermogelijkheid te bieden waardoor bij elkaar horende onderdelen in samenhang getoond kunnen worden.</w:t>
      </w:r>
      <w:r w:rsidRPr="00B26823">
        <w:br w:type="page"/>
      </w:r>
    </w:p>
    <w:p w14:paraId="228279A3" w14:textId="20D3CA8A" w:rsidR="00030D6F" w:rsidRPr="00F03DD9" w:rsidRDefault="00D9742C" w:rsidP="00060FF8">
      <w:pPr>
        <w:pStyle w:val="Kop1"/>
      </w:pPr>
      <w:bookmarkStart w:id="262" w:name="_Ref_15c89b01cee6499bb9824c1690072d6b_1"/>
      <w:bookmarkStart w:id="263" w:name="_Toc75500291"/>
      <w:r w:rsidRPr="00F03DD9">
        <w:t>Aspecten van de aanlevering</w:t>
      </w:r>
      <w:bookmarkEnd w:id="262"/>
      <w:bookmarkEnd w:id="263"/>
    </w:p>
    <w:p w14:paraId="0AF9CADF" w14:textId="5A7DF37F" w:rsidR="008A5EE6" w:rsidRPr="00F03DD9" w:rsidRDefault="00D9742C" w:rsidP="000A2FA4">
      <w:r w:rsidRPr="00F03DD9">
        <w:t>In dit deel worden vier aanleveringsaspecten beschreven: de identificatie van Regelingversies van omgevingsdocumenten door middel van Doel</w:t>
      </w:r>
      <w:r>
        <w:t xml:space="preserve"> (paragraaf </w:t>
      </w:r>
      <w:r w:rsidRPr="000B31CB">
        <w:rPr>
          <w:rStyle w:val="Verwijzing"/>
        </w:rPr>
        <w:fldChar w:fldCharType="begin"/>
      </w:r>
      <w:r w:rsidRPr="000B31CB">
        <w:rPr>
          <w:rStyle w:val="Verwijzing"/>
        </w:rPr>
        <w:instrText xml:space="preserve"> REF _Ref_c0c51718f5bb7d3fb9ba3a139e48f985_1 \r \h </w:instrText>
      </w:r>
      <w:r w:rsidRPr="000B31CB">
        <w:rPr>
          <w:rStyle w:val="Verwijzing"/>
        </w:rPr>
      </w:r>
      <w:r w:rsidRPr="000B31CB">
        <w:rPr>
          <w:rStyle w:val="Verwijzing"/>
        </w:rPr>
        <w:fldChar w:fldCharType="separate"/>
      </w:r>
      <w:r w:rsidR="00816BCB">
        <w:rPr>
          <w:rStyle w:val="Verwijzing"/>
        </w:rPr>
        <w:t>9.1</w:t>
      </w:r>
      <w:r w:rsidRPr="000B31CB">
        <w:rPr>
          <w:rStyle w:val="Verwijzing"/>
        </w:rPr>
        <w:fldChar w:fldCharType="end"/>
      </w:r>
      <w:r>
        <w:t xml:space="preserve">) </w:t>
      </w:r>
      <w:r w:rsidRPr="00F03DD9">
        <w:t xml:space="preserve">het aangeven van de procedurestatus van een besluit tot vaststelling of wijziging van omgevingsdocumenten en de doorwerking daarvan in de geconsolideerde Regeling </w:t>
      </w:r>
      <w:r w:rsidRPr="00E22843">
        <w:t xml:space="preserve">(paragraaf </w:t>
      </w:r>
      <w:r w:rsidRPr="000B31CB">
        <w:rPr>
          <w:rStyle w:val="Verwijzing"/>
        </w:rPr>
        <w:fldChar w:fldCharType="begin"/>
      </w:r>
      <w:r w:rsidRPr="000B31CB">
        <w:rPr>
          <w:rStyle w:val="Verwijzing"/>
        </w:rPr>
        <w:instrText xml:space="preserve"> REF _Ref_60e3d6b784e1fbe4aa40aca353b44044_1 \r \h </w:instrText>
      </w:r>
      <w:r w:rsidRPr="000B31CB">
        <w:rPr>
          <w:rStyle w:val="Verwijzing"/>
        </w:rPr>
      </w:r>
      <w:r w:rsidRPr="000B31CB">
        <w:rPr>
          <w:rStyle w:val="Verwijzing"/>
        </w:rPr>
        <w:fldChar w:fldCharType="separate"/>
      </w:r>
      <w:r w:rsidR="00816BCB">
        <w:rPr>
          <w:rStyle w:val="Verwijzing"/>
        </w:rPr>
        <w:t>9.2</w:t>
      </w:r>
      <w:r w:rsidRPr="000B31CB">
        <w:rPr>
          <w:rStyle w:val="Verwijzing"/>
        </w:rPr>
        <w:fldChar w:fldCharType="end"/>
      </w:r>
      <w:r w:rsidRPr="00E22843">
        <w:t>)</w:t>
      </w:r>
      <w:r>
        <w:t xml:space="preserve">, de kennisgeving van de terinzagelegging van ontwerpbesluiten en van genomen besluiten </w:t>
      </w:r>
      <w:r w:rsidRPr="00E22843">
        <w:t xml:space="preserve">(paragraaf </w:t>
      </w:r>
      <w:r w:rsidRPr="000B31CB">
        <w:rPr>
          <w:rStyle w:val="Verwijzing"/>
        </w:rPr>
        <w:fldChar w:fldCharType="begin"/>
      </w:r>
      <w:r w:rsidRPr="000B31CB">
        <w:rPr>
          <w:rStyle w:val="Verwijzing"/>
        </w:rPr>
        <w:instrText xml:space="preserve"> REF _Ref_6947a34764496fea66884b5c0db5ac00_1 \r \h </w:instrText>
      </w:r>
      <w:r w:rsidRPr="000B31CB">
        <w:rPr>
          <w:rStyle w:val="Verwijzing"/>
        </w:rPr>
      </w:r>
      <w:r w:rsidRPr="000B31CB">
        <w:rPr>
          <w:rStyle w:val="Verwijzing"/>
        </w:rPr>
        <w:fldChar w:fldCharType="separate"/>
      </w:r>
      <w:r w:rsidR="00816BCB">
        <w:rPr>
          <w:rStyle w:val="Verwijzing"/>
        </w:rPr>
        <w:t>9.3</w:t>
      </w:r>
      <w:r w:rsidRPr="000B31CB">
        <w:rPr>
          <w:rStyle w:val="Verwijzing"/>
        </w:rPr>
        <w:fldChar w:fldCharType="end"/>
      </w:r>
      <w:r w:rsidRPr="00E22843">
        <w:t>)</w:t>
      </w:r>
      <w:r>
        <w:t xml:space="preserve"> </w:t>
      </w:r>
      <w:r w:rsidRPr="00F03DD9">
        <w:t xml:space="preserve">en tot slot het muteren van </w:t>
      </w:r>
      <w:r>
        <w:t>OW-object</w:t>
      </w:r>
      <w:r w:rsidRPr="00F03DD9">
        <w:t>en</w:t>
      </w:r>
      <w:r>
        <w:t xml:space="preserve"> </w:t>
      </w:r>
      <w:r w:rsidRPr="00E22843">
        <w:t xml:space="preserve">(paragraaf </w:t>
      </w:r>
      <w:r w:rsidRPr="000B31CB">
        <w:rPr>
          <w:rStyle w:val="Verwijzing"/>
        </w:rPr>
        <w:fldChar w:fldCharType="begin"/>
      </w:r>
      <w:r w:rsidRPr="000B31CB">
        <w:rPr>
          <w:rStyle w:val="Verwijzing"/>
        </w:rPr>
        <w:instrText xml:space="preserve"> REF _Ref_bacb5e714ac2952feb79d603d8b1bd92_1 \r \h </w:instrText>
      </w:r>
      <w:r w:rsidRPr="000B31CB">
        <w:rPr>
          <w:rStyle w:val="Verwijzing"/>
        </w:rPr>
      </w:r>
      <w:r w:rsidRPr="000B31CB">
        <w:rPr>
          <w:rStyle w:val="Verwijzing"/>
        </w:rPr>
        <w:fldChar w:fldCharType="separate"/>
      </w:r>
      <w:r w:rsidR="00816BCB">
        <w:rPr>
          <w:rStyle w:val="Verwijzing"/>
        </w:rPr>
        <w:t>9.4</w:t>
      </w:r>
      <w:r w:rsidRPr="000B31CB">
        <w:rPr>
          <w:rStyle w:val="Verwijzing"/>
        </w:rPr>
        <w:fldChar w:fldCharType="end"/>
      </w:r>
      <w:r w:rsidRPr="00E22843">
        <w:t>)</w:t>
      </w:r>
      <w:r w:rsidRPr="00F03DD9">
        <w:t>.</w:t>
      </w:r>
    </w:p>
    <w:p w14:paraId="4F82BB40" w14:textId="3F1D4F22" w:rsidR="00934F92" w:rsidRPr="00F03DD9" w:rsidRDefault="00D9742C" w:rsidP="000A2FA4">
      <w:pPr>
        <w:pStyle w:val="Kop2"/>
      </w:pPr>
      <w:bookmarkStart w:id="264" w:name="_Toc75500292"/>
      <w:r w:rsidRPr="00F03DD9">
        <w:t>Aanlevering van omgevingsdocumenten</w:t>
      </w:r>
      <w:bookmarkEnd w:id="264"/>
    </w:p>
    <w:p w14:paraId="5E47562C" w14:textId="2A8240C4" w:rsidR="00A310DE" w:rsidRPr="00F03DD9" w:rsidRDefault="00D9742C" w:rsidP="000A2FA4">
      <w:pPr>
        <w:pStyle w:val="Kop3"/>
      </w:pPr>
      <w:bookmarkStart w:id="265" w:name="_Ref_c0c51718f5bb7d3fb9ba3a139e48f985_1"/>
      <w:bookmarkStart w:id="266" w:name="_Toc75500293"/>
      <w:r w:rsidRPr="00F03DD9">
        <w:t>Identificatie van een Regelingversie met Doel</w:t>
      </w:r>
      <w:bookmarkEnd w:id="265"/>
      <w:bookmarkEnd w:id="266"/>
    </w:p>
    <w:p w14:paraId="06BE2B02" w14:textId="7229C56C" w:rsidR="00845EC3" w:rsidRPr="00F03DD9" w:rsidRDefault="00D9742C" w:rsidP="00F03DD9">
      <w:pPr>
        <w:pStyle w:val="Kop4"/>
      </w:pPr>
      <w:bookmarkStart w:id="267" w:name="_Toc75500294"/>
      <w:r w:rsidRPr="00F03DD9">
        <w:t>Algemeen</w:t>
      </w:r>
      <w:bookmarkEnd w:id="267"/>
    </w:p>
    <w:p w14:paraId="48F55E12" w14:textId="08E3822E" w:rsidR="002F1FE1" w:rsidRPr="00F03DD9" w:rsidRDefault="00D9742C" w:rsidP="003947FD">
      <w:r w:rsidRPr="00F03DD9">
        <w:t xml:space="preserve">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 Het bevoegd gezag zorgt er voor dat de bij dat instrument behorende procedure wordt doorlopen. In de loop van die procedure worden een of meer versies van het besluit </w:t>
      </w:r>
      <w:r>
        <w:t xml:space="preserve">(inclusief de initiële regeling of de wijzigingsinstructies voor de geconsolideerde regeling) </w:t>
      </w:r>
      <w:r w:rsidRPr="00F03DD9">
        <w:t xml:space="preserve">aan de LVBB aangeleverd. </w:t>
      </w:r>
      <w:r w:rsidRPr="00254D64">
        <w:t>Nadat het bevoegd gezag het besluit heeft genomen en het bekend is gemaakt en in werking is getreden,</w:t>
      </w:r>
      <w:r w:rsidRPr="00F03DD9">
        <w:t xml:space="preserve"> is voor een aantal instrumenten de procedure afgelopen. In het geval van een besluit waartegen beroep kan worden ingesteld volgt nog een proceduregedeelte dat kan leiden tot wijzigingen in de geldigheid en zelfs tot wijzigingen in de inhoud van het besluit.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Het uiteindelijke resultaat van het hele proces is dat er een nieuwe Regeling ontstaat, of een nieuwe versie van een bestaande Regeling.</w:t>
      </w:r>
    </w:p>
    <w:p w14:paraId="1BEADF44" w14:textId="77777777" w:rsidR="00B65845" w:rsidRPr="00F03DD9" w:rsidRDefault="003D7F5B" w:rsidP="003947FD"/>
    <w:p w14:paraId="6B9B48E2" w14:textId="4DBD68D7" w:rsidR="001F7CB3" w:rsidRPr="00F03DD9" w:rsidRDefault="00D9742C" w:rsidP="001F7CB3">
      <w:r w:rsidRPr="00F03DD9">
        <w:t>Om van een omgevingsdocument vast te leggen dat tekst, informatieobjecten en IMOW-informatie bij elkaar horen, gedurende alle stadia van het proces van concipiëren, voorbereidingsprocedure, besluitvorming, bekendmaken en consolideren, is een unieke identificatie nodig. De STOP/TPOD-standaard noemt die identificatie Doel. De term Doel is afgeleid van het doel dat het bevoegd gezag voor ogen heeft als aanleiding voor de introductie van een specifiek nieuw omgevingsdocument of wijziging daarvan op één moment in de tijd. Voor degenen die met de RO-Standaarden en IMRO bekend zijn is Doel enigszins vergelijkbaar met het dossiernummer oftewel de IMRO-code van een plan of besluit op grond van de Wet ruimtelijke ordening.</w:t>
      </w:r>
    </w:p>
    <w:p w14:paraId="6974A6A2" w14:textId="50897395" w:rsidR="00CC1672" w:rsidRPr="00F03DD9" w:rsidRDefault="00D9742C" w:rsidP="001F7CB3">
      <w:r w:rsidRPr="00F03DD9">
        <w:t>Doel wordt in STOP gedefinieerd als de identificatie van een nieuw omgevingsdocument of de wijziging daarvan met één moment van inwerkingtreding en één (beoogd) moment waarop de regelgeving geldig wordt. De LVBB gebruikt het Doel om de consolidatie van omgevingsdocumenten te sturen.</w:t>
      </w:r>
    </w:p>
    <w:p w14:paraId="18459B52" w14:textId="5AE0499B" w:rsidR="001F7CB3" w:rsidRPr="00F03DD9" w:rsidRDefault="00D9742C" w:rsidP="001F7CB3">
      <w:r w:rsidRPr="00F03DD9">
        <w:t>Wanneer het bevoegd gezag constateert dat er een nieuw omgevingsdocument nodig is, of dat een bestaand omgevingsdocument gewijzigd moet worden, en de ideeën daarover zodanig concreet zijn dat gestart kan worden met het opstellen ervan, maakt het een nieuwe Regelingversie met een nieuw Doel oftewel identificatie aan. Afhankelijk van de gebruikte software kan het bevoegd gezag het aanmaken van de identificatie aan de software overlaten. Alles wat nodig is om de versie van de Regeling van het omgevingsdocument vast te leggen en te beschrijven wordt aan een Doel gekoppeld:</w:t>
      </w:r>
    </w:p>
    <w:p w14:paraId="4164485E" w14:textId="2128C19D" w:rsidR="001F7CB3" w:rsidRPr="00F03DD9" w:rsidRDefault="00D9742C" w:rsidP="000A2FA4">
      <w:pPr>
        <w:pStyle w:val="Opsommingtekens1"/>
      </w:pPr>
      <w:r w:rsidRPr="00F03DD9">
        <w:t>één versie van de tekst (inclusief afbeeldingen en dergelijke) voor het omgevingsdocument dat moet ontstaan of wordt gewijzigd (of eventueel één versie van de tekst voor elk omgevingsdocument dat moet ontstaan of gewijzigd wordt in het geval het besluit meerdere omgevingsdocumenten wijzigt);</w:t>
      </w:r>
    </w:p>
    <w:p w14:paraId="3F39251A" w14:textId="66C3761C" w:rsidR="001F7CB3" w:rsidRPr="00F03DD9" w:rsidRDefault="00D9742C" w:rsidP="000A2FA4">
      <w:pPr>
        <w:pStyle w:val="Opsommingtekens1"/>
      </w:pPr>
      <w:r w:rsidRPr="00F03DD9">
        <w:t>één versie van elk informatieobject dat onderdeel is van het nieuwe of gewijzigde omgevingsdocument;</w:t>
      </w:r>
    </w:p>
    <w:p w14:paraId="0E511FF4" w14:textId="7F1B7BC9" w:rsidR="001F7CB3" w:rsidRPr="00F03DD9" w:rsidRDefault="00D9742C" w:rsidP="000A2FA4">
      <w:pPr>
        <w:pStyle w:val="Opsommingtekens1"/>
      </w:pPr>
      <w:r w:rsidRPr="00F03DD9">
        <w:t>één versie van de OW-informatie die hoort bij het nieuwe of gewijzigde omgevingsdocument.</w:t>
      </w:r>
    </w:p>
    <w:p w14:paraId="70DFF45E" w14:textId="77777777" w:rsidR="007621AE" w:rsidRPr="00F03DD9" w:rsidRDefault="003D7F5B" w:rsidP="001F7CB3"/>
    <w:p w14:paraId="7E422F57" w14:textId="027C6AF0" w:rsidR="00E6352A" w:rsidRPr="00F03DD9" w:rsidRDefault="00D9742C" w:rsidP="001F7CB3">
      <w:r w:rsidRPr="00F03DD9">
        <w:t>Ten behoeve van de publicatie of bekendmaking genereert de software van het bevoegd gezag een besluitversie die wordt aangeleverd aan de LVBB. Bij een Doel oftewel identificatie van een versie van regelgeving kunnen dus in de loop van de procedure meerdere besluitversies worden aangeleverd.</w:t>
      </w:r>
    </w:p>
    <w:p w14:paraId="34D6028D" w14:textId="4B942623" w:rsidR="0011689F" w:rsidRPr="00F03DD9" w:rsidRDefault="003D7F5B" w:rsidP="001F7CB3"/>
    <w:p w14:paraId="659DCA25" w14:textId="7A1F2791" w:rsidR="00D3110A" w:rsidRPr="00F03DD9" w:rsidRDefault="00D9742C" w:rsidP="001F7CB3">
      <w:r w:rsidRPr="00F03DD9">
        <w:t xml:space="preserve">Zoals gezegd is Doel de identificatie van een nieuw omgevingsdocument of de wijziging daarvan met één moment van inwerkingtreding. De LVBB gebruikt Doel om de consolidatie van omgevingsdocumenten te sturen: per inwerkingtredingsdatum (of geldigheidsdatum in geval van terugwerkende kracht) kan op deze manier een Toestand van de Regeling gemaakt worden. Wanneer met één besluit verschillende onderdelen van een Regeling worden vastgesteld die op verschillende momenten in werking treden, krijgt iedere inwerkingtredingsmoment-onderdelencombinatie een eigen Doel. Ieder Doel hoort bij een instrumentversie van regeling en de bijbehorende </w:t>
      </w:r>
      <w:r>
        <w:t>GIO’s</w:t>
      </w:r>
      <w:r w:rsidRPr="00F03DD9">
        <w:t>. Een voorbeeld: Provinciale staten stellen bij besluit van 28 januari 2024 een wijziging van de omgevingsverordening vast. Hiervan treden 10 onderdelen op 12 februari in werking, de resterende onderdelen treden op 24 maart in werking. De onderdelen die op 12 februari in werking treden, worden in één RegelingVersie ondergebracht en krijgen Doel X, de onderdelen die op 24 maart in werking treden worden in een andere RegelingVersie ondergebracht en krijgen Doel Y. Een besluit met verschillende inwerkingtredingsmomenten voor verschillende onderdelen zou zich bijvoorbeeld kunnen voordoen wanneer het dagelijks bestuur een besluit heeft voorbereid en vervolgens aan het algemeen bestuur voorlegt, waarna dat algemeen bestuur besluit niet alle onderdelen tegelijkertijd in werking te laten treden. Zoals hiervoor beschreven noodzaakt dat er toe om verschillende RegelingVersies te maken. Uiteraard kunnen zich dit soort uitzonderingen voordoen, maar in zijn algemeenheid wordt aanbevolen (en soms is dat noodzakelijk) om in één besluit alleen onderdelen met eenzelfde inwerkingtredingsdatum op te nemen. Om diezelfde reden wordt ook aanbevolen om bijtijds na te denken over welke wijzigingen gecombineerd worden, zodat ze direct in één RegelingVersie met één Doel samengebracht kunnen worden.</w:t>
      </w:r>
    </w:p>
    <w:p w14:paraId="11FE863A" w14:textId="183DD03B" w:rsidR="00C74404" w:rsidRPr="00F03DD9" w:rsidRDefault="00D9742C" w:rsidP="001F7CB3">
      <w:r w:rsidRPr="00F03DD9">
        <w:t xml:space="preserve">De mogelijkheid bestaat dat er twee besluiten zijn voorbereid met ieder een eigen Doel omdat de verwachting was dat ze niet gelijktijdig in werking zouden treden, waarover toch gelijktijdig besluitvorming plaatsvindt waarna ze tegelijkertijd in werking kunnen treden. Het is dan niet nodig om de Doelen samen te voegen tot </w:t>
      </w:r>
      <w:r>
        <w:t>één</w:t>
      </w:r>
      <w:r w:rsidRPr="00F03DD9">
        <w:t xml:space="preserve"> Doel.</w:t>
      </w:r>
    </w:p>
    <w:p w14:paraId="5ECF68AE" w14:textId="5DA01078" w:rsidR="009E3404" w:rsidRPr="00F03DD9" w:rsidRDefault="003D7F5B" w:rsidP="001F7CB3"/>
    <w:p w14:paraId="4B66E915" w14:textId="780DCE05" w:rsidR="00030D6F" w:rsidRPr="00F03DD9" w:rsidRDefault="00D9742C" w:rsidP="0011689F">
      <w:r w:rsidRPr="00F03DD9">
        <w:t xml:space="preserve">De identificatie van Doel wordt door </w:t>
      </w:r>
      <w:r>
        <w:t>het bevoegd gezag</w:t>
      </w:r>
      <w:r w:rsidRPr="00F03DD9">
        <w:t xml:space="preserve"> bepaald en dient te voldoen aan de eisen die STOP daaraan stelt. De volledige eisen zijn te vinden in de STOP-documentatie.</w:t>
      </w:r>
    </w:p>
    <w:p w14:paraId="0BD40608" w14:textId="4608B627" w:rsidR="006546B8" w:rsidRPr="00F03DD9" w:rsidRDefault="00D9742C" w:rsidP="006546B8">
      <w:r w:rsidRPr="00F03DD9">
        <w:t>STOP stelt aan de identificatie de volgende eisen:</w:t>
      </w:r>
    </w:p>
    <w:p w14:paraId="0DCEFEB9" w14:textId="77777777" w:rsidR="00566B44" w:rsidRPr="00F03DD9" w:rsidRDefault="00D9742C" w:rsidP="00566B44">
      <w:pPr>
        <w:pStyle w:val="Opsommingtekens1"/>
      </w:pPr>
      <w:r w:rsidRPr="00F03DD9">
        <w:t>de identificatie moet het volgende patroon volgen: /join/id/proces/" &lt;overheid&gt; "/" &lt;datum&gt; "/" &lt;overig&gt;</w:t>
      </w:r>
    </w:p>
    <w:p w14:paraId="590EAC50" w14:textId="77777777" w:rsidR="00566B44" w:rsidRPr="00F03DD9" w:rsidRDefault="00D9742C" w:rsidP="00566B44">
      <w:pPr>
        <w:pStyle w:val="Opsommingtekens1"/>
      </w:pPr>
      <w:r w:rsidRPr="00F03DD9">
        <w:t>overheid: code van het bevoegde gezag volgens één van de waardelijsten voor Overheid</w:t>
      </w:r>
    </w:p>
    <w:p w14:paraId="22F5603E" w14:textId="77777777" w:rsidR="00566B44" w:rsidRPr="00F03DD9" w:rsidRDefault="00D9742C" w:rsidP="00566B44">
      <w:pPr>
        <w:pStyle w:val="Opsommingtekens1"/>
      </w:pPr>
      <w:r w:rsidRPr="00F03DD9">
        <w:t>datum: datum van het ontstaan van het doel; dit mag een jaartal of een volledige datum zijn</w:t>
      </w:r>
    </w:p>
    <w:p w14:paraId="3A79E292" w14:textId="77777777" w:rsidR="00566B44" w:rsidRPr="00F03DD9" w:rsidRDefault="00D9742C" w:rsidP="00566B44">
      <w:pPr>
        <w:pStyle w:val="Opsommingtekens1"/>
      </w:pPr>
      <w:r w:rsidRPr="00F03DD9">
        <w:t>overig: door het bevoegd gezag te bepalen; dit kan een betekenisloze code zijn of een betekenisvolle tekstuele beschrijving van (het resultaat van) het doel. Hiervoor gelden de volgende eisen:</w:t>
      </w:r>
    </w:p>
    <w:p w14:paraId="70F5CFC8" w14:textId="77777777" w:rsidR="00566B44" w:rsidRPr="00F03DD9" w:rsidRDefault="00D9742C" w:rsidP="00566B44">
      <w:pPr>
        <w:pStyle w:val="Opsommingtekens2"/>
      </w:pPr>
      <w:r w:rsidRPr="00F03DD9">
        <w:t>alleen toegestaan: boven- en onderkast letters, cijfers en underscore;</w:t>
      </w:r>
    </w:p>
    <w:p w14:paraId="21311635" w14:textId="77777777" w:rsidR="00566B44" w:rsidRPr="00F03DD9" w:rsidRDefault="00D9742C" w:rsidP="00566B44">
      <w:pPr>
        <w:pStyle w:val="Opsommingtekens2"/>
      </w:pPr>
      <w:r w:rsidRPr="00F03DD9">
        <w:t>te beginnen met een cijfer of letter;</w:t>
      </w:r>
    </w:p>
    <w:p w14:paraId="732DAE1E" w14:textId="0223EEAE" w:rsidR="00566B44" w:rsidRPr="007B60F8" w:rsidRDefault="00D9742C" w:rsidP="00566B44">
      <w:pPr>
        <w:pStyle w:val="Opsommingtekens2"/>
      </w:pPr>
      <w:r w:rsidRPr="00F03DD9">
        <w:t>maximale lengte:</w:t>
      </w:r>
      <w:r w:rsidRPr="00B26823">
        <w:t>128 karakters.</w:t>
      </w:r>
    </w:p>
    <w:p w14:paraId="1D3E8AC6" w14:textId="7F62043D" w:rsidR="005C05B5" w:rsidRPr="00F03DD9" w:rsidRDefault="00D9742C" w:rsidP="005C05B5">
      <w:r w:rsidRPr="00F03DD9">
        <w:t>Twee voorbeelden:</w:t>
      </w:r>
    </w:p>
    <w:p w14:paraId="3F88DDBA" w14:textId="4496074A" w:rsidR="005C05B5" w:rsidRPr="00F03DD9" w:rsidRDefault="00D9742C" w:rsidP="00BB6537">
      <w:pPr>
        <w:pStyle w:val="Opsommingtekens1"/>
      </w:pPr>
      <w:r w:rsidRPr="00F03DD9">
        <w:t>het Doel van de Instelling van de Omgevingsregeling door het Ministerie van BZK: /join/id/proces/mnre1034/2019/InstellingOmgevingsregeling</w:t>
      </w:r>
    </w:p>
    <w:p w14:paraId="4AA28A8F" w14:textId="5E069D78" w:rsidR="005612E3" w:rsidRPr="00F03DD9" w:rsidRDefault="00D9742C" w:rsidP="000A2FA4">
      <w:pPr>
        <w:pStyle w:val="Opsommingtekens1"/>
      </w:pPr>
      <w:r w:rsidRPr="00F03DD9">
        <w:t>het Doel van een wijziging van de waterschapsverordening van het Waterschap Vallei en Veluwe:</w:t>
      </w:r>
      <w:r w:rsidRPr="00F03DD9">
        <w:br/>
        <w:t>/join/id/proces/ws0662/2023/waterschapsverordening_w48</w:t>
      </w:r>
    </w:p>
    <w:p w14:paraId="7F58ECE1" w14:textId="030729F6" w:rsidR="002F0C06" w:rsidRPr="002D2D4E" w:rsidRDefault="00D9742C" w:rsidP="002F0C06">
      <w:pPr>
        <w:pStyle w:val="Kop4"/>
      </w:pPr>
      <w:bookmarkStart w:id="268" w:name="_Toc75500295"/>
      <w:r w:rsidRPr="002D2D4E">
        <w:t xml:space="preserve">De toepassing van Doel bij </w:t>
      </w:r>
      <w:r>
        <w:t>het projectbesluit</w:t>
      </w:r>
      <w:bookmarkEnd w:id="268"/>
    </w:p>
    <w:p w14:paraId="118461BC" w14:textId="4F781253" w:rsidR="002F0C06" w:rsidRPr="0020119A" w:rsidRDefault="00D9742C" w:rsidP="002F0C06">
      <w:r w:rsidRPr="002E55CB">
        <w:t xml:space="preserve">Bij het ter bekendmaking aanleveren van een </w:t>
      </w:r>
      <w:r w:rsidRPr="00451997">
        <w:t xml:space="preserve">projectbesluit </w:t>
      </w:r>
      <w:r w:rsidRPr="002E55CB">
        <w:t>moet het bevoegd gezag het Doel met bijbehorende consolidatie-informatie aanleveren. Een voorbeeld van hoe dat er uit zou kunnen zien:</w:t>
      </w:r>
    </w:p>
    <w:p w14:paraId="1EA635A7" w14:textId="14916425" w:rsidR="002F0C06" w:rsidRPr="002D2D4E" w:rsidRDefault="00D9742C" w:rsidP="002F0C06">
      <w:pPr>
        <w:pStyle w:val="Opsommingtekens1"/>
      </w:pPr>
      <w:r w:rsidRPr="002D2D4E">
        <w:t>Doel van de beoogde Regeling: /join/id/proces/</w:t>
      </w:r>
      <w:r>
        <w:t>in</w:t>
      </w:r>
      <w:r w:rsidRPr="002D2D4E">
        <w:t>stelling</w:t>
      </w:r>
      <w:r w:rsidR="00A57446">
        <w:t>_</w:t>
      </w:r>
      <w:r w:rsidRPr="002D2D4E">
        <w:t>projectbesluit</w:t>
      </w:r>
      <w:r w:rsidR="00A57446">
        <w:t>_</w:t>
      </w:r>
      <w:r w:rsidRPr="002D2D4E">
        <w:t>Zuidas</w:t>
      </w:r>
      <w:r w:rsidR="00A57446">
        <w:t>_</w:t>
      </w:r>
      <w:r w:rsidRPr="002D2D4E">
        <w:t>Amsterdam</w:t>
      </w:r>
    </w:p>
    <w:p w14:paraId="475F3067" w14:textId="16CEF712" w:rsidR="00030D6F" w:rsidRPr="002D2D4E" w:rsidRDefault="00D9742C" w:rsidP="002F0C06">
      <w:pPr>
        <w:pStyle w:val="Opsommingtekens1"/>
      </w:pPr>
      <w:r w:rsidRPr="002D2D4E">
        <w:t>Soort tijdstempel: juridischWerkendVanaf</w:t>
      </w:r>
    </w:p>
    <w:p w14:paraId="628AA608" w14:textId="29D0AF5E" w:rsidR="002F0C06" w:rsidRPr="002E55CB" w:rsidRDefault="00D9742C" w:rsidP="002F0C06">
      <w:pPr>
        <w:pStyle w:val="Opsommingtekens1"/>
      </w:pPr>
      <w:r w:rsidRPr="002D2D4E">
        <w:t xml:space="preserve">Datum tijdstempel: &lt;datum inwerkingtreding </w:t>
      </w:r>
      <w:r w:rsidRPr="00451997">
        <w:t xml:space="preserve">projectbesluit </w:t>
      </w:r>
      <w:r>
        <w:t>Zuidas</w:t>
      </w:r>
      <w:r w:rsidRPr="002D2D4E">
        <w:t>&gt;</w:t>
      </w:r>
    </w:p>
    <w:p w14:paraId="7C107EC8" w14:textId="77777777" w:rsidR="002F0C06" w:rsidRPr="00127644" w:rsidRDefault="00D9742C" w:rsidP="002F0C06">
      <w:pPr>
        <w:pStyle w:val="Opsommingtekens1"/>
      </w:pPr>
      <w:r w:rsidRPr="0020119A">
        <w:t>Verwijzingen naar:</w:t>
      </w:r>
    </w:p>
    <w:p w14:paraId="1FDCC4DB" w14:textId="0E141465" w:rsidR="002F0C06" w:rsidRPr="002D2D4E" w:rsidRDefault="00D9742C" w:rsidP="002F0C06">
      <w:pPr>
        <w:pStyle w:val="Opsommingtekens2"/>
      </w:pPr>
      <w:r w:rsidRPr="002D2D4E">
        <w:t>de identificatie van het WijzigArtikel in het besluit dat de verwijzing naar de WijzigBijlage bevat;</w:t>
      </w:r>
    </w:p>
    <w:p w14:paraId="7378C552" w14:textId="1E7F1891" w:rsidR="002F0C06" w:rsidRPr="0020119A" w:rsidRDefault="00D9742C" w:rsidP="002F0C06">
      <w:pPr>
        <w:pStyle w:val="Opsommingtekens2"/>
      </w:pPr>
      <w:r w:rsidRPr="002D2D4E">
        <w:t xml:space="preserve">de identificatie van het artikel in het besluit waarin de inwerkingtreding van </w:t>
      </w:r>
      <w:r w:rsidRPr="00451997">
        <w:t xml:space="preserve">projectbesluit </w:t>
      </w:r>
      <w:r>
        <w:t xml:space="preserve">Zuidas </w:t>
      </w:r>
      <w:r w:rsidRPr="002D2D4E">
        <w:t>is geregeld</w:t>
      </w:r>
      <w:r w:rsidRPr="002E55CB">
        <w:t>;</w:t>
      </w:r>
    </w:p>
    <w:p w14:paraId="7B36CABB" w14:textId="6D504452" w:rsidR="002F0C06" w:rsidRPr="002E55CB" w:rsidRDefault="00D9742C" w:rsidP="002F0C06">
      <w:pPr>
        <w:pStyle w:val="Opsommingtekens2"/>
      </w:pPr>
      <w:r w:rsidRPr="00127644">
        <w:t>de AKN (identificatie) van (</w:t>
      </w:r>
      <w:r w:rsidRPr="00152BC0">
        <w:t>de regelingversie van)</w:t>
      </w:r>
      <w:r w:rsidRPr="00B35132">
        <w:t xml:space="preserve"> </w:t>
      </w:r>
      <w:r w:rsidRPr="000314C2">
        <w:t>projectbesluit</w:t>
      </w:r>
      <w:r>
        <w:t xml:space="preserve"> Zuidas</w:t>
      </w:r>
      <w:r w:rsidRPr="002D2D4E">
        <w:t>.</w:t>
      </w:r>
    </w:p>
    <w:p w14:paraId="79CBEAC7" w14:textId="6C6BA587" w:rsidR="00637C72" w:rsidRPr="00F03DD9" w:rsidRDefault="00D9742C" w:rsidP="000A2FA4">
      <w:pPr>
        <w:pStyle w:val="Kop3"/>
      </w:pPr>
      <w:bookmarkStart w:id="269" w:name="_Ref_60e3d6b784e1fbe4aa40aca353b44044_1"/>
      <w:bookmarkStart w:id="270" w:name="_Toc75500296"/>
      <w:r w:rsidRPr="00F03DD9">
        <w:t>Procedure-informatie en consolidatie</w:t>
      </w:r>
      <w:bookmarkEnd w:id="269"/>
      <w:bookmarkEnd w:id="270"/>
    </w:p>
    <w:p w14:paraId="3F669AC3" w14:textId="00BD8BDB" w:rsidR="00C01B44" w:rsidRPr="00F03DD9" w:rsidRDefault="00D9742C" w:rsidP="00F03DD9">
      <w:pPr>
        <w:pStyle w:val="Kop4"/>
      </w:pPr>
      <w:bookmarkStart w:id="271" w:name="_Toc75500297"/>
      <w:r w:rsidRPr="00F03DD9">
        <w:t>Algemeen</w:t>
      </w:r>
      <w:bookmarkEnd w:id="271"/>
    </w:p>
    <w:p w14:paraId="191DED24" w14:textId="2E0BFE9B" w:rsidR="00740422" w:rsidRPr="00F03DD9" w:rsidRDefault="00D9742C" w:rsidP="004C34A8">
      <w:r w:rsidRPr="00F03DD9">
        <w:t xml:space="preserve">Nadat een bevoegd gezag is gestart met het opstellen van een bij het betreffende instrument behorend omgevingsdocument, of wijziging daarvan, doorloopt het de bij dat instrument behorende procedure. In de loop van die procedure worden een of meer versies van het besluit </w:t>
      </w:r>
      <w:r w:rsidRPr="00E905E7">
        <w:t xml:space="preserve">(inclusief de initiële regeling of de wijzigingsinstructies voor de geconsolideerde regeling) </w:t>
      </w:r>
      <w:r w:rsidRPr="00F03DD9">
        <w:t xml:space="preserve">aan de LVBB aangeleverd. Nadat het bevoegd gezag het besluit heeft genomen en </w:t>
      </w:r>
      <w:r>
        <w:t>het bekend is gemaakt en in werking is getreden</w:t>
      </w:r>
      <w:r w:rsidRPr="00F03DD9">
        <w:t xml:space="preserve">, is voor een aantal instrumenten de procedure afgelopen. In het geval van een </w:t>
      </w:r>
      <w:r>
        <w:t>besluit</w:t>
      </w:r>
      <w:r w:rsidRPr="00F03DD9">
        <w:t xml:space="preserve"> waartegen beroep kan worden ingesteld, volgt nog een proceduregedeelte dat kan leiden tot wijzigingen in de geldigheid en zelfs tot wijzigingen in de inhoud van het besluit.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Deze wijzigingen moeten worden doorvertaald naar de geconsolideerde Regeling van het omgevingsdocument. Om dit hele proces te kunnen verwerken en het resultaat en bijbehorende informatie correct aan DSO-LV door te kunnen leveren, heeft de LVBB informatie </w:t>
      </w:r>
      <w:r>
        <w:t xml:space="preserve">nodig </w:t>
      </w:r>
      <w:r w:rsidRPr="00F03DD9">
        <w:t>over de procedure en informatie voor de consolidatie. Het bevoegd gezag levert die informatie deels aan samen met de aanlevering van de besluitversie; deels moet het die informatie in een later stadium aanleveren. Een volledig overzicht van de aan te leveren gegevens is te vinden in de STOP-documentatie.</w:t>
      </w:r>
    </w:p>
    <w:p w14:paraId="4B0648FE" w14:textId="51CB66DD" w:rsidR="00CB6CB9" w:rsidRPr="00F03DD9" w:rsidRDefault="003D7F5B" w:rsidP="004C34A8"/>
    <w:p w14:paraId="00A6E21F" w14:textId="071A465D" w:rsidR="00565E83" w:rsidRPr="00F03DD9" w:rsidRDefault="00D9742C" w:rsidP="00A3684B">
      <w:r w:rsidRPr="00F03DD9">
        <w:t>Bij de aanlevering van een besluitversie levert het bevoegd gezag de benodigde informatie aan in de vorm van besluitmetadata, regelingmetadata en consolidatie-informatie. Daarbij moeten voor de hand liggende gegevens worden aangeleverd zoals van welk bevoegd gezag het besluit afkomstig is (eindverantwoordelijke) en het soort Regeling (oftewel om welk type omgevingsdocument gaat het).</w:t>
      </w:r>
    </w:p>
    <w:p w14:paraId="74F1C406" w14:textId="556C9D1B" w:rsidR="00AB5039" w:rsidRPr="00F03DD9" w:rsidRDefault="00D9742C" w:rsidP="00A3684B">
      <w:r w:rsidRPr="00F03DD9">
        <w:t>Vervolgens moet de soort procedure worden gekozen</w:t>
      </w:r>
      <w:r>
        <w:t>:</w:t>
      </w:r>
      <w:r w:rsidRPr="00F03DD9">
        <w:t xml:space="preserve"> </w:t>
      </w:r>
      <w:r>
        <w:t>a</w:t>
      </w:r>
      <w:r w:rsidRPr="00F03DD9">
        <w:t>angegeven moet worden of een ontwerpbesluit of een definitief besluit wordt aangeleverd. De procedure-informatie wordt verder ingevuld met het element Procedurestappen. Dit is de verzameling van stappen in de procedure die het bevoegd gezag doorloopt in het opstellen van een BesluitVersie teneinde een bepaalde mijlpaal (eind van een Procedure) te bereiken. Het element Procedurestappen kan dus meerdere stappen bevatten, en ook in de loop van de tijd aan de hand van het verloop van de procedure worden aangevuld. Bij iedere stap wordt de bijbehorende datum ingevuld. De procedurestappen die als metadata kunnen worden aangeleverd betreffen alleen het formele deel van de procedure, dus vanaf de terinzagelegging van een ontwerpbesluit. Daaraan voorafgaande stappen, zoals participatie, conceptversies voor overleg en voorbereiding van de besluitvorming door het bestuursorgaan, worden niet door de LVBB verwerkt maar kunnen uiteraard wel door het bevoegd gezag in de eigen software worden bijgehouden.</w:t>
      </w:r>
    </w:p>
    <w:p w14:paraId="5645926A" w14:textId="01348EF4" w:rsidR="00565E83" w:rsidRPr="00F03DD9" w:rsidRDefault="00D9742C" w:rsidP="00A3684B">
      <w:r w:rsidRPr="00F03DD9">
        <w:t xml:space="preserve">Aan de hand van de soort procedure bepaalt de LVBB welke consolidatiemethode op het besluit wordt toegepast. De LVBB stelt de proefconsolidatie van het ontwerpbesluit respectievelijk de geconsolideerde Regeling (bij een definitief besluit) beschikbaar voor DSO-LV en levert de </w:t>
      </w:r>
      <w:r>
        <w:t>OW-object</w:t>
      </w:r>
      <w:r w:rsidRPr="00F03DD9">
        <w:t xml:space="preserve">en door aan DSO-LV. Uiteraard moet DSO-LV weten of de aangeleverde </w:t>
      </w:r>
      <w:r>
        <w:t>OW-object</w:t>
      </w:r>
      <w:r w:rsidRPr="00F03DD9">
        <w:t>en horen bij een ontwerpbesluit of een definitief besluit. Daarvoor kent ook IMOW proceduregegevens.</w:t>
      </w:r>
    </w:p>
    <w:p w14:paraId="24A3F143" w14:textId="7A2BCF5C" w:rsidR="00565E83" w:rsidRPr="00F03DD9" w:rsidRDefault="00D9742C" w:rsidP="00405CDF">
      <w:pPr>
        <w:pStyle w:val="Kop4"/>
      </w:pPr>
      <w:bookmarkStart w:id="272" w:name="_Toc75500298"/>
      <w:r w:rsidRPr="00F03DD9">
        <w:t>Ontwerpbesluit</w:t>
      </w:r>
      <w:bookmarkEnd w:id="272"/>
    </w:p>
    <w:p w14:paraId="531E7C1A" w14:textId="7BCBC3FD" w:rsidR="00030D6F" w:rsidRPr="00F03DD9" w:rsidRDefault="00D9742C" w:rsidP="00A3684B">
      <w:r w:rsidRPr="00F03DD9">
        <w:t>Indien sprake is van een ontwerpbesluit levert het bevoegd gezag het ontwerpbesluit aan bij de LVBB met als soortProcedure ‘ontwerpbesluit’. Bij de procedurestappen voegt het bevoegd gezag in ieder geval de procedurestap ‘einde inzagetermijn’ met de bijbehorende datum toe. De LVBB voegt daar zelf nog gegevens aan toe zoals de datum van publicatie.</w:t>
      </w:r>
    </w:p>
    <w:p w14:paraId="1C563B59" w14:textId="0BCA7EB5" w:rsidR="00030D6F" w:rsidRPr="00F03DD9" w:rsidRDefault="00D9742C" w:rsidP="00A3684B">
      <w:r w:rsidRPr="00F03DD9">
        <w:t xml:space="preserve">Van de terinzagelegging van een ontwerpbesluit moet op grond van de Awb een voorafgaande kennisgeving in het officiële publicatieblad van het bevoegd gezag gedaan worden. </w:t>
      </w:r>
      <w:r>
        <w:t>H</w:t>
      </w:r>
      <w:r w:rsidRPr="00F03DD9">
        <w:t xml:space="preserve">et bevoegd gezag </w:t>
      </w:r>
      <w:r>
        <w:t xml:space="preserve">moet </w:t>
      </w:r>
      <w:r w:rsidRPr="00F03DD9">
        <w:t xml:space="preserve">die kennisgeving </w:t>
      </w:r>
      <w:r>
        <w:t xml:space="preserve">aan de LVBB aanleveren. Zie daarvoor paragraaf </w:t>
      </w:r>
      <w:r w:rsidRPr="000B31CB">
        <w:rPr>
          <w:rStyle w:val="Verwijzing"/>
        </w:rPr>
        <w:fldChar w:fldCharType="begin"/>
      </w:r>
      <w:r w:rsidRPr="000B31CB">
        <w:rPr>
          <w:rStyle w:val="Verwijzing"/>
        </w:rPr>
        <w:instrText xml:space="preserve"> REF _Ref_6947a34764496fea66884b5c0db5ac00_1 \r \h </w:instrText>
      </w:r>
      <w:r w:rsidRPr="000B31CB">
        <w:rPr>
          <w:rStyle w:val="Verwijzing"/>
        </w:rPr>
      </w:r>
      <w:r w:rsidRPr="000B31CB">
        <w:rPr>
          <w:rStyle w:val="Verwijzing"/>
        </w:rPr>
        <w:fldChar w:fldCharType="separate"/>
      </w:r>
      <w:r w:rsidR="00816BCB">
        <w:rPr>
          <w:rStyle w:val="Verwijzing"/>
        </w:rPr>
        <w:t>9.3</w:t>
      </w:r>
      <w:r w:rsidRPr="000B31CB">
        <w:rPr>
          <w:rStyle w:val="Verwijzing"/>
        </w:rPr>
        <w:fldChar w:fldCharType="end"/>
      </w:r>
      <w:r>
        <w:t>.</w:t>
      </w:r>
    </w:p>
    <w:p w14:paraId="10E9614A" w14:textId="332F8BFE" w:rsidR="00D36DBE" w:rsidRPr="00F03DD9" w:rsidRDefault="00D9742C" w:rsidP="0006411B">
      <w:r w:rsidRPr="00F03DD9">
        <w:t xml:space="preserve">Na ontvangst van een ontwerpbesluit voert de LVBB een proefconsolidatie uit met als resultaat een proefversie: de consolidatie van het ontwerpbesluit in de op dat moment bestaande regeling, alsof het ontwerpbesluit al in werking was getreden. De LVBB stelt de proefversie beschikbaar voor DSO-LV en levert de </w:t>
      </w:r>
      <w:r>
        <w:t>OW-object</w:t>
      </w:r>
      <w:r w:rsidRPr="00F03DD9">
        <w:t xml:space="preserve">en door aan DSO-LV. DSO-LV weet dat het gaat om </w:t>
      </w:r>
      <w:r>
        <w:t>OW-object</w:t>
      </w:r>
      <w:r w:rsidRPr="00F03DD9">
        <w:t xml:space="preserve">en behorend bij een ontwerpbesluit omdat in dat geval bij de </w:t>
      </w:r>
      <w:r>
        <w:t>OW-object</w:t>
      </w:r>
      <w:r w:rsidRPr="00F03DD9">
        <w:t>en als procedurestatus ‘ontwerp’ is aangegeven.</w:t>
      </w:r>
    </w:p>
    <w:p w14:paraId="2887DE17" w14:textId="244BFAFD" w:rsidR="00387B78" w:rsidRPr="00F03DD9" w:rsidRDefault="00D9742C" w:rsidP="00405CDF">
      <w:pPr>
        <w:pStyle w:val="Kop4"/>
      </w:pPr>
      <w:bookmarkStart w:id="273" w:name="_Toc75500299"/>
      <w:r w:rsidRPr="00F03DD9">
        <w:t>Definitief besluit</w:t>
      </w:r>
      <w:bookmarkEnd w:id="273"/>
    </w:p>
    <w:p w14:paraId="459F5154" w14:textId="2A90E1DD" w:rsidR="00180A6F" w:rsidRDefault="00D9742C" w:rsidP="004C34A8">
      <w:r w:rsidRPr="00F03DD9">
        <w:t>Nadat het bestuursorgaan een besluit over een omgevingsdocument heeft genomen, levert het dat besluit aan bij de LVBB met als soortProcedure ‘definitief besluit’. Bij de procedurestappen voegt het bevoegd gezag in ieder geval de procedurestap</w:t>
      </w:r>
      <w:r>
        <w:t>pen</w:t>
      </w:r>
      <w:r w:rsidRPr="00F03DD9">
        <w:t xml:space="preserve"> ‘vaststelling’ </w:t>
      </w:r>
      <w:r>
        <w:t xml:space="preserve">en ‘ondertekening’ </w:t>
      </w:r>
      <w:r w:rsidRPr="00F03DD9">
        <w:t>met de bijhorende datum toe. De LVBB voegt daar zelf nog gegevens aan toe zoals de datum van publicatie. Uit de meegeleverde consolidatie-informatie haalt de LVBB de datum van inwerkingtreden van het besluit en de nieuwe RegelingVersie op. In de loop van de procedure worden, in ieder geval bij besluiten waartegen beroep kan worden ingesteld, nieuwe procedurestappen toegevoegd. In de STOP-documentatie zijn daarvoor alvast procedurestappen opgenomen. In een volgende versie van de toepassingsprofielen zal dat per omgevingsdocument gedetailleerd worden beschreven.</w:t>
      </w:r>
    </w:p>
    <w:p w14:paraId="6F156DD6" w14:textId="22C2F68D" w:rsidR="00D10CB2" w:rsidRPr="00F03DD9" w:rsidRDefault="00D9742C" w:rsidP="004C34A8">
      <w:r w:rsidRPr="00F54652">
        <w:t>Wanneer tegen het besluit bezwaar kan worden gemaakt of beroep open staat, moet het bestuursorgaan kennis geven van de terinzagelegging van de op de zaak betrekking hebbende stukken in het officiële publicatieblad van dat bestuursorgaan op overheid.nl.</w:t>
      </w:r>
      <w:r>
        <w:t xml:space="preserve"> Zie voor deze kennisgeving paragraaf </w:t>
      </w:r>
      <w:r w:rsidRPr="000B31CB">
        <w:rPr>
          <w:rStyle w:val="Verwijzing"/>
        </w:rPr>
        <w:fldChar w:fldCharType="begin"/>
      </w:r>
      <w:r w:rsidRPr="000B31CB">
        <w:rPr>
          <w:rStyle w:val="Verwijzing"/>
        </w:rPr>
        <w:instrText xml:space="preserve"> REF _Ref_6947a34764496fea66884b5c0db5ac00_2 \r \h </w:instrText>
      </w:r>
      <w:r w:rsidRPr="000B31CB">
        <w:rPr>
          <w:rStyle w:val="Verwijzing"/>
        </w:rPr>
      </w:r>
      <w:r w:rsidRPr="000B31CB">
        <w:rPr>
          <w:rStyle w:val="Verwijzing"/>
        </w:rPr>
        <w:fldChar w:fldCharType="separate"/>
      </w:r>
      <w:r w:rsidR="00816BCB">
        <w:rPr>
          <w:rStyle w:val="Verwijzing"/>
        </w:rPr>
        <w:t>9.3</w:t>
      </w:r>
      <w:r w:rsidRPr="000B31CB">
        <w:rPr>
          <w:rStyle w:val="Verwijzing"/>
        </w:rPr>
        <w:fldChar w:fldCharType="end"/>
      </w:r>
      <w:r>
        <w:t>.</w:t>
      </w:r>
    </w:p>
    <w:p w14:paraId="05484FC6" w14:textId="752D2D79" w:rsidR="00D10CB2" w:rsidRPr="00B26823" w:rsidRDefault="00D9742C" w:rsidP="00E15BD2">
      <w:pPr>
        <w:pStyle w:val="Kader"/>
      </w:pPr>
      <w:r w:rsidRPr="00B26823">
        <w:rPr>
          <w:noProof/>
        </w:rPr>
        <mc:AlternateContent>
          <mc:Choice Requires="wps">
            <w:drawing>
              <wp:inline distT="0" distB="0" distL="0" distR="0" wp14:anchorId="61367A8F" wp14:editId="4DA87A43">
                <wp:extent cx="1828800" cy="1828800"/>
                <wp:effectExtent l="0" t="0" r="22860" b="10160"/>
                <wp:docPr id="17" name="Tekstvak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BC01BAF" w14:textId="77777777" w:rsidR="006C0205" w:rsidRPr="00AB29F5" w:rsidRDefault="00D9742C" w:rsidP="00443F9A">
                            <w:pPr>
                              <w:rPr>
                                <w:b/>
                                <w:bCs/>
                              </w:rPr>
                            </w:pPr>
                            <w:r w:rsidRPr="00AB29F5">
                              <w:rPr>
                                <w:b/>
                                <w:bCs/>
                              </w:rPr>
                              <w:t>Toekomstige functionaliteit</w:t>
                            </w:r>
                          </w:p>
                          <w:p w14:paraId="63F2D047" w14:textId="70B604E1" w:rsidR="006C0205" w:rsidRPr="00540D05" w:rsidRDefault="00D9742C" w:rsidP="00443F9A">
                            <w:r>
                              <w:t>In een volgende versie van STOP worden de waardelijsten voor de procedurestappen gecompleteerd. In dit toepassingsprofiel wordt dan beschreven hoe die procedurestappen moeten worden toegepast.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61367A8F" id="_x0000_t202" coordsize="21600,21600" o:spt="202" path="m,l,21600r21600,l21600,xe">
                <v:stroke joinstyle="miter"/>
                <v:path gradientshapeok="t" o:connecttype="rect"/>
              </v:shapetype>
              <v:shape id="Tekstvak 17" o:spid="_x0000_s102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" filled="f" strokeweight=".5pt">
                <v:textbox style="mso-fit-shape-to-text:t">
                  <w:txbxContent>
                    <w:p w14:paraId="0BC01BAF" w14:textId="77777777" w:rsidR="006C0205" w:rsidRPr="00AB29F5" w:rsidRDefault="00D9742C" w:rsidP="00443F9A">
                      <w:pPr>
                        <w:rPr>
                          <w:b/>
                          <w:bCs/>
                        </w:rPr>
                      </w:pPr>
                      <w:r w:rsidRPr="00AB29F5">
                        <w:rPr>
                          <w:b/>
                          <w:bCs/>
                        </w:rPr>
                        <w:t>Toekomstige functionaliteit</w:t>
                      </w:r>
                    </w:p>
                    <w:p w14:paraId="63F2D047" w14:textId="70B604E1" w:rsidR="006C0205" w:rsidRPr="00540D05" w:rsidRDefault="00D9742C" w:rsidP="00443F9A">
                      <w:r>
                        <w:t>In een volgende versie van STOP worden de waardelijsten voor de procedurestappen gecompleteerd. In dit toepassingsprofiel wordt dan beschreven hoe die procedurestappen moeten worden toegepast.</w:t>
                      </w:r>
                    </w:p>
                  </w:txbxContent>
                </v:textbox>
                <w10:anchorlock/>
              </v:shape>
            </w:pict>
          </mc:Fallback>
        </mc:AlternateContent>
      </w:r>
    </w:p>
    <w:p w14:paraId="3D734F90" w14:textId="62068D03" w:rsidR="00443F9A" w:rsidRPr="00B26823" w:rsidRDefault="00D9742C" w:rsidP="00E15BD2">
      <w:pPr>
        <w:pStyle w:val="Kader"/>
      </w:pPr>
      <w:r w:rsidRPr="00B26823">
        <w:rPr>
          <w:noProof/>
        </w:rPr>
        <mc:AlternateContent>
          <mc:Choice Requires="wps">
            <w:drawing>
              <wp:inline distT="0" distB="0" distL="0" distR="0" wp14:anchorId="7700EF02" wp14:editId="2E1196DA">
                <wp:extent cx="1828800" cy="1828800"/>
                <wp:effectExtent l="0" t="0" r="22860" b="16510"/>
                <wp:docPr id="12" name="Tekstvak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CDC1B11" w14:textId="77777777" w:rsidR="006C0205" w:rsidRPr="00044BBB" w:rsidRDefault="00D9742C" w:rsidP="00A94891">
                            <w:pPr>
                              <w:rPr>
                                <w:b/>
                                <w:bCs/>
                              </w:rPr>
                            </w:pPr>
                            <w:r w:rsidRPr="00044BBB">
                              <w:rPr>
                                <w:b/>
                                <w:bCs/>
                              </w:rPr>
                              <w:t>Toekomstige functionaliteit</w:t>
                            </w:r>
                          </w:p>
                          <w:p w14:paraId="53074101" w14:textId="77777777" w:rsidR="006C0205" w:rsidRPr="0034067F" w:rsidRDefault="00D9742C" w:rsidP="00A94891">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700EF02" id="Tekstvak 12" o:spid="_x0000_s102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KUU+U9AAgAAgQQAAA4AAAAAAAAA&#10;AAAAAAAALgIAAGRycy9lMm9Eb2MueG1sUEsBAi0AFAAGAAgAAAAhALcMAwjXAAAABQEAAA8AAAAA&#10;AAAAAAAAAAAAmgQAAGRycy9kb3ducmV2LnhtbFBLBQYAAAAABAAEAPMAAACeBQAAAAA=&#10;" filled="f" strokeweight=".5pt">
                <v:textbox style="mso-fit-shape-to-text:t">
                  <w:txbxContent>
                    <w:p w14:paraId="6CDC1B11" w14:textId="77777777" w:rsidR="006C0205" w:rsidRPr="00044BBB" w:rsidRDefault="00D9742C" w:rsidP="00A94891">
                      <w:pPr>
                        <w:rPr>
                          <w:b/>
                          <w:bCs/>
                        </w:rPr>
                      </w:pPr>
                      <w:r w:rsidRPr="00044BBB">
                        <w:rPr>
                          <w:b/>
                          <w:bCs/>
                        </w:rPr>
                        <w:t>Toekomstige functionaliteit</w:t>
                      </w:r>
                    </w:p>
                    <w:p w14:paraId="53074101" w14:textId="77777777" w:rsidR="006C0205" w:rsidRPr="0034067F" w:rsidRDefault="00D9742C" w:rsidP="00A94891">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v:textbox>
                <w10:anchorlock/>
              </v:shape>
            </w:pict>
          </mc:Fallback>
        </mc:AlternateContent>
      </w:r>
    </w:p>
    <w:p w14:paraId="191E6C9F" w14:textId="3FA83649" w:rsidR="004A66A7" w:rsidRPr="00F03DD9" w:rsidRDefault="00D9742C" w:rsidP="005D382E">
      <w:pPr>
        <w:pStyle w:val="Kop4"/>
      </w:pPr>
      <w:bookmarkStart w:id="274" w:name="_Toc75500300"/>
      <w:r w:rsidRPr="00F03DD9">
        <w:t>Procedurestatus van onderdelen van de Regeling</w:t>
      </w:r>
      <w:bookmarkEnd w:id="274"/>
    </w:p>
    <w:p w14:paraId="29D432F6" w14:textId="394A814D" w:rsidR="004A66A7" w:rsidRPr="00F03DD9" w:rsidRDefault="00D9742C" w:rsidP="004C34A8">
      <w:r w:rsidRPr="00F03DD9">
        <w:t xml:space="preserve">Wanneer van een (wijzigings)besluit de inwerkingtredingsdatum bekend is, consolideert de LVBB het besluit in de Regeling en geeft de LVBB de nieuwe toestand van de geconsolideerde regeling door aan de regelingenbank op overheid.nl en aan DSO-LV. Diverse omgevingsdocumenten treden direct na het nemen van het besluit in werking en zijn dan ook direct onherroepelijk. Wijzigingsbesluiten waartegen beroep kan worden ingesteld worden geconsolideerd terwijl nog niet zeker is of ze (geheel of gedeeltelijk) blijvend onderdeel van het omgevingsdocument uitmaken. Voor een raadpleger van de geconsolideerde regeling is het van belang om van ieder onderdeel van de regeling te weten wat de status daarvan is om te kunnen bepalen welke rechten en verplichtingen zij/hij daaraan kan ontlenen. Dat geldt voor alle tekstonderdelen, </w:t>
      </w:r>
      <w:r>
        <w:t>GIO’s</w:t>
      </w:r>
      <w:r w:rsidRPr="00F03DD9">
        <w:t xml:space="preserve"> en </w:t>
      </w:r>
      <w:r>
        <w:t>OW-object</w:t>
      </w:r>
      <w:r w:rsidRPr="00F03DD9">
        <w:t>en. De (procedure)status moet dan in de regelingenbank en DSO-LV ook raadpleegbaar zijn. In een aantal gevallen dient het bevoegd gezag wijzigingen in de procedurestatus door te geven.</w:t>
      </w:r>
    </w:p>
    <w:p w14:paraId="28DFBE30" w14:textId="0EC55D6E" w:rsidR="004A66A7" w:rsidRPr="00B26823" w:rsidRDefault="00D9742C" w:rsidP="00E15BD2">
      <w:pPr>
        <w:pStyle w:val="Kader"/>
      </w:pPr>
      <w:r w:rsidRPr="00B26823">
        <w:rPr>
          <w:noProof/>
        </w:rPr>
        <mc:AlternateContent>
          <mc:Choice Requires="wps">
            <w:drawing>
              <wp:inline distT="0" distB="0" distL="0" distR="0" wp14:anchorId="449DF00B" wp14:editId="29697B8C">
                <wp:extent cx="1828800" cy="1828800"/>
                <wp:effectExtent l="0" t="0" r="22860" b="22860"/>
                <wp:docPr id="18" name="Tekstvak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C1F5181" w14:textId="77777777" w:rsidR="006C0205" w:rsidRPr="00D80A79" w:rsidRDefault="00D9742C" w:rsidP="00A54D31">
                            <w:pPr>
                              <w:rPr>
                                <w:b/>
                                <w:bCs/>
                              </w:rPr>
                            </w:pPr>
                            <w:r w:rsidRPr="00D80A79">
                              <w:rPr>
                                <w:b/>
                                <w:bCs/>
                              </w:rPr>
                              <w:t>Toekomstige functionaliteit</w:t>
                            </w:r>
                          </w:p>
                          <w:p w14:paraId="688699C1" w14:textId="77777777" w:rsidR="006C0205" w:rsidRPr="0022671B" w:rsidRDefault="00D9742C" w:rsidP="00A54D31">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49DF00B" id="Tekstvak 18" o:spid="_x0000_s1028"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HfU7OBAAgAAgQQAAA4AAAAAAAAA&#10;AAAAAAAALgIAAGRycy9lMm9Eb2MueG1sUEsBAi0AFAAGAAgAAAAhALcMAwjXAAAABQEAAA8AAAAA&#10;AAAAAAAAAAAAmgQAAGRycy9kb3ducmV2LnhtbFBLBQYAAAAABAAEAPMAAACeBQAAAAA=&#10;" filled="f" strokeweight=".5pt">
                <v:textbox style="mso-fit-shape-to-text:t">
                  <w:txbxContent>
                    <w:p w14:paraId="4C1F5181" w14:textId="77777777" w:rsidR="006C0205" w:rsidRPr="00D80A79" w:rsidRDefault="00D9742C" w:rsidP="00A54D31">
                      <w:pPr>
                        <w:rPr>
                          <w:b/>
                          <w:bCs/>
                        </w:rPr>
                      </w:pPr>
                      <w:r w:rsidRPr="00D80A79">
                        <w:rPr>
                          <w:b/>
                          <w:bCs/>
                        </w:rPr>
                        <w:t>Toekomstige functionaliteit</w:t>
                      </w:r>
                    </w:p>
                    <w:p w14:paraId="688699C1" w14:textId="77777777" w:rsidR="006C0205" w:rsidRPr="0022671B" w:rsidRDefault="00D9742C" w:rsidP="00A54D31">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v:textbox>
                <w10:anchorlock/>
              </v:shape>
            </w:pict>
          </mc:Fallback>
        </mc:AlternateContent>
      </w:r>
    </w:p>
    <w:p w14:paraId="3E77786D" w14:textId="24BDB2CB" w:rsidR="006151CE" w:rsidRPr="00F03DD9" w:rsidRDefault="00D9742C" w:rsidP="000A2FA4">
      <w:pPr>
        <w:pStyle w:val="Kop3"/>
      </w:pPr>
      <w:bookmarkStart w:id="275" w:name="_Ref_6947a34764496fea66884b5c0db5ac00_1"/>
      <w:bookmarkStart w:id="276" w:name="_Ref_6947a34764496fea66884b5c0db5ac00_2"/>
      <w:bookmarkStart w:id="277" w:name="_Toc75500301"/>
      <w:r w:rsidRPr="00F03DD9">
        <w:t>Kennisgeving</w:t>
      </w:r>
      <w:bookmarkEnd w:id="275"/>
      <w:bookmarkEnd w:id="276"/>
      <w:bookmarkEnd w:id="277"/>
    </w:p>
    <w:p w14:paraId="6545580E" w14:textId="09BB34B5" w:rsidR="00C402FF" w:rsidRPr="00F03DD9" w:rsidRDefault="00D9742C" w:rsidP="00C402FF">
      <w:r w:rsidRPr="00F03DD9">
        <w:t>Op grond van de Awb zoals deze zal luiden na inwerkingtreden van de Wet elektronische publicaties, moet het bestuursorgaan bij toepassing van de uniforme openbare voorbereidingsprocedure van afdeling 3.4 het ontwerp van het besluit ter inzage leggen. Voorafgaand aan de terinzagelegging moet het bestuursorgaan kennis geven van het ontwerpbesluit in het officiële publicatieblad van dat bestuursorgaan op overheid.nl. De kennisgeving bestaat uit een zakelijke weergave van de inhoud van het (ontwerp-)besluit en vermeldt in ieder geval:</w:t>
      </w:r>
    </w:p>
    <w:p w14:paraId="304FFF4F" w14:textId="660BF62F" w:rsidR="00C402FF" w:rsidRPr="00F03DD9" w:rsidRDefault="00D9742C" w:rsidP="00F03DD9">
      <w:pPr>
        <w:pStyle w:val="Opsommingtekens1"/>
      </w:pPr>
      <w:r w:rsidRPr="00F03DD9">
        <w:t>de wijze waarop en de periode waarin de stukken waar de kennisgeving betrekking op heeft voor eenieder ter inzage liggen;</w:t>
      </w:r>
    </w:p>
    <w:p w14:paraId="127E17D8" w14:textId="65EFFDE6" w:rsidR="00C402FF" w:rsidRPr="00F03DD9" w:rsidRDefault="00D9742C" w:rsidP="00F03DD9">
      <w:pPr>
        <w:pStyle w:val="Opsommingtekens1"/>
      </w:pPr>
      <w:r w:rsidRPr="00F03DD9">
        <w:t>wie in de gelegenheid worden gesteld om zienswijzen naar voren te brengen en op welke wijze dit kan geschieden.</w:t>
      </w:r>
    </w:p>
    <w:p w14:paraId="4A9CD04E" w14:textId="77777777" w:rsidR="00C064FB" w:rsidRPr="00F03DD9" w:rsidRDefault="003D7F5B" w:rsidP="00E4286A"/>
    <w:p w14:paraId="6FB7D5E3" w14:textId="655F1002" w:rsidR="00C402FF" w:rsidRPr="00F03DD9" w:rsidRDefault="00D9742C" w:rsidP="00E4286A">
      <w:r w:rsidRPr="00F03DD9">
        <w:t>Wanneer bij de voorbereiding van het besluit de uniforme openbare voorbereidingsprocedure van afdeling 3.4 is toegepast en tegen het besluit bezwaar kan worden gemaakt of beroep open staat, zoals het (besluit tot vaststelling of wijziging van) het omgevingsplan, de reactieve interventie en het projectbesluit, moet het bestuursorgaan tegelijk met de bekendmaking van het besluit kennis geven van de terinzagelegging van de op de zaak betrekking hebbende stukken in het officiële publicatieblad van dat bestuursorgaan op overheid.nl. De kennisgeving bestaat uit een zakelijke weergave van de inhoud van het besluit en vermeldt in ieder geval:</w:t>
      </w:r>
    </w:p>
    <w:p w14:paraId="7A9569C9" w14:textId="28C9EF88" w:rsidR="00C402FF" w:rsidRPr="00F03DD9" w:rsidRDefault="00D9742C" w:rsidP="00F03DD9">
      <w:pPr>
        <w:pStyle w:val="Opsommingtekens1"/>
      </w:pPr>
      <w:r w:rsidRPr="00F03DD9">
        <w:t>de wijze waarop en de periode waarin de stukken waar de kennisgeving betrekking op heeft voor eenieder ter inzage liggen;</w:t>
      </w:r>
    </w:p>
    <w:p w14:paraId="75B23161" w14:textId="62146355" w:rsidR="00C402FF" w:rsidRPr="00F03DD9" w:rsidRDefault="00D9742C" w:rsidP="00F03DD9">
      <w:pPr>
        <w:pStyle w:val="Opsommingtekens1"/>
      </w:pPr>
      <w:r w:rsidRPr="00F03DD9">
        <w:t>dat tegen het besluit bezwaar kan worden gemaakt of beroep kan worden ingesteld, door wie, binnen welke termijn en bij welk orgaan.</w:t>
      </w:r>
    </w:p>
    <w:p w14:paraId="3EF5133E" w14:textId="738B544C" w:rsidR="00C402FF" w:rsidRPr="00F03DD9" w:rsidRDefault="00D9742C">
      <w:r w:rsidRPr="00F03DD9">
        <w:t>De bekendmaking van het besluit zelf gebeurt door plaatsing van de volledige inhoud van het besluit in het officiële publicatieblad van dat bestuursorgaan op overheid.nl.</w:t>
      </w:r>
    </w:p>
    <w:p w14:paraId="432DDC46" w14:textId="6542C9B1" w:rsidR="00C224AB" w:rsidRPr="00F03DD9" w:rsidRDefault="00D9742C">
      <w:r w:rsidRPr="00F03DD9">
        <w:t>NB: voor overige besluiten en rechtsfiguren, zoals omgevingsverordening, waterschapsverordening en omgevingsvisie, volstaat het om ze bekend te maken door plaatsing van de volledige inhoud van het besluit in het officiële publicatieblad van dat bestuursorgaan op overheid.nl, daarvan wordt geen kennisgeving gedaan.</w:t>
      </w:r>
    </w:p>
    <w:p w14:paraId="55DE6A53" w14:textId="77777777" w:rsidR="00AC1F86" w:rsidRPr="00F03DD9" w:rsidRDefault="003D7F5B"/>
    <w:p w14:paraId="0DE89729" w14:textId="2B6FF993" w:rsidR="00030D6F" w:rsidRPr="00F03DD9" w:rsidRDefault="00D9742C">
      <w:r w:rsidRPr="00F03DD9">
        <w:t>De kennisgeving is in STOP gemodelleerd. Daarin is de kennisgeving een apart 'work' (een eigenstandig deel). De kennisgeving zit niet in hetzelfde aanleverpakketje als het besluit waar het bij hoort, maar moet apart worden aangeleverd nadat het besluit-pakketje is aangeleverd. De tekst van de kennisgeving bevat een zakelijke mededeling over een ander work, meestal een Besluit. Met behulp van metadata wordt informatie die in de tekst van een kennisgeving staat, in een machineleesbare vorm opgenomen bij de kennisgeving.</w:t>
      </w:r>
    </w:p>
    <w:p w14:paraId="75C47D2D" w14:textId="2EFBB8C4" w:rsidR="00CA4A29" w:rsidRPr="00F03DD9" w:rsidRDefault="00D9742C">
      <w:r w:rsidRPr="00F03DD9">
        <w:t xml:space="preserve">De kennisgeving heeft de Vrijetekststructuur. </w:t>
      </w:r>
      <w:r>
        <w:t>De vormgeving en elementen van de kennisgeving</w:t>
      </w:r>
      <w:r w:rsidRPr="00B26823">
        <w:t xml:space="preserve"> </w:t>
      </w:r>
      <w:r>
        <w:t>zijn als volgt</w:t>
      </w:r>
      <w:r w:rsidRPr="00B26823">
        <w:t>:</w:t>
      </w:r>
    </w:p>
    <w:p w14:paraId="0248680F" w14:textId="270E6301" w:rsidR="005068D0" w:rsidRPr="00F03DD9" w:rsidRDefault="00D9742C" w:rsidP="005001DA">
      <w:pPr>
        <w:pStyle w:val="Opsommingtekens1"/>
      </w:pPr>
      <w:r w:rsidRPr="00B41A87">
        <w:rPr>
          <w:b/>
          <w:bCs/>
        </w:rPr>
        <w:t>RegelingOpschrift</w:t>
      </w:r>
      <w:r>
        <w:t>: verplicht element, komt 1 keer voor.</w:t>
      </w:r>
    </w:p>
    <w:p w14:paraId="3126B36F" w14:textId="601F2A1D" w:rsidR="005001DA" w:rsidRPr="00F03DD9" w:rsidRDefault="00D9742C" w:rsidP="000360DB">
      <w:pPr>
        <w:pStyle w:val="Opsommingtekens1"/>
      </w:pPr>
      <w:r w:rsidRPr="00B41A87">
        <w:rPr>
          <w:b/>
          <w:bCs/>
        </w:rPr>
        <w:t>Lichaam</w:t>
      </w:r>
      <w:r w:rsidRPr="005F2FEC">
        <w:t>: verplicht element, komt 1 keer voor.</w:t>
      </w:r>
    </w:p>
    <w:p w14:paraId="5EB903AD" w14:textId="0FC4CEC5" w:rsidR="005068D0" w:rsidRPr="00F03DD9" w:rsidRDefault="00D9742C" w:rsidP="000360DB">
      <w:pPr>
        <w:pStyle w:val="Opsommingtekens2"/>
      </w:pPr>
      <w:r w:rsidRPr="00B41A87">
        <w:rPr>
          <w:i/>
          <w:iCs/>
        </w:rPr>
        <w:t>DivisieTekst</w:t>
      </w:r>
      <w:r w:rsidRPr="001E1C17">
        <w:t xml:space="preserve">: verplicht element, komt </w:t>
      </w:r>
      <w:r>
        <w:t xml:space="preserve">zo vaak </w:t>
      </w:r>
      <w:r w:rsidRPr="001E1C17">
        <w:t>voor</w:t>
      </w:r>
      <w:r>
        <w:t xml:space="preserve"> als gewenst</w:t>
      </w:r>
      <w:r w:rsidRPr="001E1C17">
        <w:t>.</w:t>
      </w:r>
      <w:r>
        <w:t xml:space="preserve"> Bevat de volgende elementen:</w:t>
      </w:r>
    </w:p>
    <w:p w14:paraId="0556E1D2" w14:textId="3C15C5A2" w:rsidR="00F60161" w:rsidRDefault="00D9742C" w:rsidP="00F60161">
      <w:pPr>
        <w:pStyle w:val="Opsommingtekens3"/>
      </w:pPr>
      <w:r w:rsidRPr="00F03DD9">
        <w:t>Kop</w:t>
      </w:r>
      <w:r>
        <w:t xml:space="preserve">: </w:t>
      </w:r>
      <w:r w:rsidRPr="00AB0A42">
        <w:t>STOP-element dat de Kop bevat. Optioneel element. Komt 0 of 1 keer voor. Indien Kop voorkomt bevat het ten minste één van de Kopelementen Label, Nummer en Opschrift; ieder van deze onderdelen komt 0 of 1 keer voor. Optioneel kan het element Subtitel worden toegevoegd.</w:t>
      </w:r>
    </w:p>
    <w:p w14:paraId="57C4BA79" w14:textId="1F00598B" w:rsidR="00F60161" w:rsidRPr="00F03DD9" w:rsidRDefault="00D9742C" w:rsidP="00F03DD9">
      <w:pPr>
        <w:pStyle w:val="Opsommingtekens3"/>
      </w:pPr>
      <w:r w:rsidRPr="00F03DD9">
        <w:t>Inhoud</w:t>
      </w:r>
      <w:r w:rsidRPr="00930D12">
        <w:t xml:space="preserve">: </w:t>
      </w:r>
      <w:r>
        <w:t>STOP-</w:t>
      </w:r>
      <w:r w:rsidRPr="00930D12">
        <w:t xml:space="preserve">element dat de inhoud van de </w:t>
      </w:r>
      <w:r>
        <w:t>kennisgeving</w:t>
      </w:r>
      <w:r w:rsidRPr="00930D12">
        <w:t xml:space="preserve"> bevat. Verplicht element. Komt </w:t>
      </w:r>
      <w:r w:rsidRPr="00616A04">
        <w:t xml:space="preserve">(per DivisieTekst) </w:t>
      </w:r>
      <w:r w:rsidRPr="00930D12">
        <w:t>1 keer voor. Het element Inhoud bevat ten minste één van de tekstelementen die STOP daarvoor kent; alle tekstelementen voor Inhoud zijn toegestaan.</w:t>
      </w:r>
    </w:p>
    <w:p w14:paraId="00B5AF14" w14:textId="77777777" w:rsidR="004C665B" w:rsidRDefault="003D7F5B" w:rsidP="00954D5D"/>
    <w:p w14:paraId="3348E604" w14:textId="2F3789FE" w:rsidR="00AB77A9" w:rsidRPr="00F03DD9" w:rsidRDefault="00D9742C" w:rsidP="00954D5D">
      <w:r w:rsidRPr="00F03DD9">
        <w:t>De specificatie van de metadata staat in STOP. De belangrijkste metadata zijn:</w:t>
      </w:r>
    </w:p>
    <w:p w14:paraId="19831F9F" w14:textId="7BE734B3" w:rsidR="00682474" w:rsidRPr="00F03DD9" w:rsidRDefault="00D9742C" w:rsidP="00682474">
      <w:pPr>
        <w:pStyle w:val="Opsommingtekens1"/>
      </w:pPr>
      <w:r w:rsidRPr="00F03DD9">
        <w:t xml:space="preserve">Mededeling over: De verwijzing vanuit een kennisgeving naar het instrument of de instrumentversie </w:t>
      </w:r>
      <w:r>
        <w:t xml:space="preserve">(vaak een besluit) </w:t>
      </w:r>
      <w:r w:rsidRPr="00F03DD9">
        <w:t>waarover de kennisgeving zakelijke mededelingen bevat.</w:t>
      </w:r>
    </w:p>
    <w:p w14:paraId="216BAFD0" w14:textId="4AB8F5D0" w:rsidR="00B546A3" w:rsidRPr="00F03DD9" w:rsidRDefault="00D9742C" w:rsidP="00B546A3">
      <w:pPr>
        <w:pStyle w:val="Opsommingtekens1"/>
      </w:pPr>
      <w:r w:rsidRPr="00F03DD9">
        <w:t>Begin inzagetermijn op: De datum waarop de inzagetermijn van een ontwerpbesluit start.</w:t>
      </w:r>
    </w:p>
    <w:p w14:paraId="08858E01" w14:textId="42442129" w:rsidR="00B546A3" w:rsidRPr="00F03DD9" w:rsidRDefault="00D9742C" w:rsidP="00B546A3">
      <w:pPr>
        <w:pStyle w:val="Opsommingtekens1"/>
      </w:pPr>
      <w:r w:rsidRPr="00F03DD9">
        <w:t>Einde inzagetermijn op: De datum waarop de inzagetermijn van een ontwerpbesluit eindigt. Dit is de eerste dag waarop géén zienswijzen op het ontwerpbesluit meer kunnen worden ingediend.</w:t>
      </w:r>
    </w:p>
    <w:p w14:paraId="1E4955BD" w14:textId="561F10B5" w:rsidR="00B546A3" w:rsidRPr="00F03DD9" w:rsidRDefault="00D9742C" w:rsidP="00B546A3">
      <w:pPr>
        <w:pStyle w:val="Opsommingtekens1"/>
      </w:pPr>
      <w:r w:rsidRPr="00F03DD9">
        <w:t>Einde bezwaartermijn op: De datum van de eerste dag waarop géén bezwaren tegen het besluit meer kunnen worden ingediend.</w:t>
      </w:r>
    </w:p>
    <w:p w14:paraId="6FEDBD68" w14:textId="58202D73" w:rsidR="00B546A3" w:rsidRPr="00F03DD9" w:rsidRDefault="00D9742C" w:rsidP="00B546A3">
      <w:pPr>
        <w:pStyle w:val="Opsommingtekens1"/>
      </w:pPr>
      <w:r w:rsidRPr="00F03DD9">
        <w:t>Einde beroeptermijn op: De datum van de eerste dag waarop géén beroep tegen het besluit meer kan worden ingesteld.</w:t>
      </w:r>
    </w:p>
    <w:p w14:paraId="3DECF220" w14:textId="23B0F0B5" w:rsidR="00F563EC" w:rsidRPr="00F03DD9" w:rsidRDefault="00D9742C" w:rsidP="000A2FA4">
      <w:pPr>
        <w:pStyle w:val="Kop3"/>
      </w:pPr>
      <w:bookmarkStart w:id="278" w:name="_Ref_bacb5e714ac2952feb79d603d8b1bd92_1"/>
      <w:bookmarkStart w:id="279" w:name="_Toc75500302"/>
      <w:r w:rsidRPr="00F03DD9">
        <w:t xml:space="preserve">Muteren van </w:t>
      </w:r>
      <w:r>
        <w:t>OW-object</w:t>
      </w:r>
      <w:r w:rsidRPr="00F03DD9">
        <w:t>en</w:t>
      </w:r>
      <w:bookmarkEnd w:id="278"/>
      <w:bookmarkEnd w:id="279"/>
    </w:p>
    <w:p w14:paraId="21998AD4" w14:textId="01C64DEE" w:rsidR="00030D6F" w:rsidRPr="00F03DD9" w:rsidRDefault="00D9742C" w:rsidP="00992C4E">
      <w:r w:rsidRPr="00F03DD9">
        <w:t xml:space="preserve">Een wijzigingsbesluit kan ook gevolgen hebben voor de </w:t>
      </w:r>
      <w:r>
        <w:t>OW-object</w:t>
      </w:r>
      <w:r w:rsidRPr="00F03DD9">
        <w:t xml:space="preserve">en in de geconsolideerde regeling. Het bevoegd gezag kan het omgevingsdocument zo wijzigen dat de </w:t>
      </w:r>
      <w:r>
        <w:t>OW-object</w:t>
      </w:r>
      <w:r w:rsidRPr="00F03DD9">
        <w:t xml:space="preserve">en wijzigen of dat er andere </w:t>
      </w:r>
      <w:r>
        <w:t>OW-object</w:t>
      </w:r>
      <w:r w:rsidRPr="00F03DD9">
        <w:t xml:space="preserve">en nodig zijn. Ook is het mogelijk dat een bevoegd gezag overgaat op een rijkere vorm van annoteren dan het in een eerder stadium heeft gedaan. Voor het wijzigen van </w:t>
      </w:r>
      <w:r>
        <w:t>OW-object</w:t>
      </w:r>
      <w:r w:rsidRPr="00F03DD9">
        <w:t xml:space="preserve">en zijn er in grove lijnen drie scenario’s: het wijzigen van een bestaand </w:t>
      </w:r>
      <w:r>
        <w:t>OW-object</w:t>
      </w:r>
      <w:r w:rsidRPr="00F03DD9">
        <w:t xml:space="preserve">, het laten vervallen van een bestaand </w:t>
      </w:r>
      <w:r>
        <w:t>OW-object</w:t>
      </w:r>
      <w:r w:rsidRPr="00F03DD9">
        <w:t xml:space="preserve"> en het toevoegen van een nieuw </w:t>
      </w:r>
      <w:r>
        <w:t>OW-object</w:t>
      </w:r>
      <w:r w:rsidRPr="00F03DD9">
        <w:t>.</w:t>
      </w:r>
    </w:p>
    <w:p w14:paraId="5FCBF5D0" w14:textId="1A6F9938" w:rsidR="00992C4E" w:rsidRPr="00F03DD9" w:rsidRDefault="00D9742C" w:rsidP="00992C4E">
      <w:r w:rsidRPr="00F03DD9">
        <w:t xml:space="preserve">Wanneer door of samen met het wijzigingsbesluit een bestaand </w:t>
      </w:r>
      <w:r>
        <w:t>OW-object</w:t>
      </w:r>
      <w:r w:rsidRPr="00F03DD9">
        <w:t xml:space="preserve"> wijzigt, voegt het bevoegd gezag bij de aanlevering van het bekend te maken besluit de gewijzigde attributen met de bestaande identificatie van een al bestaand OW-object toe. DSO-LV herkent het </w:t>
      </w:r>
      <w:r>
        <w:t>OW-object</w:t>
      </w:r>
      <w:r w:rsidRPr="00F03DD9">
        <w:t xml:space="preserve"> op basis van de identificatie en verwerkt de attributen.</w:t>
      </w:r>
    </w:p>
    <w:p w14:paraId="2EA21F21" w14:textId="001C19D5" w:rsidR="00992C4E" w:rsidRPr="00F03DD9" w:rsidRDefault="00D9742C" w:rsidP="00992C4E">
      <w:r w:rsidRPr="00F03DD9">
        <w:t xml:space="preserve">In het geval dat door of samen met het wijzigingsbesluit een bestaand </w:t>
      </w:r>
      <w:r>
        <w:t>OW-object</w:t>
      </w:r>
      <w:r w:rsidRPr="00F03DD9">
        <w:t xml:space="preserve"> moet vervallen (in mutatietermen: het object wordt beëindigd), voegt het bevoegd gezag bij de aanlevering van het bekend te maken besluit het </w:t>
      </w:r>
      <w:r>
        <w:t>OW-object</w:t>
      </w:r>
      <w:r w:rsidRPr="00F03DD9">
        <w:t xml:space="preserve"> met een bestaande identificatie toe met de status ‘beëindigen’. DSO-LV herkent de identificatie van het </w:t>
      </w:r>
      <w:r>
        <w:t>OW-object</w:t>
      </w:r>
      <w:r w:rsidRPr="00F03DD9">
        <w:t xml:space="preserve"> en verwerkt het op basis van de status ‘beëindigen’: (het effect van) het </w:t>
      </w:r>
      <w:r>
        <w:t>OW-object</w:t>
      </w:r>
      <w:r w:rsidRPr="00F03DD9">
        <w:t xml:space="preserve"> wordt niet meer getoond.</w:t>
      </w:r>
    </w:p>
    <w:p w14:paraId="1C91046A" w14:textId="73A48561" w:rsidR="00992C4E" w:rsidRPr="00F03DD9" w:rsidRDefault="00D9742C" w:rsidP="00992C4E">
      <w:r w:rsidRPr="00F03DD9">
        <w:t xml:space="preserve">Wanneer door of samen met het wijzigingsbesluit een nieuw </w:t>
      </w:r>
      <w:r>
        <w:t>OW-object</w:t>
      </w:r>
      <w:r w:rsidRPr="00F03DD9">
        <w:t xml:space="preserve"> ontstaat, levert het bevoegd gezag bij de aanlevering van het bekend te maken besluit het nieuwe </w:t>
      </w:r>
      <w:r>
        <w:t>OW-object</w:t>
      </w:r>
      <w:r w:rsidRPr="00F03DD9">
        <w:t xml:space="preserve"> aan. Er wordt dan een </w:t>
      </w:r>
      <w:r>
        <w:t>OW-object</w:t>
      </w:r>
      <w:r w:rsidRPr="00F03DD9">
        <w:t xml:space="preserve"> meegeleverd met een identificatie die in DSO-LV nog niet bekend is. DSO-LV beschouwt het als een nieuw </w:t>
      </w:r>
      <w:r>
        <w:t>OW-object</w:t>
      </w:r>
      <w:r w:rsidRPr="00F03DD9">
        <w:t xml:space="preserve"> en voegt het toe op dezelfde manier als bij de aanlevering van een initieel besluit.</w:t>
      </w:r>
    </w:p>
    <w:p w14:paraId="1DD3A15F" w14:textId="50E0E1E8" w:rsidR="00E33EDD" w:rsidRPr="00F03DD9" w:rsidRDefault="00E33EDD" w:rsidP="00E33EDD">
      <w:pPr>
        <w:pStyle w:val="Kop1"/>
      </w:pPr>
      <w:bookmarkStart w:id="280" w:name="_Toc75500303"/>
      <w:r w:rsidRPr="00F03DD9">
        <w:t>Bijlagen</w:t>
      </w:r>
      <w:bookmarkEnd w:id="280"/>
    </w:p>
    <w:p w14:paraId="7E118F8C" w14:textId="2316C312" w:rsidR="00BB144C" w:rsidRPr="002D2D4E" w:rsidRDefault="00BB144C" w:rsidP="00BB144C">
      <w:pPr>
        <w:pStyle w:val="Kop2bijlage"/>
      </w:pPr>
      <w:bookmarkStart w:id="281" w:name="_Toc75500304"/>
      <w:r w:rsidRPr="002D2D4E">
        <w:t>Ontwerpkeuzen</w:t>
      </w:r>
      <w:bookmarkEnd w:id="281"/>
    </w:p>
    <w:p w14:paraId="02BCEE24" w14:textId="7D1AF4B0" w:rsidR="00BB144C" w:rsidRPr="00152BC0" w:rsidRDefault="00BB144C" w:rsidP="00BB144C">
      <w:r w:rsidRPr="002D2D4E">
        <w:t xml:space="preserve">Voor </w:t>
      </w:r>
      <w:r w:rsidR="00816E6D" w:rsidRPr="00A80EBC">
        <w:fldChar w:fldCharType="begin"/>
      </w:r>
      <w:r w:rsidR="00816E6D" w:rsidRPr="002D2D4E">
        <w:instrText xml:space="preserve"> DOCVARIABLE ID01+ </w:instrText>
      </w:r>
      <w:r w:rsidR="00816E6D" w:rsidRPr="00A80EBC">
        <w:fldChar w:fldCharType="separate"/>
      </w:r>
      <w:r w:rsidR="000B31CB">
        <w:t>het projectbesluit</w:t>
      </w:r>
      <w:r w:rsidR="00816E6D" w:rsidRPr="00A80EBC">
        <w:fldChar w:fldCharType="end"/>
      </w:r>
      <w:r w:rsidRPr="00A80EBC">
        <w:t xml:space="preserve"> zijn geen ‘</w:t>
      </w:r>
      <w:r w:rsidRPr="0020119A">
        <w:t>van de standaard</w:t>
      </w:r>
      <w:r w:rsidRPr="00127644">
        <w:t>’ afwijkende ontwerpkeuzen van toepassing.</w:t>
      </w:r>
    </w:p>
    <w:p w14:paraId="374F1F74" w14:textId="482D32F1" w:rsidR="00F7352F" w:rsidRPr="00B35132" w:rsidRDefault="00F7352F" w:rsidP="00F7352F">
      <w:pPr>
        <w:pStyle w:val="Kop2bijlage"/>
      </w:pPr>
      <w:bookmarkStart w:id="282" w:name="_Ref_b95af6191fa94ab5ddb44cea030af994_1"/>
      <w:bookmarkStart w:id="283" w:name="_Toc75500305"/>
      <w:r w:rsidRPr="00152BC0">
        <w:t>Projectprocedure</w:t>
      </w:r>
      <w:bookmarkEnd w:id="282"/>
      <w:bookmarkEnd w:id="283"/>
    </w:p>
    <w:p w14:paraId="71766966" w14:textId="77777777" w:rsidR="00F7352F" w:rsidRPr="002D2D4E" w:rsidRDefault="00F7352F" w:rsidP="00F7352F">
      <w:r w:rsidRPr="002D2D4E">
        <w:t>De volledige projectprocedure, waar het projectbesluit onderdeel van is, doorloopt de volgende stappen:</w:t>
      </w:r>
    </w:p>
    <w:p w14:paraId="66B65A19" w14:textId="73BF0D4C" w:rsidR="00F7352F" w:rsidRDefault="00F7352F" w:rsidP="00F7352F">
      <w:pPr>
        <w:pStyle w:val="Figuur"/>
      </w:pPr>
      <w:r w:rsidRPr="00A80EBC">
        <w:rPr>
          <w:noProof/>
        </w:rPr>
        <w:drawing>
          <wp:inline distT="0" distB="0" distL="0" distR="0" wp14:anchorId="7CAB6E95" wp14:editId="57BE53D9">
            <wp:extent cx="5400040" cy="2719070"/>
            <wp:effectExtent l="0" t="0" r="0" b="5080"/>
            <wp:docPr id="1649127664" name="Afbeelding 164912766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jlage PB1.PNG"/>
                    <pic:cNvPicPr/>
                  </pic:nvPicPr>
                  <pic:blipFill>
                    <a:blip r:embed="rId65"/>
                    <a:stretch>
                      <a:fillRect/>
                    </a:stretch>
                  </pic:blipFill>
                  <pic:spPr>
                    <a:xfrm>
                      <a:off x="0" y="0"/>
                      <a:ext cx="5400040" cy="2719070"/>
                    </a:xfrm>
                    <a:prstGeom prst="rect">
                      <a:avLst/>
                    </a:prstGeom>
                  </pic:spPr>
                </pic:pic>
              </a:graphicData>
            </a:graphic>
          </wp:inline>
        </w:drawing>
      </w:r>
      <w:r w:rsidRPr="00A80EBC">
        <w:rPr>
          <w:noProof/>
        </w:rPr>
        <w:drawing>
          <wp:inline distT="0" distB="0" distL="0" distR="0" wp14:anchorId="3BA38047" wp14:editId="0A7CF279">
            <wp:extent cx="5400040" cy="3608705"/>
            <wp:effectExtent l="0" t="0" r="0" b="0"/>
            <wp:docPr id="2" name="Afbeelding 2"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jlage PB2.PNG"/>
                    <pic:cNvPicPr/>
                  </pic:nvPicPr>
                  <pic:blipFill>
                    <a:blip r:embed="rId66"/>
                    <a:stretch>
                      <a:fillRect/>
                    </a:stretch>
                  </pic:blipFill>
                  <pic:spPr>
                    <a:xfrm>
                      <a:off x="0" y="0"/>
                      <a:ext cx="5400040" cy="3608705"/>
                    </a:xfrm>
                    <a:prstGeom prst="rect">
                      <a:avLst/>
                    </a:prstGeom>
                  </pic:spPr>
                </pic:pic>
              </a:graphicData>
            </a:graphic>
          </wp:inline>
        </w:drawing>
      </w:r>
      <w:r w:rsidRPr="00A80EBC">
        <w:rPr>
          <w:noProof/>
        </w:rPr>
        <w:drawing>
          <wp:inline distT="0" distB="0" distL="0" distR="0" wp14:anchorId="766EB4CA" wp14:editId="101AA95D">
            <wp:extent cx="5383371" cy="3608705"/>
            <wp:effectExtent l="0" t="0" r="8255" b="0"/>
            <wp:docPr id="1649127665" name="Afbeelding 1649127665"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jlage PB3.PNG"/>
                    <pic:cNvPicPr/>
                  </pic:nvPicPr>
                  <pic:blipFill rotWithShape="1">
                    <a:blip r:embed="rId67"/>
                    <a:srcRect l="309"/>
                    <a:stretch/>
                  </pic:blipFill>
                  <pic:spPr bwMode="auto">
                    <a:xfrm>
                      <a:off x="0" y="0"/>
                      <a:ext cx="5383371" cy="3608705"/>
                    </a:xfrm>
                    <a:prstGeom prst="rect">
                      <a:avLst/>
                    </a:prstGeom>
                    <a:ln>
                      <a:noFill/>
                    </a:ln>
                    <a:extLst>
                      <a:ext uri="{53640926-AAD7-44D8-BBD7-CCE9431645EC}">
                        <a14:shadowObscured xmlns:a14="http://schemas.microsoft.com/office/drawing/2010/main"/>
                      </a:ext>
                    </a:extLst>
                  </pic:spPr>
                </pic:pic>
              </a:graphicData>
            </a:graphic>
          </wp:inline>
        </w:drawing>
      </w:r>
      <w:r w:rsidRPr="0020119A">
        <w:rPr>
          <w:noProof/>
        </w:rPr>
        <w:drawing>
          <wp:inline distT="0" distB="0" distL="0" distR="0" wp14:anchorId="69E0118D" wp14:editId="540E33F9">
            <wp:extent cx="5375910" cy="3278176"/>
            <wp:effectExtent l="0" t="0" r="0" b="0"/>
            <wp:docPr id="1649127666" name="Afbeelding 1649127666"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jlage PB4.PNG"/>
                    <pic:cNvPicPr/>
                  </pic:nvPicPr>
                  <pic:blipFill>
                    <a:blip r:embed="rId68"/>
                    <a:stretch>
                      <a:fillRect/>
                    </a:stretch>
                  </pic:blipFill>
                  <pic:spPr>
                    <a:xfrm>
                      <a:off x="0" y="0"/>
                      <a:ext cx="5405310" cy="3296104"/>
                    </a:xfrm>
                    <a:prstGeom prst="rect">
                      <a:avLst/>
                    </a:prstGeom>
                  </pic:spPr>
                </pic:pic>
              </a:graphicData>
            </a:graphic>
          </wp:inline>
        </w:drawing>
      </w:r>
    </w:p>
    <w:p w14:paraId="036E06C9" w14:textId="2F070F55" w:rsidR="0028233B" w:rsidRDefault="0028233B">
      <w:pPr>
        <w:spacing w:line="240" w:lineRule="auto"/>
      </w:pPr>
      <w:r>
        <w:br w:type="page"/>
      </w:r>
    </w:p>
    <w:p w14:paraId="31B8B403" w14:textId="74813D22" w:rsidR="00172D0D" w:rsidRDefault="00D9742C" w:rsidP="00172D0D">
      <w:pPr>
        <w:pStyle w:val="Kop2bijlage"/>
      </w:pPr>
      <w:bookmarkStart w:id="284" w:name="_Ref_32bc9d6c73f45c9b8510d23066e4d189_1"/>
      <w:bookmarkStart w:id="285" w:name="_Toc75500306"/>
      <w:r>
        <w:t>De relatie tussen artikel 1.2 Omgevingswet en de waardelijst voor thema</w:t>
      </w:r>
      <w:bookmarkEnd w:id="284"/>
      <w:bookmarkEnd w:id="285"/>
    </w:p>
    <w:p w14:paraId="1D1325C3" w14:textId="00670F84" w:rsidR="00247779" w:rsidRPr="00247779" w:rsidRDefault="00D9742C" w:rsidP="00BE04C4">
      <w:r>
        <w:t xml:space="preserve">Zoals in paragraaf </w:t>
      </w:r>
      <w:r w:rsidRPr="000B31CB">
        <w:rPr>
          <w:rStyle w:val="Verwijzing"/>
        </w:rPr>
        <w:fldChar w:fldCharType="begin"/>
      </w:r>
      <w:r w:rsidRPr="000B31CB">
        <w:rPr>
          <w:rStyle w:val="Verwijzing"/>
        </w:rPr>
        <w:instrText xml:space="preserve"> REF _Ref_065e127653efe9bb8acdb75619a4f496_1 \n \h </w:instrText>
      </w:r>
      <w:r w:rsidRPr="000B31CB">
        <w:rPr>
          <w:rStyle w:val="Verwijzing"/>
        </w:rPr>
      </w:r>
      <w:r w:rsidRPr="000B31CB">
        <w:rPr>
          <w:rStyle w:val="Verwijzing"/>
        </w:rPr>
        <w:fldChar w:fldCharType="separate"/>
      </w:r>
      <w:r w:rsidR="00816BCB">
        <w:rPr>
          <w:rStyle w:val="Verwijzing"/>
        </w:rPr>
        <w:t>7.2.5</w:t>
      </w:r>
      <w:r w:rsidRPr="000B31CB">
        <w:rPr>
          <w:rStyle w:val="Verwijzing"/>
        </w:rPr>
        <w:fldChar w:fldCharType="end"/>
      </w:r>
      <w:r>
        <w:t xml:space="preserve"> / </w:t>
      </w:r>
      <w:r w:rsidRPr="000B31CB">
        <w:rPr>
          <w:rStyle w:val="Verwijzing"/>
        </w:rPr>
        <w:fldChar w:fldCharType="begin"/>
      </w:r>
      <w:r w:rsidRPr="000B31CB">
        <w:rPr>
          <w:rStyle w:val="Verwijzing"/>
        </w:rPr>
        <w:instrText xml:space="preserve"> REF _Ref_5e3abbbaf5a4515094f987d45aeca0c6_1 \n \h </w:instrText>
      </w:r>
      <w:r w:rsidRPr="000B31CB">
        <w:rPr>
          <w:rStyle w:val="Verwijzing"/>
        </w:rPr>
      </w:r>
      <w:r w:rsidRPr="000B31CB">
        <w:rPr>
          <w:rStyle w:val="Verwijzing"/>
        </w:rPr>
        <w:fldChar w:fldCharType="separate"/>
      </w:r>
      <w:r w:rsidR="00816BCB">
        <w:rPr>
          <w:rStyle w:val="Verwijzing"/>
        </w:rPr>
        <w:t>7.4.5</w:t>
      </w:r>
      <w:r w:rsidRPr="000B31CB">
        <w:rPr>
          <w:rStyle w:val="Verwijzing"/>
        </w:rPr>
        <w:fldChar w:fldCharType="end"/>
      </w:r>
      <w:r>
        <w:t xml:space="preserve"> is aangegeven is er een waardelijst voor het attribuut </w:t>
      </w:r>
      <w:r w:rsidRPr="00944E68">
        <w:rPr>
          <w:i/>
          <w:iCs/>
        </w:rPr>
        <w:t>thema</w:t>
      </w:r>
      <w:r>
        <w:t xml:space="preserve">. Het grootste deel van de waarden </w:t>
      </w:r>
      <w:r w:rsidR="00F03E94">
        <w:t>v</w:t>
      </w:r>
      <w:r>
        <w:t xml:space="preserve">an die waardelijst is rechtstreeks </w:t>
      </w:r>
      <w:r w:rsidRPr="009A4476">
        <w:t xml:space="preserve">ontleend </w:t>
      </w:r>
      <w:r>
        <w:t>aan artikel 1.2 Omgevingswet. In onderstaande tabel is aangegeven hoe de relatie is tussen dat artikel en de waarden van de waardelijst.</w:t>
      </w:r>
    </w:p>
    <w:p w14:paraId="03FF477F" w14:textId="77777777" w:rsidR="00AD5E2A" w:rsidRPr="00AD5E2A" w:rsidRDefault="003D7F5B" w:rsidP="00BE04C4"/>
    <w:tbl>
      <w:tblPr>
        <w:tblStyle w:val="Tabelraster"/>
        <w:tblW w:w="0" w:type="auto"/>
        <w:tblLook w:val="04A0" w:firstRow="1" w:lastRow="0" w:firstColumn="1" w:lastColumn="0" w:noHBand="0" w:noVBand="1"/>
      </w:tblPr>
      <w:tblGrid>
        <w:gridCol w:w="855"/>
        <w:gridCol w:w="4996"/>
        <w:gridCol w:w="2643"/>
      </w:tblGrid>
      <w:tr w:rsidR="007E24EE" w:rsidRPr="007E24EE" w14:paraId="2A9FAB8B" w14:textId="77777777" w:rsidTr="00A3420B">
        <w:tc>
          <w:tcPr>
            <w:tcW w:w="855" w:type="dxa"/>
          </w:tcPr>
          <w:p w14:paraId="42B58E6E" w14:textId="77777777" w:rsidR="007E24EE" w:rsidRPr="007E24EE" w:rsidRDefault="003D7F5B" w:rsidP="007E24EE">
            <w:pPr>
              <w:rPr>
                <w:b/>
              </w:rPr>
            </w:pPr>
          </w:p>
        </w:tc>
        <w:tc>
          <w:tcPr>
            <w:tcW w:w="4996" w:type="dxa"/>
          </w:tcPr>
          <w:p w14:paraId="4A25F6F7" w14:textId="3A2D65C7" w:rsidR="007E24EE" w:rsidRPr="007E24EE" w:rsidRDefault="00D9742C" w:rsidP="007E24EE">
            <w:pPr>
              <w:rPr>
                <w:b/>
              </w:rPr>
            </w:pPr>
            <w:r w:rsidRPr="007E24EE">
              <w:rPr>
                <w:b/>
              </w:rPr>
              <w:t xml:space="preserve">Onderdelen van </w:t>
            </w:r>
            <w:r>
              <w:rPr>
                <w:b/>
              </w:rPr>
              <w:t xml:space="preserve">artikel </w:t>
            </w:r>
            <w:r w:rsidRPr="007E24EE">
              <w:rPr>
                <w:b/>
              </w:rPr>
              <w:t>1.2 Ow</w:t>
            </w:r>
          </w:p>
        </w:tc>
        <w:tc>
          <w:tcPr>
            <w:tcW w:w="2643" w:type="dxa"/>
          </w:tcPr>
          <w:p w14:paraId="2D8035E0" w14:textId="2363760C" w:rsidR="007E24EE" w:rsidRPr="007E24EE" w:rsidRDefault="00D9742C" w:rsidP="007E24EE">
            <w:pPr>
              <w:rPr>
                <w:b/>
              </w:rPr>
            </w:pPr>
            <w:r w:rsidRPr="007E24EE">
              <w:rPr>
                <w:b/>
              </w:rPr>
              <w:t>Waarden uit de waardelijst</w:t>
            </w:r>
            <w:r>
              <w:rPr>
                <w:b/>
              </w:rPr>
              <w:t xml:space="preserve"> Thema</w:t>
            </w:r>
          </w:p>
        </w:tc>
      </w:tr>
      <w:tr w:rsidR="007E24EE" w:rsidRPr="007E24EE" w14:paraId="0E706DC5" w14:textId="77777777" w:rsidTr="00A3420B">
        <w:tc>
          <w:tcPr>
            <w:tcW w:w="855" w:type="dxa"/>
          </w:tcPr>
          <w:p w14:paraId="4A84ACD1" w14:textId="77777777" w:rsidR="007E24EE" w:rsidRPr="007E24EE" w:rsidRDefault="00D9742C" w:rsidP="007E24EE">
            <w:r w:rsidRPr="007E24EE">
              <w:t>Aanhef</w:t>
            </w:r>
          </w:p>
        </w:tc>
        <w:tc>
          <w:tcPr>
            <w:tcW w:w="4996" w:type="dxa"/>
          </w:tcPr>
          <w:p w14:paraId="517CBED9" w14:textId="30ECC708" w:rsidR="007E24EE" w:rsidRPr="007E24EE" w:rsidRDefault="00D9742C" w:rsidP="00795308">
            <w:r w:rsidRPr="007E24EE">
              <w:t>Deze wet gaat over:</w:t>
            </w:r>
          </w:p>
        </w:tc>
        <w:tc>
          <w:tcPr>
            <w:tcW w:w="2643" w:type="dxa"/>
          </w:tcPr>
          <w:p w14:paraId="39B27648" w14:textId="77777777" w:rsidR="007E24EE" w:rsidRPr="007E24EE" w:rsidRDefault="003D7F5B" w:rsidP="007E24EE"/>
        </w:tc>
      </w:tr>
      <w:tr w:rsidR="007E24EE" w:rsidRPr="007E24EE" w14:paraId="5838E340" w14:textId="77777777" w:rsidTr="00A3420B">
        <w:tc>
          <w:tcPr>
            <w:tcW w:w="855" w:type="dxa"/>
          </w:tcPr>
          <w:p w14:paraId="0A2FC83B" w14:textId="77777777" w:rsidR="007E24EE" w:rsidRPr="007E24EE" w:rsidRDefault="00D9742C" w:rsidP="007E24EE">
            <w:r w:rsidRPr="007E24EE">
              <w:t>Lid 1</w:t>
            </w:r>
          </w:p>
        </w:tc>
        <w:tc>
          <w:tcPr>
            <w:tcW w:w="4996" w:type="dxa"/>
          </w:tcPr>
          <w:p w14:paraId="73255CA7" w14:textId="77777777" w:rsidR="007E24EE" w:rsidRDefault="00D9742C" w:rsidP="007E24EE">
            <w:r w:rsidRPr="007E24EE">
              <w:t>a. de fysieke leefomgeving, en</w:t>
            </w:r>
          </w:p>
          <w:p w14:paraId="6621329C" w14:textId="469F94C0" w:rsidR="001D5101" w:rsidRPr="007E24EE" w:rsidRDefault="00D9742C" w:rsidP="007E24EE">
            <w:r w:rsidRPr="001D5101">
              <w:t>b. activiteiten die gevolgen hebben of kunnen hebben voor de fysieke leefomgeving.</w:t>
            </w:r>
          </w:p>
        </w:tc>
        <w:tc>
          <w:tcPr>
            <w:tcW w:w="2643" w:type="dxa"/>
          </w:tcPr>
          <w:p w14:paraId="229F66D6" w14:textId="77777777" w:rsidR="007E24EE" w:rsidRPr="007E24EE" w:rsidRDefault="003D7F5B" w:rsidP="007E24EE"/>
        </w:tc>
      </w:tr>
      <w:tr w:rsidR="007E24EE" w:rsidRPr="007E24EE" w14:paraId="4CFB765E" w14:textId="77777777" w:rsidTr="00A3420B">
        <w:tc>
          <w:tcPr>
            <w:tcW w:w="855" w:type="dxa"/>
          </w:tcPr>
          <w:p w14:paraId="05D901F1" w14:textId="77777777" w:rsidR="007E24EE" w:rsidRPr="007E24EE" w:rsidRDefault="00D9742C" w:rsidP="007E24EE">
            <w:r w:rsidRPr="007E24EE">
              <w:t>Lid 2</w:t>
            </w:r>
          </w:p>
        </w:tc>
        <w:tc>
          <w:tcPr>
            <w:tcW w:w="4996" w:type="dxa"/>
          </w:tcPr>
          <w:p w14:paraId="712C3F55" w14:textId="77777777" w:rsidR="007E24EE" w:rsidRPr="007E24EE" w:rsidRDefault="00D9742C" w:rsidP="007E24EE">
            <w:r w:rsidRPr="007E24EE">
              <w:t>De fysieke leefomgeving omvat in ieder geval:</w:t>
            </w:r>
          </w:p>
        </w:tc>
        <w:tc>
          <w:tcPr>
            <w:tcW w:w="2643" w:type="dxa"/>
          </w:tcPr>
          <w:p w14:paraId="4986A1D6" w14:textId="77777777" w:rsidR="007E24EE" w:rsidRPr="007E24EE" w:rsidRDefault="003D7F5B" w:rsidP="007E24EE"/>
        </w:tc>
      </w:tr>
      <w:tr w:rsidR="007E24EE" w:rsidRPr="007E24EE" w14:paraId="39636F3D" w14:textId="77777777" w:rsidTr="00A3420B">
        <w:tc>
          <w:tcPr>
            <w:tcW w:w="855" w:type="dxa"/>
          </w:tcPr>
          <w:p w14:paraId="65F8D601" w14:textId="77777777" w:rsidR="007E24EE" w:rsidRPr="007E24EE" w:rsidRDefault="003D7F5B" w:rsidP="007E24EE"/>
        </w:tc>
        <w:tc>
          <w:tcPr>
            <w:tcW w:w="4996" w:type="dxa"/>
          </w:tcPr>
          <w:p w14:paraId="1636C6BF" w14:textId="77777777" w:rsidR="007E24EE" w:rsidRPr="007E24EE" w:rsidRDefault="00D9742C" w:rsidP="007E24EE">
            <w:r w:rsidRPr="007E24EE">
              <w:t>a. bouwwerken,</w:t>
            </w:r>
          </w:p>
        </w:tc>
        <w:tc>
          <w:tcPr>
            <w:tcW w:w="2643" w:type="dxa"/>
          </w:tcPr>
          <w:p w14:paraId="4E7353D2" w14:textId="77777777" w:rsidR="007E24EE" w:rsidRPr="007E24EE" w:rsidRDefault="00D9742C" w:rsidP="007E24EE">
            <w:r w:rsidRPr="007E24EE">
              <w:t>Bouwwerken</w:t>
            </w:r>
          </w:p>
        </w:tc>
      </w:tr>
      <w:tr w:rsidR="007E24EE" w:rsidRPr="007E24EE" w14:paraId="61F76CEE" w14:textId="77777777" w:rsidTr="00A3420B">
        <w:tc>
          <w:tcPr>
            <w:tcW w:w="855" w:type="dxa"/>
          </w:tcPr>
          <w:p w14:paraId="36AF49BB" w14:textId="77777777" w:rsidR="007E24EE" w:rsidRPr="007E24EE" w:rsidRDefault="003D7F5B" w:rsidP="007E24EE"/>
        </w:tc>
        <w:tc>
          <w:tcPr>
            <w:tcW w:w="4996" w:type="dxa"/>
          </w:tcPr>
          <w:p w14:paraId="7DAC6B37" w14:textId="77777777" w:rsidR="007E24EE" w:rsidRPr="007E24EE" w:rsidRDefault="00D9742C" w:rsidP="007E24EE">
            <w:r w:rsidRPr="007E24EE">
              <w:t>b. infrastructuur,</w:t>
            </w:r>
          </w:p>
        </w:tc>
        <w:tc>
          <w:tcPr>
            <w:tcW w:w="2643" w:type="dxa"/>
          </w:tcPr>
          <w:p w14:paraId="5A9A067A" w14:textId="77777777" w:rsidR="007E24EE" w:rsidRPr="007E24EE" w:rsidRDefault="00D9742C" w:rsidP="007E24EE">
            <w:r w:rsidRPr="007E24EE">
              <w:t>Infrastructuur</w:t>
            </w:r>
          </w:p>
        </w:tc>
      </w:tr>
      <w:tr w:rsidR="007E24EE" w:rsidRPr="007E24EE" w14:paraId="7F632CBB" w14:textId="77777777" w:rsidTr="00A3420B">
        <w:tc>
          <w:tcPr>
            <w:tcW w:w="855" w:type="dxa"/>
          </w:tcPr>
          <w:p w14:paraId="6C1AD4E7" w14:textId="77777777" w:rsidR="007E24EE" w:rsidRPr="007E24EE" w:rsidRDefault="003D7F5B" w:rsidP="007E24EE"/>
        </w:tc>
        <w:tc>
          <w:tcPr>
            <w:tcW w:w="4996" w:type="dxa"/>
          </w:tcPr>
          <w:p w14:paraId="5C669814" w14:textId="77777777" w:rsidR="007E24EE" w:rsidRPr="007E24EE" w:rsidRDefault="00D9742C" w:rsidP="007E24EE">
            <w:r w:rsidRPr="007E24EE">
              <w:t>c. watersystemen,</w:t>
            </w:r>
          </w:p>
        </w:tc>
        <w:tc>
          <w:tcPr>
            <w:tcW w:w="2643" w:type="dxa"/>
            <w:shd w:val="clear" w:color="auto" w:fill="auto"/>
          </w:tcPr>
          <w:p w14:paraId="66E52256" w14:textId="77777777" w:rsidR="007E24EE" w:rsidRPr="007E24EE" w:rsidRDefault="00D9742C" w:rsidP="007E24EE">
            <w:r w:rsidRPr="007E24EE">
              <w:t>Water en watersystemen</w:t>
            </w:r>
          </w:p>
        </w:tc>
      </w:tr>
      <w:tr w:rsidR="007E24EE" w:rsidRPr="007E24EE" w14:paraId="4D7D255F" w14:textId="77777777" w:rsidTr="00A3420B">
        <w:tc>
          <w:tcPr>
            <w:tcW w:w="855" w:type="dxa"/>
          </w:tcPr>
          <w:p w14:paraId="1AB80CEE" w14:textId="77777777" w:rsidR="007E24EE" w:rsidRPr="007E24EE" w:rsidRDefault="003D7F5B" w:rsidP="007E24EE"/>
        </w:tc>
        <w:tc>
          <w:tcPr>
            <w:tcW w:w="4996" w:type="dxa"/>
          </w:tcPr>
          <w:p w14:paraId="21D4B7D7" w14:textId="77777777" w:rsidR="007E24EE" w:rsidRPr="007E24EE" w:rsidRDefault="00D9742C" w:rsidP="007E24EE">
            <w:r w:rsidRPr="007E24EE">
              <w:t>d. water,</w:t>
            </w:r>
          </w:p>
        </w:tc>
        <w:tc>
          <w:tcPr>
            <w:tcW w:w="2643" w:type="dxa"/>
          </w:tcPr>
          <w:p w14:paraId="789D817A" w14:textId="77777777" w:rsidR="007E24EE" w:rsidRPr="007E24EE" w:rsidRDefault="00D9742C" w:rsidP="007E24EE">
            <w:r w:rsidRPr="007E24EE">
              <w:t>Water en watersystemen</w:t>
            </w:r>
          </w:p>
        </w:tc>
      </w:tr>
      <w:tr w:rsidR="007E24EE" w:rsidRPr="007E24EE" w14:paraId="37637C90" w14:textId="77777777" w:rsidTr="00A3420B">
        <w:tc>
          <w:tcPr>
            <w:tcW w:w="855" w:type="dxa"/>
          </w:tcPr>
          <w:p w14:paraId="550F97AF" w14:textId="77777777" w:rsidR="007E24EE" w:rsidRPr="007E24EE" w:rsidRDefault="003D7F5B" w:rsidP="007E24EE"/>
        </w:tc>
        <w:tc>
          <w:tcPr>
            <w:tcW w:w="4996" w:type="dxa"/>
          </w:tcPr>
          <w:p w14:paraId="523AFD2C" w14:textId="77777777" w:rsidR="007E24EE" w:rsidRPr="007E24EE" w:rsidRDefault="00D9742C" w:rsidP="007E24EE">
            <w:r w:rsidRPr="007E24EE">
              <w:t>e. bodem,</w:t>
            </w:r>
          </w:p>
        </w:tc>
        <w:tc>
          <w:tcPr>
            <w:tcW w:w="2643" w:type="dxa"/>
          </w:tcPr>
          <w:p w14:paraId="3C0F70B4" w14:textId="77777777" w:rsidR="007E24EE" w:rsidRPr="007E24EE" w:rsidRDefault="00D9742C" w:rsidP="007E24EE">
            <w:r w:rsidRPr="007E24EE">
              <w:t>Bodem</w:t>
            </w:r>
          </w:p>
        </w:tc>
      </w:tr>
      <w:tr w:rsidR="007E24EE" w:rsidRPr="007E24EE" w14:paraId="21544F07" w14:textId="77777777" w:rsidTr="00A3420B">
        <w:tc>
          <w:tcPr>
            <w:tcW w:w="855" w:type="dxa"/>
          </w:tcPr>
          <w:p w14:paraId="7EAE6B9D" w14:textId="77777777" w:rsidR="007E24EE" w:rsidRPr="007E24EE" w:rsidRDefault="003D7F5B" w:rsidP="007E24EE"/>
        </w:tc>
        <w:tc>
          <w:tcPr>
            <w:tcW w:w="4996" w:type="dxa"/>
          </w:tcPr>
          <w:p w14:paraId="046354EF" w14:textId="77777777" w:rsidR="007E24EE" w:rsidRPr="007E24EE" w:rsidRDefault="00D9742C" w:rsidP="007E24EE">
            <w:r w:rsidRPr="007E24EE">
              <w:t>f. lucht,</w:t>
            </w:r>
          </w:p>
        </w:tc>
        <w:tc>
          <w:tcPr>
            <w:tcW w:w="2643" w:type="dxa"/>
          </w:tcPr>
          <w:p w14:paraId="71BE01B4" w14:textId="77777777" w:rsidR="007E24EE" w:rsidRPr="007E24EE" w:rsidRDefault="00D9742C" w:rsidP="007E24EE">
            <w:r w:rsidRPr="007E24EE">
              <w:t xml:space="preserve">Lucht </w:t>
            </w:r>
          </w:p>
        </w:tc>
      </w:tr>
      <w:tr w:rsidR="007E24EE" w:rsidRPr="007E24EE" w14:paraId="0D29D0EF" w14:textId="77777777" w:rsidTr="00A3420B">
        <w:tc>
          <w:tcPr>
            <w:tcW w:w="855" w:type="dxa"/>
          </w:tcPr>
          <w:p w14:paraId="3A68841A" w14:textId="77777777" w:rsidR="007E24EE" w:rsidRPr="007E24EE" w:rsidRDefault="003D7F5B" w:rsidP="007E24EE"/>
        </w:tc>
        <w:tc>
          <w:tcPr>
            <w:tcW w:w="4996" w:type="dxa"/>
          </w:tcPr>
          <w:p w14:paraId="56A0BB00" w14:textId="77777777" w:rsidR="007E24EE" w:rsidRPr="007E24EE" w:rsidRDefault="00D9742C" w:rsidP="007E24EE">
            <w:r w:rsidRPr="007E24EE">
              <w:t>g. landschappen,</w:t>
            </w:r>
          </w:p>
        </w:tc>
        <w:tc>
          <w:tcPr>
            <w:tcW w:w="2643" w:type="dxa"/>
          </w:tcPr>
          <w:p w14:paraId="6F32DBDE" w14:textId="77777777" w:rsidR="007E24EE" w:rsidRPr="007E24EE" w:rsidRDefault="00D9742C" w:rsidP="007E24EE">
            <w:r w:rsidRPr="007E24EE">
              <w:t>Landschap</w:t>
            </w:r>
          </w:p>
        </w:tc>
      </w:tr>
      <w:tr w:rsidR="007E24EE" w:rsidRPr="007E24EE" w14:paraId="09762A4A" w14:textId="77777777" w:rsidTr="00A3420B">
        <w:tc>
          <w:tcPr>
            <w:tcW w:w="855" w:type="dxa"/>
          </w:tcPr>
          <w:p w14:paraId="184108EA" w14:textId="77777777" w:rsidR="007E24EE" w:rsidRPr="007E24EE" w:rsidRDefault="003D7F5B" w:rsidP="007E24EE"/>
        </w:tc>
        <w:tc>
          <w:tcPr>
            <w:tcW w:w="4996" w:type="dxa"/>
          </w:tcPr>
          <w:p w14:paraId="11FFB34E" w14:textId="77777777" w:rsidR="007E24EE" w:rsidRPr="007E24EE" w:rsidRDefault="00D9742C" w:rsidP="007E24EE">
            <w:r w:rsidRPr="007E24EE">
              <w:t>h. natuur,</w:t>
            </w:r>
          </w:p>
        </w:tc>
        <w:tc>
          <w:tcPr>
            <w:tcW w:w="2643" w:type="dxa"/>
          </w:tcPr>
          <w:p w14:paraId="198E76F4" w14:textId="77777777" w:rsidR="007E24EE" w:rsidRPr="007E24EE" w:rsidRDefault="00D9742C" w:rsidP="007E24EE">
            <w:r w:rsidRPr="007E24EE">
              <w:t>Natuur</w:t>
            </w:r>
          </w:p>
        </w:tc>
      </w:tr>
      <w:tr w:rsidR="007E24EE" w:rsidRPr="007E24EE" w14:paraId="56BBEE7C" w14:textId="77777777" w:rsidTr="00A3420B">
        <w:tc>
          <w:tcPr>
            <w:tcW w:w="855" w:type="dxa"/>
          </w:tcPr>
          <w:p w14:paraId="1540FC7A" w14:textId="77777777" w:rsidR="007E24EE" w:rsidRPr="007E24EE" w:rsidRDefault="003D7F5B" w:rsidP="007E24EE"/>
        </w:tc>
        <w:tc>
          <w:tcPr>
            <w:tcW w:w="4996" w:type="dxa"/>
          </w:tcPr>
          <w:p w14:paraId="1F915571" w14:textId="77777777" w:rsidR="007E24EE" w:rsidRDefault="00D9742C" w:rsidP="007E24EE">
            <w:r w:rsidRPr="007E24EE">
              <w:t>i. cultureel erfgoed,</w:t>
            </w:r>
          </w:p>
          <w:p w14:paraId="79229282" w14:textId="79D0F9E0" w:rsidR="00065F21" w:rsidRPr="007E24EE" w:rsidRDefault="00D9742C" w:rsidP="007E24EE">
            <w:r w:rsidRPr="00065F21">
              <w:t>j. werelderfgoed.</w:t>
            </w:r>
          </w:p>
        </w:tc>
        <w:tc>
          <w:tcPr>
            <w:tcW w:w="2643" w:type="dxa"/>
          </w:tcPr>
          <w:p w14:paraId="3E5B7C4A" w14:textId="77777777" w:rsidR="007E24EE" w:rsidRPr="007E24EE" w:rsidRDefault="00D9742C" w:rsidP="007E24EE">
            <w:r w:rsidRPr="007E24EE">
              <w:t>Cultureel erfgoed</w:t>
            </w:r>
          </w:p>
        </w:tc>
      </w:tr>
      <w:tr w:rsidR="007E24EE" w:rsidRPr="007E24EE" w14:paraId="062BCB43" w14:textId="77777777" w:rsidTr="00A3420B">
        <w:tc>
          <w:tcPr>
            <w:tcW w:w="855" w:type="dxa"/>
          </w:tcPr>
          <w:p w14:paraId="382EF2C6" w14:textId="77777777" w:rsidR="007E24EE" w:rsidRPr="007E24EE" w:rsidRDefault="00D9742C" w:rsidP="007E24EE">
            <w:r w:rsidRPr="007E24EE">
              <w:t>Lid 3</w:t>
            </w:r>
          </w:p>
        </w:tc>
        <w:tc>
          <w:tcPr>
            <w:tcW w:w="4996" w:type="dxa"/>
          </w:tcPr>
          <w:p w14:paraId="7C245A09" w14:textId="77777777" w:rsidR="007E24EE" w:rsidRPr="007E24EE" w:rsidRDefault="00D9742C" w:rsidP="007E24EE">
            <w:r w:rsidRPr="007E24EE">
              <w:t>Als gevolgen voor de fysieke leefomgeving worden in ieder geval aangemerkt gevolgen die kunnen voortvloeien uit:</w:t>
            </w:r>
          </w:p>
        </w:tc>
        <w:tc>
          <w:tcPr>
            <w:tcW w:w="2643" w:type="dxa"/>
          </w:tcPr>
          <w:p w14:paraId="199F0FBF" w14:textId="77777777" w:rsidR="007E24EE" w:rsidRPr="007E24EE" w:rsidRDefault="003D7F5B" w:rsidP="007E24EE"/>
        </w:tc>
      </w:tr>
      <w:tr w:rsidR="007E24EE" w:rsidRPr="007E24EE" w14:paraId="2F293FDE" w14:textId="77777777" w:rsidTr="00A3420B">
        <w:tc>
          <w:tcPr>
            <w:tcW w:w="855" w:type="dxa"/>
          </w:tcPr>
          <w:p w14:paraId="592177A5" w14:textId="77777777" w:rsidR="007E24EE" w:rsidRPr="007E24EE" w:rsidRDefault="003D7F5B" w:rsidP="007E24EE"/>
        </w:tc>
        <w:tc>
          <w:tcPr>
            <w:tcW w:w="4996" w:type="dxa"/>
          </w:tcPr>
          <w:p w14:paraId="73F7D885" w14:textId="77777777" w:rsidR="007E24EE" w:rsidRPr="007E24EE" w:rsidRDefault="00D9742C" w:rsidP="007E24EE">
            <w:r w:rsidRPr="007E24EE">
              <w:t xml:space="preserve">a. het wijzigen van onderdelen van de fysieke leefomgeving of het </w:t>
            </w:r>
            <w:r w:rsidRPr="007E24EE">
              <w:rPr>
                <w:i/>
                <w:iCs/>
              </w:rPr>
              <w:t>gebruik</w:t>
            </w:r>
            <w:r w:rsidRPr="007E24EE">
              <w:t xml:space="preserve"> daarvan,</w:t>
            </w:r>
          </w:p>
        </w:tc>
        <w:tc>
          <w:tcPr>
            <w:tcW w:w="2643" w:type="dxa"/>
          </w:tcPr>
          <w:p w14:paraId="063A4F85" w14:textId="4587B59C" w:rsidR="007E24EE" w:rsidRPr="007E24EE" w:rsidRDefault="00D9742C" w:rsidP="007E24EE">
            <w:r w:rsidRPr="007E24EE">
              <w:t>Landgebruik</w:t>
            </w:r>
            <w:r>
              <w:rPr>
                <w:rStyle w:val="Voetnootmarkering"/>
              </w:rPr>
              <w:footnoteReference w:id="9"/>
            </w:r>
          </w:p>
          <w:p w14:paraId="060955B2" w14:textId="06D96ABB" w:rsidR="007E24EE" w:rsidRPr="007E24EE" w:rsidRDefault="003D7F5B" w:rsidP="007E24EE"/>
        </w:tc>
      </w:tr>
      <w:tr w:rsidR="007E24EE" w:rsidRPr="007E24EE" w14:paraId="6E1141EC" w14:textId="77777777" w:rsidTr="00A3420B">
        <w:tc>
          <w:tcPr>
            <w:tcW w:w="855" w:type="dxa"/>
          </w:tcPr>
          <w:p w14:paraId="5C83F5F2" w14:textId="77777777" w:rsidR="007E24EE" w:rsidRPr="007E24EE" w:rsidRDefault="003D7F5B" w:rsidP="007E24EE"/>
        </w:tc>
        <w:tc>
          <w:tcPr>
            <w:tcW w:w="4996" w:type="dxa"/>
          </w:tcPr>
          <w:p w14:paraId="4D7F3DFF" w14:textId="77777777" w:rsidR="007E24EE" w:rsidRPr="007E24EE" w:rsidRDefault="00D9742C" w:rsidP="007E24EE">
            <w:r w:rsidRPr="007E24EE">
              <w:t xml:space="preserve">b. het gebruik van natuurlijke </w:t>
            </w:r>
            <w:r w:rsidRPr="007E24EE">
              <w:rPr>
                <w:i/>
                <w:iCs/>
              </w:rPr>
              <w:t>hulpbronnen</w:t>
            </w:r>
            <w:r w:rsidRPr="007E24EE">
              <w:t>,</w:t>
            </w:r>
          </w:p>
        </w:tc>
        <w:tc>
          <w:tcPr>
            <w:tcW w:w="2643" w:type="dxa"/>
          </w:tcPr>
          <w:p w14:paraId="6009ABD0" w14:textId="3082F244" w:rsidR="007E24EE" w:rsidRPr="007E24EE" w:rsidRDefault="00D9742C" w:rsidP="00094DFD">
            <w:r w:rsidRPr="007E24EE">
              <w:t>Energie en natuurlijke hulpbronnen</w:t>
            </w:r>
          </w:p>
        </w:tc>
      </w:tr>
      <w:tr w:rsidR="007E24EE" w:rsidRPr="007E24EE" w14:paraId="6434168E" w14:textId="77777777" w:rsidTr="00A3420B">
        <w:tc>
          <w:tcPr>
            <w:tcW w:w="855" w:type="dxa"/>
          </w:tcPr>
          <w:p w14:paraId="271AE223" w14:textId="77777777" w:rsidR="007E24EE" w:rsidRPr="007E24EE" w:rsidRDefault="003D7F5B" w:rsidP="007E24EE"/>
        </w:tc>
        <w:tc>
          <w:tcPr>
            <w:tcW w:w="4996" w:type="dxa"/>
          </w:tcPr>
          <w:p w14:paraId="4D6225AA" w14:textId="77777777" w:rsidR="007E24EE" w:rsidRPr="007E24EE" w:rsidRDefault="00D9742C" w:rsidP="007E24EE">
            <w:r w:rsidRPr="007E24EE">
              <w:t xml:space="preserve">c. activiteiten waardoor </w:t>
            </w:r>
            <w:r w:rsidRPr="007E24EE">
              <w:rPr>
                <w:i/>
                <w:iCs/>
              </w:rPr>
              <w:t>emissies</w:t>
            </w:r>
            <w:r w:rsidRPr="007E24EE">
              <w:t xml:space="preserve">, </w:t>
            </w:r>
            <w:r w:rsidRPr="007E24EE">
              <w:rPr>
                <w:i/>
                <w:iCs/>
              </w:rPr>
              <w:t>hinder of risico’s</w:t>
            </w:r>
            <w:r w:rsidRPr="007E24EE">
              <w:t xml:space="preserve"> worden veroorzaakt,</w:t>
            </w:r>
          </w:p>
        </w:tc>
        <w:tc>
          <w:tcPr>
            <w:tcW w:w="2643" w:type="dxa"/>
          </w:tcPr>
          <w:p w14:paraId="494BD980" w14:textId="77777777" w:rsidR="007E24EE" w:rsidRPr="007E24EE" w:rsidRDefault="00D9742C" w:rsidP="007E24EE">
            <w:r w:rsidRPr="007E24EE">
              <w:t>Gezondheid</w:t>
            </w:r>
          </w:p>
          <w:p w14:paraId="7DE3EF2B" w14:textId="77777777" w:rsidR="007E24EE" w:rsidRPr="007E24EE" w:rsidRDefault="00D9742C" w:rsidP="007E24EE">
            <w:r w:rsidRPr="007E24EE">
              <w:t>Milieu algemeen</w:t>
            </w:r>
          </w:p>
          <w:p w14:paraId="2C5B4580" w14:textId="77777777" w:rsidR="007E24EE" w:rsidRPr="007E24EE" w:rsidRDefault="00D9742C" w:rsidP="007E24EE">
            <w:r w:rsidRPr="007E24EE">
              <w:t>Externe veiligheid</w:t>
            </w:r>
          </w:p>
          <w:p w14:paraId="44860329" w14:textId="77777777" w:rsidR="007E24EE" w:rsidRPr="007E24EE" w:rsidRDefault="00D9742C" w:rsidP="007E24EE">
            <w:r w:rsidRPr="007E24EE">
              <w:t>Geluid</w:t>
            </w:r>
          </w:p>
        </w:tc>
      </w:tr>
      <w:tr w:rsidR="007E24EE" w:rsidRPr="007E24EE" w14:paraId="6201F23D" w14:textId="77777777" w:rsidTr="00A3420B">
        <w:tc>
          <w:tcPr>
            <w:tcW w:w="855" w:type="dxa"/>
          </w:tcPr>
          <w:p w14:paraId="3D523D8C" w14:textId="77777777" w:rsidR="007E24EE" w:rsidRPr="007E24EE" w:rsidRDefault="003D7F5B" w:rsidP="007E24EE"/>
        </w:tc>
        <w:tc>
          <w:tcPr>
            <w:tcW w:w="4996" w:type="dxa"/>
          </w:tcPr>
          <w:p w14:paraId="170FF649" w14:textId="77777777" w:rsidR="007E24EE" w:rsidRPr="007E24EE" w:rsidRDefault="00D9742C" w:rsidP="007E24EE">
            <w:r w:rsidRPr="007E24EE">
              <w:t>d. het nalaten van activiteiten.</w:t>
            </w:r>
          </w:p>
        </w:tc>
        <w:tc>
          <w:tcPr>
            <w:tcW w:w="2643" w:type="dxa"/>
          </w:tcPr>
          <w:p w14:paraId="5A67FA80" w14:textId="77777777" w:rsidR="007E24EE" w:rsidRPr="007E24EE" w:rsidRDefault="003D7F5B" w:rsidP="007E24EE"/>
        </w:tc>
      </w:tr>
      <w:tr w:rsidR="007E24EE" w:rsidRPr="007E24EE" w14:paraId="6E6FD6A5" w14:textId="77777777" w:rsidTr="00A3420B">
        <w:tc>
          <w:tcPr>
            <w:tcW w:w="855" w:type="dxa"/>
          </w:tcPr>
          <w:p w14:paraId="2AFA5AB4" w14:textId="77777777" w:rsidR="007E24EE" w:rsidRPr="007E24EE" w:rsidRDefault="00D9742C" w:rsidP="007E24EE">
            <w:r w:rsidRPr="007E24EE">
              <w:t>Lid 4</w:t>
            </w:r>
          </w:p>
        </w:tc>
        <w:tc>
          <w:tcPr>
            <w:tcW w:w="4996" w:type="dxa"/>
          </w:tcPr>
          <w:p w14:paraId="61767C03" w14:textId="77777777" w:rsidR="007E24EE" w:rsidRPr="007E24EE" w:rsidRDefault="00D9742C" w:rsidP="007E24EE">
            <w:r w:rsidRPr="007E24EE">
              <w:t>Als gevolgen voor de fysieke leefomgeving worden ook aangemerkt gevolgen voor de mens, voor zover deze wordt of kan worden beïnvloed door of via onderdelen van de fysieke leefomgeving.</w:t>
            </w:r>
          </w:p>
        </w:tc>
        <w:tc>
          <w:tcPr>
            <w:tcW w:w="2643" w:type="dxa"/>
          </w:tcPr>
          <w:p w14:paraId="19806A04" w14:textId="77777777" w:rsidR="007E24EE" w:rsidRPr="007E24EE" w:rsidRDefault="003D7F5B" w:rsidP="007E24EE"/>
        </w:tc>
      </w:tr>
    </w:tbl>
    <w:p w14:paraId="17EF11E6" w14:textId="77777777" w:rsidR="00172D0D" w:rsidRPr="00172D0D" w:rsidRDefault="003D7F5B" w:rsidP="00BE04C4"/>
    <w:p w14:paraId="0BE8AFB8" w14:textId="77777777" w:rsidR="00E33EDD" w:rsidRPr="00F62F31" w:rsidRDefault="00E33EDD" w:rsidP="00E33EDD"/>
    <w:sectPr w:rsidR="00E33EDD" w:rsidRPr="00F62F31" w:rsidSect="00F070BD">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CB080" w14:textId="77777777" w:rsidR="003D7F5B" w:rsidRDefault="003D7F5B">
      <w:r>
        <w:separator/>
      </w:r>
    </w:p>
    <w:p w14:paraId="15FC1903" w14:textId="77777777" w:rsidR="003D7F5B" w:rsidRDefault="003D7F5B"/>
  </w:endnote>
  <w:endnote w:type="continuationSeparator" w:id="0">
    <w:p w14:paraId="6AD81C82" w14:textId="77777777" w:rsidR="003D7F5B" w:rsidRPr="003C450F" w:rsidRDefault="003D7F5B" w:rsidP="003C450F"/>
  </w:endnote>
  <w:endnote w:type="continuationNotice" w:id="1">
    <w:p w14:paraId="1C43DB9C" w14:textId="77777777" w:rsidR="003D7F5B" w:rsidRDefault="003D7F5B" w:rsidP="003C45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Futura Book">
    <w:altName w:val="Arial"/>
    <w:charset w:val="00"/>
    <w:family w:val="swiss"/>
    <w:pitch w:val="variable"/>
    <w:sig w:usb0="00000001" w:usb1="0000004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Baskerville MT">
    <w:altName w:val="Cambria"/>
    <w:charset w:val="00"/>
    <w:family w:val="roman"/>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2CCB2" w14:textId="77777777" w:rsidR="002E7C93" w:rsidRDefault="002E7C93">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9ACB9" w14:textId="77777777" w:rsidR="00AF3C69" w:rsidRPr="00BC3B53" w:rsidRDefault="003D7F5B"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0BFDD" w14:textId="77777777" w:rsidR="002E7C93" w:rsidRDefault="002E7C93">
    <w:pPr>
      <w:pStyle w:val="Voetteks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50CFD" w14:textId="77777777" w:rsidR="00182B15" w:rsidRPr="006B1455" w:rsidRDefault="00A779B5"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605021B2" w14:textId="77777777" w:rsidR="00182B15" w:rsidRPr="00BC3B53" w:rsidRDefault="003D7F5B"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6AD45" w14:textId="77777777" w:rsidR="003D7F5B" w:rsidRPr="00B35331" w:rsidRDefault="003D7F5B" w:rsidP="00577995">
      <w:pPr>
        <w:pStyle w:val="Voettekst"/>
      </w:pPr>
    </w:p>
  </w:footnote>
  <w:footnote w:type="continuationSeparator" w:id="0">
    <w:p w14:paraId="2EF98F34" w14:textId="77777777" w:rsidR="003D7F5B" w:rsidRDefault="003D7F5B">
      <w:r>
        <w:continuationSeparator/>
      </w:r>
    </w:p>
    <w:p w14:paraId="36F78034" w14:textId="77777777" w:rsidR="003D7F5B" w:rsidRDefault="003D7F5B"/>
    <w:p w14:paraId="4FFE1B37" w14:textId="77777777" w:rsidR="003D7F5B" w:rsidRDefault="003D7F5B"/>
  </w:footnote>
  <w:footnote w:type="continuationNotice" w:id="1">
    <w:p w14:paraId="1F13EA96" w14:textId="77777777" w:rsidR="003D7F5B" w:rsidRDefault="003D7F5B">
      <w:pPr>
        <w:spacing w:line="240" w:lineRule="auto"/>
      </w:pPr>
    </w:p>
  </w:footnote>
  <w:footnote w:id="2">
    <w:p w14:paraId="764803FE" w14:textId="77777777" w:rsidR="00231874" w:rsidRDefault="00D9742C" w:rsidP="00231874">
      <w:pPr>
        <w:pStyle w:val="Voetnoottekst"/>
      </w:pPr>
      <w:r>
        <w:rPr>
          <w:rStyle w:val="Voetnootmarkering"/>
        </w:rPr>
        <w:footnoteRef/>
      </w:r>
      <w:r>
        <w:t xml:space="preserve"> </w:t>
      </w:r>
      <w:r>
        <w:tab/>
      </w:r>
      <w:r w:rsidRPr="002764C7">
        <w:t xml:space="preserve">De Omgevingsregeling </w:t>
      </w:r>
      <w:r>
        <w:t xml:space="preserve">is </w:t>
      </w:r>
      <w:r w:rsidRPr="002764C7">
        <w:t>de ministeriële regeling bij de Omgevingswet</w:t>
      </w:r>
    </w:p>
  </w:footnote>
  <w:footnote w:id="3">
    <w:p w14:paraId="43CE0D07" w14:textId="77777777" w:rsidR="00231874" w:rsidRDefault="00D9742C" w:rsidP="00231874">
      <w:pPr>
        <w:pStyle w:val="Voetnoottekst"/>
      </w:pPr>
      <w:r>
        <w:rPr>
          <w:rStyle w:val="Voetnootmarkering"/>
        </w:rPr>
        <w:footnoteRef/>
      </w:r>
      <w:r>
        <w:t xml:space="preserve"> </w:t>
      </w:r>
      <w:r>
        <w:tab/>
      </w:r>
      <w:r w:rsidRPr="002764C7">
        <w:t xml:space="preserve">De Regeling standaarden publicaties Omgevingswet </w:t>
      </w:r>
      <w:r>
        <w:t xml:space="preserve">is </w:t>
      </w:r>
      <w:r w:rsidRPr="002764C7">
        <w:t>een ministeriële regeling bij de Bekendmakingswet</w:t>
      </w:r>
    </w:p>
  </w:footnote>
  <w:footnote w:id="4">
    <w:p w14:paraId="6C4760A8" w14:textId="1189FBB5" w:rsidR="00713915" w:rsidRDefault="00D9742C" w:rsidP="00713915">
      <w:pPr>
        <w:pStyle w:val="Voetnoottekst"/>
      </w:pPr>
      <w:r>
        <w:rPr>
          <w:rStyle w:val="Voetnootmarkering"/>
        </w:rPr>
        <w:footnoteRef/>
      </w:r>
      <w:r>
        <w:t xml:space="preserve"> </w:t>
      </w:r>
      <w:r>
        <w:tab/>
        <w:t>Lichaam van de regeling als bedoeld in Aanwijzing 3.53 van de Aanwijzingen voor de regelgeving en in STOP</w:t>
      </w:r>
    </w:p>
  </w:footnote>
  <w:footnote w:id="5">
    <w:p w14:paraId="7561ED03" w14:textId="685D70B6" w:rsidR="00713915" w:rsidRDefault="00D9742C" w:rsidP="00713915">
      <w:pPr>
        <w:pStyle w:val="Voetnoottekst"/>
      </w:pPr>
      <w:r>
        <w:rPr>
          <w:rStyle w:val="Voetnootmarkering"/>
        </w:rPr>
        <w:footnoteRef/>
      </w:r>
      <w:r>
        <w:t xml:space="preserve"> </w:t>
      </w:r>
      <w:r>
        <w:tab/>
        <w:t xml:space="preserve">Het Lichaam is het belangrijkste onderdeel van de Regeling. Zie daarvoor de toelichting in de volgende paragraaf en vooral de beschrijving van de Vrijetekststructuur in paragraaf </w:t>
      </w:r>
      <w:r w:rsidR="001D7DD4">
        <w:fldChar w:fldCharType="begin"/>
      </w:r>
      <w:r w:rsidR="001D7DD4">
        <w:instrText xml:space="preserve"> REF _Ref_23f49fbe509670c8397c244011e1922d_1 \n \h </w:instrText>
      </w:r>
      <w:r w:rsidR="001D7DD4">
        <w:fldChar w:fldCharType="separate"/>
      </w:r>
      <w:r w:rsidR="00816BCB">
        <w:t>5.2</w:t>
      </w:r>
      <w:r w:rsidR="001D7DD4">
        <w:fldChar w:fldCharType="end"/>
      </w:r>
      <w:r>
        <w:t xml:space="preserve">. Dit is het deel dat wordt geannoteerd met OW-objecten, zie daarvoor hoofdstuk </w:t>
      </w:r>
      <w:r w:rsidR="001D7DD4">
        <w:rPr>
          <w:highlight w:val="yellow"/>
        </w:rPr>
        <w:fldChar w:fldCharType="begin"/>
      </w:r>
      <w:r w:rsidR="001D7DD4">
        <w:instrText xml:space="preserve"> REF _Ref_e25eb2d38c8206df62dff5defc49ca5b_3 \n \h </w:instrText>
      </w:r>
      <w:r w:rsidR="001D7DD4">
        <w:rPr>
          <w:highlight w:val="yellow"/>
        </w:rPr>
      </w:r>
      <w:r w:rsidR="001D7DD4">
        <w:rPr>
          <w:highlight w:val="yellow"/>
        </w:rPr>
        <w:fldChar w:fldCharType="separate"/>
      </w:r>
      <w:r w:rsidR="00816BCB">
        <w:t>7</w:t>
      </w:r>
      <w:r w:rsidR="001D7DD4">
        <w:rPr>
          <w:highlight w:val="yellow"/>
        </w:rPr>
        <w:fldChar w:fldCharType="end"/>
      </w:r>
    </w:p>
  </w:footnote>
  <w:footnote w:id="6">
    <w:p w14:paraId="2D986D31" w14:textId="6C996296" w:rsidR="00713915" w:rsidRDefault="00D9742C" w:rsidP="00713915">
      <w:pPr>
        <w:pStyle w:val="Voetnoottekst"/>
      </w:pPr>
      <w:r>
        <w:rPr>
          <w:rStyle w:val="Voetnootmarkering"/>
        </w:rPr>
        <w:footnoteRef/>
      </w:r>
      <w:r>
        <w:t xml:space="preserve"> </w:t>
      </w:r>
      <w:r>
        <w:tab/>
      </w:r>
      <w:r w:rsidRPr="0014514D">
        <w:t xml:space="preserve">Zie voor </w:t>
      </w:r>
      <w:r>
        <w:t>uitleg en toepassing van</w:t>
      </w:r>
      <w:r w:rsidRPr="0014514D">
        <w:t xml:space="preserve"> </w:t>
      </w:r>
      <w:r>
        <w:t xml:space="preserve">de elementen </w:t>
      </w:r>
      <w:r w:rsidRPr="0014514D">
        <w:t>Lichaam</w:t>
      </w:r>
      <w:r>
        <w:t>,</w:t>
      </w:r>
      <w:r w:rsidRPr="0014514D">
        <w:t xml:space="preserve"> Regeling</w:t>
      </w:r>
      <w:r>
        <w:t>, Bijlage, Toelichting, ArtikelgewijzeToelichting en Motivering</w:t>
      </w:r>
      <w:r w:rsidRPr="0014514D">
        <w:t xml:space="preserve"> hoofdstuk </w:t>
      </w:r>
      <w:r w:rsidR="00040FB9">
        <w:fldChar w:fldCharType="begin"/>
      </w:r>
      <w:r w:rsidR="00040FB9">
        <w:instrText xml:space="preserve"> REF _Ref74065796 \n \h </w:instrText>
      </w:r>
      <w:r w:rsidR="00040FB9">
        <w:fldChar w:fldCharType="separate"/>
      </w:r>
      <w:r w:rsidR="00816BCB">
        <w:t>4</w:t>
      </w:r>
      <w:r w:rsidR="00040FB9">
        <w:fldChar w:fldCharType="end"/>
      </w:r>
    </w:p>
  </w:footnote>
  <w:footnote w:id="7">
    <w:p w14:paraId="5F985C00" w14:textId="77777777" w:rsidR="00EE03DD" w:rsidRDefault="00D9742C" w:rsidP="00EE03DD">
      <w:pPr>
        <w:pStyle w:val="Voetnoottekst"/>
      </w:pPr>
      <w:r>
        <w:rPr>
          <w:rStyle w:val="Voetnootmarkering"/>
        </w:rPr>
        <w:footnoteRef/>
      </w:r>
      <w:r>
        <w:t xml:space="preserve"> </w:t>
      </w:r>
      <w:r>
        <w:tab/>
        <w:t xml:space="preserve">Omgevingsdocumenten zijn besluiten </w:t>
      </w:r>
      <w:r w:rsidRPr="00B5216A">
        <w:t xml:space="preserve">en andere rechtsfiguren </w:t>
      </w:r>
      <w:r>
        <w:t xml:space="preserve">die in de </w:t>
      </w:r>
      <w:r w:rsidRPr="00B5216A">
        <w:t>Omgevingsregeling</w:t>
      </w:r>
      <w:r w:rsidRPr="002764C7">
        <w:t xml:space="preserve"> </w:t>
      </w:r>
      <w:r>
        <w:t>(</w:t>
      </w:r>
      <w:r w:rsidRPr="002764C7">
        <w:t>de ministeriële regeling bij de Omgevingswet</w:t>
      </w:r>
      <w:r>
        <w:t>) als zodanig zijn aangewezen</w:t>
      </w:r>
    </w:p>
  </w:footnote>
  <w:footnote w:id="8">
    <w:p w14:paraId="730E46F6" w14:textId="2597D58C" w:rsidR="00EE03DD" w:rsidRDefault="00D9742C" w:rsidP="00EE03DD">
      <w:pPr>
        <w:pStyle w:val="Voetnoottekst"/>
      </w:pPr>
      <w:r>
        <w:rPr>
          <w:rStyle w:val="Voetnootmarkering"/>
        </w:rPr>
        <w:footnoteRef/>
      </w:r>
      <w:r>
        <w:t xml:space="preserve"> </w:t>
      </w:r>
      <w:r>
        <w:tab/>
        <w:t>Deze regels zijn vastgelegd i</w:t>
      </w:r>
      <w:r w:rsidRPr="00B5216A">
        <w:t>n de Regeling standaarden publicaties Omgevingswet</w:t>
      </w:r>
      <w:r>
        <w:t>,</w:t>
      </w:r>
      <w:r w:rsidRPr="002764C7">
        <w:t xml:space="preserve"> een ministeriële regeling bij de Bekendmakingswet</w:t>
      </w:r>
    </w:p>
  </w:footnote>
  <w:footnote w:id="9">
    <w:p w14:paraId="024F063B" w14:textId="36C4A294" w:rsidR="00DF7D0B" w:rsidRDefault="00D9742C">
      <w:pPr>
        <w:pStyle w:val="Voetnoottekst"/>
      </w:pPr>
      <w:r>
        <w:rPr>
          <w:rStyle w:val="Voetnootmarkering"/>
        </w:rPr>
        <w:footnoteRef/>
      </w:r>
      <w:r>
        <w:t xml:space="preserve"> </w:t>
      </w:r>
      <w:r>
        <w:tab/>
        <w:t xml:space="preserve">Wanneer zoals wordt overwogen aan de objecttypen Juridische regel en Tekstdeel een attribuut subthema wordt toegevoegd kan de (Thema-)waarde Landgebruik nader worden gespecialiseerd </w:t>
      </w:r>
      <w:r w:rsidRPr="00DF7D0B">
        <w:t>met subthema</w:t>
      </w:r>
      <w:r>
        <w:t>’</w:t>
      </w:r>
      <w:r w:rsidRPr="00DF7D0B">
        <w:t xml:space="preserve">s </w:t>
      </w:r>
      <w:r>
        <w:t xml:space="preserve">als </w:t>
      </w:r>
      <w:r w:rsidRPr="00DF7D0B">
        <w:t>landbouw, recreatie, wonen, verkeer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B7955" w14:textId="77777777" w:rsidR="002E7C93" w:rsidRDefault="002E7C93">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AF3C69" w14:paraId="1E0A9AA7" w14:textId="77777777" w:rsidTr="00FF3E80">
      <w:trPr>
        <w:cantSplit/>
        <w:trHeight w:hRule="exact" w:val="3402"/>
      </w:trPr>
      <w:tc>
        <w:tcPr>
          <w:tcW w:w="6236" w:type="dxa"/>
          <w:gridSpan w:val="2"/>
          <w:shd w:val="clear" w:color="auto" w:fill="auto"/>
        </w:tcPr>
        <w:p w14:paraId="565F3895" w14:textId="77777777" w:rsidR="00AF3C69" w:rsidRPr="00BC3B53" w:rsidRDefault="00A779B5" w:rsidP="00FF3E80">
          <w:r>
            <w:rPr>
              <w:noProof/>
            </w:rPr>
            <w:drawing>
              <wp:anchor distT="0" distB="0" distL="114300" distR="114300" simplePos="0" relativeHeight="251658240" behindDoc="0" locked="1" layoutInCell="1" allowOverlap="1" wp14:anchorId="373EC980" wp14:editId="101DE4C5">
                <wp:simplePos x="0" y="0"/>
                <wp:positionH relativeFrom="margin">
                  <wp:posOffset>-1083945</wp:posOffset>
                </wp:positionH>
                <wp:positionV relativeFrom="margin">
                  <wp:posOffset>363855</wp:posOffset>
                </wp:positionV>
                <wp:extent cx="3041650" cy="925195"/>
                <wp:effectExtent l="0" t="0" r="6350" b="8255"/>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F3C69" w:rsidRPr="0056454C" w14:paraId="60F1FE6A" w14:textId="77777777" w:rsidTr="00FF3E80">
      <w:trPr>
        <w:cantSplit/>
        <w:trHeight w:hRule="exact" w:val="1701"/>
      </w:trPr>
      <w:tc>
        <w:tcPr>
          <w:tcW w:w="6236" w:type="dxa"/>
          <w:gridSpan w:val="2"/>
          <w:shd w:val="clear" w:color="auto" w:fill="auto"/>
        </w:tcPr>
        <w:p w14:paraId="17DBA913" w14:textId="3779BE19" w:rsidR="00AF3C69" w:rsidRPr="00FA6FAC" w:rsidRDefault="00A779B5" w:rsidP="00FF3E80">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816BCB">
            <w:rPr>
              <w:noProof/>
            </w:rPr>
            <w:t>projectbesluit</w:t>
          </w:r>
          <w:r>
            <w:rPr>
              <w:noProof/>
            </w:rPr>
            <w:fldChar w:fldCharType="end"/>
          </w:r>
        </w:p>
      </w:tc>
    </w:tr>
    <w:tr w:rsidR="00AF3C69" w:rsidRPr="00B60860" w14:paraId="7C4C3DC6" w14:textId="77777777" w:rsidTr="00FF3E80">
      <w:trPr>
        <w:cantSplit/>
        <w:trHeight w:hRule="exact" w:val="1701"/>
      </w:trPr>
      <w:tc>
        <w:tcPr>
          <w:tcW w:w="6236" w:type="dxa"/>
          <w:gridSpan w:val="2"/>
          <w:shd w:val="clear" w:color="auto" w:fill="auto"/>
        </w:tcPr>
        <w:p w14:paraId="3EBA1168" w14:textId="19922AAD" w:rsidR="00AF3C69" w:rsidRPr="00B60860" w:rsidRDefault="00A779B5" w:rsidP="00FF3E80">
          <w:r w:rsidRPr="00CA6C0C">
            <w:t xml:space="preserve">Versie </w:t>
          </w:r>
          <w:r>
            <w:rPr>
              <w:noProof/>
            </w:rPr>
            <w:fldChar w:fldCharType="begin"/>
          </w:r>
          <w:r>
            <w:rPr>
              <w:noProof/>
            </w:rPr>
            <w:instrText xml:space="preserve"> DOCVARIABLE ID04 </w:instrText>
          </w:r>
          <w:r>
            <w:rPr>
              <w:noProof/>
            </w:rPr>
            <w:fldChar w:fldCharType="separate"/>
          </w:r>
          <w:r w:rsidR="00816BCB">
            <w:rPr>
              <w:noProof/>
            </w:rPr>
            <w:t>2.0.0-rc</w:t>
          </w:r>
          <w:r>
            <w:rPr>
              <w:noProof/>
            </w:rPr>
            <w:fldChar w:fldCharType="end"/>
          </w:r>
        </w:p>
        <w:p w14:paraId="033AA803" w14:textId="2E87EF80" w:rsidR="00AF3C69" w:rsidRPr="00B60860" w:rsidRDefault="00A779B5" w:rsidP="00FF3E80">
          <w:r>
            <w:t>Geonovum</w:t>
          </w:r>
        </w:p>
      </w:tc>
    </w:tr>
    <w:tr w:rsidR="00AF3C69" w:rsidRPr="00B60860" w14:paraId="16847DE5" w14:textId="77777777" w:rsidTr="00FF3E80">
      <w:trPr>
        <w:cantSplit/>
      </w:trPr>
      <w:tc>
        <w:tcPr>
          <w:tcW w:w="1134" w:type="dxa"/>
          <w:shd w:val="clear" w:color="auto" w:fill="auto"/>
        </w:tcPr>
        <w:p w14:paraId="13EAC81A" w14:textId="77777777" w:rsidR="00AF3C69" w:rsidRPr="00CA6C0C" w:rsidRDefault="00A779B5" w:rsidP="00FF3E80">
          <w:r>
            <w:t>Datum</w:t>
          </w:r>
        </w:p>
      </w:tc>
      <w:tc>
        <w:tcPr>
          <w:tcW w:w="3118" w:type="dxa"/>
          <w:shd w:val="clear" w:color="auto" w:fill="auto"/>
        </w:tcPr>
        <w:p w14:paraId="310B3888" w14:textId="0710B70B" w:rsidR="00AF3C69" w:rsidRPr="00CA6C0C" w:rsidRDefault="00A779B5" w:rsidP="00FF3E80">
          <w:r>
            <w:fldChar w:fldCharType="begin"/>
          </w:r>
          <w:r>
            <w:rPr>
              <w:noProof/>
            </w:rPr>
            <w:instrText xml:space="preserve"> DOCVARIABLE ID00 </w:instrText>
          </w:r>
          <w:r>
            <w:rPr>
              <w:noProof/>
            </w:rPr>
            <w:fldChar w:fldCharType="separate"/>
          </w:r>
          <w:r w:rsidR="00816BCB">
            <w:rPr>
              <w:noProof/>
            </w:rPr>
            <w:t>29 juni 2021</w:t>
          </w:r>
          <w:r>
            <w:rPr>
              <w:noProof/>
            </w:rPr>
            <w:fldChar w:fldCharType="end"/>
          </w:r>
        </w:p>
      </w:tc>
    </w:tr>
  </w:tbl>
  <w:p w14:paraId="3A6DC270" w14:textId="77777777" w:rsidR="00AF3C69" w:rsidRPr="00EB5B83" w:rsidRDefault="003D7F5B"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777CC" w14:textId="77777777" w:rsidR="002E7C93" w:rsidRDefault="002E7C93">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6184D" w14:textId="321F8093" w:rsidR="00AF3C69" w:rsidRDefault="00A779B5"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816BCB">
      <w:rPr>
        <w:noProof/>
      </w:rPr>
      <w:t>projectbesluit</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816BCB">
      <w:rPr>
        <w:noProof/>
      </w:rPr>
      <w:t>2.0.0-rc</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816BCB">
      <w:rPr>
        <w:noProof/>
      </w:rPr>
      <w:t>STandaard Officiële Publicaties met ToepassingsProfielen voor OmgevingsDocumenten (STOP/TPOD)</w:t>
    </w:r>
    <w:r>
      <w:rPr>
        <w:noProof/>
      </w:rPr>
      <w:fldChar w:fldCharType="end"/>
    </w:r>
    <w:r w:rsidRPr="002F3B2E">
      <w:t xml:space="preserve"> | </w:t>
    </w:r>
    <w:r>
      <w:fldChar w:fldCharType="begin"/>
    </w:r>
    <w:r>
      <w:rPr>
        <w:noProof/>
      </w:rPr>
      <w:instrText xml:space="preserve"> DOCVARIABLE ID00 </w:instrText>
    </w:r>
    <w:r>
      <w:rPr>
        <w:noProof/>
      </w:rPr>
      <w:fldChar w:fldCharType="separate"/>
    </w:r>
    <w:r w:rsidR="00816BCB">
      <w:rPr>
        <w:noProof/>
      </w:rPr>
      <w:t>29 juni 2021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C147C96"/>
    <w:lvl w:ilvl="0">
      <w:start w:val="1"/>
      <w:numFmt w:val="decimal"/>
      <w:lvlText w:val="%1."/>
      <w:lvlJc w:val="left"/>
      <w:pPr>
        <w:tabs>
          <w:tab w:val="num" w:pos="360"/>
        </w:tabs>
        <w:ind w:left="360" w:hanging="360"/>
      </w:pPr>
    </w:lvl>
  </w:abstractNum>
  <w:abstractNum w:abstractNumId="1" w15:restartNumberingAfterBreak="0">
    <w:nsid w:val="0278764E"/>
    <w:multiLevelType w:val="hybridMultilevel"/>
    <w:tmpl w:val="C248BF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C264CA"/>
    <w:multiLevelType w:val="multilevel"/>
    <w:tmpl w:val="CA2EBF44"/>
    <w:styleLink w:val="Koppenstructuur"/>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5E41C14"/>
    <w:multiLevelType w:val="hybridMultilevel"/>
    <w:tmpl w:val="8DB02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5F77F23"/>
    <w:multiLevelType w:val="multilevel"/>
    <w:tmpl w:val="6080A6D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bullet"/>
      <w:pStyle w:val="Opsommingtekens5"/>
      <w:lvlText w:val="‒"/>
      <w:lvlJc w:val="left"/>
      <w:pPr>
        <w:ind w:left="1418" w:hanging="284"/>
      </w:pPr>
      <w:rPr>
        <w:rFonts w:ascii="Calibri" w:hAnsi="Calibri" w:hint="default"/>
        <w:color w:val="auto"/>
      </w:rPr>
    </w:lvl>
    <w:lvl w:ilvl="8">
      <w:start w:val="1"/>
      <w:numFmt w:val="bullet"/>
      <w:pStyle w:val="Opsommingtekens6"/>
      <w:lvlText w:val="‒"/>
      <w:lvlJc w:val="left"/>
      <w:pPr>
        <w:ind w:left="1701" w:hanging="283"/>
      </w:pPr>
      <w:rPr>
        <w:rFonts w:ascii="Calibri" w:hAnsi="Calibri" w:hint="default"/>
        <w:color w:val="auto"/>
      </w:rPr>
    </w:lvl>
  </w:abstractNum>
  <w:abstractNum w:abstractNumId="6" w15:restartNumberingAfterBreak="0">
    <w:nsid w:val="1AE60F20"/>
    <w:multiLevelType w:val="hybridMultilevel"/>
    <w:tmpl w:val="D2F0D1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F8856AE"/>
    <w:multiLevelType w:val="singleLevel"/>
    <w:tmpl w:val="D1A06D1A"/>
    <w:name w:val="Tabeltitel"/>
    <w:lvl w:ilvl="0">
      <w:start w:val="1"/>
      <w:numFmt w:val="decimal"/>
      <w:lvlRestart w:val="0"/>
      <w:pStyle w:val="Tabeltitel"/>
      <w:lvlText w:val="Tabel %1"/>
      <w:lvlJc w:val="left"/>
      <w:pPr>
        <w:tabs>
          <w:tab w:val="num" w:pos="1134"/>
        </w:tabs>
        <w:ind w:left="1134" w:hanging="1134"/>
      </w:pPr>
    </w:lvl>
  </w:abstractNum>
  <w:abstractNum w:abstractNumId="8" w15:restartNumberingAfterBreak="0">
    <w:nsid w:val="2859117B"/>
    <w:multiLevelType w:val="hybridMultilevel"/>
    <w:tmpl w:val="919814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DC23958"/>
    <w:multiLevelType w:val="hybridMultilevel"/>
    <w:tmpl w:val="913E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01428A7"/>
    <w:multiLevelType w:val="hybridMultilevel"/>
    <w:tmpl w:val="87D464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455B05A0"/>
    <w:multiLevelType w:val="hybridMultilevel"/>
    <w:tmpl w:val="FA5665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4B484CC6"/>
    <w:multiLevelType w:val="hybridMultilevel"/>
    <w:tmpl w:val="050AB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BD15FB0"/>
    <w:multiLevelType w:val="hybridMultilevel"/>
    <w:tmpl w:val="4E5A28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C8727F8"/>
    <w:multiLevelType w:val="singleLevel"/>
    <w:tmpl w:val="9A66BA18"/>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15" w15:restartNumberingAfterBreak="0">
    <w:nsid w:val="686127A0"/>
    <w:multiLevelType w:val="multilevel"/>
    <w:tmpl w:val="064E1FBA"/>
    <w:lvl w:ilvl="0">
      <w:start w:val="1"/>
      <w:numFmt w:val="decima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6A4A6EF2"/>
    <w:multiLevelType w:val="hybridMultilevel"/>
    <w:tmpl w:val="2BBC46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6A800286"/>
    <w:multiLevelType w:val="multilevel"/>
    <w:tmpl w:val="C554A61E"/>
    <w:lvl w:ilvl="0">
      <w:start w:val="1"/>
      <w:numFmt w:val="upperLetter"/>
      <w:lvlRestart w:val="0"/>
      <w:lvlText w:val="%1"/>
      <w:lvlJc w:val="left"/>
      <w:pPr>
        <w:tabs>
          <w:tab w:val="num" w:pos="0"/>
        </w:tabs>
        <w:ind w:left="0" w:hanging="1134"/>
      </w:pPr>
    </w:lvl>
    <w:lvl w:ilvl="1">
      <w:start w:val="1"/>
      <w:numFmt w:val="decimal"/>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decimal"/>
      <w:lvlRestart w:val="0"/>
      <w:lvlText w:val="Figuur %8"/>
      <w:lvlJc w:val="left"/>
      <w:pPr>
        <w:tabs>
          <w:tab w:val="num" w:pos="0"/>
        </w:tabs>
        <w:ind w:left="0" w:hanging="1134"/>
      </w:pPr>
    </w:lvl>
    <w:lvl w:ilvl="8">
      <w:start w:val="1"/>
      <w:numFmt w:val="decimal"/>
      <w:lvlRestart w:val="0"/>
      <w:lvlText w:val="Tabel %9"/>
      <w:lvlJc w:val="left"/>
      <w:pPr>
        <w:tabs>
          <w:tab w:val="num" w:pos="0"/>
        </w:tabs>
        <w:ind w:left="0" w:hanging="1134"/>
      </w:pPr>
    </w:lvl>
  </w:abstractNum>
  <w:abstractNum w:abstractNumId="18" w15:restartNumberingAfterBreak="0">
    <w:nsid w:val="6BA0372B"/>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9" w15:restartNumberingAfterBreak="0">
    <w:nsid w:val="6ED23940"/>
    <w:multiLevelType w:val="multilevel"/>
    <w:tmpl w:val="F488BE96"/>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decimal"/>
      <w:pStyle w:val="Kop6"/>
      <w:lvlText w:val="%2.%3.%4.%5.%6"/>
      <w:lvlJc w:val="left"/>
      <w:pPr>
        <w:tabs>
          <w:tab w:val="num" w:pos="0"/>
        </w:tabs>
        <w:ind w:left="0" w:hanging="1134"/>
      </w:pPr>
    </w:lvl>
    <w:lvl w:ilvl="6">
      <w:start w:val="1"/>
      <w:numFmt w:val="decimal"/>
      <w:lvlRestart w:val="0"/>
      <w:pStyle w:val="Kop2bijlage"/>
      <w:lvlText w:val="Bijlage %7"/>
      <w:lvlJc w:val="left"/>
      <w:pPr>
        <w:tabs>
          <w:tab w:val="num" w:pos="0"/>
        </w:tabs>
        <w:ind w:left="0" w:hanging="1134"/>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6FFA17DB"/>
    <w:multiLevelType w:val="hybridMultilevel"/>
    <w:tmpl w:val="D5E691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5"/>
  </w:num>
  <w:num w:numId="2">
    <w:abstractNumId w:val="19"/>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14"/>
  </w:num>
  <w:num w:numId="6">
    <w:abstractNumId w:val="7"/>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6"/>
  </w:num>
  <w:num w:numId="13">
    <w:abstractNumId w:val="9"/>
  </w:num>
  <w:num w:numId="14">
    <w:abstractNumId w:val="16"/>
  </w:num>
  <w:num w:numId="15">
    <w:abstractNumId w:val="13"/>
  </w:num>
  <w:num w:numId="16">
    <w:abstractNumId w:val="8"/>
  </w:num>
  <w:num w:numId="17">
    <w:abstractNumId w:val="4"/>
  </w:num>
  <w:num w:numId="18">
    <w:abstractNumId w:val="1"/>
  </w:num>
  <w:num w:numId="19">
    <w:abstractNumId w:val="10"/>
  </w:num>
  <w:num w:numId="20">
    <w:abstractNumId w:val="20"/>
  </w:num>
  <w:num w:numId="21">
    <w:abstractNumId w:val="12"/>
  </w:num>
  <w:num w:numId="22">
    <w:abstractNumId w:val="15"/>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17"/>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readOnly" w:enforcement="0"/>
  <w:defaultTabStop w:val="227"/>
  <w:hyphenationZone w:val="425"/>
  <w:drawingGridHorizontalSpacing w:val="9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 w:val="29 juni 2021"/>
    <w:docVar w:name="ID01" w:val="projectbesluit"/>
    <w:docVar w:name="ID01_CAPS" w:val="Projectbesluit"/>
    <w:docVar w:name="ID01+" w:val="het projectbesluit"/>
    <w:docVar w:name="ID01+_CAPS" w:val="Het projectbesluit"/>
    <w:docVar w:name="ID02" w:val="het"/>
    <w:docVar w:name="ID03" w:val="pb"/>
    <w:docVar w:name="ID04" w:val="2.0.0-rc"/>
    <w:docVar w:name="ID05" w:val="STandaard Officiële Publicaties met ToepassingsProfielen voor OmgevingsDocumenten (STOP/TPOD)"/>
    <w:docVar w:name="ID06" w:val="PR33"/>
    <w:docVar w:name="ID07" w:val="Nienke Jansen"/>
    <w:docVar w:name="ID08" w:val="DSO Project 33"/>
  </w:docVars>
  <w:rsids>
    <w:rsidRoot w:val="00E33EDD"/>
    <w:rsid w:val="00000330"/>
    <w:rsid w:val="000006D2"/>
    <w:rsid w:val="00000D7E"/>
    <w:rsid w:val="000016DA"/>
    <w:rsid w:val="000019DF"/>
    <w:rsid w:val="000025B2"/>
    <w:rsid w:val="000026A9"/>
    <w:rsid w:val="00002F37"/>
    <w:rsid w:val="00003AEB"/>
    <w:rsid w:val="00003B27"/>
    <w:rsid w:val="00003F2A"/>
    <w:rsid w:val="00004179"/>
    <w:rsid w:val="0000492F"/>
    <w:rsid w:val="0000513D"/>
    <w:rsid w:val="00005438"/>
    <w:rsid w:val="00005635"/>
    <w:rsid w:val="000056C8"/>
    <w:rsid w:val="0000582B"/>
    <w:rsid w:val="00005CE0"/>
    <w:rsid w:val="00005DB3"/>
    <w:rsid w:val="00006680"/>
    <w:rsid w:val="000067A6"/>
    <w:rsid w:val="00006CFF"/>
    <w:rsid w:val="0000703D"/>
    <w:rsid w:val="000070BB"/>
    <w:rsid w:val="000075FE"/>
    <w:rsid w:val="00007B72"/>
    <w:rsid w:val="00007CED"/>
    <w:rsid w:val="00010161"/>
    <w:rsid w:val="000102F9"/>
    <w:rsid w:val="000104E4"/>
    <w:rsid w:val="00010818"/>
    <w:rsid w:val="00010B02"/>
    <w:rsid w:val="00010D0B"/>
    <w:rsid w:val="00010DD0"/>
    <w:rsid w:val="00010F61"/>
    <w:rsid w:val="000112CC"/>
    <w:rsid w:val="0001173D"/>
    <w:rsid w:val="00011865"/>
    <w:rsid w:val="00011B02"/>
    <w:rsid w:val="000120F5"/>
    <w:rsid w:val="00012436"/>
    <w:rsid w:val="000124C4"/>
    <w:rsid w:val="0001268B"/>
    <w:rsid w:val="000127E5"/>
    <w:rsid w:val="00012E7B"/>
    <w:rsid w:val="00013342"/>
    <w:rsid w:val="00013380"/>
    <w:rsid w:val="000134C3"/>
    <w:rsid w:val="0001361A"/>
    <w:rsid w:val="00013963"/>
    <w:rsid w:val="00013C31"/>
    <w:rsid w:val="00013F1C"/>
    <w:rsid w:val="00014924"/>
    <w:rsid w:val="000149A7"/>
    <w:rsid w:val="00015423"/>
    <w:rsid w:val="000154D8"/>
    <w:rsid w:val="00015503"/>
    <w:rsid w:val="0001583B"/>
    <w:rsid w:val="00015A07"/>
    <w:rsid w:val="00015C74"/>
    <w:rsid w:val="00016134"/>
    <w:rsid w:val="0001678E"/>
    <w:rsid w:val="000168D1"/>
    <w:rsid w:val="00016A8B"/>
    <w:rsid w:val="00016C48"/>
    <w:rsid w:val="0001710B"/>
    <w:rsid w:val="00017F62"/>
    <w:rsid w:val="000200C1"/>
    <w:rsid w:val="000202B1"/>
    <w:rsid w:val="00020505"/>
    <w:rsid w:val="00020A25"/>
    <w:rsid w:val="00020E52"/>
    <w:rsid w:val="00021674"/>
    <w:rsid w:val="00021A04"/>
    <w:rsid w:val="00021F14"/>
    <w:rsid w:val="00021F1B"/>
    <w:rsid w:val="00021FE8"/>
    <w:rsid w:val="000227B5"/>
    <w:rsid w:val="00022E6B"/>
    <w:rsid w:val="00023125"/>
    <w:rsid w:val="00023130"/>
    <w:rsid w:val="00023485"/>
    <w:rsid w:val="00023541"/>
    <w:rsid w:val="00023B33"/>
    <w:rsid w:val="00024674"/>
    <w:rsid w:val="00024B58"/>
    <w:rsid w:val="00025138"/>
    <w:rsid w:val="000251B8"/>
    <w:rsid w:val="0002577A"/>
    <w:rsid w:val="000257AF"/>
    <w:rsid w:val="00025C3E"/>
    <w:rsid w:val="00026469"/>
    <w:rsid w:val="00026668"/>
    <w:rsid w:val="0002738A"/>
    <w:rsid w:val="00027624"/>
    <w:rsid w:val="000278F9"/>
    <w:rsid w:val="00027E40"/>
    <w:rsid w:val="00027F62"/>
    <w:rsid w:val="00030537"/>
    <w:rsid w:val="0003059F"/>
    <w:rsid w:val="00030A1B"/>
    <w:rsid w:val="00030C79"/>
    <w:rsid w:val="00030E0B"/>
    <w:rsid w:val="00030E4A"/>
    <w:rsid w:val="00030EA9"/>
    <w:rsid w:val="000310F9"/>
    <w:rsid w:val="00031463"/>
    <w:rsid w:val="00031A22"/>
    <w:rsid w:val="0003206F"/>
    <w:rsid w:val="000322BE"/>
    <w:rsid w:val="000324B6"/>
    <w:rsid w:val="00032767"/>
    <w:rsid w:val="00032F98"/>
    <w:rsid w:val="000333A8"/>
    <w:rsid w:val="000336D2"/>
    <w:rsid w:val="000343B5"/>
    <w:rsid w:val="0003446E"/>
    <w:rsid w:val="000349D3"/>
    <w:rsid w:val="00034A4A"/>
    <w:rsid w:val="000355A2"/>
    <w:rsid w:val="00035B5E"/>
    <w:rsid w:val="00035E6A"/>
    <w:rsid w:val="00035F79"/>
    <w:rsid w:val="00036348"/>
    <w:rsid w:val="000364E2"/>
    <w:rsid w:val="000365AA"/>
    <w:rsid w:val="000367DC"/>
    <w:rsid w:val="00036C0A"/>
    <w:rsid w:val="000370E7"/>
    <w:rsid w:val="0003775A"/>
    <w:rsid w:val="000378A4"/>
    <w:rsid w:val="000378EE"/>
    <w:rsid w:val="00040BCC"/>
    <w:rsid w:val="00040FB9"/>
    <w:rsid w:val="0004128E"/>
    <w:rsid w:val="00041327"/>
    <w:rsid w:val="000413B3"/>
    <w:rsid w:val="00041675"/>
    <w:rsid w:val="00041988"/>
    <w:rsid w:val="00041B68"/>
    <w:rsid w:val="00041BB2"/>
    <w:rsid w:val="00041DD1"/>
    <w:rsid w:val="00041F7F"/>
    <w:rsid w:val="0004208F"/>
    <w:rsid w:val="000427AA"/>
    <w:rsid w:val="0004317D"/>
    <w:rsid w:val="00043367"/>
    <w:rsid w:val="000437B9"/>
    <w:rsid w:val="00043AA1"/>
    <w:rsid w:val="00043AA6"/>
    <w:rsid w:val="00043AC7"/>
    <w:rsid w:val="00043D44"/>
    <w:rsid w:val="00043E18"/>
    <w:rsid w:val="00043E40"/>
    <w:rsid w:val="000444EB"/>
    <w:rsid w:val="0004467A"/>
    <w:rsid w:val="0004470A"/>
    <w:rsid w:val="00045006"/>
    <w:rsid w:val="00045C1E"/>
    <w:rsid w:val="00045ECE"/>
    <w:rsid w:val="00045FC1"/>
    <w:rsid w:val="0004600B"/>
    <w:rsid w:val="000460C3"/>
    <w:rsid w:val="000467F1"/>
    <w:rsid w:val="000468D3"/>
    <w:rsid w:val="000468FA"/>
    <w:rsid w:val="0004709D"/>
    <w:rsid w:val="000473A5"/>
    <w:rsid w:val="00047F62"/>
    <w:rsid w:val="000500B6"/>
    <w:rsid w:val="0005053D"/>
    <w:rsid w:val="00050993"/>
    <w:rsid w:val="00050E43"/>
    <w:rsid w:val="000514AB"/>
    <w:rsid w:val="000520BA"/>
    <w:rsid w:val="0005261F"/>
    <w:rsid w:val="00052793"/>
    <w:rsid w:val="0005284C"/>
    <w:rsid w:val="00052C7A"/>
    <w:rsid w:val="00052CFE"/>
    <w:rsid w:val="00052D2D"/>
    <w:rsid w:val="00052EAE"/>
    <w:rsid w:val="000532ED"/>
    <w:rsid w:val="000533F3"/>
    <w:rsid w:val="0005355D"/>
    <w:rsid w:val="00053EA7"/>
    <w:rsid w:val="00053F65"/>
    <w:rsid w:val="00054435"/>
    <w:rsid w:val="00054566"/>
    <w:rsid w:val="00054845"/>
    <w:rsid w:val="00054EA6"/>
    <w:rsid w:val="000557CD"/>
    <w:rsid w:val="00055CF5"/>
    <w:rsid w:val="00055EDA"/>
    <w:rsid w:val="0005606A"/>
    <w:rsid w:val="00056D6C"/>
    <w:rsid w:val="00056F4B"/>
    <w:rsid w:val="000571D9"/>
    <w:rsid w:val="00057347"/>
    <w:rsid w:val="0005747B"/>
    <w:rsid w:val="000579D0"/>
    <w:rsid w:val="00057BCB"/>
    <w:rsid w:val="000606D3"/>
    <w:rsid w:val="000608A7"/>
    <w:rsid w:val="00061330"/>
    <w:rsid w:val="00061B0E"/>
    <w:rsid w:val="000623E3"/>
    <w:rsid w:val="00062571"/>
    <w:rsid w:val="00062867"/>
    <w:rsid w:val="000629F4"/>
    <w:rsid w:val="00062E54"/>
    <w:rsid w:val="000635DC"/>
    <w:rsid w:val="00063A47"/>
    <w:rsid w:val="00064050"/>
    <w:rsid w:val="00064676"/>
    <w:rsid w:val="0006468C"/>
    <w:rsid w:val="000646BA"/>
    <w:rsid w:val="00065181"/>
    <w:rsid w:val="00065941"/>
    <w:rsid w:val="00065946"/>
    <w:rsid w:val="00065A83"/>
    <w:rsid w:val="00065F24"/>
    <w:rsid w:val="00065F61"/>
    <w:rsid w:val="0006627B"/>
    <w:rsid w:val="0006638C"/>
    <w:rsid w:val="0006640C"/>
    <w:rsid w:val="000666B5"/>
    <w:rsid w:val="00066AAB"/>
    <w:rsid w:val="00066BE5"/>
    <w:rsid w:val="00067128"/>
    <w:rsid w:val="00067134"/>
    <w:rsid w:val="00067676"/>
    <w:rsid w:val="00067F28"/>
    <w:rsid w:val="00070304"/>
    <w:rsid w:val="00070615"/>
    <w:rsid w:val="000708AF"/>
    <w:rsid w:val="00070F68"/>
    <w:rsid w:val="0007111F"/>
    <w:rsid w:val="000719D4"/>
    <w:rsid w:val="00072154"/>
    <w:rsid w:val="00072159"/>
    <w:rsid w:val="00072247"/>
    <w:rsid w:val="00072973"/>
    <w:rsid w:val="00072A8A"/>
    <w:rsid w:val="00072AD0"/>
    <w:rsid w:val="00072E50"/>
    <w:rsid w:val="00073209"/>
    <w:rsid w:val="00073320"/>
    <w:rsid w:val="00073801"/>
    <w:rsid w:val="00073851"/>
    <w:rsid w:val="00073E22"/>
    <w:rsid w:val="000745A5"/>
    <w:rsid w:val="000745E5"/>
    <w:rsid w:val="00074A84"/>
    <w:rsid w:val="00075786"/>
    <w:rsid w:val="00075C9F"/>
    <w:rsid w:val="000762D7"/>
    <w:rsid w:val="000763F9"/>
    <w:rsid w:val="00076C60"/>
    <w:rsid w:val="00076D66"/>
    <w:rsid w:val="00076FB8"/>
    <w:rsid w:val="000774B5"/>
    <w:rsid w:val="000774B8"/>
    <w:rsid w:val="000775E1"/>
    <w:rsid w:val="00077765"/>
    <w:rsid w:val="0007785C"/>
    <w:rsid w:val="00077E2E"/>
    <w:rsid w:val="00077FE9"/>
    <w:rsid w:val="000804E1"/>
    <w:rsid w:val="000806CE"/>
    <w:rsid w:val="00080956"/>
    <w:rsid w:val="00080AC3"/>
    <w:rsid w:val="00080BFA"/>
    <w:rsid w:val="00080F69"/>
    <w:rsid w:val="00081159"/>
    <w:rsid w:val="0008120C"/>
    <w:rsid w:val="00081567"/>
    <w:rsid w:val="00081C82"/>
    <w:rsid w:val="0008209B"/>
    <w:rsid w:val="00082308"/>
    <w:rsid w:val="0008242B"/>
    <w:rsid w:val="00082F0E"/>
    <w:rsid w:val="000832D2"/>
    <w:rsid w:val="000832E3"/>
    <w:rsid w:val="0008352D"/>
    <w:rsid w:val="00083571"/>
    <w:rsid w:val="000836D8"/>
    <w:rsid w:val="000836DD"/>
    <w:rsid w:val="00083808"/>
    <w:rsid w:val="000839B4"/>
    <w:rsid w:val="0008476C"/>
    <w:rsid w:val="00084790"/>
    <w:rsid w:val="00084CBB"/>
    <w:rsid w:val="00084D83"/>
    <w:rsid w:val="00085221"/>
    <w:rsid w:val="00085824"/>
    <w:rsid w:val="0008603E"/>
    <w:rsid w:val="0008613F"/>
    <w:rsid w:val="0008675C"/>
    <w:rsid w:val="00086A24"/>
    <w:rsid w:val="00087450"/>
    <w:rsid w:val="00087D32"/>
    <w:rsid w:val="00087FB4"/>
    <w:rsid w:val="000902EF"/>
    <w:rsid w:val="0009034B"/>
    <w:rsid w:val="00090429"/>
    <w:rsid w:val="00090595"/>
    <w:rsid w:val="00090937"/>
    <w:rsid w:val="00090A13"/>
    <w:rsid w:val="00090A91"/>
    <w:rsid w:val="00090BC0"/>
    <w:rsid w:val="000910DE"/>
    <w:rsid w:val="0009117A"/>
    <w:rsid w:val="00091E31"/>
    <w:rsid w:val="00092997"/>
    <w:rsid w:val="00092A2B"/>
    <w:rsid w:val="00093042"/>
    <w:rsid w:val="00093B7B"/>
    <w:rsid w:val="00093B94"/>
    <w:rsid w:val="000942B3"/>
    <w:rsid w:val="00094A33"/>
    <w:rsid w:val="00095684"/>
    <w:rsid w:val="00095A11"/>
    <w:rsid w:val="00096336"/>
    <w:rsid w:val="000977DD"/>
    <w:rsid w:val="0009791A"/>
    <w:rsid w:val="00097B49"/>
    <w:rsid w:val="00097FD3"/>
    <w:rsid w:val="000A0245"/>
    <w:rsid w:val="000A0AFE"/>
    <w:rsid w:val="000A1007"/>
    <w:rsid w:val="000A1214"/>
    <w:rsid w:val="000A1357"/>
    <w:rsid w:val="000A15E1"/>
    <w:rsid w:val="000A167C"/>
    <w:rsid w:val="000A17C3"/>
    <w:rsid w:val="000A1CB1"/>
    <w:rsid w:val="000A1FE8"/>
    <w:rsid w:val="000A20B1"/>
    <w:rsid w:val="000A21C2"/>
    <w:rsid w:val="000A289D"/>
    <w:rsid w:val="000A2A97"/>
    <w:rsid w:val="000A2C5F"/>
    <w:rsid w:val="000A361C"/>
    <w:rsid w:val="000A42DD"/>
    <w:rsid w:val="000A46D6"/>
    <w:rsid w:val="000A4A4A"/>
    <w:rsid w:val="000A4A98"/>
    <w:rsid w:val="000A5178"/>
    <w:rsid w:val="000A5236"/>
    <w:rsid w:val="000A529D"/>
    <w:rsid w:val="000A56A8"/>
    <w:rsid w:val="000A5E8F"/>
    <w:rsid w:val="000A61F9"/>
    <w:rsid w:val="000A64EC"/>
    <w:rsid w:val="000A6FFF"/>
    <w:rsid w:val="000A704A"/>
    <w:rsid w:val="000A739C"/>
    <w:rsid w:val="000A7754"/>
    <w:rsid w:val="000B032A"/>
    <w:rsid w:val="000B0674"/>
    <w:rsid w:val="000B069D"/>
    <w:rsid w:val="000B0B42"/>
    <w:rsid w:val="000B12ED"/>
    <w:rsid w:val="000B12F5"/>
    <w:rsid w:val="000B168E"/>
    <w:rsid w:val="000B1BE2"/>
    <w:rsid w:val="000B1E58"/>
    <w:rsid w:val="000B25A1"/>
    <w:rsid w:val="000B26F9"/>
    <w:rsid w:val="000B2D4E"/>
    <w:rsid w:val="000B2EB9"/>
    <w:rsid w:val="000B31C8"/>
    <w:rsid w:val="000B31CB"/>
    <w:rsid w:val="000B3593"/>
    <w:rsid w:val="000B3666"/>
    <w:rsid w:val="000B39CB"/>
    <w:rsid w:val="000B3E73"/>
    <w:rsid w:val="000B40EF"/>
    <w:rsid w:val="000B437C"/>
    <w:rsid w:val="000B47D5"/>
    <w:rsid w:val="000B485B"/>
    <w:rsid w:val="000B4E74"/>
    <w:rsid w:val="000B51B2"/>
    <w:rsid w:val="000B51C1"/>
    <w:rsid w:val="000B6C7A"/>
    <w:rsid w:val="000B707C"/>
    <w:rsid w:val="000B733E"/>
    <w:rsid w:val="000B74BE"/>
    <w:rsid w:val="000B7B3B"/>
    <w:rsid w:val="000C0318"/>
    <w:rsid w:val="000C06DD"/>
    <w:rsid w:val="000C0942"/>
    <w:rsid w:val="000C0DC2"/>
    <w:rsid w:val="000C0E74"/>
    <w:rsid w:val="000C0F26"/>
    <w:rsid w:val="000C147A"/>
    <w:rsid w:val="000C1897"/>
    <w:rsid w:val="000C1987"/>
    <w:rsid w:val="000C1F68"/>
    <w:rsid w:val="000C261F"/>
    <w:rsid w:val="000C2DE9"/>
    <w:rsid w:val="000C2FC5"/>
    <w:rsid w:val="000C34C2"/>
    <w:rsid w:val="000C34EB"/>
    <w:rsid w:val="000C35B0"/>
    <w:rsid w:val="000C41E4"/>
    <w:rsid w:val="000C4511"/>
    <w:rsid w:val="000C552F"/>
    <w:rsid w:val="000C5DE9"/>
    <w:rsid w:val="000C5E89"/>
    <w:rsid w:val="000C60F2"/>
    <w:rsid w:val="000C6231"/>
    <w:rsid w:val="000C6977"/>
    <w:rsid w:val="000C6A39"/>
    <w:rsid w:val="000C6B14"/>
    <w:rsid w:val="000C6D53"/>
    <w:rsid w:val="000C6FF8"/>
    <w:rsid w:val="000C7334"/>
    <w:rsid w:val="000C737F"/>
    <w:rsid w:val="000C73D3"/>
    <w:rsid w:val="000C75D6"/>
    <w:rsid w:val="000C7FFB"/>
    <w:rsid w:val="000D1390"/>
    <w:rsid w:val="000D1406"/>
    <w:rsid w:val="000D141A"/>
    <w:rsid w:val="000D197B"/>
    <w:rsid w:val="000D1A0F"/>
    <w:rsid w:val="000D1FF4"/>
    <w:rsid w:val="000D202C"/>
    <w:rsid w:val="000D236E"/>
    <w:rsid w:val="000D2479"/>
    <w:rsid w:val="000D2928"/>
    <w:rsid w:val="000D2C42"/>
    <w:rsid w:val="000D2E24"/>
    <w:rsid w:val="000D331A"/>
    <w:rsid w:val="000D33B8"/>
    <w:rsid w:val="000D34C8"/>
    <w:rsid w:val="000D3A60"/>
    <w:rsid w:val="000D3CA9"/>
    <w:rsid w:val="000D3DD1"/>
    <w:rsid w:val="000D3FAF"/>
    <w:rsid w:val="000D4040"/>
    <w:rsid w:val="000D5129"/>
    <w:rsid w:val="000D5ABE"/>
    <w:rsid w:val="000D5B25"/>
    <w:rsid w:val="000D666F"/>
    <w:rsid w:val="000D6808"/>
    <w:rsid w:val="000D6A77"/>
    <w:rsid w:val="000D6AAB"/>
    <w:rsid w:val="000D6C3A"/>
    <w:rsid w:val="000D6D33"/>
    <w:rsid w:val="000D7119"/>
    <w:rsid w:val="000D7DEE"/>
    <w:rsid w:val="000D7E24"/>
    <w:rsid w:val="000E08DA"/>
    <w:rsid w:val="000E09BC"/>
    <w:rsid w:val="000E0D4C"/>
    <w:rsid w:val="000E1094"/>
    <w:rsid w:val="000E12FF"/>
    <w:rsid w:val="000E142C"/>
    <w:rsid w:val="000E2038"/>
    <w:rsid w:val="000E227A"/>
    <w:rsid w:val="000E26A4"/>
    <w:rsid w:val="000E26C1"/>
    <w:rsid w:val="000E2783"/>
    <w:rsid w:val="000E2875"/>
    <w:rsid w:val="000E2A2D"/>
    <w:rsid w:val="000E3196"/>
    <w:rsid w:val="000E31FA"/>
    <w:rsid w:val="000E3A0B"/>
    <w:rsid w:val="000E3AC9"/>
    <w:rsid w:val="000E3B63"/>
    <w:rsid w:val="000E3CFD"/>
    <w:rsid w:val="000E3E4D"/>
    <w:rsid w:val="000E3F22"/>
    <w:rsid w:val="000E4032"/>
    <w:rsid w:val="000E4F78"/>
    <w:rsid w:val="000E5457"/>
    <w:rsid w:val="000E5796"/>
    <w:rsid w:val="000E57B0"/>
    <w:rsid w:val="000E5E90"/>
    <w:rsid w:val="000E63CD"/>
    <w:rsid w:val="000E660E"/>
    <w:rsid w:val="000E6790"/>
    <w:rsid w:val="000E6AB0"/>
    <w:rsid w:val="000E7062"/>
    <w:rsid w:val="000E7BD8"/>
    <w:rsid w:val="000E7F3F"/>
    <w:rsid w:val="000F0116"/>
    <w:rsid w:val="000F0765"/>
    <w:rsid w:val="000F0B9B"/>
    <w:rsid w:val="000F0E8F"/>
    <w:rsid w:val="000F118D"/>
    <w:rsid w:val="000F13B8"/>
    <w:rsid w:val="000F163F"/>
    <w:rsid w:val="000F1DA5"/>
    <w:rsid w:val="000F1FAD"/>
    <w:rsid w:val="000F2185"/>
    <w:rsid w:val="000F2693"/>
    <w:rsid w:val="000F2780"/>
    <w:rsid w:val="000F2F7D"/>
    <w:rsid w:val="000F33FE"/>
    <w:rsid w:val="000F361D"/>
    <w:rsid w:val="000F3A7E"/>
    <w:rsid w:val="000F40C2"/>
    <w:rsid w:val="000F4182"/>
    <w:rsid w:val="000F44E7"/>
    <w:rsid w:val="000F44F3"/>
    <w:rsid w:val="000F4526"/>
    <w:rsid w:val="000F4CDD"/>
    <w:rsid w:val="000F4D30"/>
    <w:rsid w:val="000F4F20"/>
    <w:rsid w:val="000F4F54"/>
    <w:rsid w:val="000F5055"/>
    <w:rsid w:val="000F6507"/>
    <w:rsid w:val="000F6A2F"/>
    <w:rsid w:val="000F6BC1"/>
    <w:rsid w:val="000F6C15"/>
    <w:rsid w:val="000F6C50"/>
    <w:rsid w:val="000F6D28"/>
    <w:rsid w:val="000F723C"/>
    <w:rsid w:val="000F77DD"/>
    <w:rsid w:val="000F7B31"/>
    <w:rsid w:val="001000C4"/>
    <w:rsid w:val="00100259"/>
    <w:rsid w:val="00100372"/>
    <w:rsid w:val="00100C0A"/>
    <w:rsid w:val="00100EE1"/>
    <w:rsid w:val="00101267"/>
    <w:rsid w:val="00101302"/>
    <w:rsid w:val="00101413"/>
    <w:rsid w:val="00101563"/>
    <w:rsid w:val="00101981"/>
    <w:rsid w:val="00101CEB"/>
    <w:rsid w:val="0010217A"/>
    <w:rsid w:val="00102342"/>
    <w:rsid w:val="00102531"/>
    <w:rsid w:val="00102A0B"/>
    <w:rsid w:val="00102DDF"/>
    <w:rsid w:val="0010305E"/>
    <w:rsid w:val="00103352"/>
    <w:rsid w:val="00103AAB"/>
    <w:rsid w:val="00104648"/>
    <w:rsid w:val="00104C66"/>
    <w:rsid w:val="00104DAB"/>
    <w:rsid w:val="00104E53"/>
    <w:rsid w:val="0010517D"/>
    <w:rsid w:val="001057BF"/>
    <w:rsid w:val="00105CD7"/>
    <w:rsid w:val="00105FD4"/>
    <w:rsid w:val="00106245"/>
    <w:rsid w:val="001062FA"/>
    <w:rsid w:val="00106413"/>
    <w:rsid w:val="0010651E"/>
    <w:rsid w:val="001065A8"/>
    <w:rsid w:val="0010694C"/>
    <w:rsid w:val="00106A9E"/>
    <w:rsid w:val="00106C4A"/>
    <w:rsid w:val="001072A8"/>
    <w:rsid w:val="001077A8"/>
    <w:rsid w:val="00107B47"/>
    <w:rsid w:val="00107C52"/>
    <w:rsid w:val="0011093C"/>
    <w:rsid w:val="0011097D"/>
    <w:rsid w:val="001109F7"/>
    <w:rsid w:val="00111618"/>
    <w:rsid w:val="001117B4"/>
    <w:rsid w:val="00111845"/>
    <w:rsid w:val="00111C8B"/>
    <w:rsid w:val="00112076"/>
    <w:rsid w:val="001123CF"/>
    <w:rsid w:val="001123F5"/>
    <w:rsid w:val="00112615"/>
    <w:rsid w:val="00112DC7"/>
    <w:rsid w:val="001131DC"/>
    <w:rsid w:val="00113B9E"/>
    <w:rsid w:val="00113D14"/>
    <w:rsid w:val="00113DEE"/>
    <w:rsid w:val="00113E1E"/>
    <w:rsid w:val="00114D27"/>
    <w:rsid w:val="00114EC6"/>
    <w:rsid w:val="00115211"/>
    <w:rsid w:val="001156AF"/>
    <w:rsid w:val="00115FBD"/>
    <w:rsid w:val="0011676B"/>
    <w:rsid w:val="001169DC"/>
    <w:rsid w:val="00116C6B"/>
    <w:rsid w:val="00116F13"/>
    <w:rsid w:val="00117113"/>
    <w:rsid w:val="001171EB"/>
    <w:rsid w:val="001203BF"/>
    <w:rsid w:val="0012074D"/>
    <w:rsid w:val="00120C4F"/>
    <w:rsid w:val="00120CBD"/>
    <w:rsid w:val="00120D17"/>
    <w:rsid w:val="00121A6B"/>
    <w:rsid w:val="00121BA4"/>
    <w:rsid w:val="00121BC8"/>
    <w:rsid w:val="00121EAA"/>
    <w:rsid w:val="00122217"/>
    <w:rsid w:val="0012241E"/>
    <w:rsid w:val="0012255E"/>
    <w:rsid w:val="001226B7"/>
    <w:rsid w:val="00122800"/>
    <w:rsid w:val="00122AB7"/>
    <w:rsid w:val="00122BB7"/>
    <w:rsid w:val="00123804"/>
    <w:rsid w:val="00123BDF"/>
    <w:rsid w:val="00123E5C"/>
    <w:rsid w:val="00124072"/>
    <w:rsid w:val="001248EA"/>
    <w:rsid w:val="00124CED"/>
    <w:rsid w:val="00124F76"/>
    <w:rsid w:val="00125707"/>
    <w:rsid w:val="00125718"/>
    <w:rsid w:val="00125A28"/>
    <w:rsid w:val="00125B97"/>
    <w:rsid w:val="00125F71"/>
    <w:rsid w:val="001262EA"/>
    <w:rsid w:val="001269DF"/>
    <w:rsid w:val="00126D84"/>
    <w:rsid w:val="00127000"/>
    <w:rsid w:val="0012718E"/>
    <w:rsid w:val="001271E4"/>
    <w:rsid w:val="00127644"/>
    <w:rsid w:val="00127A0E"/>
    <w:rsid w:val="00127EE6"/>
    <w:rsid w:val="00127F84"/>
    <w:rsid w:val="001300FD"/>
    <w:rsid w:val="00130267"/>
    <w:rsid w:val="0013087E"/>
    <w:rsid w:val="00130A49"/>
    <w:rsid w:val="00130A88"/>
    <w:rsid w:val="00130E9B"/>
    <w:rsid w:val="00130F90"/>
    <w:rsid w:val="0013109E"/>
    <w:rsid w:val="00131379"/>
    <w:rsid w:val="0013163B"/>
    <w:rsid w:val="00131720"/>
    <w:rsid w:val="00131730"/>
    <w:rsid w:val="00131BA9"/>
    <w:rsid w:val="00131CAF"/>
    <w:rsid w:val="00131CFE"/>
    <w:rsid w:val="00132392"/>
    <w:rsid w:val="00132847"/>
    <w:rsid w:val="0013322B"/>
    <w:rsid w:val="0013345E"/>
    <w:rsid w:val="00134218"/>
    <w:rsid w:val="00134B74"/>
    <w:rsid w:val="001361B8"/>
    <w:rsid w:val="00136909"/>
    <w:rsid w:val="001375A6"/>
    <w:rsid w:val="00137F5C"/>
    <w:rsid w:val="00140D3E"/>
    <w:rsid w:val="00140DE3"/>
    <w:rsid w:val="0014162A"/>
    <w:rsid w:val="0014197E"/>
    <w:rsid w:val="001422CB"/>
    <w:rsid w:val="00142ED3"/>
    <w:rsid w:val="001433C3"/>
    <w:rsid w:val="001434F9"/>
    <w:rsid w:val="001439C8"/>
    <w:rsid w:val="00143D43"/>
    <w:rsid w:val="0014432F"/>
    <w:rsid w:val="001449AF"/>
    <w:rsid w:val="00144B51"/>
    <w:rsid w:val="00144B59"/>
    <w:rsid w:val="00144D0F"/>
    <w:rsid w:val="00145054"/>
    <w:rsid w:val="00145070"/>
    <w:rsid w:val="0014521D"/>
    <w:rsid w:val="00145335"/>
    <w:rsid w:val="001453F3"/>
    <w:rsid w:val="001455EA"/>
    <w:rsid w:val="0014561A"/>
    <w:rsid w:val="00145798"/>
    <w:rsid w:val="0014590F"/>
    <w:rsid w:val="00145E4A"/>
    <w:rsid w:val="001461B8"/>
    <w:rsid w:val="00146DD8"/>
    <w:rsid w:val="00147103"/>
    <w:rsid w:val="00147174"/>
    <w:rsid w:val="00147352"/>
    <w:rsid w:val="001473ED"/>
    <w:rsid w:val="0014747C"/>
    <w:rsid w:val="001479A2"/>
    <w:rsid w:val="001479B2"/>
    <w:rsid w:val="00147A69"/>
    <w:rsid w:val="00147A6A"/>
    <w:rsid w:val="00147D59"/>
    <w:rsid w:val="00150186"/>
    <w:rsid w:val="00150427"/>
    <w:rsid w:val="00150968"/>
    <w:rsid w:val="00150E0D"/>
    <w:rsid w:val="00151097"/>
    <w:rsid w:val="00151174"/>
    <w:rsid w:val="0015165C"/>
    <w:rsid w:val="00152055"/>
    <w:rsid w:val="0015230B"/>
    <w:rsid w:val="001523A6"/>
    <w:rsid w:val="00152413"/>
    <w:rsid w:val="001526FF"/>
    <w:rsid w:val="001527A7"/>
    <w:rsid w:val="00152A96"/>
    <w:rsid w:val="00152BC0"/>
    <w:rsid w:val="00152D1A"/>
    <w:rsid w:val="00152F5C"/>
    <w:rsid w:val="00153179"/>
    <w:rsid w:val="00154225"/>
    <w:rsid w:val="00154C21"/>
    <w:rsid w:val="00155648"/>
    <w:rsid w:val="0015585F"/>
    <w:rsid w:val="00155A6A"/>
    <w:rsid w:val="00155AE7"/>
    <w:rsid w:val="00155B13"/>
    <w:rsid w:val="00155D26"/>
    <w:rsid w:val="00155D5B"/>
    <w:rsid w:val="001561E2"/>
    <w:rsid w:val="00156CC5"/>
    <w:rsid w:val="00156DF5"/>
    <w:rsid w:val="001574B5"/>
    <w:rsid w:val="00157671"/>
    <w:rsid w:val="00157921"/>
    <w:rsid w:val="00161169"/>
    <w:rsid w:val="00161964"/>
    <w:rsid w:val="001619DD"/>
    <w:rsid w:val="00161CD2"/>
    <w:rsid w:val="00162098"/>
    <w:rsid w:val="00162560"/>
    <w:rsid w:val="00162E31"/>
    <w:rsid w:val="00163039"/>
    <w:rsid w:val="001631FA"/>
    <w:rsid w:val="0016321C"/>
    <w:rsid w:val="0016376E"/>
    <w:rsid w:val="00163BB9"/>
    <w:rsid w:val="00163CE9"/>
    <w:rsid w:val="00163FA2"/>
    <w:rsid w:val="00164A6F"/>
    <w:rsid w:val="00164CB6"/>
    <w:rsid w:val="00164D6C"/>
    <w:rsid w:val="00165187"/>
    <w:rsid w:val="001651C1"/>
    <w:rsid w:val="001655EC"/>
    <w:rsid w:val="0016567B"/>
    <w:rsid w:val="00165A45"/>
    <w:rsid w:val="00165DFC"/>
    <w:rsid w:val="001667E6"/>
    <w:rsid w:val="00166C15"/>
    <w:rsid w:val="00166DD5"/>
    <w:rsid w:val="0016705B"/>
    <w:rsid w:val="00167103"/>
    <w:rsid w:val="001671BF"/>
    <w:rsid w:val="001672EA"/>
    <w:rsid w:val="0016794C"/>
    <w:rsid w:val="00167C71"/>
    <w:rsid w:val="00170121"/>
    <w:rsid w:val="00170230"/>
    <w:rsid w:val="00170899"/>
    <w:rsid w:val="00170952"/>
    <w:rsid w:val="00171036"/>
    <w:rsid w:val="001710E4"/>
    <w:rsid w:val="00171137"/>
    <w:rsid w:val="001714BA"/>
    <w:rsid w:val="00171968"/>
    <w:rsid w:val="001723D8"/>
    <w:rsid w:val="0017292D"/>
    <w:rsid w:val="00172D71"/>
    <w:rsid w:val="00172E0B"/>
    <w:rsid w:val="00172EBE"/>
    <w:rsid w:val="00173228"/>
    <w:rsid w:val="001741BA"/>
    <w:rsid w:val="00174446"/>
    <w:rsid w:val="0017452C"/>
    <w:rsid w:val="00174771"/>
    <w:rsid w:val="001749A8"/>
    <w:rsid w:val="00174F3B"/>
    <w:rsid w:val="0017537C"/>
    <w:rsid w:val="001753FE"/>
    <w:rsid w:val="00175671"/>
    <w:rsid w:val="001757AB"/>
    <w:rsid w:val="00175940"/>
    <w:rsid w:val="00175C79"/>
    <w:rsid w:val="00175D14"/>
    <w:rsid w:val="00175EAF"/>
    <w:rsid w:val="00175F01"/>
    <w:rsid w:val="00175F7D"/>
    <w:rsid w:val="0017617D"/>
    <w:rsid w:val="00176402"/>
    <w:rsid w:val="00176674"/>
    <w:rsid w:val="00176686"/>
    <w:rsid w:val="001766EF"/>
    <w:rsid w:val="0017674B"/>
    <w:rsid w:val="001769B5"/>
    <w:rsid w:val="00176BA5"/>
    <w:rsid w:val="00176BF9"/>
    <w:rsid w:val="00177C34"/>
    <w:rsid w:val="00177D46"/>
    <w:rsid w:val="00177E60"/>
    <w:rsid w:val="0018026B"/>
    <w:rsid w:val="0018082A"/>
    <w:rsid w:val="0018097C"/>
    <w:rsid w:val="00180BB1"/>
    <w:rsid w:val="00180E0A"/>
    <w:rsid w:val="00180EAF"/>
    <w:rsid w:val="00180EBB"/>
    <w:rsid w:val="0018150A"/>
    <w:rsid w:val="00181F48"/>
    <w:rsid w:val="0018245D"/>
    <w:rsid w:val="00182549"/>
    <w:rsid w:val="0018255D"/>
    <w:rsid w:val="00182613"/>
    <w:rsid w:val="001826ED"/>
    <w:rsid w:val="00182813"/>
    <w:rsid w:val="00182F80"/>
    <w:rsid w:val="00183D33"/>
    <w:rsid w:val="00183EA8"/>
    <w:rsid w:val="00184280"/>
    <w:rsid w:val="001843B0"/>
    <w:rsid w:val="001843D4"/>
    <w:rsid w:val="001846EA"/>
    <w:rsid w:val="001848DC"/>
    <w:rsid w:val="00184D81"/>
    <w:rsid w:val="00184FE9"/>
    <w:rsid w:val="00185232"/>
    <w:rsid w:val="001852C8"/>
    <w:rsid w:val="0018576B"/>
    <w:rsid w:val="001857A6"/>
    <w:rsid w:val="00186356"/>
    <w:rsid w:val="00186E41"/>
    <w:rsid w:val="00187196"/>
    <w:rsid w:val="00187224"/>
    <w:rsid w:val="0018756C"/>
    <w:rsid w:val="00187D3B"/>
    <w:rsid w:val="00187D95"/>
    <w:rsid w:val="00187E27"/>
    <w:rsid w:val="001904EB"/>
    <w:rsid w:val="0019106B"/>
    <w:rsid w:val="00191114"/>
    <w:rsid w:val="001912F2"/>
    <w:rsid w:val="0019158C"/>
    <w:rsid w:val="00191D35"/>
    <w:rsid w:val="00192199"/>
    <w:rsid w:val="001929FD"/>
    <w:rsid w:val="00192F12"/>
    <w:rsid w:val="001930DC"/>
    <w:rsid w:val="00193113"/>
    <w:rsid w:val="001934B1"/>
    <w:rsid w:val="001937E5"/>
    <w:rsid w:val="00193837"/>
    <w:rsid w:val="00193953"/>
    <w:rsid w:val="00194056"/>
    <w:rsid w:val="00194700"/>
    <w:rsid w:val="00194950"/>
    <w:rsid w:val="00195104"/>
    <w:rsid w:val="0019597C"/>
    <w:rsid w:val="00195A3C"/>
    <w:rsid w:val="00195BFF"/>
    <w:rsid w:val="00195C3E"/>
    <w:rsid w:val="00195F98"/>
    <w:rsid w:val="0019637D"/>
    <w:rsid w:val="00196623"/>
    <w:rsid w:val="00196803"/>
    <w:rsid w:val="001968EF"/>
    <w:rsid w:val="00196A3E"/>
    <w:rsid w:val="00197445"/>
    <w:rsid w:val="001975FD"/>
    <w:rsid w:val="0019796D"/>
    <w:rsid w:val="00197E2A"/>
    <w:rsid w:val="001A002E"/>
    <w:rsid w:val="001A0094"/>
    <w:rsid w:val="001A0382"/>
    <w:rsid w:val="001A0B1C"/>
    <w:rsid w:val="001A0D56"/>
    <w:rsid w:val="001A0EB7"/>
    <w:rsid w:val="001A1052"/>
    <w:rsid w:val="001A17F0"/>
    <w:rsid w:val="001A1FD3"/>
    <w:rsid w:val="001A25BC"/>
    <w:rsid w:val="001A27A4"/>
    <w:rsid w:val="001A326A"/>
    <w:rsid w:val="001A3883"/>
    <w:rsid w:val="001A3A4C"/>
    <w:rsid w:val="001A3B89"/>
    <w:rsid w:val="001A3C41"/>
    <w:rsid w:val="001A3D9A"/>
    <w:rsid w:val="001A4DE1"/>
    <w:rsid w:val="001A4FC1"/>
    <w:rsid w:val="001A538E"/>
    <w:rsid w:val="001A5C27"/>
    <w:rsid w:val="001A604F"/>
    <w:rsid w:val="001A6148"/>
    <w:rsid w:val="001A6248"/>
    <w:rsid w:val="001A63CD"/>
    <w:rsid w:val="001A63FB"/>
    <w:rsid w:val="001A6C3F"/>
    <w:rsid w:val="001A6C41"/>
    <w:rsid w:val="001A719B"/>
    <w:rsid w:val="001A7270"/>
    <w:rsid w:val="001A7D76"/>
    <w:rsid w:val="001B0411"/>
    <w:rsid w:val="001B06A1"/>
    <w:rsid w:val="001B0C2F"/>
    <w:rsid w:val="001B0D21"/>
    <w:rsid w:val="001B1257"/>
    <w:rsid w:val="001B15A2"/>
    <w:rsid w:val="001B1B2C"/>
    <w:rsid w:val="001B1D6B"/>
    <w:rsid w:val="001B2349"/>
    <w:rsid w:val="001B2CF2"/>
    <w:rsid w:val="001B33D3"/>
    <w:rsid w:val="001B3408"/>
    <w:rsid w:val="001B3521"/>
    <w:rsid w:val="001B3636"/>
    <w:rsid w:val="001B397D"/>
    <w:rsid w:val="001B3A21"/>
    <w:rsid w:val="001B3AF2"/>
    <w:rsid w:val="001B49B7"/>
    <w:rsid w:val="001B4A80"/>
    <w:rsid w:val="001B4D8B"/>
    <w:rsid w:val="001B5348"/>
    <w:rsid w:val="001B58BF"/>
    <w:rsid w:val="001B5E8C"/>
    <w:rsid w:val="001B623F"/>
    <w:rsid w:val="001B6757"/>
    <w:rsid w:val="001B6947"/>
    <w:rsid w:val="001B6B17"/>
    <w:rsid w:val="001B6E15"/>
    <w:rsid w:val="001B7BA6"/>
    <w:rsid w:val="001B7CB5"/>
    <w:rsid w:val="001C078C"/>
    <w:rsid w:val="001C0D8A"/>
    <w:rsid w:val="001C1295"/>
    <w:rsid w:val="001C16AC"/>
    <w:rsid w:val="001C183C"/>
    <w:rsid w:val="001C1922"/>
    <w:rsid w:val="001C1FA6"/>
    <w:rsid w:val="001C266A"/>
    <w:rsid w:val="001C2A1A"/>
    <w:rsid w:val="001C2EE7"/>
    <w:rsid w:val="001C2F1E"/>
    <w:rsid w:val="001C311D"/>
    <w:rsid w:val="001C3506"/>
    <w:rsid w:val="001C363E"/>
    <w:rsid w:val="001C3D16"/>
    <w:rsid w:val="001C470D"/>
    <w:rsid w:val="001C4B4B"/>
    <w:rsid w:val="001C4D63"/>
    <w:rsid w:val="001C4F6D"/>
    <w:rsid w:val="001C4F82"/>
    <w:rsid w:val="001C5102"/>
    <w:rsid w:val="001C5AB2"/>
    <w:rsid w:val="001C6483"/>
    <w:rsid w:val="001C64B6"/>
    <w:rsid w:val="001C651D"/>
    <w:rsid w:val="001C7081"/>
    <w:rsid w:val="001C7129"/>
    <w:rsid w:val="001C71C8"/>
    <w:rsid w:val="001C7595"/>
    <w:rsid w:val="001C779A"/>
    <w:rsid w:val="001C77CB"/>
    <w:rsid w:val="001C7AC9"/>
    <w:rsid w:val="001D0116"/>
    <w:rsid w:val="001D026B"/>
    <w:rsid w:val="001D032E"/>
    <w:rsid w:val="001D07CD"/>
    <w:rsid w:val="001D15A6"/>
    <w:rsid w:val="001D196D"/>
    <w:rsid w:val="001D1C11"/>
    <w:rsid w:val="001D1E80"/>
    <w:rsid w:val="001D1F9A"/>
    <w:rsid w:val="001D206E"/>
    <w:rsid w:val="001D24D3"/>
    <w:rsid w:val="001D26EF"/>
    <w:rsid w:val="001D2F3E"/>
    <w:rsid w:val="001D384E"/>
    <w:rsid w:val="001D3D0C"/>
    <w:rsid w:val="001D4131"/>
    <w:rsid w:val="001D45E2"/>
    <w:rsid w:val="001D47CF"/>
    <w:rsid w:val="001D4AC1"/>
    <w:rsid w:val="001D4B56"/>
    <w:rsid w:val="001D4F3D"/>
    <w:rsid w:val="001D51D0"/>
    <w:rsid w:val="001D53A4"/>
    <w:rsid w:val="001D5ABF"/>
    <w:rsid w:val="001D5ED2"/>
    <w:rsid w:val="001D618B"/>
    <w:rsid w:val="001D67F5"/>
    <w:rsid w:val="001D6AEA"/>
    <w:rsid w:val="001D6E8B"/>
    <w:rsid w:val="001D6EDD"/>
    <w:rsid w:val="001D783A"/>
    <w:rsid w:val="001D78CD"/>
    <w:rsid w:val="001D7DD4"/>
    <w:rsid w:val="001E04D9"/>
    <w:rsid w:val="001E114D"/>
    <w:rsid w:val="001E13B0"/>
    <w:rsid w:val="001E2433"/>
    <w:rsid w:val="001E286A"/>
    <w:rsid w:val="001E2F78"/>
    <w:rsid w:val="001E2FBE"/>
    <w:rsid w:val="001E3008"/>
    <w:rsid w:val="001E33B1"/>
    <w:rsid w:val="001E3821"/>
    <w:rsid w:val="001E3A09"/>
    <w:rsid w:val="001E3D41"/>
    <w:rsid w:val="001E4240"/>
    <w:rsid w:val="001E465A"/>
    <w:rsid w:val="001E47D1"/>
    <w:rsid w:val="001E52E1"/>
    <w:rsid w:val="001E60AE"/>
    <w:rsid w:val="001E66F1"/>
    <w:rsid w:val="001E6706"/>
    <w:rsid w:val="001E68D4"/>
    <w:rsid w:val="001E6F16"/>
    <w:rsid w:val="001E72D3"/>
    <w:rsid w:val="001E75DC"/>
    <w:rsid w:val="001E7BA6"/>
    <w:rsid w:val="001F0671"/>
    <w:rsid w:val="001F092A"/>
    <w:rsid w:val="001F0DDE"/>
    <w:rsid w:val="001F0E87"/>
    <w:rsid w:val="001F1019"/>
    <w:rsid w:val="001F119F"/>
    <w:rsid w:val="001F1278"/>
    <w:rsid w:val="001F168A"/>
    <w:rsid w:val="001F1B43"/>
    <w:rsid w:val="001F1F4B"/>
    <w:rsid w:val="001F273E"/>
    <w:rsid w:val="001F285B"/>
    <w:rsid w:val="001F3155"/>
    <w:rsid w:val="001F37D6"/>
    <w:rsid w:val="001F3C64"/>
    <w:rsid w:val="001F3EE8"/>
    <w:rsid w:val="001F4561"/>
    <w:rsid w:val="001F5546"/>
    <w:rsid w:val="001F5A08"/>
    <w:rsid w:val="001F5A5A"/>
    <w:rsid w:val="001F5C1A"/>
    <w:rsid w:val="001F5CC9"/>
    <w:rsid w:val="001F5E27"/>
    <w:rsid w:val="001F60D9"/>
    <w:rsid w:val="001F62F5"/>
    <w:rsid w:val="001F688E"/>
    <w:rsid w:val="001F69DE"/>
    <w:rsid w:val="001F7194"/>
    <w:rsid w:val="001F719D"/>
    <w:rsid w:val="001F7680"/>
    <w:rsid w:val="001F7C98"/>
    <w:rsid w:val="00200255"/>
    <w:rsid w:val="002003C3"/>
    <w:rsid w:val="002007F2"/>
    <w:rsid w:val="00200EF7"/>
    <w:rsid w:val="00201034"/>
    <w:rsid w:val="0020119A"/>
    <w:rsid w:val="002013AF"/>
    <w:rsid w:val="00201525"/>
    <w:rsid w:val="002016AE"/>
    <w:rsid w:val="00201866"/>
    <w:rsid w:val="0020364E"/>
    <w:rsid w:val="00203CF1"/>
    <w:rsid w:val="00204204"/>
    <w:rsid w:val="00204495"/>
    <w:rsid w:val="00204936"/>
    <w:rsid w:val="0020526B"/>
    <w:rsid w:val="002059BA"/>
    <w:rsid w:val="0020614E"/>
    <w:rsid w:val="00206479"/>
    <w:rsid w:val="002067C8"/>
    <w:rsid w:val="002069B1"/>
    <w:rsid w:val="00206C02"/>
    <w:rsid w:val="00206D9B"/>
    <w:rsid w:val="00207608"/>
    <w:rsid w:val="002078BB"/>
    <w:rsid w:val="002078C8"/>
    <w:rsid w:val="00210742"/>
    <w:rsid w:val="002107D3"/>
    <w:rsid w:val="00210ADA"/>
    <w:rsid w:val="00211044"/>
    <w:rsid w:val="0021168C"/>
    <w:rsid w:val="00211C6F"/>
    <w:rsid w:val="00211D5E"/>
    <w:rsid w:val="0021239A"/>
    <w:rsid w:val="002123BF"/>
    <w:rsid w:val="0021247D"/>
    <w:rsid w:val="002124C1"/>
    <w:rsid w:val="002128A3"/>
    <w:rsid w:val="00212A05"/>
    <w:rsid w:val="00212DDA"/>
    <w:rsid w:val="002130C7"/>
    <w:rsid w:val="0021319E"/>
    <w:rsid w:val="002131F0"/>
    <w:rsid w:val="002137CD"/>
    <w:rsid w:val="002139E6"/>
    <w:rsid w:val="00213D47"/>
    <w:rsid w:val="002140A1"/>
    <w:rsid w:val="00214361"/>
    <w:rsid w:val="002146AB"/>
    <w:rsid w:val="002149ED"/>
    <w:rsid w:val="00214A2E"/>
    <w:rsid w:val="00214AA3"/>
    <w:rsid w:val="00215776"/>
    <w:rsid w:val="00215ACF"/>
    <w:rsid w:val="00215BC5"/>
    <w:rsid w:val="00216A20"/>
    <w:rsid w:val="00216B37"/>
    <w:rsid w:val="00216C70"/>
    <w:rsid w:val="00216FA0"/>
    <w:rsid w:val="00217CAD"/>
    <w:rsid w:val="0022024F"/>
    <w:rsid w:val="0022068C"/>
    <w:rsid w:val="002206C9"/>
    <w:rsid w:val="00220756"/>
    <w:rsid w:val="00220A0C"/>
    <w:rsid w:val="00220BB5"/>
    <w:rsid w:val="00220CF7"/>
    <w:rsid w:val="00220EC6"/>
    <w:rsid w:val="00221025"/>
    <w:rsid w:val="002211B5"/>
    <w:rsid w:val="002213FF"/>
    <w:rsid w:val="002218EA"/>
    <w:rsid w:val="00221A80"/>
    <w:rsid w:val="00221BCD"/>
    <w:rsid w:val="00221D9D"/>
    <w:rsid w:val="00221EE5"/>
    <w:rsid w:val="002221DE"/>
    <w:rsid w:val="00222200"/>
    <w:rsid w:val="00222BC0"/>
    <w:rsid w:val="00222D5B"/>
    <w:rsid w:val="00223124"/>
    <w:rsid w:val="00223261"/>
    <w:rsid w:val="002233B8"/>
    <w:rsid w:val="002241C6"/>
    <w:rsid w:val="00224299"/>
    <w:rsid w:val="0022458B"/>
    <w:rsid w:val="002246A4"/>
    <w:rsid w:val="00224A6F"/>
    <w:rsid w:val="00224BAF"/>
    <w:rsid w:val="002251AE"/>
    <w:rsid w:val="002251D5"/>
    <w:rsid w:val="002256E6"/>
    <w:rsid w:val="0022596A"/>
    <w:rsid w:val="00225DCB"/>
    <w:rsid w:val="00225F73"/>
    <w:rsid w:val="0022609A"/>
    <w:rsid w:val="002260FB"/>
    <w:rsid w:val="00226333"/>
    <w:rsid w:val="0022695C"/>
    <w:rsid w:val="00226AA8"/>
    <w:rsid w:val="002274A5"/>
    <w:rsid w:val="0022752A"/>
    <w:rsid w:val="00227B49"/>
    <w:rsid w:val="00227DFC"/>
    <w:rsid w:val="0023020B"/>
    <w:rsid w:val="0023052B"/>
    <w:rsid w:val="00230702"/>
    <w:rsid w:val="00230F75"/>
    <w:rsid w:val="00231368"/>
    <w:rsid w:val="00231995"/>
    <w:rsid w:val="002325CA"/>
    <w:rsid w:val="0023296C"/>
    <w:rsid w:val="00232C0C"/>
    <w:rsid w:val="002330FD"/>
    <w:rsid w:val="0023358C"/>
    <w:rsid w:val="002337F7"/>
    <w:rsid w:val="00233A44"/>
    <w:rsid w:val="00234017"/>
    <w:rsid w:val="00234A4B"/>
    <w:rsid w:val="00234A70"/>
    <w:rsid w:val="00234BF9"/>
    <w:rsid w:val="00235789"/>
    <w:rsid w:val="00235DF4"/>
    <w:rsid w:val="00236214"/>
    <w:rsid w:val="0023633F"/>
    <w:rsid w:val="002367CE"/>
    <w:rsid w:val="00236D01"/>
    <w:rsid w:val="00236E45"/>
    <w:rsid w:val="00237023"/>
    <w:rsid w:val="00237248"/>
    <w:rsid w:val="002377D7"/>
    <w:rsid w:val="00237925"/>
    <w:rsid w:val="00237C7B"/>
    <w:rsid w:val="00240D47"/>
    <w:rsid w:val="00240E73"/>
    <w:rsid w:val="0024120B"/>
    <w:rsid w:val="00241604"/>
    <w:rsid w:val="00241759"/>
    <w:rsid w:val="002419CB"/>
    <w:rsid w:val="00241B53"/>
    <w:rsid w:val="00241E98"/>
    <w:rsid w:val="00241EEC"/>
    <w:rsid w:val="00241F64"/>
    <w:rsid w:val="0024225F"/>
    <w:rsid w:val="00242504"/>
    <w:rsid w:val="00242804"/>
    <w:rsid w:val="002437CD"/>
    <w:rsid w:val="00243EDA"/>
    <w:rsid w:val="0024406A"/>
    <w:rsid w:val="002440C0"/>
    <w:rsid w:val="00244424"/>
    <w:rsid w:val="00244813"/>
    <w:rsid w:val="00244A5D"/>
    <w:rsid w:val="00244E81"/>
    <w:rsid w:val="002450E2"/>
    <w:rsid w:val="002450ED"/>
    <w:rsid w:val="00245443"/>
    <w:rsid w:val="00245702"/>
    <w:rsid w:val="00245970"/>
    <w:rsid w:val="00245DEE"/>
    <w:rsid w:val="002460ED"/>
    <w:rsid w:val="002462AA"/>
    <w:rsid w:val="0024634A"/>
    <w:rsid w:val="0024686B"/>
    <w:rsid w:val="00246F93"/>
    <w:rsid w:val="00247246"/>
    <w:rsid w:val="0024770E"/>
    <w:rsid w:val="00250092"/>
    <w:rsid w:val="0025026A"/>
    <w:rsid w:val="00250376"/>
    <w:rsid w:val="00250541"/>
    <w:rsid w:val="00250643"/>
    <w:rsid w:val="002509E5"/>
    <w:rsid w:val="00250B20"/>
    <w:rsid w:val="00251F95"/>
    <w:rsid w:val="002521FB"/>
    <w:rsid w:val="00252324"/>
    <w:rsid w:val="0025275D"/>
    <w:rsid w:val="002527FF"/>
    <w:rsid w:val="0025296E"/>
    <w:rsid w:val="00252FD0"/>
    <w:rsid w:val="00252FF7"/>
    <w:rsid w:val="0025397F"/>
    <w:rsid w:val="00253CAF"/>
    <w:rsid w:val="00253F37"/>
    <w:rsid w:val="00253FE6"/>
    <w:rsid w:val="002543E5"/>
    <w:rsid w:val="00254542"/>
    <w:rsid w:val="002545C6"/>
    <w:rsid w:val="00254686"/>
    <w:rsid w:val="002546A8"/>
    <w:rsid w:val="00254BDA"/>
    <w:rsid w:val="00254C2F"/>
    <w:rsid w:val="00254C9F"/>
    <w:rsid w:val="00254D8F"/>
    <w:rsid w:val="00255407"/>
    <w:rsid w:val="002555A2"/>
    <w:rsid w:val="002556FD"/>
    <w:rsid w:val="00255872"/>
    <w:rsid w:val="00255932"/>
    <w:rsid w:val="00255B18"/>
    <w:rsid w:val="00256760"/>
    <w:rsid w:val="00256D50"/>
    <w:rsid w:val="00256E50"/>
    <w:rsid w:val="0025714F"/>
    <w:rsid w:val="0025720E"/>
    <w:rsid w:val="002572AF"/>
    <w:rsid w:val="002576C0"/>
    <w:rsid w:val="002578DA"/>
    <w:rsid w:val="00260039"/>
    <w:rsid w:val="002608E1"/>
    <w:rsid w:val="00261514"/>
    <w:rsid w:val="0026170C"/>
    <w:rsid w:val="00261B27"/>
    <w:rsid w:val="002626C2"/>
    <w:rsid w:val="00262BC5"/>
    <w:rsid w:val="00262EC0"/>
    <w:rsid w:val="0026301F"/>
    <w:rsid w:val="00263687"/>
    <w:rsid w:val="00263737"/>
    <w:rsid w:val="00263850"/>
    <w:rsid w:val="00263AD6"/>
    <w:rsid w:val="00264114"/>
    <w:rsid w:val="002646AA"/>
    <w:rsid w:val="00264777"/>
    <w:rsid w:val="00264EE2"/>
    <w:rsid w:val="0026547E"/>
    <w:rsid w:val="00265993"/>
    <w:rsid w:val="00265C2D"/>
    <w:rsid w:val="00266A38"/>
    <w:rsid w:val="00266BB0"/>
    <w:rsid w:val="00266FA3"/>
    <w:rsid w:val="00266FB5"/>
    <w:rsid w:val="00267C70"/>
    <w:rsid w:val="002700E7"/>
    <w:rsid w:val="00270140"/>
    <w:rsid w:val="002703D9"/>
    <w:rsid w:val="002705D7"/>
    <w:rsid w:val="00270AAA"/>
    <w:rsid w:val="00270D10"/>
    <w:rsid w:val="00270E99"/>
    <w:rsid w:val="002713DB"/>
    <w:rsid w:val="0027151D"/>
    <w:rsid w:val="002719B6"/>
    <w:rsid w:val="00272018"/>
    <w:rsid w:val="002721AF"/>
    <w:rsid w:val="00272202"/>
    <w:rsid w:val="002722DA"/>
    <w:rsid w:val="00272671"/>
    <w:rsid w:val="00273638"/>
    <w:rsid w:val="002739F1"/>
    <w:rsid w:val="00273B27"/>
    <w:rsid w:val="002745EB"/>
    <w:rsid w:val="002746E5"/>
    <w:rsid w:val="002749A3"/>
    <w:rsid w:val="002752CE"/>
    <w:rsid w:val="0027536D"/>
    <w:rsid w:val="00275485"/>
    <w:rsid w:val="002759C9"/>
    <w:rsid w:val="002759FF"/>
    <w:rsid w:val="00275CC4"/>
    <w:rsid w:val="002767CD"/>
    <w:rsid w:val="00277633"/>
    <w:rsid w:val="002776A7"/>
    <w:rsid w:val="0027784D"/>
    <w:rsid w:val="00277A32"/>
    <w:rsid w:val="002807E0"/>
    <w:rsid w:val="002808C6"/>
    <w:rsid w:val="00280BE2"/>
    <w:rsid w:val="00280D0B"/>
    <w:rsid w:val="00280DC5"/>
    <w:rsid w:val="00280DEF"/>
    <w:rsid w:val="00280F31"/>
    <w:rsid w:val="002811F0"/>
    <w:rsid w:val="002815AB"/>
    <w:rsid w:val="00281865"/>
    <w:rsid w:val="00281956"/>
    <w:rsid w:val="00281AA6"/>
    <w:rsid w:val="00281B60"/>
    <w:rsid w:val="00281E0E"/>
    <w:rsid w:val="0028229C"/>
    <w:rsid w:val="002822E5"/>
    <w:rsid w:val="002822E7"/>
    <w:rsid w:val="0028233B"/>
    <w:rsid w:val="00282DB5"/>
    <w:rsid w:val="0028311A"/>
    <w:rsid w:val="0028332A"/>
    <w:rsid w:val="002835C3"/>
    <w:rsid w:val="0028382F"/>
    <w:rsid w:val="00283994"/>
    <w:rsid w:val="00283B75"/>
    <w:rsid w:val="00283DBA"/>
    <w:rsid w:val="0028434A"/>
    <w:rsid w:val="0028447A"/>
    <w:rsid w:val="00284547"/>
    <w:rsid w:val="00284A53"/>
    <w:rsid w:val="00284FDB"/>
    <w:rsid w:val="002850C1"/>
    <w:rsid w:val="00285443"/>
    <w:rsid w:val="00286357"/>
    <w:rsid w:val="0028656F"/>
    <w:rsid w:val="00286CFB"/>
    <w:rsid w:val="00286F56"/>
    <w:rsid w:val="002872C0"/>
    <w:rsid w:val="0028743C"/>
    <w:rsid w:val="0028785B"/>
    <w:rsid w:val="002879D0"/>
    <w:rsid w:val="00287E6B"/>
    <w:rsid w:val="00287ED4"/>
    <w:rsid w:val="002903EE"/>
    <w:rsid w:val="00290CDE"/>
    <w:rsid w:val="00290FB7"/>
    <w:rsid w:val="00291244"/>
    <w:rsid w:val="002918FC"/>
    <w:rsid w:val="00292886"/>
    <w:rsid w:val="00292A73"/>
    <w:rsid w:val="00292E40"/>
    <w:rsid w:val="00292FAC"/>
    <w:rsid w:val="00293069"/>
    <w:rsid w:val="00293214"/>
    <w:rsid w:val="0029465B"/>
    <w:rsid w:val="00294915"/>
    <w:rsid w:val="002949CE"/>
    <w:rsid w:val="00294C19"/>
    <w:rsid w:val="00295042"/>
    <w:rsid w:val="0029526B"/>
    <w:rsid w:val="0029546C"/>
    <w:rsid w:val="00295559"/>
    <w:rsid w:val="00295651"/>
    <w:rsid w:val="00295668"/>
    <w:rsid w:val="00295A99"/>
    <w:rsid w:val="00295BA1"/>
    <w:rsid w:val="00295C69"/>
    <w:rsid w:val="00295C94"/>
    <w:rsid w:val="00295DB9"/>
    <w:rsid w:val="00296157"/>
    <w:rsid w:val="002963A7"/>
    <w:rsid w:val="00296466"/>
    <w:rsid w:val="00296965"/>
    <w:rsid w:val="00296D5E"/>
    <w:rsid w:val="00296E21"/>
    <w:rsid w:val="00296FBD"/>
    <w:rsid w:val="002970BD"/>
    <w:rsid w:val="00297405"/>
    <w:rsid w:val="00297A5A"/>
    <w:rsid w:val="002A0A43"/>
    <w:rsid w:val="002A1D55"/>
    <w:rsid w:val="002A201F"/>
    <w:rsid w:val="002A2189"/>
    <w:rsid w:val="002A29B0"/>
    <w:rsid w:val="002A2B3F"/>
    <w:rsid w:val="002A2C1D"/>
    <w:rsid w:val="002A2D64"/>
    <w:rsid w:val="002A31F1"/>
    <w:rsid w:val="002A32A9"/>
    <w:rsid w:val="002A334C"/>
    <w:rsid w:val="002A3382"/>
    <w:rsid w:val="002A3467"/>
    <w:rsid w:val="002A3518"/>
    <w:rsid w:val="002A3595"/>
    <w:rsid w:val="002A37EF"/>
    <w:rsid w:val="002A39BA"/>
    <w:rsid w:val="002A3B64"/>
    <w:rsid w:val="002A3B86"/>
    <w:rsid w:val="002A3E42"/>
    <w:rsid w:val="002A4237"/>
    <w:rsid w:val="002A4542"/>
    <w:rsid w:val="002A4633"/>
    <w:rsid w:val="002A463E"/>
    <w:rsid w:val="002A4AAC"/>
    <w:rsid w:val="002A4CB3"/>
    <w:rsid w:val="002A4FEF"/>
    <w:rsid w:val="002A521D"/>
    <w:rsid w:val="002A5445"/>
    <w:rsid w:val="002A5691"/>
    <w:rsid w:val="002A5CEA"/>
    <w:rsid w:val="002A665E"/>
    <w:rsid w:val="002A7449"/>
    <w:rsid w:val="002A79F6"/>
    <w:rsid w:val="002B029A"/>
    <w:rsid w:val="002B0536"/>
    <w:rsid w:val="002B073C"/>
    <w:rsid w:val="002B0776"/>
    <w:rsid w:val="002B09EF"/>
    <w:rsid w:val="002B0AE1"/>
    <w:rsid w:val="002B10AB"/>
    <w:rsid w:val="002B1236"/>
    <w:rsid w:val="002B128A"/>
    <w:rsid w:val="002B1316"/>
    <w:rsid w:val="002B14EE"/>
    <w:rsid w:val="002B15C5"/>
    <w:rsid w:val="002B1639"/>
    <w:rsid w:val="002B214A"/>
    <w:rsid w:val="002B228A"/>
    <w:rsid w:val="002B2301"/>
    <w:rsid w:val="002B2770"/>
    <w:rsid w:val="002B2B03"/>
    <w:rsid w:val="002B2D7B"/>
    <w:rsid w:val="002B2F19"/>
    <w:rsid w:val="002B2F58"/>
    <w:rsid w:val="002B3295"/>
    <w:rsid w:val="002B3912"/>
    <w:rsid w:val="002B3963"/>
    <w:rsid w:val="002B3BB3"/>
    <w:rsid w:val="002B3E72"/>
    <w:rsid w:val="002B41A5"/>
    <w:rsid w:val="002B41AB"/>
    <w:rsid w:val="002B4423"/>
    <w:rsid w:val="002B479C"/>
    <w:rsid w:val="002B4D72"/>
    <w:rsid w:val="002B560D"/>
    <w:rsid w:val="002B56D9"/>
    <w:rsid w:val="002B5BAA"/>
    <w:rsid w:val="002B5E82"/>
    <w:rsid w:val="002B608D"/>
    <w:rsid w:val="002B60EB"/>
    <w:rsid w:val="002B63D0"/>
    <w:rsid w:val="002B69A8"/>
    <w:rsid w:val="002B7048"/>
    <w:rsid w:val="002B776E"/>
    <w:rsid w:val="002B780C"/>
    <w:rsid w:val="002B7D87"/>
    <w:rsid w:val="002B7E55"/>
    <w:rsid w:val="002C0359"/>
    <w:rsid w:val="002C0752"/>
    <w:rsid w:val="002C0C5F"/>
    <w:rsid w:val="002C0F06"/>
    <w:rsid w:val="002C13F2"/>
    <w:rsid w:val="002C1A24"/>
    <w:rsid w:val="002C1E4E"/>
    <w:rsid w:val="002C2015"/>
    <w:rsid w:val="002C203A"/>
    <w:rsid w:val="002C2615"/>
    <w:rsid w:val="002C2AE2"/>
    <w:rsid w:val="002C2B79"/>
    <w:rsid w:val="002C2F4A"/>
    <w:rsid w:val="002C31F4"/>
    <w:rsid w:val="002C3D1D"/>
    <w:rsid w:val="002C3F23"/>
    <w:rsid w:val="002C3F55"/>
    <w:rsid w:val="002C42CD"/>
    <w:rsid w:val="002C46E8"/>
    <w:rsid w:val="002C5224"/>
    <w:rsid w:val="002C5278"/>
    <w:rsid w:val="002C575E"/>
    <w:rsid w:val="002C5A20"/>
    <w:rsid w:val="002C5CE5"/>
    <w:rsid w:val="002C5D7C"/>
    <w:rsid w:val="002C5DC1"/>
    <w:rsid w:val="002C65C5"/>
    <w:rsid w:val="002C65E8"/>
    <w:rsid w:val="002C6779"/>
    <w:rsid w:val="002C6A1D"/>
    <w:rsid w:val="002C7C10"/>
    <w:rsid w:val="002C7D78"/>
    <w:rsid w:val="002D001D"/>
    <w:rsid w:val="002D0255"/>
    <w:rsid w:val="002D1846"/>
    <w:rsid w:val="002D1A7C"/>
    <w:rsid w:val="002D2494"/>
    <w:rsid w:val="002D26A3"/>
    <w:rsid w:val="002D27BC"/>
    <w:rsid w:val="002D294C"/>
    <w:rsid w:val="002D2B52"/>
    <w:rsid w:val="002D2B5F"/>
    <w:rsid w:val="002D2C0F"/>
    <w:rsid w:val="002D2D4E"/>
    <w:rsid w:val="002D2FC6"/>
    <w:rsid w:val="002D33C9"/>
    <w:rsid w:val="002D3887"/>
    <w:rsid w:val="002D3C2C"/>
    <w:rsid w:val="002D40BE"/>
    <w:rsid w:val="002D47FF"/>
    <w:rsid w:val="002D4CD4"/>
    <w:rsid w:val="002D51E5"/>
    <w:rsid w:val="002D691C"/>
    <w:rsid w:val="002D6DC4"/>
    <w:rsid w:val="002D7279"/>
    <w:rsid w:val="002D7953"/>
    <w:rsid w:val="002D7DE9"/>
    <w:rsid w:val="002D7FFC"/>
    <w:rsid w:val="002E0368"/>
    <w:rsid w:val="002E05B0"/>
    <w:rsid w:val="002E0751"/>
    <w:rsid w:val="002E12A9"/>
    <w:rsid w:val="002E1470"/>
    <w:rsid w:val="002E1601"/>
    <w:rsid w:val="002E1849"/>
    <w:rsid w:val="002E1AF5"/>
    <w:rsid w:val="002E1B0B"/>
    <w:rsid w:val="002E22CF"/>
    <w:rsid w:val="002E2414"/>
    <w:rsid w:val="002E2577"/>
    <w:rsid w:val="002E2AFB"/>
    <w:rsid w:val="002E2C7D"/>
    <w:rsid w:val="002E3E87"/>
    <w:rsid w:val="002E44FF"/>
    <w:rsid w:val="002E48A5"/>
    <w:rsid w:val="002E4958"/>
    <w:rsid w:val="002E4A5D"/>
    <w:rsid w:val="002E51FF"/>
    <w:rsid w:val="002E52C3"/>
    <w:rsid w:val="002E55CB"/>
    <w:rsid w:val="002E58F8"/>
    <w:rsid w:val="002E5A23"/>
    <w:rsid w:val="002E605D"/>
    <w:rsid w:val="002E6464"/>
    <w:rsid w:val="002E64E2"/>
    <w:rsid w:val="002E657B"/>
    <w:rsid w:val="002E6A95"/>
    <w:rsid w:val="002E6CF3"/>
    <w:rsid w:val="002E6FF8"/>
    <w:rsid w:val="002E72C6"/>
    <w:rsid w:val="002E7395"/>
    <w:rsid w:val="002E7C93"/>
    <w:rsid w:val="002F012F"/>
    <w:rsid w:val="002F0791"/>
    <w:rsid w:val="002F0DB5"/>
    <w:rsid w:val="002F1017"/>
    <w:rsid w:val="002F14E7"/>
    <w:rsid w:val="002F15DB"/>
    <w:rsid w:val="002F190A"/>
    <w:rsid w:val="002F216C"/>
    <w:rsid w:val="002F2525"/>
    <w:rsid w:val="002F25AC"/>
    <w:rsid w:val="002F2DA7"/>
    <w:rsid w:val="002F3094"/>
    <w:rsid w:val="002F35D2"/>
    <w:rsid w:val="002F37EF"/>
    <w:rsid w:val="002F3B2E"/>
    <w:rsid w:val="002F3FCD"/>
    <w:rsid w:val="002F4191"/>
    <w:rsid w:val="002F4472"/>
    <w:rsid w:val="002F44D2"/>
    <w:rsid w:val="002F470E"/>
    <w:rsid w:val="002F4890"/>
    <w:rsid w:val="002F4C32"/>
    <w:rsid w:val="002F4DE6"/>
    <w:rsid w:val="002F5548"/>
    <w:rsid w:val="002F59DA"/>
    <w:rsid w:val="002F5CBE"/>
    <w:rsid w:val="002F5E37"/>
    <w:rsid w:val="002F5FE1"/>
    <w:rsid w:val="002F65A5"/>
    <w:rsid w:val="002F6C5F"/>
    <w:rsid w:val="002F7075"/>
    <w:rsid w:val="002F759A"/>
    <w:rsid w:val="002F76C4"/>
    <w:rsid w:val="002F77BD"/>
    <w:rsid w:val="002F7966"/>
    <w:rsid w:val="002F79ED"/>
    <w:rsid w:val="002F7B0B"/>
    <w:rsid w:val="002F7EF7"/>
    <w:rsid w:val="00300106"/>
    <w:rsid w:val="00300361"/>
    <w:rsid w:val="003003C2"/>
    <w:rsid w:val="0030045D"/>
    <w:rsid w:val="00300D24"/>
    <w:rsid w:val="00300DD8"/>
    <w:rsid w:val="003017FE"/>
    <w:rsid w:val="00301A8C"/>
    <w:rsid w:val="00301B45"/>
    <w:rsid w:val="00302660"/>
    <w:rsid w:val="0030295F"/>
    <w:rsid w:val="003029CD"/>
    <w:rsid w:val="00302B55"/>
    <w:rsid w:val="00302D59"/>
    <w:rsid w:val="003030B5"/>
    <w:rsid w:val="00303150"/>
    <w:rsid w:val="00303498"/>
    <w:rsid w:val="003037FC"/>
    <w:rsid w:val="003040D5"/>
    <w:rsid w:val="00304369"/>
    <w:rsid w:val="003047BC"/>
    <w:rsid w:val="00304AB7"/>
    <w:rsid w:val="00304D0C"/>
    <w:rsid w:val="00304F9F"/>
    <w:rsid w:val="003051EF"/>
    <w:rsid w:val="003052F4"/>
    <w:rsid w:val="00305686"/>
    <w:rsid w:val="0030595B"/>
    <w:rsid w:val="00305996"/>
    <w:rsid w:val="00305A7C"/>
    <w:rsid w:val="00305E18"/>
    <w:rsid w:val="00305F7D"/>
    <w:rsid w:val="00306391"/>
    <w:rsid w:val="0030699B"/>
    <w:rsid w:val="003069DB"/>
    <w:rsid w:val="00306FD5"/>
    <w:rsid w:val="00307079"/>
    <w:rsid w:val="00307085"/>
    <w:rsid w:val="003075DB"/>
    <w:rsid w:val="003079F6"/>
    <w:rsid w:val="00307BD9"/>
    <w:rsid w:val="00307EE7"/>
    <w:rsid w:val="003101FB"/>
    <w:rsid w:val="003102B9"/>
    <w:rsid w:val="00310B7E"/>
    <w:rsid w:val="0031141A"/>
    <w:rsid w:val="00311D93"/>
    <w:rsid w:val="0031257D"/>
    <w:rsid w:val="0031257E"/>
    <w:rsid w:val="00312E79"/>
    <w:rsid w:val="00312F78"/>
    <w:rsid w:val="0031303B"/>
    <w:rsid w:val="0031358C"/>
    <w:rsid w:val="00313702"/>
    <w:rsid w:val="003137CC"/>
    <w:rsid w:val="00313AE9"/>
    <w:rsid w:val="00314048"/>
    <w:rsid w:val="003143BC"/>
    <w:rsid w:val="0031466D"/>
    <w:rsid w:val="0031485F"/>
    <w:rsid w:val="00314CE4"/>
    <w:rsid w:val="00314DFA"/>
    <w:rsid w:val="00314F6A"/>
    <w:rsid w:val="00315282"/>
    <w:rsid w:val="003155AA"/>
    <w:rsid w:val="00315972"/>
    <w:rsid w:val="00315F48"/>
    <w:rsid w:val="00315FC2"/>
    <w:rsid w:val="00316125"/>
    <w:rsid w:val="003161B9"/>
    <w:rsid w:val="003161C3"/>
    <w:rsid w:val="003175CB"/>
    <w:rsid w:val="00317B3A"/>
    <w:rsid w:val="00320003"/>
    <w:rsid w:val="003202B7"/>
    <w:rsid w:val="00320568"/>
    <w:rsid w:val="00320CE4"/>
    <w:rsid w:val="00320DCC"/>
    <w:rsid w:val="003211C1"/>
    <w:rsid w:val="00321B8A"/>
    <w:rsid w:val="00321FBE"/>
    <w:rsid w:val="0032202E"/>
    <w:rsid w:val="00322D13"/>
    <w:rsid w:val="003231D4"/>
    <w:rsid w:val="00323CF0"/>
    <w:rsid w:val="00323DEB"/>
    <w:rsid w:val="00323F5E"/>
    <w:rsid w:val="003241F7"/>
    <w:rsid w:val="00324215"/>
    <w:rsid w:val="003247B9"/>
    <w:rsid w:val="00324C6A"/>
    <w:rsid w:val="00325116"/>
    <w:rsid w:val="00325143"/>
    <w:rsid w:val="0032523F"/>
    <w:rsid w:val="00325332"/>
    <w:rsid w:val="0032619D"/>
    <w:rsid w:val="00326AF8"/>
    <w:rsid w:val="00326B36"/>
    <w:rsid w:val="00326D3D"/>
    <w:rsid w:val="003276BF"/>
    <w:rsid w:val="00327A79"/>
    <w:rsid w:val="00327D47"/>
    <w:rsid w:val="00327E14"/>
    <w:rsid w:val="00327E98"/>
    <w:rsid w:val="003300F9"/>
    <w:rsid w:val="003301AC"/>
    <w:rsid w:val="003301F5"/>
    <w:rsid w:val="00330661"/>
    <w:rsid w:val="0033071D"/>
    <w:rsid w:val="00330ACE"/>
    <w:rsid w:val="00330B0A"/>
    <w:rsid w:val="00330CAB"/>
    <w:rsid w:val="00331012"/>
    <w:rsid w:val="00331811"/>
    <w:rsid w:val="0033224B"/>
    <w:rsid w:val="00332387"/>
    <w:rsid w:val="00332AEA"/>
    <w:rsid w:val="00332E85"/>
    <w:rsid w:val="00333027"/>
    <w:rsid w:val="003331B2"/>
    <w:rsid w:val="0033346B"/>
    <w:rsid w:val="00333877"/>
    <w:rsid w:val="00333A88"/>
    <w:rsid w:val="00333E83"/>
    <w:rsid w:val="003342FE"/>
    <w:rsid w:val="00334539"/>
    <w:rsid w:val="003347D9"/>
    <w:rsid w:val="003348AA"/>
    <w:rsid w:val="00334AF1"/>
    <w:rsid w:val="00334C4E"/>
    <w:rsid w:val="00335799"/>
    <w:rsid w:val="00335AF7"/>
    <w:rsid w:val="00335FDD"/>
    <w:rsid w:val="003361BF"/>
    <w:rsid w:val="00336976"/>
    <w:rsid w:val="00336C3B"/>
    <w:rsid w:val="00336E34"/>
    <w:rsid w:val="003375C1"/>
    <w:rsid w:val="003377D8"/>
    <w:rsid w:val="00337995"/>
    <w:rsid w:val="003379BB"/>
    <w:rsid w:val="00337B19"/>
    <w:rsid w:val="00337B1C"/>
    <w:rsid w:val="00337BCD"/>
    <w:rsid w:val="00337BD1"/>
    <w:rsid w:val="00337C7A"/>
    <w:rsid w:val="00337FF4"/>
    <w:rsid w:val="0034032B"/>
    <w:rsid w:val="00340A69"/>
    <w:rsid w:val="00340D3E"/>
    <w:rsid w:val="00340F55"/>
    <w:rsid w:val="00340FEB"/>
    <w:rsid w:val="00341055"/>
    <w:rsid w:val="00341382"/>
    <w:rsid w:val="00341CCB"/>
    <w:rsid w:val="00341F44"/>
    <w:rsid w:val="00342847"/>
    <w:rsid w:val="0034290A"/>
    <w:rsid w:val="00342B2B"/>
    <w:rsid w:val="00342C6B"/>
    <w:rsid w:val="00342D85"/>
    <w:rsid w:val="00343165"/>
    <w:rsid w:val="003435A7"/>
    <w:rsid w:val="0034397C"/>
    <w:rsid w:val="00343BCA"/>
    <w:rsid w:val="00343C45"/>
    <w:rsid w:val="00343FEA"/>
    <w:rsid w:val="00344147"/>
    <w:rsid w:val="00344F0B"/>
    <w:rsid w:val="003451D2"/>
    <w:rsid w:val="0034525F"/>
    <w:rsid w:val="00345B18"/>
    <w:rsid w:val="00345C17"/>
    <w:rsid w:val="00345D07"/>
    <w:rsid w:val="00346763"/>
    <w:rsid w:val="00346815"/>
    <w:rsid w:val="00346A4B"/>
    <w:rsid w:val="00346F1E"/>
    <w:rsid w:val="003471E3"/>
    <w:rsid w:val="00347388"/>
    <w:rsid w:val="00347A25"/>
    <w:rsid w:val="00347BDD"/>
    <w:rsid w:val="00347C1A"/>
    <w:rsid w:val="00347D26"/>
    <w:rsid w:val="003507AA"/>
    <w:rsid w:val="00350BB2"/>
    <w:rsid w:val="0035114E"/>
    <w:rsid w:val="00351A13"/>
    <w:rsid w:val="00351F0A"/>
    <w:rsid w:val="0035206E"/>
    <w:rsid w:val="00352111"/>
    <w:rsid w:val="00352151"/>
    <w:rsid w:val="0035275E"/>
    <w:rsid w:val="00352B9B"/>
    <w:rsid w:val="00353F5A"/>
    <w:rsid w:val="00354124"/>
    <w:rsid w:val="0035440F"/>
    <w:rsid w:val="00354DB1"/>
    <w:rsid w:val="003554D6"/>
    <w:rsid w:val="003558B0"/>
    <w:rsid w:val="0035592F"/>
    <w:rsid w:val="00355985"/>
    <w:rsid w:val="00355C2C"/>
    <w:rsid w:val="00355C9B"/>
    <w:rsid w:val="00355E40"/>
    <w:rsid w:val="003560EF"/>
    <w:rsid w:val="003567BE"/>
    <w:rsid w:val="003567E6"/>
    <w:rsid w:val="00356CBF"/>
    <w:rsid w:val="00356D60"/>
    <w:rsid w:val="00356D7C"/>
    <w:rsid w:val="00356EAF"/>
    <w:rsid w:val="0035730D"/>
    <w:rsid w:val="00357BA6"/>
    <w:rsid w:val="00357DAB"/>
    <w:rsid w:val="00357EF4"/>
    <w:rsid w:val="003600E6"/>
    <w:rsid w:val="00360A45"/>
    <w:rsid w:val="003612FC"/>
    <w:rsid w:val="003614D8"/>
    <w:rsid w:val="0036172C"/>
    <w:rsid w:val="003617FF"/>
    <w:rsid w:val="00361D4D"/>
    <w:rsid w:val="00362B3A"/>
    <w:rsid w:val="00362CA3"/>
    <w:rsid w:val="0036307C"/>
    <w:rsid w:val="003638EC"/>
    <w:rsid w:val="003638F1"/>
    <w:rsid w:val="00363946"/>
    <w:rsid w:val="00364C19"/>
    <w:rsid w:val="00365235"/>
    <w:rsid w:val="00365671"/>
    <w:rsid w:val="00365848"/>
    <w:rsid w:val="00365993"/>
    <w:rsid w:val="003662A1"/>
    <w:rsid w:val="003665D8"/>
    <w:rsid w:val="00367592"/>
    <w:rsid w:val="00367642"/>
    <w:rsid w:val="0036797A"/>
    <w:rsid w:val="003704CE"/>
    <w:rsid w:val="0037054B"/>
    <w:rsid w:val="00370A1A"/>
    <w:rsid w:val="00370D55"/>
    <w:rsid w:val="0037143E"/>
    <w:rsid w:val="003718C4"/>
    <w:rsid w:val="00371EBD"/>
    <w:rsid w:val="003728F3"/>
    <w:rsid w:val="00372B20"/>
    <w:rsid w:val="00372FAA"/>
    <w:rsid w:val="00372FB7"/>
    <w:rsid w:val="0037387A"/>
    <w:rsid w:val="003743B1"/>
    <w:rsid w:val="003743F5"/>
    <w:rsid w:val="00374710"/>
    <w:rsid w:val="00374956"/>
    <w:rsid w:val="00374AF5"/>
    <w:rsid w:val="00374D29"/>
    <w:rsid w:val="003756F2"/>
    <w:rsid w:val="00375984"/>
    <w:rsid w:val="00375C48"/>
    <w:rsid w:val="00375E2D"/>
    <w:rsid w:val="0037646E"/>
    <w:rsid w:val="003766FE"/>
    <w:rsid w:val="00376E24"/>
    <w:rsid w:val="0037701B"/>
    <w:rsid w:val="003774E3"/>
    <w:rsid w:val="00377522"/>
    <w:rsid w:val="00377876"/>
    <w:rsid w:val="003800F3"/>
    <w:rsid w:val="00380575"/>
    <w:rsid w:val="00380728"/>
    <w:rsid w:val="0038072F"/>
    <w:rsid w:val="003811BB"/>
    <w:rsid w:val="00381AA3"/>
    <w:rsid w:val="00382378"/>
    <w:rsid w:val="0038251E"/>
    <w:rsid w:val="00382549"/>
    <w:rsid w:val="0038259A"/>
    <w:rsid w:val="0038259D"/>
    <w:rsid w:val="00382A20"/>
    <w:rsid w:val="003833F2"/>
    <w:rsid w:val="00383518"/>
    <w:rsid w:val="003839FB"/>
    <w:rsid w:val="0038402E"/>
    <w:rsid w:val="0038410A"/>
    <w:rsid w:val="003847EB"/>
    <w:rsid w:val="00384C5C"/>
    <w:rsid w:val="00384D3B"/>
    <w:rsid w:val="00385175"/>
    <w:rsid w:val="003855DA"/>
    <w:rsid w:val="0038629C"/>
    <w:rsid w:val="0038665B"/>
    <w:rsid w:val="00386AD8"/>
    <w:rsid w:val="0038726B"/>
    <w:rsid w:val="003872F6"/>
    <w:rsid w:val="003872F7"/>
    <w:rsid w:val="00387329"/>
    <w:rsid w:val="00387581"/>
    <w:rsid w:val="003900E9"/>
    <w:rsid w:val="0039012A"/>
    <w:rsid w:val="00390567"/>
    <w:rsid w:val="003906D2"/>
    <w:rsid w:val="00390E72"/>
    <w:rsid w:val="00391425"/>
    <w:rsid w:val="00391F9A"/>
    <w:rsid w:val="00391FB0"/>
    <w:rsid w:val="003922BB"/>
    <w:rsid w:val="003928DB"/>
    <w:rsid w:val="00392CE0"/>
    <w:rsid w:val="003931F3"/>
    <w:rsid w:val="00393503"/>
    <w:rsid w:val="0039388F"/>
    <w:rsid w:val="00393C74"/>
    <w:rsid w:val="00393EDF"/>
    <w:rsid w:val="00394467"/>
    <w:rsid w:val="003948B5"/>
    <w:rsid w:val="00394C8B"/>
    <w:rsid w:val="00394FB4"/>
    <w:rsid w:val="00395363"/>
    <w:rsid w:val="003959B3"/>
    <w:rsid w:val="00395B49"/>
    <w:rsid w:val="00395BC1"/>
    <w:rsid w:val="00396894"/>
    <w:rsid w:val="00396DD9"/>
    <w:rsid w:val="003970A8"/>
    <w:rsid w:val="00397195"/>
    <w:rsid w:val="003971E9"/>
    <w:rsid w:val="003A0279"/>
    <w:rsid w:val="003A1271"/>
    <w:rsid w:val="003A12B4"/>
    <w:rsid w:val="003A1556"/>
    <w:rsid w:val="003A1FCB"/>
    <w:rsid w:val="003A2064"/>
    <w:rsid w:val="003A2651"/>
    <w:rsid w:val="003A2961"/>
    <w:rsid w:val="003A2A4E"/>
    <w:rsid w:val="003A2F3B"/>
    <w:rsid w:val="003A2F95"/>
    <w:rsid w:val="003A3813"/>
    <w:rsid w:val="003A395A"/>
    <w:rsid w:val="003A3AA7"/>
    <w:rsid w:val="003A3CCA"/>
    <w:rsid w:val="003A4343"/>
    <w:rsid w:val="003A4436"/>
    <w:rsid w:val="003A458D"/>
    <w:rsid w:val="003A47A0"/>
    <w:rsid w:val="003A4C67"/>
    <w:rsid w:val="003A510E"/>
    <w:rsid w:val="003A56AC"/>
    <w:rsid w:val="003A583F"/>
    <w:rsid w:val="003A5CC0"/>
    <w:rsid w:val="003A6283"/>
    <w:rsid w:val="003A66E4"/>
    <w:rsid w:val="003A68EE"/>
    <w:rsid w:val="003A6E62"/>
    <w:rsid w:val="003A7384"/>
    <w:rsid w:val="003A7447"/>
    <w:rsid w:val="003A74D6"/>
    <w:rsid w:val="003B006E"/>
    <w:rsid w:val="003B01FA"/>
    <w:rsid w:val="003B045F"/>
    <w:rsid w:val="003B04C7"/>
    <w:rsid w:val="003B0F60"/>
    <w:rsid w:val="003B1013"/>
    <w:rsid w:val="003B10C1"/>
    <w:rsid w:val="003B11A9"/>
    <w:rsid w:val="003B1371"/>
    <w:rsid w:val="003B1ACB"/>
    <w:rsid w:val="003B1C30"/>
    <w:rsid w:val="003B2335"/>
    <w:rsid w:val="003B2A48"/>
    <w:rsid w:val="003B2BE4"/>
    <w:rsid w:val="003B2EF7"/>
    <w:rsid w:val="003B2F8A"/>
    <w:rsid w:val="003B34F6"/>
    <w:rsid w:val="003B36DD"/>
    <w:rsid w:val="003B4820"/>
    <w:rsid w:val="003B4C78"/>
    <w:rsid w:val="003B4C84"/>
    <w:rsid w:val="003B4F57"/>
    <w:rsid w:val="003B5414"/>
    <w:rsid w:val="003B56DE"/>
    <w:rsid w:val="003B575B"/>
    <w:rsid w:val="003B5B67"/>
    <w:rsid w:val="003B5EB9"/>
    <w:rsid w:val="003B5FC7"/>
    <w:rsid w:val="003B6314"/>
    <w:rsid w:val="003B645C"/>
    <w:rsid w:val="003B6B44"/>
    <w:rsid w:val="003B785C"/>
    <w:rsid w:val="003B7D31"/>
    <w:rsid w:val="003B7DFD"/>
    <w:rsid w:val="003C0CC6"/>
    <w:rsid w:val="003C0E09"/>
    <w:rsid w:val="003C14CB"/>
    <w:rsid w:val="003C15A6"/>
    <w:rsid w:val="003C15F0"/>
    <w:rsid w:val="003C1773"/>
    <w:rsid w:val="003C1CAD"/>
    <w:rsid w:val="003C1F3F"/>
    <w:rsid w:val="003C2156"/>
    <w:rsid w:val="003C2842"/>
    <w:rsid w:val="003C2FB9"/>
    <w:rsid w:val="003C32AA"/>
    <w:rsid w:val="003C3D6E"/>
    <w:rsid w:val="003C4034"/>
    <w:rsid w:val="003C450F"/>
    <w:rsid w:val="003C47A6"/>
    <w:rsid w:val="003C4D04"/>
    <w:rsid w:val="003C55F1"/>
    <w:rsid w:val="003C5625"/>
    <w:rsid w:val="003C578A"/>
    <w:rsid w:val="003C5A24"/>
    <w:rsid w:val="003C5B67"/>
    <w:rsid w:val="003C5C94"/>
    <w:rsid w:val="003C5D84"/>
    <w:rsid w:val="003C5D91"/>
    <w:rsid w:val="003C5DB8"/>
    <w:rsid w:val="003C5E05"/>
    <w:rsid w:val="003C5EEB"/>
    <w:rsid w:val="003C6219"/>
    <w:rsid w:val="003C6A33"/>
    <w:rsid w:val="003C6ADD"/>
    <w:rsid w:val="003C7FEB"/>
    <w:rsid w:val="003D0BA8"/>
    <w:rsid w:val="003D0D12"/>
    <w:rsid w:val="003D1024"/>
    <w:rsid w:val="003D162F"/>
    <w:rsid w:val="003D17AF"/>
    <w:rsid w:val="003D214A"/>
    <w:rsid w:val="003D2817"/>
    <w:rsid w:val="003D2BAE"/>
    <w:rsid w:val="003D2CC4"/>
    <w:rsid w:val="003D2F53"/>
    <w:rsid w:val="003D3ADA"/>
    <w:rsid w:val="003D49F1"/>
    <w:rsid w:val="003D53E5"/>
    <w:rsid w:val="003D5796"/>
    <w:rsid w:val="003D5801"/>
    <w:rsid w:val="003D59C4"/>
    <w:rsid w:val="003D5A2F"/>
    <w:rsid w:val="003D5C31"/>
    <w:rsid w:val="003D6157"/>
    <w:rsid w:val="003D6DA3"/>
    <w:rsid w:val="003D6DC0"/>
    <w:rsid w:val="003D6E3A"/>
    <w:rsid w:val="003D7138"/>
    <w:rsid w:val="003D7C5F"/>
    <w:rsid w:val="003D7F05"/>
    <w:rsid w:val="003D7F5B"/>
    <w:rsid w:val="003E1759"/>
    <w:rsid w:val="003E1D38"/>
    <w:rsid w:val="003E1EC2"/>
    <w:rsid w:val="003E24D6"/>
    <w:rsid w:val="003E32EC"/>
    <w:rsid w:val="003E367B"/>
    <w:rsid w:val="003E3E74"/>
    <w:rsid w:val="003E3FA5"/>
    <w:rsid w:val="003E4371"/>
    <w:rsid w:val="003E4488"/>
    <w:rsid w:val="003E45A6"/>
    <w:rsid w:val="003E47AE"/>
    <w:rsid w:val="003E4A58"/>
    <w:rsid w:val="003E4AEF"/>
    <w:rsid w:val="003E4BB8"/>
    <w:rsid w:val="003E5120"/>
    <w:rsid w:val="003E52AD"/>
    <w:rsid w:val="003E54E4"/>
    <w:rsid w:val="003E55E6"/>
    <w:rsid w:val="003E5E90"/>
    <w:rsid w:val="003E61D8"/>
    <w:rsid w:val="003E635C"/>
    <w:rsid w:val="003E64C9"/>
    <w:rsid w:val="003E69D2"/>
    <w:rsid w:val="003E69EE"/>
    <w:rsid w:val="003E71AF"/>
    <w:rsid w:val="003E7329"/>
    <w:rsid w:val="003E7B9C"/>
    <w:rsid w:val="003E7BF5"/>
    <w:rsid w:val="003E7C0D"/>
    <w:rsid w:val="003E7D1F"/>
    <w:rsid w:val="003E7E32"/>
    <w:rsid w:val="003F074B"/>
    <w:rsid w:val="003F1200"/>
    <w:rsid w:val="003F135A"/>
    <w:rsid w:val="003F182D"/>
    <w:rsid w:val="003F1842"/>
    <w:rsid w:val="003F27CD"/>
    <w:rsid w:val="003F2924"/>
    <w:rsid w:val="003F2EE2"/>
    <w:rsid w:val="003F32B9"/>
    <w:rsid w:val="003F341F"/>
    <w:rsid w:val="003F3764"/>
    <w:rsid w:val="003F3965"/>
    <w:rsid w:val="003F3B82"/>
    <w:rsid w:val="003F3D18"/>
    <w:rsid w:val="003F3E6D"/>
    <w:rsid w:val="003F4600"/>
    <w:rsid w:val="003F4CBB"/>
    <w:rsid w:val="003F520C"/>
    <w:rsid w:val="003F56A7"/>
    <w:rsid w:val="003F5983"/>
    <w:rsid w:val="003F5A1B"/>
    <w:rsid w:val="003F60A3"/>
    <w:rsid w:val="003F643B"/>
    <w:rsid w:val="003F64A3"/>
    <w:rsid w:val="003F6501"/>
    <w:rsid w:val="003F6651"/>
    <w:rsid w:val="003F6852"/>
    <w:rsid w:val="003F6B87"/>
    <w:rsid w:val="003F73AA"/>
    <w:rsid w:val="003F7435"/>
    <w:rsid w:val="003F76DC"/>
    <w:rsid w:val="003F787B"/>
    <w:rsid w:val="003F789C"/>
    <w:rsid w:val="003F7950"/>
    <w:rsid w:val="0040024F"/>
    <w:rsid w:val="004003DD"/>
    <w:rsid w:val="00400448"/>
    <w:rsid w:val="00400825"/>
    <w:rsid w:val="00400ED7"/>
    <w:rsid w:val="00401771"/>
    <w:rsid w:val="00401A4E"/>
    <w:rsid w:val="00401D52"/>
    <w:rsid w:val="00402225"/>
    <w:rsid w:val="0040236B"/>
    <w:rsid w:val="00402B4C"/>
    <w:rsid w:val="00402FEB"/>
    <w:rsid w:val="00403064"/>
    <w:rsid w:val="004031BC"/>
    <w:rsid w:val="00403550"/>
    <w:rsid w:val="004036CE"/>
    <w:rsid w:val="0040391E"/>
    <w:rsid w:val="00403E19"/>
    <w:rsid w:val="004044DA"/>
    <w:rsid w:val="00404E97"/>
    <w:rsid w:val="00405823"/>
    <w:rsid w:val="004059EA"/>
    <w:rsid w:val="00405BBC"/>
    <w:rsid w:val="00405CDF"/>
    <w:rsid w:val="00405CE8"/>
    <w:rsid w:val="00406327"/>
    <w:rsid w:val="00406722"/>
    <w:rsid w:val="00406785"/>
    <w:rsid w:val="004067AB"/>
    <w:rsid w:val="0040689B"/>
    <w:rsid w:val="004075CE"/>
    <w:rsid w:val="00407F9A"/>
    <w:rsid w:val="004100E1"/>
    <w:rsid w:val="004102C1"/>
    <w:rsid w:val="00410A72"/>
    <w:rsid w:val="00410D0F"/>
    <w:rsid w:val="00411016"/>
    <w:rsid w:val="00411274"/>
    <w:rsid w:val="0041139F"/>
    <w:rsid w:val="00411CFF"/>
    <w:rsid w:val="00411DBC"/>
    <w:rsid w:val="00411F47"/>
    <w:rsid w:val="0041213E"/>
    <w:rsid w:val="00412E4D"/>
    <w:rsid w:val="00413468"/>
    <w:rsid w:val="0041361A"/>
    <w:rsid w:val="0041379F"/>
    <w:rsid w:val="00413940"/>
    <w:rsid w:val="00413C56"/>
    <w:rsid w:val="00413FA0"/>
    <w:rsid w:val="00414468"/>
    <w:rsid w:val="004147AE"/>
    <w:rsid w:val="00414921"/>
    <w:rsid w:val="00414D17"/>
    <w:rsid w:val="00414D2D"/>
    <w:rsid w:val="00414D4F"/>
    <w:rsid w:val="00414E9F"/>
    <w:rsid w:val="00415410"/>
    <w:rsid w:val="0041595F"/>
    <w:rsid w:val="00415AB0"/>
    <w:rsid w:val="00416307"/>
    <w:rsid w:val="00417021"/>
    <w:rsid w:val="00417263"/>
    <w:rsid w:val="004179C7"/>
    <w:rsid w:val="00420825"/>
    <w:rsid w:val="00420A3E"/>
    <w:rsid w:val="00420F7D"/>
    <w:rsid w:val="004213DB"/>
    <w:rsid w:val="004214A4"/>
    <w:rsid w:val="004214C0"/>
    <w:rsid w:val="00421895"/>
    <w:rsid w:val="00421D09"/>
    <w:rsid w:val="00421F8D"/>
    <w:rsid w:val="00422036"/>
    <w:rsid w:val="004223FF"/>
    <w:rsid w:val="0042246C"/>
    <w:rsid w:val="00422793"/>
    <w:rsid w:val="00422B2D"/>
    <w:rsid w:val="00422BB4"/>
    <w:rsid w:val="00423000"/>
    <w:rsid w:val="00423239"/>
    <w:rsid w:val="00423BB6"/>
    <w:rsid w:val="00423D19"/>
    <w:rsid w:val="00423E4A"/>
    <w:rsid w:val="004242B7"/>
    <w:rsid w:val="00424302"/>
    <w:rsid w:val="00424527"/>
    <w:rsid w:val="0042458A"/>
    <w:rsid w:val="0042488B"/>
    <w:rsid w:val="00424E42"/>
    <w:rsid w:val="00425673"/>
    <w:rsid w:val="00426010"/>
    <w:rsid w:val="00426027"/>
    <w:rsid w:val="00426942"/>
    <w:rsid w:val="00426A14"/>
    <w:rsid w:val="00426B65"/>
    <w:rsid w:val="00426BCE"/>
    <w:rsid w:val="00426DB5"/>
    <w:rsid w:val="0042786F"/>
    <w:rsid w:val="0042791F"/>
    <w:rsid w:val="00427C80"/>
    <w:rsid w:val="00430779"/>
    <w:rsid w:val="00430789"/>
    <w:rsid w:val="00430A5D"/>
    <w:rsid w:val="00430BB5"/>
    <w:rsid w:val="00430C97"/>
    <w:rsid w:val="00430C9B"/>
    <w:rsid w:val="00430F91"/>
    <w:rsid w:val="004312DC"/>
    <w:rsid w:val="00431379"/>
    <w:rsid w:val="00431486"/>
    <w:rsid w:val="00431672"/>
    <w:rsid w:val="004317DA"/>
    <w:rsid w:val="004322AD"/>
    <w:rsid w:val="00432365"/>
    <w:rsid w:val="004327E3"/>
    <w:rsid w:val="00432C40"/>
    <w:rsid w:val="00432F41"/>
    <w:rsid w:val="00433074"/>
    <w:rsid w:val="00433A67"/>
    <w:rsid w:val="004342C3"/>
    <w:rsid w:val="00434A5F"/>
    <w:rsid w:val="00434EEA"/>
    <w:rsid w:val="004351C4"/>
    <w:rsid w:val="004354E8"/>
    <w:rsid w:val="0043574A"/>
    <w:rsid w:val="00435B35"/>
    <w:rsid w:val="00435F68"/>
    <w:rsid w:val="004361FA"/>
    <w:rsid w:val="00436245"/>
    <w:rsid w:val="004362A6"/>
    <w:rsid w:val="00436391"/>
    <w:rsid w:val="00436656"/>
    <w:rsid w:val="00436B79"/>
    <w:rsid w:val="00436FF8"/>
    <w:rsid w:val="00437714"/>
    <w:rsid w:val="00437729"/>
    <w:rsid w:val="00437783"/>
    <w:rsid w:val="0043790D"/>
    <w:rsid w:val="00437C34"/>
    <w:rsid w:val="00437DAF"/>
    <w:rsid w:val="00437DD7"/>
    <w:rsid w:val="00440272"/>
    <w:rsid w:val="0044068F"/>
    <w:rsid w:val="00440712"/>
    <w:rsid w:val="00440A38"/>
    <w:rsid w:val="004410F7"/>
    <w:rsid w:val="0044125E"/>
    <w:rsid w:val="004416B6"/>
    <w:rsid w:val="00441701"/>
    <w:rsid w:val="00442428"/>
    <w:rsid w:val="00442470"/>
    <w:rsid w:val="004427BC"/>
    <w:rsid w:val="00442ABD"/>
    <w:rsid w:val="004435B1"/>
    <w:rsid w:val="00443827"/>
    <w:rsid w:val="004438EA"/>
    <w:rsid w:val="0044415F"/>
    <w:rsid w:val="00444252"/>
    <w:rsid w:val="004447A3"/>
    <w:rsid w:val="004447AC"/>
    <w:rsid w:val="004448DC"/>
    <w:rsid w:val="00444AC3"/>
    <w:rsid w:val="00444C5F"/>
    <w:rsid w:val="004452CE"/>
    <w:rsid w:val="004454BA"/>
    <w:rsid w:val="00445915"/>
    <w:rsid w:val="00446B8B"/>
    <w:rsid w:val="004473BF"/>
    <w:rsid w:val="004474D3"/>
    <w:rsid w:val="0044788C"/>
    <w:rsid w:val="00447CA6"/>
    <w:rsid w:val="004503DB"/>
    <w:rsid w:val="00450477"/>
    <w:rsid w:val="004505A1"/>
    <w:rsid w:val="00450B13"/>
    <w:rsid w:val="00450DC6"/>
    <w:rsid w:val="00450EF3"/>
    <w:rsid w:val="00450FCB"/>
    <w:rsid w:val="004518FB"/>
    <w:rsid w:val="00451E1E"/>
    <w:rsid w:val="0045275F"/>
    <w:rsid w:val="00452903"/>
    <w:rsid w:val="00452C0B"/>
    <w:rsid w:val="00453A58"/>
    <w:rsid w:val="00453EE0"/>
    <w:rsid w:val="0045439B"/>
    <w:rsid w:val="00454618"/>
    <w:rsid w:val="0045487C"/>
    <w:rsid w:val="00454A27"/>
    <w:rsid w:val="00454EEA"/>
    <w:rsid w:val="00455355"/>
    <w:rsid w:val="00455566"/>
    <w:rsid w:val="0045571F"/>
    <w:rsid w:val="00455920"/>
    <w:rsid w:val="00455BE0"/>
    <w:rsid w:val="00455FD0"/>
    <w:rsid w:val="00455FD9"/>
    <w:rsid w:val="004562E7"/>
    <w:rsid w:val="0045672A"/>
    <w:rsid w:val="00457072"/>
    <w:rsid w:val="004577F4"/>
    <w:rsid w:val="00457964"/>
    <w:rsid w:val="00457BC0"/>
    <w:rsid w:val="00457D56"/>
    <w:rsid w:val="00457E14"/>
    <w:rsid w:val="00457F64"/>
    <w:rsid w:val="00457F83"/>
    <w:rsid w:val="00457FF9"/>
    <w:rsid w:val="00460002"/>
    <w:rsid w:val="00460107"/>
    <w:rsid w:val="00460212"/>
    <w:rsid w:val="00460799"/>
    <w:rsid w:val="00460C0C"/>
    <w:rsid w:val="00460C9F"/>
    <w:rsid w:val="00460EED"/>
    <w:rsid w:val="00461106"/>
    <w:rsid w:val="00461A8F"/>
    <w:rsid w:val="00461A95"/>
    <w:rsid w:val="00461D6A"/>
    <w:rsid w:val="00461E92"/>
    <w:rsid w:val="004623D9"/>
    <w:rsid w:val="00462846"/>
    <w:rsid w:val="00463504"/>
    <w:rsid w:val="0046360C"/>
    <w:rsid w:val="0046417C"/>
    <w:rsid w:val="00464552"/>
    <w:rsid w:val="00464634"/>
    <w:rsid w:val="00464A9D"/>
    <w:rsid w:val="00465375"/>
    <w:rsid w:val="00465817"/>
    <w:rsid w:val="0046664D"/>
    <w:rsid w:val="0046667F"/>
    <w:rsid w:val="00466D90"/>
    <w:rsid w:val="004671E6"/>
    <w:rsid w:val="0046761A"/>
    <w:rsid w:val="0046782D"/>
    <w:rsid w:val="00467B41"/>
    <w:rsid w:val="00467EC5"/>
    <w:rsid w:val="00467F3C"/>
    <w:rsid w:val="00470202"/>
    <w:rsid w:val="00470342"/>
    <w:rsid w:val="004705FF"/>
    <w:rsid w:val="0047061F"/>
    <w:rsid w:val="00470775"/>
    <w:rsid w:val="00470B30"/>
    <w:rsid w:val="00470DB3"/>
    <w:rsid w:val="004710A2"/>
    <w:rsid w:val="004710EE"/>
    <w:rsid w:val="00471341"/>
    <w:rsid w:val="00471854"/>
    <w:rsid w:val="0047187F"/>
    <w:rsid w:val="00471C81"/>
    <w:rsid w:val="00471DEC"/>
    <w:rsid w:val="00471FE0"/>
    <w:rsid w:val="00472288"/>
    <w:rsid w:val="0047241F"/>
    <w:rsid w:val="004726C9"/>
    <w:rsid w:val="004726F0"/>
    <w:rsid w:val="00472812"/>
    <w:rsid w:val="00472940"/>
    <w:rsid w:val="00472B7C"/>
    <w:rsid w:val="004732DB"/>
    <w:rsid w:val="0047376D"/>
    <w:rsid w:val="00473DD2"/>
    <w:rsid w:val="0047433B"/>
    <w:rsid w:val="004743A7"/>
    <w:rsid w:val="00474580"/>
    <w:rsid w:val="004745F2"/>
    <w:rsid w:val="004749EE"/>
    <w:rsid w:val="00475608"/>
    <w:rsid w:val="0047561E"/>
    <w:rsid w:val="00475791"/>
    <w:rsid w:val="00475987"/>
    <w:rsid w:val="00475BDC"/>
    <w:rsid w:val="00476150"/>
    <w:rsid w:val="00476229"/>
    <w:rsid w:val="00476325"/>
    <w:rsid w:val="004763B5"/>
    <w:rsid w:val="0047676B"/>
    <w:rsid w:val="004767D3"/>
    <w:rsid w:val="004770AA"/>
    <w:rsid w:val="00477768"/>
    <w:rsid w:val="004778E4"/>
    <w:rsid w:val="00477A43"/>
    <w:rsid w:val="00477B95"/>
    <w:rsid w:val="00480142"/>
    <w:rsid w:val="004804EF"/>
    <w:rsid w:val="004805FD"/>
    <w:rsid w:val="00480CB5"/>
    <w:rsid w:val="00480CDB"/>
    <w:rsid w:val="00480F0F"/>
    <w:rsid w:val="00481DDC"/>
    <w:rsid w:val="00481E04"/>
    <w:rsid w:val="00481E23"/>
    <w:rsid w:val="0048220E"/>
    <w:rsid w:val="0048228C"/>
    <w:rsid w:val="004822C8"/>
    <w:rsid w:val="00482A00"/>
    <w:rsid w:val="00482D15"/>
    <w:rsid w:val="0048328C"/>
    <w:rsid w:val="0048330F"/>
    <w:rsid w:val="004833D5"/>
    <w:rsid w:val="004837D1"/>
    <w:rsid w:val="00483EA9"/>
    <w:rsid w:val="00484506"/>
    <w:rsid w:val="00484587"/>
    <w:rsid w:val="0048482E"/>
    <w:rsid w:val="0048581E"/>
    <w:rsid w:val="00485E5E"/>
    <w:rsid w:val="00485F5C"/>
    <w:rsid w:val="0048663B"/>
    <w:rsid w:val="00486A6C"/>
    <w:rsid w:val="00486EB0"/>
    <w:rsid w:val="00487F21"/>
    <w:rsid w:val="004900AC"/>
    <w:rsid w:val="004901E8"/>
    <w:rsid w:val="004902C3"/>
    <w:rsid w:val="0049065F"/>
    <w:rsid w:val="004908BE"/>
    <w:rsid w:val="00490A0F"/>
    <w:rsid w:val="00490EA4"/>
    <w:rsid w:val="004913FB"/>
    <w:rsid w:val="00491684"/>
    <w:rsid w:val="0049194C"/>
    <w:rsid w:val="00491992"/>
    <w:rsid w:val="0049201A"/>
    <w:rsid w:val="0049218D"/>
    <w:rsid w:val="004924BC"/>
    <w:rsid w:val="00492678"/>
    <w:rsid w:val="004926E4"/>
    <w:rsid w:val="0049317C"/>
    <w:rsid w:val="00493231"/>
    <w:rsid w:val="00493D6D"/>
    <w:rsid w:val="004942D1"/>
    <w:rsid w:val="00494702"/>
    <w:rsid w:val="004953CD"/>
    <w:rsid w:val="004954F2"/>
    <w:rsid w:val="004955B5"/>
    <w:rsid w:val="00495ADA"/>
    <w:rsid w:val="00495DDB"/>
    <w:rsid w:val="004960CD"/>
    <w:rsid w:val="00496163"/>
    <w:rsid w:val="004961D2"/>
    <w:rsid w:val="00496263"/>
    <w:rsid w:val="00497000"/>
    <w:rsid w:val="0049741D"/>
    <w:rsid w:val="004A0205"/>
    <w:rsid w:val="004A03C5"/>
    <w:rsid w:val="004A05B5"/>
    <w:rsid w:val="004A133A"/>
    <w:rsid w:val="004A1969"/>
    <w:rsid w:val="004A22D5"/>
    <w:rsid w:val="004A2A82"/>
    <w:rsid w:val="004A2C5C"/>
    <w:rsid w:val="004A3C79"/>
    <w:rsid w:val="004A4387"/>
    <w:rsid w:val="004A463B"/>
    <w:rsid w:val="004A4768"/>
    <w:rsid w:val="004A4986"/>
    <w:rsid w:val="004A49A4"/>
    <w:rsid w:val="004A534B"/>
    <w:rsid w:val="004A56FE"/>
    <w:rsid w:val="004A573D"/>
    <w:rsid w:val="004A5D73"/>
    <w:rsid w:val="004A6131"/>
    <w:rsid w:val="004A6454"/>
    <w:rsid w:val="004A65D1"/>
    <w:rsid w:val="004A6786"/>
    <w:rsid w:val="004A6B8B"/>
    <w:rsid w:val="004A6F75"/>
    <w:rsid w:val="004A702F"/>
    <w:rsid w:val="004A75BF"/>
    <w:rsid w:val="004A76A6"/>
    <w:rsid w:val="004B0716"/>
    <w:rsid w:val="004B082D"/>
    <w:rsid w:val="004B0A49"/>
    <w:rsid w:val="004B13C2"/>
    <w:rsid w:val="004B19FD"/>
    <w:rsid w:val="004B1A9A"/>
    <w:rsid w:val="004B20BA"/>
    <w:rsid w:val="004B26A5"/>
    <w:rsid w:val="004B2719"/>
    <w:rsid w:val="004B2A81"/>
    <w:rsid w:val="004B2A92"/>
    <w:rsid w:val="004B2AD5"/>
    <w:rsid w:val="004B2C2C"/>
    <w:rsid w:val="004B2E1F"/>
    <w:rsid w:val="004B37FC"/>
    <w:rsid w:val="004B3AFC"/>
    <w:rsid w:val="004B3F84"/>
    <w:rsid w:val="004B44EC"/>
    <w:rsid w:val="004B499D"/>
    <w:rsid w:val="004B5289"/>
    <w:rsid w:val="004B53D2"/>
    <w:rsid w:val="004B548B"/>
    <w:rsid w:val="004B59F6"/>
    <w:rsid w:val="004B5AFD"/>
    <w:rsid w:val="004B69DD"/>
    <w:rsid w:val="004B6B66"/>
    <w:rsid w:val="004B6E5E"/>
    <w:rsid w:val="004B70B0"/>
    <w:rsid w:val="004B73BF"/>
    <w:rsid w:val="004C07D2"/>
    <w:rsid w:val="004C0DD4"/>
    <w:rsid w:val="004C0E26"/>
    <w:rsid w:val="004C1155"/>
    <w:rsid w:val="004C12E3"/>
    <w:rsid w:val="004C1C28"/>
    <w:rsid w:val="004C21BA"/>
    <w:rsid w:val="004C2565"/>
    <w:rsid w:val="004C25EC"/>
    <w:rsid w:val="004C27DE"/>
    <w:rsid w:val="004C2C2A"/>
    <w:rsid w:val="004C2FE9"/>
    <w:rsid w:val="004C30ED"/>
    <w:rsid w:val="004C3208"/>
    <w:rsid w:val="004C3226"/>
    <w:rsid w:val="004C32E2"/>
    <w:rsid w:val="004C39DB"/>
    <w:rsid w:val="004C3D5E"/>
    <w:rsid w:val="004C4440"/>
    <w:rsid w:val="004C461F"/>
    <w:rsid w:val="004C49BD"/>
    <w:rsid w:val="004C5A0F"/>
    <w:rsid w:val="004C64D1"/>
    <w:rsid w:val="004C6636"/>
    <w:rsid w:val="004C6A4F"/>
    <w:rsid w:val="004C6DC5"/>
    <w:rsid w:val="004C7686"/>
    <w:rsid w:val="004C79C9"/>
    <w:rsid w:val="004C7C97"/>
    <w:rsid w:val="004D014C"/>
    <w:rsid w:val="004D0F73"/>
    <w:rsid w:val="004D0F89"/>
    <w:rsid w:val="004D14B4"/>
    <w:rsid w:val="004D14F6"/>
    <w:rsid w:val="004D15AF"/>
    <w:rsid w:val="004D15E6"/>
    <w:rsid w:val="004D1935"/>
    <w:rsid w:val="004D2221"/>
    <w:rsid w:val="004D24A4"/>
    <w:rsid w:val="004D252B"/>
    <w:rsid w:val="004D27A7"/>
    <w:rsid w:val="004D2AA0"/>
    <w:rsid w:val="004D2D62"/>
    <w:rsid w:val="004D3070"/>
    <w:rsid w:val="004D37FE"/>
    <w:rsid w:val="004D37FF"/>
    <w:rsid w:val="004D386B"/>
    <w:rsid w:val="004D3B43"/>
    <w:rsid w:val="004D3CA3"/>
    <w:rsid w:val="004D4141"/>
    <w:rsid w:val="004D4146"/>
    <w:rsid w:val="004D444D"/>
    <w:rsid w:val="004D5699"/>
    <w:rsid w:val="004D5855"/>
    <w:rsid w:val="004D585F"/>
    <w:rsid w:val="004D604E"/>
    <w:rsid w:val="004D61A5"/>
    <w:rsid w:val="004D69E3"/>
    <w:rsid w:val="004D6B9E"/>
    <w:rsid w:val="004D6DB8"/>
    <w:rsid w:val="004D73DC"/>
    <w:rsid w:val="004D785A"/>
    <w:rsid w:val="004D7A00"/>
    <w:rsid w:val="004E000D"/>
    <w:rsid w:val="004E0D84"/>
    <w:rsid w:val="004E0DD0"/>
    <w:rsid w:val="004E10A6"/>
    <w:rsid w:val="004E15BB"/>
    <w:rsid w:val="004E1607"/>
    <w:rsid w:val="004E1B30"/>
    <w:rsid w:val="004E1E98"/>
    <w:rsid w:val="004E20E0"/>
    <w:rsid w:val="004E2241"/>
    <w:rsid w:val="004E24B7"/>
    <w:rsid w:val="004E27A7"/>
    <w:rsid w:val="004E32EA"/>
    <w:rsid w:val="004E3376"/>
    <w:rsid w:val="004E3541"/>
    <w:rsid w:val="004E36D7"/>
    <w:rsid w:val="004E3D7F"/>
    <w:rsid w:val="004E43F9"/>
    <w:rsid w:val="004E4420"/>
    <w:rsid w:val="004E4992"/>
    <w:rsid w:val="004E4A43"/>
    <w:rsid w:val="004E4C97"/>
    <w:rsid w:val="004E510D"/>
    <w:rsid w:val="004E52F0"/>
    <w:rsid w:val="004E5755"/>
    <w:rsid w:val="004E5845"/>
    <w:rsid w:val="004E5D62"/>
    <w:rsid w:val="004E5FD2"/>
    <w:rsid w:val="004E6C76"/>
    <w:rsid w:val="004E6D06"/>
    <w:rsid w:val="004E6DB5"/>
    <w:rsid w:val="004E7119"/>
    <w:rsid w:val="004E7653"/>
    <w:rsid w:val="004E7DDD"/>
    <w:rsid w:val="004E7E9F"/>
    <w:rsid w:val="004E7F19"/>
    <w:rsid w:val="004F00F0"/>
    <w:rsid w:val="004F0220"/>
    <w:rsid w:val="004F08B9"/>
    <w:rsid w:val="004F0B9C"/>
    <w:rsid w:val="004F0DC5"/>
    <w:rsid w:val="004F1250"/>
    <w:rsid w:val="004F2097"/>
    <w:rsid w:val="004F21B6"/>
    <w:rsid w:val="004F2387"/>
    <w:rsid w:val="004F2813"/>
    <w:rsid w:val="004F299E"/>
    <w:rsid w:val="004F2ADE"/>
    <w:rsid w:val="004F3706"/>
    <w:rsid w:val="004F38BD"/>
    <w:rsid w:val="004F3B12"/>
    <w:rsid w:val="004F3CE2"/>
    <w:rsid w:val="004F4321"/>
    <w:rsid w:val="004F451C"/>
    <w:rsid w:val="004F4941"/>
    <w:rsid w:val="004F4B05"/>
    <w:rsid w:val="004F4E81"/>
    <w:rsid w:val="004F4FB7"/>
    <w:rsid w:val="004F5212"/>
    <w:rsid w:val="004F5971"/>
    <w:rsid w:val="004F5ACB"/>
    <w:rsid w:val="004F5E67"/>
    <w:rsid w:val="004F62F6"/>
    <w:rsid w:val="004F66B1"/>
    <w:rsid w:val="004F6A2A"/>
    <w:rsid w:val="004F6C3D"/>
    <w:rsid w:val="004F7129"/>
    <w:rsid w:val="004F7215"/>
    <w:rsid w:val="004F7328"/>
    <w:rsid w:val="004F74A8"/>
    <w:rsid w:val="004F75DA"/>
    <w:rsid w:val="004F77D8"/>
    <w:rsid w:val="004F7DED"/>
    <w:rsid w:val="00500124"/>
    <w:rsid w:val="0050044E"/>
    <w:rsid w:val="00500B6B"/>
    <w:rsid w:val="00500B82"/>
    <w:rsid w:val="00500B96"/>
    <w:rsid w:val="00500C1A"/>
    <w:rsid w:val="00500DAE"/>
    <w:rsid w:val="00500DB0"/>
    <w:rsid w:val="00500EF5"/>
    <w:rsid w:val="005016E0"/>
    <w:rsid w:val="0050172A"/>
    <w:rsid w:val="00501F22"/>
    <w:rsid w:val="0050202B"/>
    <w:rsid w:val="0050213B"/>
    <w:rsid w:val="00502501"/>
    <w:rsid w:val="0050266D"/>
    <w:rsid w:val="00502798"/>
    <w:rsid w:val="00502E3F"/>
    <w:rsid w:val="00502EE8"/>
    <w:rsid w:val="0050314F"/>
    <w:rsid w:val="00503426"/>
    <w:rsid w:val="005035B7"/>
    <w:rsid w:val="00503651"/>
    <w:rsid w:val="005036E2"/>
    <w:rsid w:val="005039AE"/>
    <w:rsid w:val="00503A16"/>
    <w:rsid w:val="00503E3C"/>
    <w:rsid w:val="005043C5"/>
    <w:rsid w:val="00504692"/>
    <w:rsid w:val="00505BDE"/>
    <w:rsid w:val="00506173"/>
    <w:rsid w:val="00506404"/>
    <w:rsid w:val="005067D4"/>
    <w:rsid w:val="00506BDE"/>
    <w:rsid w:val="005101BB"/>
    <w:rsid w:val="005101F5"/>
    <w:rsid w:val="005104B6"/>
    <w:rsid w:val="005112B1"/>
    <w:rsid w:val="0051134A"/>
    <w:rsid w:val="005114F8"/>
    <w:rsid w:val="00511A98"/>
    <w:rsid w:val="00511B29"/>
    <w:rsid w:val="00511BC0"/>
    <w:rsid w:val="00511C47"/>
    <w:rsid w:val="00512112"/>
    <w:rsid w:val="005122B6"/>
    <w:rsid w:val="00512B83"/>
    <w:rsid w:val="0051360A"/>
    <w:rsid w:val="00513B56"/>
    <w:rsid w:val="005142ED"/>
    <w:rsid w:val="00514AFE"/>
    <w:rsid w:val="00515328"/>
    <w:rsid w:val="00515530"/>
    <w:rsid w:val="005156BB"/>
    <w:rsid w:val="00515FFB"/>
    <w:rsid w:val="0051608E"/>
    <w:rsid w:val="00516516"/>
    <w:rsid w:val="00516B0D"/>
    <w:rsid w:val="00516CBE"/>
    <w:rsid w:val="00516E30"/>
    <w:rsid w:val="00516FF2"/>
    <w:rsid w:val="00517393"/>
    <w:rsid w:val="00517469"/>
    <w:rsid w:val="00520262"/>
    <w:rsid w:val="005206C0"/>
    <w:rsid w:val="00521093"/>
    <w:rsid w:val="00521878"/>
    <w:rsid w:val="005219EF"/>
    <w:rsid w:val="00521C24"/>
    <w:rsid w:val="0052230C"/>
    <w:rsid w:val="005229BE"/>
    <w:rsid w:val="00522F25"/>
    <w:rsid w:val="0052316F"/>
    <w:rsid w:val="00523558"/>
    <w:rsid w:val="005235F9"/>
    <w:rsid w:val="005238AD"/>
    <w:rsid w:val="00523DAE"/>
    <w:rsid w:val="005240A8"/>
    <w:rsid w:val="005241C8"/>
    <w:rsid w:val="00524543"/>
    <w:rsid w:val="005248C4"/>
    <w:rsid w:val="00524F14"/>
    <w:rsid w:val="00525698"/>
    <w:rsid w:val="0052661B"/>
    <w:rsid w:val="00527416"/>
    <w:rsid w:val="00527424"/>
    <w:rsid w:val="0052742A"/>
    <w:rsid w:val="00527916"/>
    <w:rsid w:val="00527AA5"/>
    <w:rsid w:val="00527D4D"/>
    <w:rsid w:val="005300A6"/>
    <w:rsid w:val="0053082D"/>
    <w:rsid w:val="00530946"/>
    <w:rsid w:val="00531493"/>
    <w:rsid w:val="00531836"/>
    <w:rsid w:val="00531AE6"/>
    <w:rsid w:val="00531C50"/>
    <w:rsid w:val="0053206D"/>
    <w:rsid w:val="005323FC"/>
    <w:rsid w:val="00532681"/>
    <w:rsid w:val="005327C3"/>
    <w:rsid w:val="0053281F"/>
    <w:rsid w:val="00533147"/>
    <w:rsid w:val="005331F3"/>
    <w:rsid w:val="0053396F"/>
    <w:rsid w:val="00534201"/>
    <w:rsid w:val="005344CA"/>
    <w:rsid w:val="00534624"/>
    <w:rsid w:val="005347AB"/>
    <w:rsid w:val="0053529E"/>
    <w:rsid w:val="00535978"/>
    <w:rsid w:val="00535F93"/>
    <w:rsid w:val="005361F3"/>
    <w:rsid w:val="0053624D"/>
    <w:rsid w:val="00536675"/>
    <w:rsid w:val="00536797"/>
    <w:rsid w:val="00537665"/>
    <w:rsid w:val="0053780C"/>
    <w:rsid w:val="005400F5"/>
    <w:rsid w:val="005406B8"/>
    <w:rsid w:val="00540C44"/>
    <w:rsid w:val="00540E8E"/>
    <w:rsid w:val="00541101"/>
    <w:rsid w:val="00541C62"/>
    <w:rsid w:val="00542286"/>
    <w:rsid w:val="0054242E"/>
    <w:rsid w:val="00542548"/>
    <w:rsid w:val="0054284D"/>
    <w:rsid w:val="00543562"/>
    <w:rsid w:val="00543A9F"/>
    <w:rsid w:val="00543F01"/>
    <w:rsid w:val="00543FD3"/>
    <w:rsid w:val="0054463F"/>
    <w:rsid w:val="0054470F"/>
    <w:rsid w:val="0054480C"/>
    <w:rsid w:val="00544DD9"/>
    <w:rsid w:val="00544E46"/>
    <w:rsid w:val="005453B6"/>
    <w:rsid w:val="0054595E"/>
    <w:rsid w:val="00545AF0"/>
    <w:rsid w:val="00545BA1"/>
    <w:rsid w:val="00545CA3"/>
    <w:rsid w:val="00546763"/>
    <w:rsid w:val="005467D1"/>
    <w:rsid w:val="00546AC0"/>
    <w:rsid w:val="00546D40"/>
    <w:rsid w:val="005474C4"/>
    <w:rsid w:val="00547804"/>
    <w:rsid w:val="005478BA"/>
    <w:rsid w:val="005479AE"/>
    <w:rsid w:val="00547AB4"/>
    <w:rsid w:val="00547E8C"/>
    <w:rsid w:val="00547FEC"/>
    <w:rsid w:val="00550437"/>
    <w:rsid w:val="005507EE"/>
    <w:rsid w:val="00550CE7"/>
    <w:rsid w:val="005510BE"/>
    <w:rsid w:val="005518A6"/>
    <w:rsid w:val="00551CEB"/>
    <w:rsid w:val="00552166"/>
    <w:rsid w:val="00552778"/>
    <w:rsid w:val="00552791"/>
    <w:rsid w:val="0055290E"/>
    <w:rsid w:val="00552C42"/>
    <w:rsid w:val="00552E06"/>
    <w:rsid w:val="00552E67"/>
    <w:rsid w:val="00552E71"/>
    <w:rsid w:val="00553829"/>
    <w:rsid w:val="005538BB"/>
    <w:rsid w:val="00553B24"/>
    <w:rsid w:val="00553B6D"/>
    <w:rsid w:val="00553CE2"/>
    <w:rsid w:val="00554028"/>
    <w:rsid w:val="005540C6"/>
    <w:rsid w:val="00554291"/>
    <w:rsid w:val="0055430A"/>
    <w:rsid w:val="00554472"/>
    <w:rsid w:val="00554510"/>
    <w:rsid w:val="00554EE3"/>
    <w:rsid w:val="0055522D"/>
    <w:rsid w:val="005552FB"/>
    <w:rsid w:val="00555C2E"/>
    <w:rsid w:val="00555CD8"/>
    <w:rsid w:val="00555CF4"/>
    <w:rsid w:val="005563CD"/>
    <w:rsid w:val="00556BEA"/>
    <w:rsid w:val="00556F01"/>
    <w:rsid w:val="005572FD"/>
    <w:rsid w:val="005574FD"/>
    <w:rsid w:val="00557ABA"/>
    <w:rsid w:val="00557B8C"/>
    <w:rsid w:val="00557CE0"/>
    <w:rsid w:val="00557DA1"/>
    <w:rsid w:val="00557EBC"/>
    <w:rsid w:val="0056033E"/>
    <w:rsid w:val="005604E0"/>
    <w:rsid w:val="005606BE"/>
    <w:rsid w:val="00561716"/>
    <w:rsid w:val="005623B8"/>
    <w:rsid w:val="0056256B"/>
    <w:rsid w:val="0056288E"/>
    <w:rsid w:val="00562A99"/>
    <w:rsid w:val="00562B23"/>
    <w:rsid w:val="00563406"/>
    <w:rsid w:val="00563D4A"/>
    <w:rsid w:val="00563D9A"/>
    <w:rsid w:val="00563EBB"/>
    <w:rsid w:val="00564352"/>
    <w:rsid w:val="0056449B"/>
    <w:rsid w:val="00564703"/>
    <w:rsid w:val="00564885"/>
    <w:rsid w:val="00564A06"/>
    <w:rsid w:val="00564BA7"/>
    <w:rsid w:val="00564CEB"/>
    <w:rsid w:val="00564E70"/>
    <w:rsid w:val="00564FC4"/>
    <w:rsid w:val="005653BB"/>
    <w:rsid w:val="00565C35"/>
    <w:rsid w:val="00565D82"/>
    <w:rsid w:val="00565D98"/>
    <w:rsid w:val="005663E5"/>
    <w:rsid w:val="0056660E"/>
    <w:rsid w:val="005666D7"/>
    <w:rsid w:val="00566AC2"/>
    <w:rsid w:val="00566BBC"/>
    <w:rsid w:val="00566C87"/>
    <w:rsid w:val="00566CED"/>
    <w:rsid w:val="005673C4"/>
    <w:rsid w:val="00570370"/>
    <w:rsid w:val="00570427"/>
    <w:rsid w:val="00570891"/>
    <w:rsid w:val="00570F88"/>
    <w:rsid w:val="00571341"/>
    <w:rsid w:val="00571449"/>
    <w:rsid w:val="005717DB"/>
    <w:rsid w:val="00571C2F"/>
    <w:rsid w:val="00571DE4"/>
    <w:rsid w:val="00571F17"/>
    <w:rsid w:val="0057233F"/>
    <w:rsid w:val="005723DF"/>
    <w:rsid w:val="00572CF3"/>
    <w:rsid w:val="00573064"/>
    <w:rsid w:val="005736A0"/>
    <w:rsid w:val="00573728"/>
    <w:rsid w:val="00573D3C"/>
    <w:rsid w:val="00573DD2"/>
    <w:rsid w:val="00573F4E"/>
    <w:rsid w:val="005743C7"/>
    <w:rsid w:val="00574801"/>
    <w:rsid w:val="00574EFD"/>
    <w:rsid w:val="005754E6"/>
    <w:rsid w:val="00575746"/>
    <w:rsid w:val="00575780"/>
    <w:rsid w:val="00576534"/>
    <w:rsid w:val="005766B3"/>
    <w:rsid w:val="00577294"/>
    <w:rsid w:val="005772EC"/>
    <w:rsid w:val="005773F3"/>
    <w:rsid w:val="00577570"/>
    <w:rsid w:val="00577639"/>
    <w:rsid w:val="005777FC"/>
    <w:rsid w:val="00577995"/>
    <w:rsid w:val="00577C25"/>
    <w:rsid w:val="0058002B"/>
    <w:rsid w:val="00580142"/>
    <w:rsid w:val="00581121"/>
    <w:rsid w:val="00581917"/>
    <w:rsid w:val="00581E5D"/>
    <w:rsid w:val="00581EBD"/>
    <w:rsid w:val="00582035"/>
    <w:rsid w:val="00582DDE"/>
    <w:rsid w:val="00582E53"/>
    <w:rsid w:val="00582F06"/>
    <w:rsid w:val="00582F2D"/>
    <w:rsid w:val="0058334A"/>
    <w:rsid w:val="00583D9A"/>
    <w:rsid w:val="005841AE"/>
    <w:rsid w:val="005848F2"/>
    <w:rsid w:val="00585022"/>
    <w:rsid w:val="00585358"/>
    <w:rsid w:val="005853F9"/>
    <w:rsid w:val="0058579C"/>
    <w:rsid w:val="00585AEA"/>
    <w:rsid w:val="00585BE0"/>
    <w:rsid w:val="00585E84"/>
    <w:rsid w:val="00586461"/>
    <w:rsid w:val="00586AAE"/>
    <w:rsid w:val="00586AD6"/>
    <w:rsid w:val="00587ED5"/>
    <w:rsid w:val="005900AB"/>
    <w:rsid w:val="00590114"/>
    <w:rsid w:val="0059025A"/>
    <w:rsid w:val="00590262"/>
    <w:rsid w:val="00590283"/>
    <w:rsid w:val="0059071C"/>
    <w:rsid w:val="00590DFA"/>
    <w:rsid w:val="00591910"/>
    <w:rsid w:val="00591942"/>
    <w:rsid w:val="00591B1B"/>
    <w:rsid w:val="0059202B"/>
    <w:rsid w:val="005928F1"/>
    <w:rsid w:val="00592E63"/>
    <w:rsid w:val="005936F7"/>
    <w:rsid w:val="00593B2A"/>
    <w:rsid w:val="00593F4F"/>
    <w:rsid w:val="00594055"/>
    <w:rsid w:val="00594E20"/>
    <w:rsid w:val="00594FE1"/>
    <w:rsid w:val="00595197"/>
    <w:rsid w:val="0059521C"/>
    <w:rsid w:val="00595463"/>
    <w:rsid w:val="005956A8"/>
    <w:rsid w:val="0059578F"/>
    <w:rsid w:val="00595814"/>
    <w:rsid w:val="005963C9"/>
    <w:rsid w:val="00596B56"/>
    <w:rsid w:val="00596F21"/>
    <w:rsid w:val="00596F3F"/>
    <w:rsid w:val="0059729A"/>
    <w:rsid w:val="00597EE6"/>
    <w:rsid w:val="005A0151"/>
    <w:rsid w:val="005A02D1"/>
    <w:rsid w:val="005A0417"/>
    <w:rsid w:val="005A082C"/>
    <w:rsid w:val="005A0D71"/>
    <w:rsid w:val="005A140E"/>
    <w:rsid w:val="005A185C"/>
    <w:rsid w:val="005A187D"/>
    <w:rsid w:val="005A1DA6"/>
    <w:rsid w:val="005A22CC"/>
    <w:rsid w:val="005A2761"/>
    <w:rsid w:val="005A2C47"/>
    <w:rsid w:val="005A2D82"/>
    <w:rsid w:val="005A2D91"/>
    <w:rsid w:val="005A3899"/>
    <w:rsid w:val="005A3D1F"/>
    <w:rsid w:val="005A3E04"/>
    <w:rsid w:val="005A4020"/>
    <w:rsid w:val="005A4053"/>
    <w:rsid w:val="005A497F"/>
    <w:rsid w:val="005A4C38"/>
    <w:rsid w:val="005A4D18"/>
    <w:rsid w:val="005A4EFD"/>
    <w:rsid w:val="005A5459"/>
    <w:rsid w:val="005A5467"/>
    <w:rsid w:val="005A5A0A"/>
    <w:rsid w:val="005A5CF2"/>
    <w:rsid w:val="005A6525"/>
    <w:rsid w:val="005A6A06"/>
    <w:rsid w:val="005A6A15"/>
    <w:rsid w:val="005A6DAA"/>
    <w:rsid w:val="005A6FB7"/>
    <w:rsid w:val="005A7002"/>
    <w:rsid w:val="005A757D"/>
    <w:rsid w:val="005A775C"/>
    <w:rsid w:val="005A7917"/>
    <w:rsid w:val="005A796E"/>
    <w:rsid w:val="005A7CC3"/>
    <w:rsid w:val="005A7DEA"/>
    <w:rsid w:val="005B02E6"/>
    <w:rsid w:val="005B037D"/>
    <w:rsid w:val="005B07DF"/>
    <w:rsid w:val="005B0886"/>
    <w:rsid w:val="005B19F7"/>
    <w:rsid w:val="005B1B7D"/>
    <w:rsid w:val="005B2201"/>
    <w:rsid w:val="005B26C3"/>
    <w:rsid w:val="005B282B"/>
    <w:rsid w:val="005B2C36"/>
    <w:rsid w:val="005B2C7D"/>
    <w:rsid w:val="005B3431"/>
    <w:rsid w:val="005B369A"/>
    <w:rsid w:val="005B4554"/>
    <w:rsid w:val="005B4676"/>
    <w:rsid w:val="005B477F"/>
    <w:rsid w:val="005B4D7C"/>
    <w:rsid w:val="005B4EB9"/>
    <w:rsid w:val="005B5069"/>
    <w:rsid w:val="005B508C"/>
    <w:rsid w:val="005B550F"/>
    <w:rsid w:val="005B6003"/>
    <w:rsid w:val="005B660D"/>
    <w:rsid w:val="005B6613"/>
    <w:rsid w:val="005B66BC"/>
    <w:rsid w:val="005B6845"/>
    <w:rsid w:val="005B69A3"/>
    <w:rsid w:val="005B7467"/>
    <w:rsid w:val="005C0665"/>
    <w:rsid w:val="005C09B1"/>
    <w:rsid w:val="005C0BC2"/>
    <w:rsid w:val="005C0E4B"/>
    <w:rsid w:val="005C0FBD"/>
    <w:rsid w:val="005C111A"/>
    <w:rsid w:val="005C1181"/>
    <w:rsid w:val="005C1297"/>
    <w:rsid w:val="005C1526"/>
    <w:rsid w:val="005C1BEE"/>
    <w:rsid w:val="005C1EA9"/>
    <w:rsid w:val="005C1F41"/>
    <w:rsid w:val="005C216C"/>
    <w:rsid w:val="005C2348"/>
    <w:rsid w:val="005C2760"/>
    <w:rsid w:val="005C2881"/>
    <w:rsid w:val="005C35BC"/>
    <w:rsid w:val="005C37D8"/>
    <w:rsid w:val="005C40E7"/>
    <w:rsid w:val="005C51FD"/>
    <w:rsid w:val="005C52EF"/>
    <w:rsid w:val="005C5450"/>
    <w:rsid w:val="005C546D"/>
    <w:rsid w:val="005C553A"/>
    <w:rsid w:val="005C59E6"/>
    <w:rsid w:val="005C5C93"/>
    <w:rsid w:val="005C5D4F"/>
    <w:rsid w:val="005C5FCC"/>
    <w:rsid w:val="005C63E9"/>
    <w:rsid w:val="005C6584"/>
    <w:rsid w:val="005C686C"/>
    <w:rsid w:val="005C6F95"/>
    <w:rsid w:val="005C6FA8"/>
    <w:rsid w:val="005D00C4"/>
    <w:rsid w:val="005D0D55"/>
    <w:rsid w:val="005D11C5"/>
    <w:rsid w:val="005D159C"/>
    <w:rsid w:val="005D2140"/>
    <w:rsid w:val="005D22B7"/>
    <w:rsid w:val="005D2AFF"/>
    <w:rsid w:val="005D2F14"/>
    <w:rsid w:val="005D3042"/>
    <w:rsid w:val="005D34BA"/>
    <w:rsid w:val="005D3DD7"/>
    <w:rsid w:val="005D445E"/>
    <w:rsid w:val="005D4518"/>
    <w:rsid w:val="005D47B2"/>
    <w:rsid w:val="005D4C19"/>
    <w:rsid w:val="005D4D67"/>
    <w:rsid w:val="005D550B"/>
    <w:rsid w:val="005D5656"/>
    <w:rsid w:val="005D57A6"/>
    <w:rsid w:val="005D584D"/>
    <w:rsid w:val="005D58F5"/>
    <w:rsid w:val="005D58F9"/>
    <w:rsid w:val="005D5CDA"/>
    <w:rsid w:val="005D61E7"/>
    <w:rsid w:val="005D6214"/>
    <w:rsid w:val="005D6593"/>
    <w:rsid w:val="005D67FB"/>
    <w:rsid w:val="005D6AC4"/>
    <w:rsid w:val="005D6E49"/>
    <w:rsid w:val="005D77E7"/>
    <w:rsid w:val="005D7821"/>
    <w:rsid w:val="005D7D73"/>
    <w:rsid w:val="005E079D"/>
    <w:rsid w:val="005E10C5"/>
    <w:rsid w:val="005E1476"/>
    <w:rsid w:val="005E1C9E"/>
    <w:rsid w:val="005E2002"/>
    <w:rsid w:val="005E2608"/>
    <w:rsid w:val="005E29A5"/>
    <w:rsid w:val="005E2AD1"/>
    <w:rsid w:val="005E2EBC"/>
    <w:rsid w:val="005E30E5"/>
    <w:rsid w:val="005E3A47"/>
    <w:rsid w:val="005E3CF3"/>
    <w:rsid w:val="005E3D06"/>
    <w:rsid w:val="005E4AA7"/>
    <w:rsid w:val="005E4C82"/>
    <w:rsid w:val="005E4F98"/>
    <w:rsid w:val="005E522F"/>
    <w:rsid w:val="005E56E7"/>
    <w:rsid w:val="005E56F5"/>
    <w:rsid w:val="005E5A3F"/>
    <w:rsid w:val="005E5C33"/>
    <w:rsid w:val="005E6109"/>
    <w:rsid w:val="005E6625"/>
    <w:rsid w:val="005E677A"/>
    <w:rsid w:val="005E697B"/>
    <w:rsid w:val="005E7514"/>
    <w:rsid w:val="005E783A"/>
    <w:rsid w:val="005E79EB"/>
    <w:rsid w:val="005E7B1C"/>
    <w:rsid w:val="005F089C"/>
    <w:rsid w:val="005F09B1"/>
    <w:rsid w:val="005F0B8B"/>
    <w:rsid w:val="005F0C1E"/>
    <w:rsid w:val="005F0C85"/>
    <w:rsid w:val="005F1008"/>
    <w:rsid w:val="005F111F"/>
    <w:rsid w:val="005F19F2"/>
    <w:rsid w:val="005F1E9D"/>
    <w:rsid w:val="005F2254"/>
    <w:rsid w:val="005F258D"/>
    <w:rsid w:val="005F285B"/>
    <w:rsid w:val="005F2D90"/>
    <w:rsid w:val="005F3280"/>
    <w:rsid w:val="005F32F1"/>
    <w:rsid w:val="005F35AB"/>
    <w:rsid w:val="005F3D82"/>
    <w:rsid w:val="005F4595"/>
    <w:rsid w:val="005F4605"/>
    <w:rsid w:val="005F46B0"/>
    <w:rsid w:val="005F53BA"/>
    <w:rsid w:val="005F55A9"/>
    <w:rsid w:val="005F59D6"/>
    <w:rsid w:val="005F5B95"/>
    <w:rsid w:val="005F5F8F"/>
    <w:rsid w:val="005F681D"/>
    <w:rsid w:val="005F69CE"/>
    <w:rsid w:val="005F7151"/>
    <w:rsid w:val="005F7AF3"/>
    <w:rsid w:val="005F7C06"/>
    <w:rsid w:val="005F7C46"/>
    <w:rsid w:val="005F7DBE"/>
    <w:rsid w:val="006002C7"/>
    <w:rsid w:val="0060048A"/>
    <w:rsid w:val="00600881"/>
    <w:rsid w:val="00601758"/>
    <w:rsid w:val="00601B92"/>
    <w:rsid w:val="00601DBF"/>
    <w:rsid w:val="00601F46"/>
    <w:rsid w:val="006020CD"/>
    <w:rsid w:val="00602575"/>
    <w:rsid w:val="00602790"/>
    <w:rsid w:val="00602F77"/>
    <w:rsid w:val="0060319D"/>
    <w:rsid w:val="006031B8"/>
    <w:rsid w:val="00603823"/>
    <w:rsid w:val="00603BE9"/>
    <w:rsid w:val="00603C54"/>
    <w:rsid w:val="00603DE1"/>
    <w:rsid w:val="006040EE"/>
    <w:rsid w:val="00604F77"/>
    <w:rsid w:val="00605107"/>
    <w:rsid w:val="00605158"/>
    <w:rsid w:val="0060569F"/>
    <w:rsid w:val="00605A19"/>
    <w:rsid w:val="00605D35"/>
    <w:rsid w:val="00605E53"/>
    <w:rsid w:val="006064B2"/>
    <w:rsid w:val="006069E4"/>
    <w:rsid w:val="00606CCF"/>
    <w:rsid w:val="00606DB5"/>
    <w:rsid w:val="00607639"/>
    <w:rsid w:val="00610547"/>
    <w:rsid w:val="00610DAD"/>
    <w:rsid w:val="00610E04"/>
    <w:rsid w:val="00611588"/>
    <w:rsid w:val="006115EF"/>
    <w:rsid w:val="006119E3"/>
    <w:rsid w:val="00611A57"/>
    <w:rsid w:val="00611E5A"/>
    <w:rsid w:val="00612429"/>
    <w:rsid w:val="00612450"/>
    <w:rsid w:val="00612590"/>
    <w:rsid w:val="0061271B"/>
    <w:rsid w:val="0061327A"/>
    <w:rsid w:val="006133FE"/>
    <w:rsid w:val="00613A37"/>
    <w:rsid w:val="00613EA9"/>
    <w:rsid w:val="00614009"/>
    <w:rsid w:val="00614087"/>
    <w:rsid w:val="00614498"/>
    <w:rsid w:val="006148D4"/>
    <w:rsid w:val="00614992"/>
    <w:rsid w:val="00614AB9"/>
    <w:rsid w:val="00614CE9"/>
    <w:rsid w:val="00615055"/>
    <w:rsid w:val="00615601"/>
    <w:rsid w:val="0061598E"/>
    <w:rsid w:val="00615DF1"/>
    <w:rsid w:val="00616253"/>
    <w:rsid w:val="00616286"/>
    <w:rsid w:val="00616537"/>
    <w:rsid w:val="00616A75"/>
    <w:rsid w:val="00616CE2"/>
    <w:rsid w:val="00616EE9"/>
    <w:rsid w:val="00616F23"/>
    <w:rsid w:val="0061731A"/>
    <w:rsid w:val="00617548"/>
    <w:rsid w:val="00617BF1"/>
    <w:rsid w:val="00617C77"/>
    <w:rsid w:val="00617E61"/>
    <w:rsid w:val="006203C5"/>
    <w:rsid w:val="00620B6C"/>
    <w:rsid w:val="00620D94"/>
    <w:rsid w:val="00620E3A"/>
    <w:rsid w:val="00621443"/>
    <w:rsid w:val="00621736"/>
    <w:rsid w:val="00621EA3"/>
    <w:rsid w:val="00622202"/>
    <w:rsid w:val="006225E1"/>
    <w:rsid w:val="00622D16"/>
    <w:rsid w:val="006236F1"/>
    <w:rsid w:val="0062392D"/>
    <w:rsid w:val="00623F8A"/>
    <w:rsid w:val="0062468B"/>
    <w:rsid w:val="00624B50"/>
    <w:rsid w:val="00624E3F"/>
    <w:rsid w:val="00625523"/>
    <w:rsid w:val="006256F8"/>
    <w:rsid w:val="00625D75"/>
    <w:rsid w:val="00625F0B"/>
    <w:rsid w:val="00625F39"/>
    <w:rsid w:val="00625F8F"/>
    <w:rsid w:val="00626172"/>
    <w:rsid w:val="006265CF"/>
    <w:rsid w:val="006267E2"/>
    <w:rsid w:val="00626C78"/>
    <w:rsid w:val="00627577"/>
    <w:rsid w:val="00627758"/>
    <w:rsid w:val="00627C54"/>
    <w:rsid w:val="00631069"/>
    <w:rsid w:val="00631D05"/>
    <w:rsid w:val="006321C8"/>
    <w:rsid w:val="00632A4B"/>
    <w:rsid w:val="00632A5A"/>
    <w:rsid w:val="00633325"/>
    <w:rsid w:val="00633AF8"/>
    <w:rsid w:val="00633BB4"/>
    <w:rsid w:val="00633C67"/>
    <w:rsid w:val="00634080"/>
    <w:rsid w:val="006344C7"/>
    <w:rsid w:val="006344D6"/>
    <w:rsid w:val="00634502"/>
    <w:rsid w:val="00635390"/>
    <w:rsid w:val="00635916"/>
    <w:rsid w:val="00636407"/>
    <w:rsid w:val="00636411"/>
    <w:rsid w:val="00636419"/>
    <w:rsid w:val="00636439"/>
    <w:rsid w:val="006364B1"/>
    <w:rsid w:val="00636CAE"/>
    <w:rsid w:val="00636E8E"/>
    <w:rsid w:val="00637152"/>
    <w:rsid w:val="00637823"/>
    <w:rsid w:val="00637F74"/>
    <w:rsid w:val="00640149"/>
    <w:rsid w:val="00640201"/>
    <w:rsid w:val="00640229"/>
    <w:rsid w:val="00640959"/>
    <w:rsid w:val="00640B9F"/>
    <w:rsid w:val="00640DA4"/>
    <w:rsid w:val="00641236"/>
    <w:rsid w:val="006412FD"/>
    <w:rsid w:val="0064185C"/>
    <w:rsid w:val="0064248A"/>
    <w:rsid w:val="00642A68"/>
    <w:rsid w:val="0064307E"/>
    <w:rsid w:val="0064327C"/>
    <w:rsid w:val="0064350E"/>
    <w:rsid w:val="00644031"/>
    <w:rsid w:val="00644548"/>
    <w:rsid w:val="00644A7E"/>
    <w:rsid w:val="00644E14"/>
    <w:rsid w:val="0064536B"/>
    <w:rsid w:val="00645766"/>
    <w:rsid w:val="00645BF6"/>
    <w:rsid w:val="00645E05"/>
    <w:rsid w:val="00645FAF"/>
    <w:rsid w:val="00646998"/>
    <w:rsid w:val="00646DA8"/>
    <w:rsid w:val="006474C4"/>
    <w:rsid w:val="0064781A"/>
    <w:rsid w:val="00647BAC"/>
    <w:rsid w:val="00647FD6"/>
    <w:rsid w:val="00647FF6"/>
    <w:rsid w:val="0065024E"/>
    <w:rsid w:val="0065083C"/>
    <w:rsid w:val="006509AC"/>
    <w:rsid w:val="00650F4C"/>
    <w:rsid w:val="0065148A"/>
    <w:rsid w:val="006516A3"/>
    <w:rsid w:val="006519DF"/>
    <w:rsid w:val="006520C6"/>
    <w:rsid w:val="0065257A"/>
    <w:rsid w:val="00652B39"/>
    <w:rsid w:val="00652C26"/>
    <w:rsid w:val="00652C76"/>
    <w:rsid w:val="00653727"/>
    <w:rsid w:val="00653805"/>
    <w:rsid w:val="00653E9D"/>
    <w:rsid w:val="006544C7"/>
    <w:rsid w:val="00654545"/>
    <w:rsid w:val="00654E90"/>
    <w:rsid w:val="006551CC"/>
    <w:rsid w:val="00655230"/>
    <w:rsid w:val="0065544B"/>
    <w:rsid w:val="00655492"/>
    <w:rsid w:val="006554C2"/>
    <w:rsid w:val="0065595F"/>
    <w:rsid w:val="00655C7E"/>
    <w:rsid w:val="00655DD5"/>
    <w:rsid w:val="00655DE8"/>
    <w:rsid w:val="00655FB2"/>
    <w:rsid w:val="00656052"/>
    <w:rsid w:val="006560F9"/>
    <w:rsid w:val="006564A0"/>
    <w:rsid w:val="006564E1"/>
    <w:rsid w:val="0065687B"/>
    <w:rsid w:val="00657174"/>
    <w:rsid w:val="0065743A"/>
    <w:rsid w:val="006579F1"/>
    <w:rsid w:val="006600BE"/>
    <w:rsid w:val="0066013A"/>
    <w:rsid w:val="00660141"/>
    <w:rsid w:val="0066093A"/>
    <w:rsid w:val="0066098C"/>
    <w:rsid w:val="00660CD0"/>
    <w:rsid w:val="00660F4C"/>
    <w:rsid w:val="006618FE"/>
    <w:rsid w:val="00661B95"/>
    <w:rsid w:val="0066212C"/>
    <w:rsid w:val="006623D3"/>
    <w:rsid w:val="00662BC7"/>
    <w:rsid w:val="00662D19"/>
    <w:rsid w:val="00663215"/>
    <w:rsid w:val="00663975"/>
    <w:rsid w:val="006639E4"/>
    <w:rsid w:val="00663A59"/>
    <w:rsid w:val="00663FF4"/>
    <w:rsid w:val="00663FF9"/>
    <w:rsid w:val="006641DF"/>
    <w:rsid w:val="00664698"/>
    <w:rsid w:val="00664CBE"/>
    <w:rsid w:val="0066504C"/>
    <w:rsid w:val="0066518C"/>
    <w:rsid w:val="00665B05"/>
    <w:rsid w:val="00665D87"/>
    <w:rsid w:val="00666005"/>
    <w:rsid w:val="00666A6A"/>
    <w:rsid w:val="00666AFF"/>
    <w:rsid w:val="00666D95"/>
    <w:rsid w:val="006678EC"/>
    <w:rsid w:val="00667AAC"/>
    <w:rsid w:val="00667CCE"/>
    <w:rsid w:val="00667D5A"/>
    <w:rsid w:val="006706B8"/>
    <w:rsid w:val="00670807"/>
    <w:rsid w:val="00670B0D"/>
    <w:rsid w:val="0067164E"/>
    <w:rsid w:val="0067166A"/>
    <w:rsid w:val="006717E3"/>
    <w:rsid w:val="00671848"/>
    <w:rsid w:val="00671D93"/>
    <w:rsid w:val="0067245F"/>
    <w:rsid w:val="00672BDC"/>
    <w:rsid w:val="006739BC"/>
    <w:rsid w:val="00673AC2"/>
    <w:rsid w:val="00673ACF"/>
    <w:rsid w:val="00673C71"/>
    <w:rsid w:val="00673F18"/>
    <w:rsid w:val="00673F23"/>
    <w:rsid w:val="00674059"/>
    <w:rsid w:val="00674110"/>
    <w:rsid w:val="00675A53"/>
    <w:rsid w:val="00675B2A"/>
    <w:rsid w:val="00675CD3"/>
    <w:rsid w:val="00675D14"/>
    <w:rsid w:val="00675F7D"/>
    <w:rsid w:val="00676763"/>
    <w:rsid w:val="006773A0"/>
    <w:rsid w:val="006800BD"/>
    <w:rsid w:val="006802FE"/>
    <w:rsid w:val="0068040C"/>
    <w:rsid w:val="0068060D"/>
    <w:rsid w:val="006808B2"/>
    <w:rsid w:val="00680BAF"/>
    <w:rsid w:val="00680C34"/>
    <w:rsid w:val="00680C8A"/>
    <w:rsid w:val="00680E48"/>
    <w:rsid w:val="00681354"/>
    <w:rsid w:val="0068155E"/>
    <w:rsid w:val="00681ED4"/>
    <w:rsid w:val="00681F26"/>
    <w:rsid w:val="006822A2"/>
    <w:rsid w:val="00682496"/>
    <w:rsid w:val="00682540"/>
    <w:rsid w:val="0068258A"/>
    <w:rsid w:val="00682FFD"/>
    <w:rsid w:val="00683458"/>
    <w:rsid w:val="00684668"/>
    <w:rsid w:val="006846B9"/>
    <w:rsid w:val="006847BC"/>
    <w:rsid w:val="006851F8"/>
    <w:rsid w:val="0068536D"/>
    <w:rsid w:val="006853BF"/>
    <w:rsid w:val="006855E0"/>
    <w:rsid w:val="006856EA"/>
    <w:rsid w:val="006857B4"/>
    <w:rsid w:val="00685986"/>
    <w:rsid w:val="00685F0F"/>
    <w:rsid w:val="00685FED"/>
    <w:rsid w:val="00686265"/>
    <w:rsid w:val="006863BF"/>
    <w:rsid w:val="00686661"/>
    <w:rsid w:val="0068697F"/>
    <w:rsid w:val="00686BAE"/>
    <w:rsid w:val="006871F7"/>
    <w:rsid w:val="00687643"/>
    <w:rsid w:val="00687B9B"/>
    <w:rsid w:val="00687E88"/>
    <w:rsid w:val="0069012F"/>
    <w:rsid w:val="006905BC"/>
    <w:rsid w:val="00690869"/>
    <w:rsid w:val="00690980"/>
    <w:rsid w:val="00690A05"/>
    <w:rsid w:val="00690D38"/>
    <w:rsid w:val="00691110"/>
    <w:rsid w:val="006915CE"/>
    <w:rsid w:val="0069160E"/>
    <w:rsid w:val="00691638"/>
    <w:rsid w:val="006926B9"/>
    <w:rsid w:val="00692ACF"/>
    <w:rsid w:val="00692E3F"/>
    <w:rsid w:val="00693349"/>
    <w:rsid w:val="00694459"/>
    <w:rsid w:val="00694672"/>
    <w:rsid w:val="00694922"/>
    <w:rsid w:val="00694BA4"/>
    <w:rsid w:val="006950A7"/>
    <w:rsid w:val="00695D93"/>
    <w:rsid w:val="00695E82"/>
    <w:rsid w:val="0069637E"/>
    <w:rsid w:val="00696542"/>
    <w:rsid w:val="00696544"/>
    <w:rsid w:val="00696594"/>
    <w:rsid w:val="006972C3"/>
    <w:rsid w:val="006974D7"/>
    <w:rsid w:val="0069795D"/>
    <w:rsid w:val="00697EFE"/>
    <w:rsid w:val="006A03EE"/>
    <w:rsid w:val="006A0598"/>
    <w:rsid w:val="006A06C2"/>
    <w:rsid w:val="006A0B35"/>
    <w:rsid w:val="006A0B7A"/>
    <w:rsid w:val="006A0C0A"/>
    <w:rsid w:val="006A0D75"/>
    <w:rsid w:val="006A0F80"/>
    <w:rsid w:val="006A159F"/>
    <w:rsid w:val="006A1720"/>
    <w:rsid w:val="006A1A14"/>
    <w:rsid w:val="006A1B5C"/>
    <w:rsid w:val="006A1C76"/>
    <w:rsid w:val="006A1D12"/>
    <w:rsid w:val="006A2007"/>
    <w:rsid w:val="006A20D2"/>
    <w:rsid w:val="006A213A"/>
    <w:rsid w:val="006A228C"/>
    <w:rsid w:val="006A2A95"/>
    <w:rsid w:val="006A30BD"/>
    <w:rsid w:val="006A358A"/>
    <w:rsid w:val="006A3793"/>
    <w:rsid w:val="006A46A0"/>
    <w:rsid w:val="006A4C94"/>
    <w:rsid w:val="006A594A"/>
    <w:rsid w:val="006A616C"/>
    <w:rsid w:val="006A617B"/>
    <w:rsid w:val="006A630B"/>
    <w:rsid w:val="006A6B2F"/>
    <w:rsid w:val="006A6BD8"/>
    <w:rsid w:val="006A749C"/>
    <w:rsid w:val="006A7A92"/>
    <w:rsid w:val="006A7AAC"/>
    <w:rsid w:val="006A7D42"/>
    <w:rsid w:val="006A7D95"/>
    <w:rsid w:val="006B02E7"/>
    <w:rsid w:val="006B0322"/>
    <w:rsid w:val="006B03BA"/>
    <w:rsid w:val="006B0555"/>
    <w:rsid w:val="006B09B8"/>
    <w:rsid w:val="006B0D77"/>
    <w:rsid w:val="006B10A8"/>
    <w:rsid w:val="006B1163"/>
    <w:rsid w:val="006B1327"/>
    <w:rsid w:val="006B1636"/>
    <w:rsid w:val="006B1956"/>
    <w:rsid w:val="006B1A39"/>
    <w:rsid w:val="006B1ECB"/>
    <w:rsid w:val="006B218F"/>
    <w:rsid w:val="006B2649"/>
    <w:rsid w:val="006B2EC1"/>
    <w:rsid w:val="006B2FCC"/>
    <w:rsid w:val="006B315B"/>
    <w:rsid w:val="006B3748"/>
    <w:rsid w:val="006B39DD"/>
    <w:rsid w:val="006B3D7A"/>
    <w:rsid w:val="006B3D7D"/>
    <w:rsid w:val="006B458C"/>
    <w:rsid w:val="006B45BE"/>
    <w:rsid w:val="006B4B06"/>
    <w:rsid w:val="006B4D5F"/>
    <w:rsid w:val="006B4FC0"/>
    <w:rsid w:val="006B5676"/>
    <w:rsid w:val="006B58CE"/>
    <w:rsid w:val="006B5EB3"/>
    <w:rsid w:val="006B5F1C"/>
    <w:rsid w:val="006B611F"/>
    <w:rsid w:val="006B61BB"/>
    <w:rsid w:val="006B63E8"/>
    <w:rsid w:val="006B6866"/>
    <w:rsid w:val="006B6942"/>
    <w:rsid w:val="006B69B7"/>
    <w:rsid w:val="006B6C23"/>
    <w:rsid w:val="006B6CD4"/>
    <w:rsid w:val="006B6D66"/>
    <w:rsid w:val="006B6F4F"/>
    <w:rsid w:val="006B7342"/>
    <w:rsid w:val="006B73BF"/>
    <w:rsid w:val="006B7B5F"/>
    <w:rsid w:val="006C0B7D"/>
    <w:rsid w:val="006C1580"/>
    <w:rsid w:val="006C1947"/>
    <w:rsid w:val="006C194D"/>
    <w:rsid w:val="006C1E36"/>
    <w:rsid w:val="006C1F08"/>
    <w:rsid w:val="006C2365"/>
    <w:rsid w:val="006C24A8"/>
    <w:rsid w:val="006C25DD"/>
    <w:rsid w:val="006C25F4"/>
    <w:rsid w:val="006C2800"/>
    <w:rsid w:val="006C2B0A"/>
    <w:rsid w:val="006C2C7B"/>
    <w:rsid w:val="006C2C7C"/>
    <w:rsid w:val="006C2DE1"/>
    <w:rsid w:val="006C2E1E"/>
    <w:rsid w:val="006C35F1"/>
    <w:rsid w:val="006C3A5E"/>
    <w:rsid w:val="006C4446"/>
    <w:rsid w:val="006C475D"/>
    <w:rsid w:val="006C4925"/>
    <w:rsid w:val="006C4C59"/>
    <w:rsid w:val="006C4E9C"/>
    <w:rsid w:val="006C4F29"/>
    <w:rsid w:val="006C525F"/>
    <w:rsid w:val="006C5384"/>
    <w:rsid w:val="006C5670"/>
    <w:rsid w:val="006C5AFD"/>
    <w:rsid w:val="006C5D6A"/>
    <w:rsid w:val="006C6658"/>
    <w:rsid w:val="006C69C5"/>
    <w:rsid w:val="006C6EE9"/>
    <w:rsid w:val="006C6F6D"/>
    <w:rsid w:val="006C700B"/>
    <w:rsid w:val="006C7752"/>
    <w:rsid w:val="006C7896"/>
    <w:rsid w:val="006C7AB5"/>
    <w:rsid w:val="006C7B1C"/>
    <w:rsid w:val="006D08F7"/>
    <w:rsid w:val="006D0D6C"/>
    <w:rsid w:val="006D109A"/>
    <w:rsid w:val="006D12D4"/>
    <w:rsid w:val="006D1339"/>
    <w:rsid w:val="006D15DC"/>
    <w:rsid w:val="006D1C12"/>
    <w:rsid w:val="006D1F7F"/>
    <w:rsid w:val="006D2464"/>
    <w:rsid w:val="006D3347"/>
    <w:rsid w:val="006D33D2"/>
    <w:rsid w:val="006D363A"/>
    <w:rsid w:val="006D37F7"/>
    <w:rsid w:val="006D544F"/>
    <w:rsid w:val="006D55A3"/>
    <w:rsid w:val="006D56CB"/>
    <w:rsid w:val="006D5894"/>
    <w:rsid w:val="006D5F97"/>
    <w:rsid w:val="006D6D5B"/>
    <w:rsid w:val="006D728C"/>
    <w:rsid w:val="006D73DF"/>
    <w:rsid w:val="006D7486"/>
    <w:rsid w:val="006D7B0F"/>
    <w:rsid w:val="006E01BC"/>
    <w:rsid w:val="006E0483"/>
    <w:rsid w:val="006E0785"/>
    <w:rsid w:val="006E08D3"/>
    <w:rsid w:val="006E146D"/>
    <w:rsid w:val="006E1692"/>
    <w:rsid w:val="006E1788"/>
    <w:rsid w:val="006E1A98"/>
    <w:rsid w:val="006E1F2D"/>
    <w:rsid w:val="006E2420"/>
    <w:rsid w:val="006E2750"/>
    <w:rsid w:val="006E2990"/>
    <w:rsid w:val="006E2A29"/>
    <w:rsid w:val="006E37DB"/>
    <w:rsid w:val="006E381B"/>
    <w:rsid w:val="006E3AF7"/>
    <w:rsid w:val="006E3DBB"/>
    <w:rsid w:val="006E431D"/>
    <w:rsid w:val="006E44BB"/>
    <w:rsid w:val="006E4826"/>
    <w:rsid w:val="006E4952"/>
    <w:rsid w:val="006E4CC2"/>
    <w:rsid w:val="006E5856"/>
    <w:rsid w:val="006E629C"/>
    <w:rsid w:val="006E6749"/>
    <w:rsid w:val="006E7201"/>
    <w:rsid w:val="006E73BC"/>
    <w:rsid w:val="006E7829"/>
    <w:rsid w:val="006E7B1D"/>
    <w:rsid w:val="006E7FF1"/>
    <w:rsid w:val="006F06CE"/>
    <w:rsid w:val="006F0C48"/>
    <w:rsid w:val="006F0D46"/>
    <w:rsid w:val="006F1075"/>
    <w:rsid w:val="006F1497"/>
    <w:rsid w:val="006F1527"/>
    <w:rsid w:val="006F1743"/>
    <w:rsid w:val="006F1E76"/>
    <w:rsid w:val="006F203D"/>
    <w:rsid w:val="006F232B"/>
    <w:rsid w:val="006F2338"/>
    <w:rsid w:val="006F2397"/>
    <w:rsid w:val="006F2A91"/>
    <w:rsid w:val="006F2ABC"/>
    <w:rsid w:val="006F2D04"/>
    <w:rsid w:val="006F312B"/>
    <w:rsid w:val="006F3EF1"/>
    <w:rsid w:val="006F3F17"/>
    <w:rsid w:val="006F3F44"/>
    <w:rsid w:val="006F41A8"/>
    <w:rsid w:val="006F44B8"/>
    <w:rsid w:val="006F4717"/>
    <w:rsid w:val="006F47A8"/>
    <w:rsid w:val="006F56CF"/>
    <w:rsid w:val="006F5B53"/>
    <w:rsid w:val="006F5BD8"/>
    <w:rsid w:val="006F60F8"/>
    <w:rsid w:val="006F659B"/>
    <w:rsid w:val="006F6B79"/>
    <w:rsid w:val="006F6BB1"/>
    <w:rsid w:val="006F6EB4"/>
    <w:rsid w:val="006F6F7B"/>
    <w:rsid w:val="006F6FD8"/>
    <w:rsid w:val="006F79A7"/>
    <w:rsid w:val="006F7A80"/>
    <w:rsid w:val="006F7C35"/>
    <w:rsid w:val="006F7EE5"/>
    <w:rsid w:val="00700564"/>
    <w:rsid w:val="00700884"/>
    <w:rsid w:val="00700E83"/>
    <w:rsid w:val="00700EAE"/>
    <w:rsid w:val="00701021"/>
    <w:rsid w:val="0070124A"/>
    <w:rsid w:val="0070181C"/>
    <w:rsid w:val="00701987"/>
    <w:rsid w:val="00701CE2"/>
    <w:rsid w:val="00702283"/>
    <w:rsid w:val="00702385"/>
    <w:rsid w:val="007024AB"/>
    <w:rsid w:val="00703B31"/>
    <w:rsid w:val="00703E39"/>
    <w:rsid w:val="007041F6"/>
    <w:rsid w:val="0070425E"/>
    <w:rsid w:val="0070436D"/>
    <w:rsid w:val="007044D7"/>
    <w:rsid w:val="007044F1"/>
    <w:rsid w:val="00704F39"/>
    <w:rsid w:val="00705243"/>
    <w:rsid w:val="00705726"/>
    <w:rsid w:val="007059AA"/>
    <w:rsid w:val="00705BDD"/>
    <w:rsid w:val="00705CAC"/>
    <w:rsid w:val="0070603F"/>
    <w:rsid w:val="007065D8"/>
    <w:rsid w:val="007068BC"/>
    <w:rsid w:val="00706E0D"/>
    <w:rsid w:val="00706E29"/>
    <w:rsid w:val="007070A5"/>
    <w:rsid w:val="0070759C"/>
    <w:rsid w:val="0071005A"/>
    <w:rsid w:val="007101AF"/>
    <w:rsid w:val="00710524"/>
    <w:rsid w:val="00710A31"/>
    <w:rsid w:val="00710EB0"/>
    <w:rsid w:val="00710FCD"/>
    <w:rsid w:val="007112FC"/>
    <w:rsid w:val="007117B5"/>
    <w:rsid w:val="007118B3"/>
    <w:rsid w:val="00711E1A"/>
    <w:rsid w:val="00712AA6"/>
    <w:rsid w:val="00713229"/>
    <w:rsid w:val="007134CE"/>
    <w:rsid w:val="00713A43"/>
    <w:rsid w:val="00713E5D"/>
    <w:rsid w:val="00713F5C"/>
    <w:rsid w:val="00714118"/>
    <w:rsid w:val="0071442F"/>
    <w:rsid w:val="007144F0"/>
    <w:rsid w:val="0071454F"/>
    <w:rsid w:val="00715988"/>
    <w:rsid w:val="00715C61"/>
    <w:rsid w:val="00716EEB"/>
    <w:rsid w:val="007172AD"/>
    <w:rsid w:val="007172EC"/>
    <w:rsid w:val="00717820"/>
    <w:rsid w:val="00717837"/>
    <w:rsid w:val="0072094B"/>
    <w:rsid w:val="00720C0B"/>
    <w:rsid w:val="00721322"/>
    <w:rsid w:val="0072133A"/>
    <w:rsid w:val="0072163C"/>
    <w:rsid w:val="00721BA7"/>
    <w:rsid w:val="00721F67"/>
    <w:rsid w:val="007229FE"/>
    <w:rsid w:val="00722CB3"/>
    <w:rsid w:val="00722D86"/>
    <w:rsid w:val="00723639"/>
    <w:rsid w:val="00723818"/>
    <w:rsid w:val="007238B0"/>
    <w:rsid w:val="00723AAA"/>
    <w:rsid w:val="00724E67"/>
    <w:rsid w:val="00724E83"/>
    <w:rsid w:val="00724E97"/>
    <w:rsid w:val="00725176"/>
    <w:rsid w:val="007251B6"/>
    <w:rsid w:val="00725828"/>
    <w:rsid w:val="007258D1"/>
    <w:rsid w:val="00725F3A"/>
    <w:rsid w:val="007261AA"/>
    <w:rsid w:val="007264EE"/>
    <w:rsid w:val="0072746E"/>
    <w:rsid w:val="007274A3"/>
    <w:rsid w:val="00727ADD"/>
    <w:rsid w:val="00730077"/>
    <w:rsid w:val="007306CE"/>
    <w:rsid w:val="0073099F"/>
    <w:rsid w:val="00731358"/>
    <w:rsid w:val="00731816"/>
    <w:rsid w:val="00731908"/>
    <w:rsid w:val="00731BE5"/>
    <w:rsid w:val="00731D7E"/>
    <w:rsid w:val="00731EA5"/>
    <w:rsid w:val="007320A5"/>
    <w:rsid w:val="007320AC"/>
    <w:rsid w:val="007321E8"/>
    <w:rsid w:val="00733056"/>
    <w:rsid w:val="00733117"/>
    <w:rsid w:val="00733FAF"/>
    <w:rsid w:val="00734409"/>
    <w:rsid w:val="007344A4"/>
    <w:rsid w:val="00734852"/>
    <w:rsid w:val="00734905"/>
    <w:rsid w:val="00734C6B"/>
    <w:rsid w:val="00735CC7"/>
    <w:rsid w:val="00735EFA"/>
    <w:rsid w:val="007361B3"/>
    <w:rsid w:val="00736991"/>
    <w:rsid w:val="00736DA1"/>
    <w:rsid w:val="007370C6"/>
    <w:rsid w:val="0073798A"/>
    <w:rsid w:val="00737D9B"/>
    <w:rsid w:val="00737F0C"/>
    <w:rsid w:val="00740132"/>
    <w:rsid w:val="0074013F"/>
    <w:rsid w:val="00740575"/>
    <w:rsid w:val="0074083E"/>
    <w:rsid w:val="00740EB5"/>
    <w:rsid w:val="007412AE"/>
    <w:rsid w:val="0074132F"/>
    <w:rsid w:val="0074169E"/>
    <w:rsid w:val="007419C4"/>
    <w:rsid w:val="00741C79"/>
    <w:rsid w:val="00741CD0"/>
    <w:rsid w:val="00741CE3"/>
    <w:rsid w:val="00741FEC"/>
    <w:rsid w:val="00742668"/>
    <w:rsid w:val="00742798"/>
    <w:rsid w:val="007427D3"/>
    <w:rsid w:val="00742B8F"/>
    <w:rsid w:val="00742D4F"/>
    <w:rsid w:val="00742D6D"/>
    <w:rsid w:val="0074306B"/>
    <w:rsid w:val="007437A9"/>
    <w:rsid w:val="00743F83"/>
    <w:rsid w:val="0074415E"/>
    <w:rsid w:val="007444BF"/>
    <w:rsid w:val="007445B4"/>
    <w:rsid w:val="00744A0A"/>
    <w:rsid w:val="00744D8A"/>
    <w:rsid w:val="00745035"/>
    <w:rsid w:val="00745165"/>
    <w:rsid w:val="00745399"/>
    <w:rsid w:val="0074559D"/>
    <w:rsid w:val="00745BE2"/>
    <w:rsid w:val="00745C00"/>
    <w:rsid w:val="00746782"/>
    <w:rsid w:val="007468A5"/>
    <w:rsid w:val="00746992"/>
    <w:rsid w:val="00746B89"/>
    <w:rsid w:val="00746BF5"/>
    <w:rsid w:val="00746F4E"/>
    <w:rsid w:val="007470A4"/>
    <w:rsid w:val="0074719C"/>
    <w:rsid w:val="00747508"/>
    <w:rsid w:val="007477D3"/>
    <w:rsid w:val="00747835"/>
    <w:rsid w:val="0074796F"/>
    <w:rsid w:val="007479D1"/>
    <w:rsid w:val="00747A35"/>
    <w:rsid w:val="00750063"/>
    <w:rsid w:val="0075029E"/>
    <w:rsid w:val="00750404"/>
    <w:rsid w:val="00750629"/>
    <w:rsid w:val="0075069A"/>
    <w:rsid w:val="00750882"/>
    <w:rsid w:val="00750CEF"/>
    <w:rsid w:val="0075108B"/>
    <w:rsid w:val="00751215"/>
    <w:rsid w:val="007512F6"/>
    <w:rsid w:val="00751C7D"/>
    <w:rsid w:val="00751FDD"/>
    <w:rsid w:val="00752599"/>
    <w:rsid w:val="00752694"/>
    <w:rsid w:val="00752F05"/>
    <w:rsid w:val="0075303D"/>
    <w:rsid w:val="00753465"/>
    <w:rsid w:val="0075365E"/>
    <w:rsid w:val="00754914"/>
    <w:rsid w:val="00754A2B"/>
    <w:rsid w:val="00755692"/>
    <w:rsid w:val="00755AB4"/>
    <w:rsid w:val="00755DAD"/>
    <w:rsid w:val="00755F4B"/>
    <w:rsid w:val="0075612F"/>
    <w:rsid w:val="00756168"/>
    <w:rsid w:val="00756FA9"/>
    <w:rsid w:val="007572DF"/>
    <w:rsid w:val="007574FC"/>
    <w:rsid w:val="0075777B"/>
    <w:rsid w:val="00757B04"/>
    <w:rsid w:val="00757BF3"/>
    <w:rsid w:val="0076004A"/>
    <w:rsid w:val="0076042A"/>
    <w:rsid w:val="00761438"/>
    <w:rsid w:val="00761532"/>
    <w:rsid w:val="007618A8"/>
    <w:rsid w:val="00761DCB"/>
    <w:rsid w:val="00762073"/>
    <w:rsid w:val="0076240B"/>
    <w:rsid w:val="00762844"/>
    <w:rsid w:val="00762AA1"/>
    <w:rsid w:val="00762F05"/>
    <w:rsid w:val="0076346B"/>
    <w:rsid w:val="007635ED"/>
    <w:rsid w:val="007638CA"/>
    <w:rsid w:val="00763FDA"/>
    <w:rsid w:val="00764DAF"/>
    <w:rsid w:val="00765919"/>
    <w:rsid w:val="00765BA8"/>
    <w:rsid w:val="00765D25"/>
    <w:rsid w:val="00765E68"/>
    <w:rsid w:val="007660AF"/>
    <w:rsid w:val="007662EA"/>
    <w:rsid w:val="007663B7"/>
    <w:rsid w:val="00766651"/>
    <w:rsid w:val="00766E62"/>
    <w:rsid w:val="007671A8"/>
    <w:rsid w:val="0076753C"/>
    <w:rsid w:val="00767591"/>
    <w:rsid w:val="007679EB"/>
    <w:rsid w:val="00767D64"/>
    <w:rsid w:val="007700E1"/>
    <w:rsid w:val="00770830"/>
    <w:rsid w:val="00770975"/>
    <w:rsid w:val="00770B7C"/>
    <w:rsid w:val="00770B9C"/>
    <w:rsid w:val="007710E5"/>
    <w:rsid w:val="00771A63"/>
    <w:rsid w:val="00771AA5"/>
    <w:rsid w:val="00771E09"/>
    <w:rsid w:val="00772028"/>
    <w:rsid w:val="007737CD"/>
    <w:rsid w:val="007739C0"/>
    <w:rsid w:val="00774298"/>
    <w:rsid w:val="0077436D"/>
    <w:rsid w:val="007745A7"/>
    <w:rsid w:val="007745CE"/>
    <w:rsid w:val="007746B1"/>
    <w:rsid w:val="00774952"/>
    <w:rsid w:val="00774CFD"/>
    <w:rsid w:val="00775243"/>
    <w:rsid w:val="00775327"/>
    <w:rsid w:val="00775534"/>
    <w:rsid w:val="0077566D"/>
    <w:rsid w:val="007756D8"/>
    <w:rsid w:val="00775753"/>
    <w:rsid w:val="00775754"/>
    <w:rsid w:val="00775A12"/>
    <w:rsid w:val="00776091"/>
    <w:rsid w:val="00776286"/>
    <w:rsid w:val="0077638D"/>
    <w:rsid w:val="007763B4"/>
    <w:rsid w:val="0077645D"/>
    <w:rsid w:val="00776707"/>
    <w:rsid w:val="00776863"/>
    <w:rsid w:val="007768C5"/>
    <w:rsid w:val="00776C93"/>
    <w:rsid w:val="0077718C"/>
    <w:rsid w:val="00777400"/>
    <w:rsid w:val="00777A45"/>
    <w:rsid w:val="00777C47"/>
    <w:rsid w:val="0078106A"/>
    <w:rsid w:val="00781B74"/>
    <w:rsid w:val="00781D0B"/>
    <w:rsid w:val="007823BC"/>
    <w:rsid w:val="0078272A"/>
    <w:rsid w:val="0078293A"/>
    <w:rsid w:val="007830BB"/>
    <w:rsid w:val="00783457"/>
    <w:rsid w:val="007838C3"/>
    <w:rsid w:val="00783B5E"/>
    <w:rsid w:val="0078433C"/>
    <w:rsid w:val="00784431"/>
    <w:rsid w:val="007847C5"/>
    <w:rsid w:val="00784C6F"/>
    <w:rsid w:val="00784E7D"/>
    <w:rsid w:val="00785587"/>
    <w:rsid w:val="007855FD"/>
    <w:rsid w:val="007857FE"/>
    <w:rsid w:val="00786187"/>
    <w:rsid w:val="007862C1"/>
    <w:rsid w:val="00787077"/>
    <w:rsid w:val="007871A8"/>
    <w:rsid w:val="007873B0"/>
    <w:rsid w:val="00787E66"/>
    <w:rsid w:val="00787F40"/>
    <w:rsid w:val="00790645"/>
    <w:rsid w:val="00790FBB"/>
    <w:rsid w:val="00791058"/>
    <w:rsid w:val="00791DE4"/>
    <w:rsid w:val="00791F87"/>
    <w:rsid w:val="007927F1"/>
    <w:rsid w:val="00792AAD"/>
    <w:rsid w:val="00792EAE"/>
    <w:rsid w:val="007935E0"/>
    <w:rsid w:val="00793F70"/>
    <w:rsid w:val="007941E7"/>
    <w:rsid w:val="00794239"/>
    <w:rsid w:val="007949C1"/>
    <w:rsid w:val="0079522B"/>
    <w:rsid w:val="007953A5"/>
    <w:rsid w:val="0079559A"/>
    <w:rsid w:val="007956F9"/>
    <w:rsid w:val="007958AC"/>
    <w:rsid w:val="007958F1"/>
    <w:rsid w:val="00795CF9"/>
    <w:rsid w:val="00795D2C"/>
    <w:rsid w:val="00795D3D"/>
    <w:rsid w:val="007960BB"/>
    <w:rsid w:val="00796DD2"/>
    <w:rsid w:val="00796E52"/>
    <w:rsid w:val="0079715E"/>
    <w:rsid w:val="0079773D"/>
    <w:rsid w:val="00797791"/>
    <w:rsid w:val="007978C3"/>
    <w:rsid w:val="00797D5B"/>
    <w:rsid w:val="00797F08"/>
    <w:rsid w:val="007A0D11"/>
    <w:rsid w:val="007A0D74"/>
    <w:rsid w:val="007A0FA5"/>
    <w:rsid w:val="007A16C5"/>
    <w:rsid w:val="007A1738"/>
    <w:rsid w:val="007A17A4"/>
    <w:rsid w:val="007A24C3"/>
    <w:rsid w:val="007A252D"/>
    <w:rsid w:val="007A3137"/>
    <w:rsid w:val="007A31F3"/>
    <w:rsid w:val="007A3616"/>
    <w:rsid w:val="007A36B7"/>
    <w:rsid w:val="007A38CA"/>
    <w:rsid w:val="007A3AB4"/>
    <w:rsid w:val="007A3C64"/>
    <w:rsid w:val="007A4010"/>
    <w:rsid w:val="007A4F76"/>
    <w:rsid w:val="007A5324"/>
    <w:rsid w:val="007A548A"/>
    <w:rsid w:val="007A54CA"/>
    <w:rsid w:val="007A5B7A"/>
    <w:rsid w:val="007A6411"/>
    <w:rsid w:val="007A6A9D"/>
    <w:rsid w:val="007A6F60"/>
    <w:rsid w:val="007A739A"/>
    <w:rsid w:val="007A7860"/>
    <w:rsid w:val="007A7F8E"/>
    <w:rsid w:val="007B0152"/>
    <w:rsid w:val="007B0251"/>
    <w:rsid w:val="007B03A4"/>
    <w:rsid w:val="007B03A6"/>
    <w:rsid w:val="007B03A8"/>
    <w:rsid w:val="007B0486"/>
    <w:rsid w:val="007B1180"/>
    <w:rsid w:val="007B1644"/>
    <w:rsid w:val="007B1854"/>
    <w:rsid w:val="007B1978"/>
    <w:rsid w:val="007B1D63"/>
    <w:rsid w:val="007B292D"/>
    <w:rsid w:val="007B2FB5"/>
    <w:rsid w:val="007B318B"/>
    <w:rsid w:val="007B39AE"/>
    <w:rsid w:val="007B39FB"/>
    <w:rsid w:val="007B3BBD"/>
    <w:rsid w:val="007B3D35"/>
    <w:rsid w:val="007B4671"/>
    <w:rsid w:val="007B47B0"/>
    <w:rsid w:val="007B4A21"/>
    <w:rsid w:val="007B4C92"/>
    <w:rsid w:val="007B593E"/>
    <w:rsid w:val="007B5CAE"/>
    <w:rsid w:val="007B5D06"/>
    <w:rsid w:val="007B6637"/>
    <w:rsid w:val="007B67F3"/>
    <w:rsid w:val="007B6A09"/>
    <w:rsid w:val="007B6C79"/>
    <w:rsid w:val="007B724D"/>
    <w:rsid w:val="007B7438"/>
    <w:rsid w:val="007B75B3"/>
    <w:rsid w:val="007B7975"/>
    <w:rsid w:val="007B7B9C"/>
    <w:rsid w:val="007B7E1F"/>
    <w:rsid w:val="007B7F19"/>
    <w:rsid w:val="007B7FE1"/>
    <w:rsid w:val="007C002F"/>
    <w:rsid w:val="007C03E8"/>
    <w:rsid w:val="007C085E"/>
    <w:rsid w:val="007C0BE9"/>
    <w:rsid w:val="007C1016"/>
    <w:rsid w:val="007C1137"/>
    <w:rsid w:val="007C1389"/>
    <w:rsid w:val="007C1854"/>
    <w:rsid w:val="007C1F11"/>
    <w:rsid w:val="007C1F6C"/>
    <w:rsid w:val="007C2643"/>
    <w:rsid w:val="007C2C07"/>
    <w:rsid w:val="007C3203"/>
    <w:rsid w:val="007C37AF"/>
    <w:rsid w:val="007C37FB"/>
    <w:rsid w:val="007C393A"/>
    <w:rsid w:val="007C3BB9"/>
    <w:rsid w:val="007C3CBD"/>
    <w:rsid w:val="007C4AD9"/>
    <w:rsid w:val="007C5447"/>
    <w:rsid w:val="007C57D5"/>
    <w:rsid w:val="007C606B"/>
    <w:rsid w:val="007C62B3"/>
    <w:rsid w:val="007C655A"/>
    <w:rsid w:val="007C6BF7"/>
    <w:rsid w:val="007C742B"/>
    <w:rsid w:val="007C77E5"/>
    <w:rsid w:val="007C77F6"/>
    <w:rsid w:val="007C78B4"/>
    <w:rsid w:val="007C7DE7"/>
    <w:rsid w:val="007D0256"/>
    <w:rsid w:val="007D051C"/>
    <w:rsid w:val="007D0C4F"/>
    <w:rsid w:val="007D2262"/>
    <w:rsid w:val="007D2270"/>
    <w:rsid w:val="007D229E"/>
    <w:rsid w:val="007D2330"/>
    <w:rsid w:val="007D2437"/>
    <w:rsid w:val="007D244F"/>
    <w:rsid w:val="007D2637"/>
    <w:rsid w:val="007D2954"/>
    <w:rsid w:val="007D397A"/>
    <w:rsid w:val="007D3D8C"/>
    <w:rsid w:val="007D4260"/>
    <w:rsid w:val="007D4262"/>
    <w:rsid w:val="007D434B"/>
    <w:rsid w:val="007D4593"/>
    <w:rsid w:val="007D4AC6"/>
    <w:rsid w:val="007D52E9"/>
    <w:rsid w:val="007D64F6"/>
    <w:rsid w:val="007D6776"/>
    <w:rsid w:val="007D692E"/>
    <w:rsid w:val="007D7052"/>
    <w:rsid w:val="007D742F"/>
    <w:rsid w:val="007D74EE"/>
    <w:rsid w:val="007D7814"/>
    <w:rsid w:val="007D7AAB"/>
    <w:rsid w:val="007E0083"/>
    <w:rsid w:val="007E09D9"/>
    <w:rsid w:val="007E1134"/>
    <w:rsid w:val="007E1537"/>
    <w:rsid w:val="007E1719"/>
    <w:rsid w:val="007E1D95"/>
    <w:rsid w:val="007E22FB"/>
    <w:rsid w:val="007E2375"/>
    <w:rsid w:val="007E23FC"/>
    <w:rsid w:val="007E2406"/>
    <w:rsid w:val="007E2742"/>
    <w:rsid w:val="007E27BD"/>
    <w:rsid w:val="007E2915"/>
    <w:rsid w:val="007E3B7D"/>
    <w:rsid w:val="007E3F5A"/>
    <w:rsid w:val="007E4562"/>
    <w:rsid w:val="007E4A8D"/>
    <w:rsid w:val="007E5515"/>
    <w:rsid w:val="007E5A8A"/>
    <w:rsid w:val="007E5E7B"/>
    <w:rsid w:val="007E6343"/>
    <w:rsid w:val="007E63E2"/>
    <w:rsid w:val="007E7028"/>
    <w:rsid w:val="007E7237"/>
    <w:rsid w:val="007E7409"/>
    <w:rsid w:val="007E7873"/>
    <w:rsid w:val="007E7E65"/>
    <w:rsid w:val="007F0C6E"/>
    <w:rsid w:val="007F0CB1"/>
    <w:rsid w:val="007F11DC"/>
    <w:rsid w:val="007F146B"/>
    <w:rsid w:val="007F2D27"/>
    <w:rsid w:val="007F2F1C"/>
    <w:rsid w:val="007F32AB"/>
    <w:rsid w:val="007F361C"/>
    <w:rsid w:val="007F39CE"/>
    <w:rsid w:val="007F3AE9"/>
    <w:rsid w:val="007F3B41"/>
    <w:rsid w:val="007F3B70"/>
    <w:rsid w:val="007F4089"/>
    <w:rsid w:val="007F45C2"/>
    <w:rsid w:val="007F4D77"/>
    <w:rsid w:val="007F4F5F"/>
    <w:rsid w:val="007F517A"/>
    <w:rsid w:val="007F527F"/>
    <w:rsid w:val="007F5B8A"/>
    <w:rsid w:val="007F5D31"/>
    <w:rsid w:val="007F5F90"/>
    <w:rsid w:val="007F69FC"/>
    <w:rsid w:val="007F701B"/>
    <w:rsid w:val="007F7228"/>
    <w:rsid w:val="007F74AF"/>
    <w:rsid w:val="007F7707"/>
    <w:rsid w:val="007F776E"/>
    <w:rsid w:val="007F79E8"/>
    <w:rsid w:val="008002BF"/>
    <w:rsid w:val="008002FF"/>
    <w:rsid w:val="00800AD2"/>
    <w:rsid w:val="00801156"/>
    <w:rsid w:val="00801686"/>
    <w:rsid w:val="00801759"/>
    <w:rsid w:val="008017C3"/>
    <w:rsid w:val="008018E1"/>
    <w:rsid w:val="00801B10"/>
    <w:rsid w:val="00801BCB"/>
    <w:rsid w:val="008023E0"/>
    <w:rsid w:val="008025B8"/>
    <w:rsid w:val="00802727"/>
    <w:rsid w:val="00802FB6"/>
    <w:rsid w:val="00803475"/>
    <w:rsid w:val="008036AC"/>
    <w:rsid w:val="00803AC9"/>
    <w:rsid w:val="008043E3"/>
    <w:rsid w:val="008045F9"/>
    <w:rsid w:val="00804DCF"/>
    <w:rsid w:val="008052BB"/>
    <w:rsid w:val="00805367"/>
    <w:rsid w:val="0080557C"/>
    <w:rsid w:val="00805622"/>
    <w:rsid w:val="00805829"/>
    <w:rsid w:val="008059F4"/>
    <w:rsid w:val="00805C08"/>
    <w:rsid w:val="00805D53"/>
    <w:rsid w:val="00806216"/>
    <w:rsid w:val="008063C1"/>
    <w:rsid w:val="0080656F"/>
    <w:rsid w:val="00806B2A"/>
    <w:rsid w:val="00806BC3"/>
    <w:rsid w:val="00806CFA"/>
    <w:rsid w:val="0080743C"/>
    <w:rsid w:val="00807700"/>
    <w:rsid w:val="00807787"/>
    <w:rsid w:val="00810306"/>
    <w:rsid w:val="00810732"/>
    <w:rsid w:val="00810798"/>
    <w:rsid w:val="008107D4"/>
    <w:rsid w:val="008109A8"/>
    <w:rsid w:val="00810C51"/>
    <w:rsid w:val="00811039"/>
    <w:rsid w:val="008111F0"/>
    <w:rsid w:val="0081149F"/>
    <w:rsid w:val="008114AE"/>
    <w:rsid w:val="0081173A"/>
    <w:rsid w:val="008117B9"/>
    <w:rsid w:val="0081185C"/>
    <w:rsid w:val="008118A6"/>
    <w:rsid w:val="00811AEC"/>
    <w:rsid w:val="00811B46"/>
    <w:rsid w:val="00811DD2"/>
    <w:rsid w:val="00812701"/>
    <w:rsid w:val="00812844"/>
    <w:rsid w:val="00812B83"/>
    <w:rsid w:val="00812C50"/>
    <w:rsid w:val="0081354C"/>
    <w:rsid w:val="00813B8A"/>
    <w:rsid w:val="00813BB7"/>
    <w:rsid w:val="008140FD"/>
    <w:rsid w:val="008142E8"/>
    <w:rsid w:val="008146A9"/>
    <w:rsid w:val="00814C6B"/>
    <w:rsid w:val="00814C6E"/>
    <w:rsid w:val="008150E3"/>
    <w:rsid w:val="0081568E"/>
    <w:rsid w:val="008156A8"/>
    <w:rsid w:val="00815796"/>
    <w:rsid w:val="008157AC"/>
    <w:rsid w:val="00815883"/>
    <w:rsid w:val="00815A73"/>
    <w:rsid w:val="00815D24"/>
    <w:rsid w:val="0081611D"/>
    <w:rsid w:val="008161A5"/>
    <w:rsid w:val="0081630B"/>
    <w:rsid w:val="008166C3"/>
    <w:rsid w:val="00816BCB"/>
    <w:rsid w:val="00816E6D"/>
    <w:rsid w:val="00817400"/>
    <w:rsid w:val="008177C2"/>
    <w:rsid w:val="0081788C"/>
    <w:rsid w:val="00820067"/>
    <w:rsid w:val="0082046B"/>
    <w:rsid w:val="00820613"/>
    <w:rsid w:val="00820956"/>
    <w:rsid w:val="00820980"/>
    <w:rsid w:val="00820AE1"/>
    <w:rsid w:val="00820E79"/>
    <w:rsid w:val="008215E7"/>
    <w:rsid w:val="00821627"/>
    <w:rsid w:val="008219A3"/>
    <w:rsid w:val="0082229C"/>
    <w:rsid w:val="008224ED"/>
    <w:rsid w:val="00822585"/>
    <w:rsid w:val="00822C51"/>
    <w:rsid w:val="0082343C"/>
    <w:rsid w:val="00823C25"/>
    <w:rsid w:val="00823D68"/>
    <w:rsid w:val="00823DAC"/>
    <w:rsid w:val="00823F76"/>
    <w:rsid w:val="00824114"/>
    <w:rsid w:val="008244E1"/>
    <w:rsid w:val="00824C93"/>
    <w:rsid w:val="00824DF0"/>
    <w:rsid w:val="008251A3"/>
    <w:rsid w:val="008254BE"/>
    <w:rsid w:val="0082593C"/>
    <w:rsid w:val="008259B1"/>
    <w:rsid w:val="00825B36"/>
    <w:rsid w:val="00825BB9"/>
    <w:rsid w:val="00825C8E"/>
    <w:rsid w:val="0082653B"/>
    <w:rsid w:val="00826C57"/>
    <w:rsid w:val="00826F58"/>
    <w:rsid w:val="0082722E"/>
    <w:rsid w:val="008273A5"/>
    <w:rsid w:val="00827453"/>
    <w:rsid w:val="0082767F"/>
    <w:rsid w:val="00827710"/>
    <w:rsid w:val="00827B78"/>
    <w:rsid w:val="00827C7A"/>
    <w:rsid w:val="00827C89"/>
    <w:rsid w:val="0083014B"/>
    <w:rsid w:val="008304EC"/>
    <w:rsid w:val="00830522"/>
    <w:rsid w:val="00830BFB"/>
    <w:rsid w:val="00830EE8"/>
    <w:rsid w:val="00830FB4"/>
    <w:rsid w:val="008312E1"/>
    <w:rsid w:val="008315BC"/>
    <w:rsid w:val="008316E6"/>
    <w:rsid w:val="00832040"/>
    <w:rsid w:val="008324E1"/>
    <w:rsid w:val="00832FC1"/>
    <w:rsid w:val="00832FDD"/>
    <w:rsid w:val="008331A3"/>
    <w:rsid w:val="0083333B"/>
    <w:rsid w:val="0083337B"/>
    <w:rsid w:val="008336CB"/>
    <w:rsid w:val="00833800"/>
    <w:rsid w:val="0083399A"/>
    <w:rsid w:val="00833B44"/>
    <w:rsid w:val="00833C83"/>
    <w:rsid w:val="00834A16"/>
    <w:rsid w:val="00834DFB"/>
    <w:rsid w:val="0083516C"/>
    <w:rsid w:val="008359C1"/>
    <w:rsid w:val="00835E8A"/>
    <w:rsid w:val="008365B0"/>
    <w:rsid w:val="00836758"/>
    <w:rsid w:val="00836BDB"/>
    <w:rsid w:val="00836C59"/>
    <w:rsid w:val="00836ED0"/>
    <w:rsid w:val="008374AA"/>
    <w:rsid w:val="00837512"/>
    <w:rsid w:val="00837C33"/>
    <w:rsid w:val="00837C69"/>
    <w:rsid w:val="00837D67"/>
    <w:rsid w:val="00837DFF"/>
    <w:rsid w:val="00837FDD"/>
    <w:rsid w:val="0084014B"/>
    <w:rsid w:val="008401C7"/>
    <w:rsid w:val="00840521"/>
    <w:rsid w:val="0084096A"/>
    <w:rsid w:val="00840BDD"/>
    <w:rsid w:val="00840BFC"/>
    <w:rsid w:val="00840F9D"/>
    <w:rsid w:val="008410AB"/>
    <w:rsid w:val="0084142A"/>
    <w:rsid w:val="00841A58"/>
    <w:rsid w:val="00841C25"/>
    <w:rsid w:val="00841C9F"/>
    <w:rsid w:val="00841E8C"/>
    <w:rsid w:val="00841EA2"/>
    <w:rsid w:val="00842303"/>
    <w:rsid w:val="008424E5"/>
    <w:rsid w:val="0084398B"/>
    <w:rsid w:val="00843B5E"/>
    <w:rsid w:val="00843F42"/>
    <w:rsid w:val="0084405E"/>
    <w:rsid w:val="00844190"/>
    <w:rsid w:val="0084456F"/>
    <w:rsid w:val="0084470D"/>
    <w:rsid w:val="00844EEC"/>
    <w:rsid w:val="008451AC"/>
    <w:rsid w:val="00845261"/>
    <w:rsid w:val="0084557B"/>
    <w:rsid w:val="008455B4"/>
    <w:rsid w:val="008458D0"/>
    <w:rsid w:val="0084599A"/>
    <w:rsid w:val="00846193"/>
    <w:rsid w:val="008468CC"/>
    <w:rsid w:val="008469D4"/>
    <w:rsid w:val="008469E6"/>
    <w:rsid w:val="00846B15"/>
    <w:rsid w:val="00847203"/>
    <w:rsid w:val="00847205"/>
    <w:rsid w:val="00847302"/>
    <w:rsid w:val="00847671"/>
    <w:rsid w:val="00850028"/>
    <w:rsid w:val="00850655"/>
    <w:rsid w:val="008514A5"/>
    <w:rsid w:val="00851637"/>
    <w:rsid w:val="00851E62"/>
    <w:rsid w:val="00851E70"/>
    <w:rsid w:val="00851F52"/>
    <w:rsid w:val="0085299B"/>
    <w:rsid w:val="00852A3F"/>
    <w:rsid w:val="00852D36"/>
    <w:rsid w:val="00852EB2"/>
    <w:rsid w:val="00853125"/>
    <w:rsid w:val="0085321E"/>
    <w:rsid w:val="008537CE"/>
    <w:rsid w:val="00853C34"/>
    <w:rsid w:val="00853F35"/>
    <w:rsid w:val="00854949"/>
    <w:rsid w:val="00854DBF"/>
    <w:rsid w:val="00854F11"/>
    <w:rsid w:val="008550AF"/>
    <w:rsid w:val="008554D1"/>
    <w:rsid w:val="00855B90"/>
    <w:rsid w:val="00856225"/>
    <w:rsid w:val="0085654C"/>
    <w:rsid w:val="00856887"/>
    <w:rsid w:val="00856DDA"/>
    <w:rsid w:val="008570FF"/>
    <w:rsid w:val="008575C6"/>
    <w:rsid w:val="00857729"/>
    <w:rsid w:val="00857886"/>
    <w:rsid w:val="00857CDF"/>
    <w:rsid w:val="00857D5A"/>
    <w:rsid w:val="00860088"/>
    <w:rsid w:val="008604BF"/>
    <w:rsid w:val="00861307"/>
    <w:rsid w:val="008614BE"/>
    <w:rsid w:val="00861939"/>
    <w:rsid w:val="00861980"/>
    <w:rsid w:val="00861D41"/>
    <w:rsid w:val="00861D59"/>
    <w:rsid w:val="008628BD"/>
    <w:rsid w:val="008628FB"/>
    <w:rsid w:val="00862ABE"/>
    <w:rsid w:val="00862D26"/>
    <w:rsid w:val="00862E13"/>
    <w:rsid w:val="0086326B"/>
    <w:rsid w:val="008639AE"/>
    <w:rsid w:val="00863C64"/>
    <w:rsid w:val="00863D2D"/>
    <w:rsid w:val="008643C8"/>
    <w:rsid w:val="008648A6"/>
    <w:rsid w:val="00864D53"/>
    <w:rsid w:val="00866164"/>
    <w:rsid w:val="008667C6"/>
    <w:rsid w:val="00866D3D"/>
    <w:rsid w:val="00867339"/>
    <w:rsid w:val="00867C54"/>
    <w:rsid w:val="00867C64"/>
    <w:rsid w:val="0087002F"/>
    <w:rsid w:val="0087051D"/>
    <w:rsid w:val="008709EB"/>
    <w:rsid w:val="00870B29"/>
    <w:rsid w:val="0087101C"/>
    <w:rsid w:val="008718B5"/>
    <w:rsid w:val="00871CB0"/>
    <w:rsid w:val="00872212"/>
    <w:rsid w:val="00872647"/>
    <w:rsid w:val="00872C77"/>
    <w:rsid w:val="00872E3D"/>
    <w:rsid w:val="008733A1"/>
    <w:rsid w:val="008736FB"/>
    <w:rsid w:val="0087481D"/>
    <w:rsid w:val="00874DE5"/>
    <w:rsid w:val="00874F6B"/>
    <w:rsid w:val="00875071"/>
    <w:rsid w:val="0087531A"/>
    <w:rsid w:val="008759FA"/>
    <w:rsid w:val="00875A3D"/>
    <w:rsid w:val="00875DD5"/>
    <w:rsid w:val="00875EA6"/>
    <w:rsid w:val="008767BB"/>
    <w:rsid w:val="00876998"/>
    <w:rsid w:val="00876ED1"/>
    <w:rsid w:val="00876F08"/>
    <w:rsid w:val="008771CE"/>
    <w:rsid w:val="0087722C"/>
    <w:rsid w:val="008772F0"/>
    <w:rsid w:val="00877550"/>
    <w:rsid w:val="008776D1"/>
    <w:rsid w:val="00877A69"/>
    <w:rsid w:val="00877D7B"/>
    <w:rsid w:val="0088010C"/>
    <w:rsid w:val="0088013F"/>
    <w:rsid w:val="00880631"/>
    <w:rsid w:val="00880D00"/>
    <w:rsid w:val="00880D30"/>
    <w:rsid w:val="0088114C"/>
    <w:rsid w:val="008814AA"/>
    <w:rsid w:val="008826DF"/>
    <w:rsid w:val="00882884"/>
    <w:rsid w:val="00882DA7"/>
    <w:rsid w:val="008830FC"/>
    <w:rsid w:val="0088326D"/>
    <w:rsid w:val="00883BFE"/>
    <w:rsid w:val="00883CE0"/>
    <w:rsid w:val="00883FB4"/>
    <w:rsid w:val="00883FDA"/>
    <w:rsid w:val="0088409F"/>
    <w:rsid w:val="0088548B"/>
    <w:rsid w:val="00885507"/>
    <w:rsid w:val="00885ADC"/>
    <w:rsid w:val="00887386"/>
    <w:rsid w:val="00887593"/>
    <w:rsid w:val="00887B2B"/>
    <w:rsid w:val="00887C07"/>
    <w:rsid w:val="00887F84"/>
    <w:rsid w:val="0089000E"/>
    <w:rsid w:val="00890578"/>
    <w:rsid w:val="0089091C"/>
    <w:rsid w:val="00890CA8"/>
    <w:rsid w:val="00891084"/>
    <w:rsid w:val="00891209"/>
    <w:rsid w:val="0089127A"/>
    <w:rsid w:val="008912F1"/>
    <w:rsid w:val="008913C9"/>
    <w:rsid w:val="0089170B"/>
    <w:rsid w:val="00891735"/>
    <w:rsid w:val="00891B6A"/>
    <w:rsid w:val="00891CD6"/>
    <w:rsid w:val="00891ED1"/>
    <w:rsid w:val="0089272C"/>
    <w:rsid w:val="0089288F"/>
    <w:rsid w:val="00892D6A"/>
    <w:rsid w:val="00892DDC"/>
    <w:rsid w:val="0089319A"/>
    <w:rsid w:val="008937CA"/>
    <w:rsid w:val="008939A1"/>
    <w:rsid w:val="00893E6E"/>
    <w:rsid w:val="008941AE"/>
    <w:rsid w:val="008945CC"/>
    <w:rsid w:val="0089475D"/>
    <w:rsid w:val="00894A94"/>
    <w:rsid w:val="00894CEB"/>
    <w:rsid w:val="008952F9"/>
    <w:rsid w:val="0089546B"/>
    <w:rsid w:val="008955EB"/>
    <w:rsid w:val="00895625"/>
    <w:rsid w:val="008964C2"/>
    <w:rsid w:val="00896615"/>
    <w:rsid w:val="00896961"/>
    <w:rsid w:val="00896A72"/>
    <w:rsid w:val="00896EB2"/>
    <w:rsid w:val="00897868"/>
    <w:rsid w:val="00897DA4"/>
    <w:rsid w:val="008A0451"/>
    <w:rsid w:val="008A1211"/>
    <w:rsid w:val="008A12E4"/>
    <w:rsid w:val="008A1594"/>
    <w:rsid w:val="008A1602"/>
    <w:rsid w:val="008A2714"/>
    <w:rsid w:val="008A2728"/>
    <w:rsid w:val="008A28AE"/>
    <w:rsid w:val="008A38E6"/>
    <w:rsid w:val="008A3DDA"/>
    <w:rsid w:val="008A3F65"/>
    <w:rsid w:val="008A413B"/>
    <w:rsid w:val="008A44CD"/>
    <w:rsid w:val="008A54F8"/>
    <w:rsid w:val="008A57C5"/>
    <w:rsid w:val="008A67B6"/>
    <w:rsid w:val="008A6FB5"/>
    <w:rsid w:val="008A786F"/>
    <w:rsid w:val="008A789E"/>
    <w:rsid w:val="008A797D"/>
    <w:rsid w:val="008A7BAE"/>
    <w:rsid w:val="008B0A68"/>
    <w:rsid w:val="008B16AA"/>
    <w:rsid w:val="008B18DC"/>
    <w:rsid w:val="008B2488"/>
    <w:rsid w:val="008B3767"/>
    <w:rsid w:val="008B386B"/>
    <w:rsid w:val="008B3BD1"/>
    <w:rsid w:val="008B3D10"/>
    <w:rsid w:val="008B41F1"/>
    <w:rsid w:val="008B43DF"/>
    <w:rsid w:val="008B460C"/>
    <w:rsid w:val="008B4AF8"/>
    <w:rsid w:val="008B507B"/>
    <w:rsid w:val="008B54AB"/>
    <w:rsid w:val="008B55D5"/>
    <w:rsid w:val="008B5E6A"/>
    <w:rsid w:val="008B5F79"/>
    <w:rsid w:val="008B601C"/>
    <w:rsid w:val="008B6272"/>
    <w:rsid w:val="008B6538"/>
    <w:rsid w:val="008B670A"/>
    <w:rsid w:val="008B72A2"/>
    <w:rsid w:val="008B73BB"/>
    <w:rsid w:val="008B7518"/>
    <w:rsid w:val="008B7562"/>
    <w:rsid w:val="008B7912"/>
    <w:rsid w:val="008B79E7"/>
    <w:rsid w:val="008B7B40"/>
    <w:rsid w:val="008B7C0F"/>
    <w:rsid w:val="008B7F56"/>
    <w:rsid w:val="008C0077"/>
    <w:rsid w:val="008C0204"/>
    <w:rsid w:val="008C0564"/>
    <w:rsid w:val="008C12B9"/>
    <w:rsid w:val="008C136D"/>
    <w:rsid w:val="008C15B7"/>
    <w:rsid w:val="008C17D7"/>
    <w:rsid w:val="008C198C"/>
    <w:rsid w:val="008C1D8C"/>
    <w:rsid w:val="008C247D"/>
    <w:rsid w:val="008C3365"/>
    <w:rsid w:val="008C3A64"/>
    <w:rsid w:val="008C3D43"/>
    <w:rsid w:val="008C42B6"/>
    <w:rsid w:val="008C445D"/>
    <w:rsid w:val="008C48B7"/>
    <w:rsid w:val="008C4E8B"/>
    <w:rsid w:val="008C51C7"/>
    <w:rsid w:val="008C52D0"/>
    <w:rsid w:val="008C5AD3"/>
    <w:rsid w:val="008C5D0A"/>
    <w:rsid w:val="008C5E8E"/>
    <w:rsid w:val="008C6485"/>
    <w:rsid w:val="008C6626"/>
    <w:rsid w:val="008C6CD3"/>
    <w:rsid w:val="008C70FC"/>
    <w:rsid w:val="008C726A"/>
    <w:rsid w:val="008C729C"/>
    <w:rsid w:val="008C7878"/>
    <w:rsid w:val="008C7CA7"/>
    <w:rsid w:val="008D0818"/>
    <w:rsid w:val="008D0B98"/>
    <w:rsid w:val="008D0CE9"/>
    <w:rsid w:val="008D10DD"/>
    <w:rsid w:val="008D1300"/>
    <w:rsid w:val="008D1ADB"/>
    <w:rsid w:val="008D1C29"/>
    <w:rsid w:val="008D2478"/>
    <w:rsid w:val="008D251A"/>
    <w:rsid w:val="008D2991"/>
    <w:rsid w:val="008D31AD"/>
    <w:rsid w:val="008D34EF"/>
    <w:rsid w:val="008D3E4D"/>
    <w:rsid w:val="008D4455"/>
    <w:rsid w:val="008D492E"/>
    <w:rsid w:val="008D4995"/>
    <w:rsid w:val="008D4BCC"/>
    <w:rsid w:val="008D50D8"/>
    <w:rsid w:val="008D556C"/>
    <w:rsid w:val="008D6375"/>
    <w:rsid w:val="008D63B2"/>
    <w:rsid w:val="008D6A52"/>
    <w:rsid w:val="008D6BF8"/>
    <w:rsid w:val="008D6EA6"/>
    <w:rsid w:val="008D74AE"/>
    <w:rsid w:val="008E0DE8"/>
    <w:rsid w:val="008E1137"/>
    <w:rsid w:val="008E1607"/>
    <w:rsid w:val="008E1B1F"/>
    <w:rsid w:val="008E290E"/>
    <w:rsid w:val="008E2D6F"/>
    <w:rsid w:val="008E2F05"/>
    <w:rsid w:val="008E3397"/>
    <w:rsid w:val="008E3421"/>
    <w:rsid w:val="008E34EC"/>
    <w:rsid w:val="008E39FE"/>
    <w:rsid w:val="008E3BA9"/>
    <w:rsid w:val="008E3C01"/>
    <w:rsid w:val="008E41DD"/>
    <w:rsid w:val="008E48A7"/>
    <w:rsid w:val="008E4BCB"/>
    <w:rsid w:val="008E4DB4"/>
    <w:rsid w:val="008E4FE0"/>
    <w:rsid w:val="008E5257"/>
    <w:rsid w:val="008E5A41"/>
    <w:rsid w:val="008E5C2A"/>
    <w:rsid w:val="008E5CB8"/>
    <w:rsid w:val="008E5E8B"/>
    <w:rsid w:val="008E5FE4"/>
    <w:rsid w:val="008E60F3"/>
    <w:rsid w:val="008E6A96"/>
    <w:rsid w:val="008E756F"/>
    <w:rsid w:val="008E7688"/>
    <w:rsid w:val="008E7978"/>
    <w:rsid w:val="008E7FF0"/>
    <w:rsid w:val="008F0593"/>
    <w:rsid w:val="008F113B"/>
    <w:rsid w:val="008F17AA"/>
    <w:rsid w:val="008F1ABD"/>
    <w:rsid w:val="008F1ACC"/>
    <w:rsid w:val="008F1DFA"/>
    <w:rsid w:val="008F263E"/>
    <w:rsid w:val="008F2903"/>
    <w:rsid w:val="008F2E59"/>
    <w:rsid w:val="008F2F74"/>
    <w:rsid w:val="008F315F"/>
    <w:rsid w:val="008F318E"/>
    <w:rsid w:val="008F3257"/>
    <w:rsid w:val="008F35B7"/>
    <w:rsid w:val="008F383F"/>
    <w:rsid w:val="008F39EE"/>
    <w:rsid w:val="008F3A96"/>
    <w:rsid w:val="008F3CC4"/>
    <w:rsid w:val="008F40ED"/>
    <w:rsid w:val="008F4361"/>
    <w:rsid w:val="008F4B84"/>
    <w:rsid w:val="008F4B85"/>
    <w:rsid w:val="008F4C9A"/>
    <w:rsid w:val="008F51DE"/>
    <w:rsid w:val="008F529F"/>
    <w:rsid w:val="008F5C02"/>
    <w:rsid w:val="008F5FFB"/>
    <w:rsid w:val="008F67A9"/>
    <w:rsid w:val="008F6A2B"/>
    <w:rsid w:val="008F6CC6"/>
    <w:rsid w:val="008F7726"/>
    <w:rsid w:val="008F7E13"/>
    <w:rsid w:val="008F7FC6"/>
    <w:rsid w:val="009000C5"/>
    <w:rsid w:val="0090054C"/>
    <w:rsid w:val="00900A7F"/>
    <w:rsid w:val="009016A3"/>
    <w:rsid w:val="0090219F"/>
    <w:rsid w:val="00902529"/>
    <w:rsid w:val="00902B9E"/>
    <w:rsid w:val="00902BEB"/>
    <w:rsid w:val="009031ED"/>
    <w:rsid w:val="009032FF"/>
    <w:rsid w:val="00904599"/>
    <w:rsid w:val="00904A0B"/>
    <w:rsid w:val="009051C5"/>
    <w:rsid w:val="00905599"/>
    <w:rsid w:val="00905ABC"/>
    <w:rsid w:val="009060EA"/>
    <w:rsid w:val="009061D2"/>
    <w:rsid w:val="0090675C"/>
    <w:rsid w:val="00906872"/>
    <w:rsid w:val="00907399"/>
    <w:rsid w:val="00907EE2"/>
    <w:rsid w:val="00910097"/>
    <w:rsid w:val="009112B9"/>
    <w:rsid w:val="009115CC"/>
    <w:rsid w:val="009117C4"/>
    <w:rsid w:val="00911BAC"/>
    <w:rsid w:val="00911C04"/>
    <w:rsid w:val="009121EF"/>
    <w:rsid w:val="009127B5"/>
    <w:rsid w:val="00912DF9"/>
    <w:rsid w:val="009136B2"/>
    <w:rsid w:val="009136D4"/>
    <w:rsid w:val="009138AC"/>
    <w:rsid w:val="00913E74"/>
    <w:rsid w:val="00914132"/>
    <w:rsid w:val="00914173"/>
    <w:rsid w:val="00914662"/>
    <w:rsid w:val="009147A3"/>
    <w:rsid w:val="009147DF"/>
    <w:rsid w:val="009151C8"/>
    <w:rsid w:val="00915368"/>
    <w:rsid w:val="00915B8B"/>
    <w:rsid w:val="00915F83"/>
    <w:rsid w:val="00916042"/>
    <w:rsid w:val="00916066"/>
    <w:rsid w:val="0091649D"/>
    <w:rsid w:val="0091657C"/>
    <w:rsid w:val="00916AAD"/>
    <w:rsid w:val="00916B04"/>
    <w:rsid w:val="00916F14"/>
    <w:rsid w:val="00916FD0"/>
    <w:rsid w:val="0091736C"/>
    <w:rsid w:val="009173EB"/>
    <w:rsid w:val="00917BB1"/>
    <w:rsid w:val="00917BCE"/>
    <w:rsid w:val="00917E03"/>
    <w:rsid w:val="00917EBA"/>
    <w:rsid w:val="00917F11"/>
    <w:rsid w:val="00917F42"/>
    <w:rsid w:val="0092026F"/>
    <w:rsid w:val="009208E9"/>
    <w:rsid w:val="00920B39"/>
    <w:rsid w:val="00920F1A"/>
    <w:rsid w:val="00921667"/>
    <w:rsid w:val="00922197"/>
    <w:rsid w:val="00922211"/>
    <w:rsid w:val="00922222"/>
    <w:rsid w:val="00922432"/>
    <w:rsid w:val="00922B3B"/>
    <w:rsid w:val="00922B73"/>
    <w:rsid w:val="00922CC6"/>
    <w:rsid w:val="00922F0B"/>
    <w:rsid w:val="009232F9"/>
    <w:rsid w:val="00923407"/>
    <w:rsid w:val="009239C6"/>
    <w:rsid w:val="00923E28"/>
    <w:rsid w:val="00924466"/>
    <w:rsid w:val="00924998"/>
    <w:rsid w:val="009249C2"/>
    <w:rsid w:val="00924EB4"/>
    <w:rsid w:val="0092500C"/>
    <w:rsid w:val="00925122"/>
    <w:rsid w:val="00925668"/>
    <w:rsid w:val="009258AA"/>
    <w:rsid w:val="00925A19"/>
    <w:rsid w:val="00925F81"/>
    <w:rsid w:val="00925FC5"/>
    <w:rsid w:val="00926238"/>
    <w:rsid w:val="009264A7"/>
    <w:rsid w:val="00926757"/>
    <w:rsid w:val="00926C96"/>
    <w:rsid w:val="0092702E"/>
    <w:rsid w:val="0092745D"/>
    <w:rsid w:val="00927A8D"/>
    <w:rsid w:val="00927B60"/>
    <w:rsid w:val="00927C05"/>
    <w:rsid w:val="00927E81"/>
    <w:rsid w:val="00927FE2"/>
    <w:rsid w:val="009301FC"/>
    <w:rsid w:val="0093022B"/>
    <w:rsid w:val="009303F5"/>
    <w:rsid w:val="009304F7"/>
    <w:rsid w:val="009307B8"/>
    <w:rsid w:val="00930853"/>
    <w:rsid w:val="00930963"/>
    <w:rsid w:val="00930AF6"/>
    <w:rsid w:val="00930B0B"/>
    <w:rsid w:val="00930E5C"/>
    <w:rsid w:val="00930F0A"/>
    <w:rsid w:val="00931B30"/>
    <w:rsid w:val="00931E42"/>
    <w:rsid w:val="00932147"/>
    <w:rsid w:val="00932592"/>
    <w:rsid w:val="00932909"/>
    <w:rsid w:val="0093317E"/>
    <w:rsid w:val="009331EC"/>
    <w:rsid w:val="009333BA"/>
    <w:rsid w:val="00934703"/>
    <w:rsid w:val="009347E3"/>
    <w:rsid w:val="009347FD"/>
    <w:rsid w:val="0093485C"/>
    <w:rsid w:val="009348A6"/>
    <w:rsid w:val="00934C1A"/>
    <w:rsid w:val="00934CCC"/>
    <w:rsid w:val="00934DB1"/>
    <w:rsid w:val="00934F16"/>
    <w:rsid w:val="0093553E"/>
    <w:rsid w:val="00935633"/>
    <w:rsid w:val="00935B9A"/>
    <w:rsid w:val="00935C1C"/>
    <w:rsid w:val="00935F34"/>
    <w:rsid w:val="00936E1A"/>
    <w:rsid w:val="00937786"/>
    <w:rsid w:val="0094040D"/>
    <w:rsid w:val="00940920"/>
    <w:rsid w:val="0094094F"/>
    <w:rsid w:val="00940950"/>
    <w:rsid w:val="009409CA"/>
    <w:rsid w:val="009413FF"/>
    <w:rsid w:val="00941B26"/>
    <w:rsid w:val="00941FFA"/>
    <w:rsid w:val="009420EA"/>
    <w:rsid w:val="00942190"/>
    <w:rsid w:val="009425E4"/>
    <w:rsid w:val="00942C7D"/>
    <w:rsid w:val="00942DF1"/>
    <w:rsid w:val="009431D4"/>
    <w:rsid w:val="009432DA"/>
    <w:rsid w:val="009438D6"/>
    <w:rsid w:val="00943DB3"/>
    <w:rsid w:val="00944A33"/>
    <w:rsid w:val="00944C1D"/>
    <w:rsid w:val="00944CBF"/>
    <w:rsid w:val="00944DAD"/>
    <w:rsid w:val="00944DFF"/>
    <w:rsid w:val="009458F5"/>
    <w:rsid w:val="00945989"/>
    <w:rsid w:val="00945DC5"/>
    <w:rsid w:val="00946173"/>
    <w:rsid w:val="009466BE"/>
    <w:rsid w:val="009467D0"/>
    <w:rsid w:val="00947487"/>
    <w:rsid w:val="009474BF"/>
    <w:rsid w:val="0094765D"/>
    <w:rsid w:val="00947940"/>
    <w:rsid w:val="00947CEA"/>
    <w:rsid w:val="00950093"/>
    <w:rsid w:val="00950738"/>
    <w:rsid w:val="00950CAC"/>
    <w:rsid w:val="0095160E"/>
    <w:rsid w:val="00951924"/>
    <w:rsid w:val="00951C71"/>
    <w:rsid w:val="00951CEE"/>
    <w:rsid w:val="009520EE"/>
    <w:rsid w:val="00952BB1"/>
    <w:rsid w:val="009534C7"/>
    <w:rsid w:val="00953BE9"/>
    <w:rsid w:val="0095435E"/>
    <w:rsid w:val="0095448D"/>
    <w:rsid w:val="009545A2"/>
    <w:rsid w:val="009545EE"/>
    <w:rsid w:val="009550BE"/>
    <w:rsid w:val="009550D0"/>
    <w:rsid w:val="00955201"/>
    <w:rsid w:val="0095521C"/>
    <w:rsid w:val="00955426"/>
    <w:rsid w:val="00955C16"/>
    <w:rsid w:val="00955E68"/>
    <w:rsid w:val="00955F32"/>
    <w:rsid w:val="0095773C"/>
    <w:rsid w:val="00957ADA"/>
    <w:rsid w:val="00957E7F"/>
    <w:rsid w:val="00960339"/>
    <w:rsid w:val="0096086B"/>
    <w:rsid w:val="00960DC0"/>
    <w:rsid w:val="00960DC5"/>
    <w:rsid w:val="00961073"/>
    <w:rsid w:val="00961672"/>
    <w:rsid w:val="009617CA"/>
    <w:rsid w:val="00961A07"/>
    <w:rsid w:val="00961E50"/>
    <w:rsid w:val="00961FEE"/>
    <w:rsid w:val="00962265"/>
    <w:rsid w:val="00962C58"/>
    <w:rsid w:val="00962FF1"/>
    <w:rsid w:val="009631B3"/>
    <w:rsid w:val="0096350C"/>
    <w:rsid w:val="009635FB"/>
    <w:rsid w:val="00963BE6"/>
    <w:rsid w:val="00963D68"/>
    <w:rsid w:val="00964122"/>
    <w:rsid w:val="009643D9"/>
    <w:rsid w:val="009649A4"/>
    <w:rsid w:val="00965977"/>
    <w:rsid w:val="00965FE7"/>
    <w:rsid w:val="009660A3"/>
    <w:rsid w:val="00966889"/>
    <w:rsid w:val="00966B5A"/>
    <w:rsid w:val="00967583"/>
    <w:rsid w:val="009676F8"/>
    <w:rsid w:val="009678D6"/>
    <w:rsid w:val="009703EC"/>
    <w:rsid w:val="00970630"/>
    <w:rsid w:val="00970D6B"/>
    <w:rsid w:val="00970E66"/>
    <w:rsid w:val="00972959"/>
    <w:rsid w:val="00972B67"/>
    <w:rsid w:val="00973434"/>
    <w:rsid w:val="00973563"/>
    <w:rsid w:val="00973661"/>
    <w:rsid w:val="009736B3"/>
    <w:rsid w:val="009738BC"/>
    <w:rsid w:val="00973E88"/>
    <w:rsid w:val="00974335"/>
    <w:rsid w:val="00974564"/>
    <w:rsid w:val="00974682"/>
    <w:rsid w:val="009749DD"/>
    <w:rsid w:val="00974B0D"/>
    <w:rsid w:val="00975523"/>
    <w:rsid w:val="00976912"/>
    <w:rsid w:val="00977A0F"/>
    <w:rsid w:val="00977CAC"/>
    <w:rsid w:val="00977E6E"/>
    <w:rsid w:val="00977E9C"/>
    <w:rsid w:val="00977F29"/>
    <w:rsid w:val="0098026B"/>
    <w:rsid w:val="0098027A"/>
    <w:rsid w:val="00980769"/>
    <w:rsid w:val="00980A39"/>
    <w:rsid w:val="00980B2B"/>
    <w:rsid w:val="00980D26"/>
    <w:rsid w:val="00981233"/>
    <w:rsid w:val="0098124C"/>
    <w:rsid w:val="009815D8"/>
    <w:rsid w:val="009818CC"/>
    <w:rsid w:val="009819B9"/>
    <w:rsid w:val="00981DCB"/>
    <w:rsid w:val="009823E2"/>
    <w:rsid w:val="009824EA"/>
    <w:rsid w:val="00982E58"/>
    <w:rsid w:val="00982EAF"/>
    <w:rsid w:val="00982FEB"/>
    <w:rsid w:val="0098304B"/>
    <w:rsid w:val="009835D5"/>
    <w:rsid w:val="00984267"/>
    <w:rsid w:val="00984301"/>
    <w:rsid w:val="00984B82"/>
    <w:rsid w:val="00984FC5"/>
    <w:rsid w:val="009866BD"/>
    <w:rsid w:val="0098726C"/>
    <w:rsid w:val="0098726F"/>
    <w:rsid w:val="009874B1"/>
    <w:rsid w:val="00987881"/>
    <w:rsid w:val="0099080E"/>
    <w:rsid w:val="00990CF3"/>
    <w:rsid w:val="00990F22"/>
    <w:rsid w:val="009911B9"/>
    <w:rsid w:val="00991317"/>
    <w:rsid w:val="00991894"/>
    <w:rsid w:val="009920A2"/>
    <w:rsid w:val="00992105"/>
    <w:rsid w:val="009921B4"/>
    <w:rsid w:val="009921F9"/>
    <w:rsid w:val="00992674"/>
    <w:rsid w:val="00992FA6"/>
    <w:rsid w:val="0099300C"/>
    <w:rsid w:val="009931D9"/>
    <w:rsid w:val="009932B2"/>
    <w:rsid w:val="009934DA"/>
    <w:rsid w:val="00993B93"/>
    <w:rsid w:val="00993E2D"/>
    <w:rsid w:val="00993EE9"/>
    <w:rsid w:val="009942B9"/>
    <w:rsid w:val="00994891"/>
    <w:rsid w:val="00994BD8"/>
    <w:rsid w:val="00994D9E"/>
    <w:rsid w:val="009952D0"/>
    <w:rsid w:val="00995811"/>
    <w:rsid w:val="009962A1"/>
    <w:rsid w:val="009962A8"/>
    <w:rsid w:val="00996326"/>
    <w:rsid w:val="0099646A"/>
    <w:rsid w:val="0099714E"/>
    <w:rsid w:val="0099732D"/>
    <w:rsid w:val="0099776B"/>
    <w:rsid w:val="00997D8E"/>
    <w:rsid w:val="009A0520"/>
    <w:rsid w:val="009A058F"/>
    <w:rsid w:val="009A0D8D"/>
    <w:rsid w:val="009A1145"/>
    <w:rsid w:val="009A2452"/>
    <w:rsid w:val="009A2720"/>
    <w:rsid w:val="009A2953"/>
    <w:rsid w:val="009A3321"/>
    <w:rsid w:val="009A3354"/>
    <w:rsid w:val="009A3472"/>
    <w:rsid w:val="009A38FA"/>
    <w:rsid w:val="009A3B68"/>
    <w:rsid w:val="009A3C4E"/>
    <w:rsid w:val="009A3E27"/>
    <w:rsid w:val="009A4214"/>
    <w:rsid w:val="009A4668"/>
    <w:rsid w:val="009A46AD"/>
    <w:rsid w:val="009A48A0"/>
    <w:rsid w:val="009A4B39"/>
    <w:rsid w:val="009A4D89"/>
    <w:rsid w:val="009A5520"/>
    <w:rsid w:val="009A5B2E"/>
    <w:rsid w:val="009A5B51"/>
    <w:rsid w:val="009A5E67"/>
    <w:rsid w:val="009A5FF0"/>
    <w:rsid w:val="009A6166"/>
    <w:rsid w:val="009A619A"/>
    <w:rsid w:val="009A650C"/>
    <w:rsid w:val="009A6F9E"/>
    <w:rsid w:val="009A6FDB"/>
    <w:rsid w:val="009A7522"/>
    <w:rsid w:val="009A75AA"/>
    <w:rsid w:val="009A761D"/>
    <w:rsid w:val="009A7D06"/>
    <w:rsid w:val="009A7D58"/>
    <w:rsid w:val="009B01D9"/>
    <w:rsid w:val="009B0983"/>
    <w:rsid w:val="009B0DE5"/>
    <w:rsid w:val="009B0E82"/>
    <w:rsid w:val="009B1372"/>
    <w:rsid w:val="009B1875"/>
    <w:rsid w:val="009B18AE"/>
    <w:rsid w:val="009B2057"/>
    <w:rsid w:val="009B2578"/>
    <w:rsid w:val="009B268D"/>
    <w:rsid w:val="009B2716"/>
    <w:rsid w:val="009B2E3E"/>
    <w:rsid w:val="009B3172"/>
    <w:rsid w:val="009B32EC"/>
    <w:rsid w:val="009B3861"/>
    <w:rsid w:val="009B4594"/>
    <w:rsid w:val="009B4FF1"/>
    <w:rsid w:val="009B5161"/>
    <w:rsid w:val="009B5C33"/>
    <w:rsid w:val="009B619C"/>
    <w:rsid w:val="009B6311"/>
    <w:rsid w:val="009B7132"/>
    <w:rsid w:val="009B79A0"/>
    <w:rsid w:val="009B7D59"/>
    <w:rsid w:val="009B7E42"/>
    <w:rsid w:val="009C0174"/>
    <w:rsid w:val="009C021F"/>
    <w:rsid w:val="009C031F"/>
    <w:rsid w:val="009C049C"/>
    <w:rsid w:val="009C06A6"/>
    <w:rsid w:val="009C06C0"/>
    <w:rsid w:val="009C0806"/>
    <w:rsid w:val="009C0AC0"/>
    <w:rsid w:val="009C0BD5"/>
    <w:rsid w:val="009C0BE7"/>
    <w:rsid w:val="009C1253"/>
    <w:rsid w:val="009C197B"/>
    <w:rsid w:val="009C1C5A"/>
    <w:rsid w:val="009C1CCF"/>
    <w:rsid w:val="009C20EB"/>
    <w:rsid w:val="009C2DC0"/>
    <w:rsid w:val="009C327E"/>
    <w:rsid w:val="009C3480"/>
    <w:rsid w:val="009C36B2"/>
    <w:rsid w:val="009C37F7"/>
    <w:rsid w:val="009C39F9"/>
    <w:rsid w:val="009C3B37"/>
    <w:rsid w:val="009C3E6C"/>
    <w:rsid w:val="009C4632"/>
    <w:rsid w:val="009C49E1"/>
    <w:rsid w:val="009C526C"/>
    <w:rsid w:val="009C5D3C"/>
    <w:rsid w:val="009C5FE3"/>
    <w:rsid w:val="009C6258"/>
    <w:rsid w:val="009C653E"/>
    <w:rsid w:val="009C6897"/>
    <w:rsid w:val="009C6A5A"/>
    <w:rsid w:val="009C6E29"/>
    <w:rsid w:val="009C7233"/>
    <w:rsid w:val="009C743F"/>
    <w:rsid w:val="009C7532"/>
    <w:rsid w:val="009C7DDC"/>
    <w:rsid w:val="009D081A"/>
    <w:rsid w:val="009D0A4F"/>
    <w:rsid w:val="009D0BA6"/>
    <w:rsid w:val="009D0DCB"/>
    <w:rsid w:val="009D141E"/>
    <w:rsid w:val="009D1BB5"/>
    <w:rsid w:val="009D318A"/>
    <w:rsid w:val="009D34FB"/>
    <w:rsid w:val="009D3741"/>
    <w:rsid w:val="009D3798"/>
    <w:rsid w:val="009D3A54"/>
    <w:rsid w:val="009D3B2B"/>
    <w:rsid w:val="009D4328"/>
    <w:rsid w:val="009D4940"/>
    <w:rsid w:val="009D4D39"/>
    <w:rsid w:val="009D4EC3"/>
    <w:rsid w:val="009D529A"/>
    <w:rsid w:val="009D5732"/>
    <w:rsid w:val="009D5A57"/>
    <w:rsid w:val="009D5B8F"/>
    <w:rsid w:val="009D5F50"/>
    <w:rsid w:val="009D6595"/>
    <w:rsid w:val="009D7176"/>
    <w:rsid w:val="009D7205"/>
    <w:rsid w:val="009D7D0D"/>
    <w:rsid w:val="009D7F8E"/>
    <w:rsid w:val="009E0018"/>
    <w:rsid w:val="009E043C"/>
    <w:rsid w:val="009E04C4"/>
    <w:rsid w:val="009E0863"/>
    <w:rsid w:val="009E1037"/>
    <w:rsid w:val="009E10F2"/>
    <w:rsid w:val="009E10F7"/>
    <w:rsid w:val="009E110A"/>
    <w:rsid w:val="009E113D"/>
    <w:rsid w:val="009E11BF"/>
    <w:rsid w:val="009E1967"/>
    <w:rsid w:val="009E1BC9"/>
    <w:rsid w:val="009E1C48"/>
    <w:rsid w:val="009E22F9"/>
    <w:rsid w:val="009E2656"/>
    <w:rsid w:val="009E28AA"/>
    <w:rsid w:val="009E2DD5"/>
    <w:rsid w:val="009E36F5"/>
    <w:rsid w:val="009E3FA0"/>
    <w:rsid w:val="009E4723"/>
    <w:rsid w:val="009E4DF0"/>
    <w:rsid w:val="009E4EEC"/>
    <w:rsid w:val="009E5878"/>
    <w:rsid w:val="009E589C"/>
    <w:rsid w:val="009E5C96"/>
    <w:rsid w:val="009E6700"/>
    <w:rsid w:val="009E6B81"/>
    <w:rsid w:val="009E7980"/>
    <w:rsid w:val="009E79E8"/>
    <w:rsid w:val="009F0278"/>
    <w:rsid w:val="009F0B17"/>
    <w:rsid w:val="009F0B81"/>
    <w:rsid w:val="009F1095"/>
    <w:rsid w:val="009F1E8E"/>
    <w:rsid w:val="009F1FE0"/>
    <w:rsid w:val="009F2007"/>
    <w:rsid w:val="009F2556"/>
    <w:rsid w:val="009F266D"/>
    <w:rsid w:val="009F28EE"/>
    <w:rsid w:val="009F2A50"/>
    <w:rsid w:val="009F2ED9"/>
    <w:rsid w:val="009F30BB"/>
    <w:rsid w:val="009F3524"/>
    <w:rsid w:val="009F360C"/>
    <w:rsid w:val="009F3B40"/>
    <w:rsid w:val="009F4168"/>
    <w:rsid w:val="009F44E2"/>
    <w:rsid w:val="009F48FC"/>
    <w:rsid w:val="009F4C56"/>
    <w:rsid w:val="009F4EF3"/>
    <w:rsid w:val="009F4F6E"/>
    <w:rsid w:val="009F538E"/>
    <w:rsid w:val="009F53D3"/>
    <w:rsid w:val="009F5541"/>
    <w:rsid w:val="009F59E9"/>
    <w:rsid w:val="009F5B25"/>
    <w:rsid w:val="009F5E6C"/>
    <w:rsid w:val="009F5EBE"/>
    <w:rsid w:val="009F60F8"/>
    <w:rsid w:val="009F6425"/>
    <w:rsid w:val="009F675A"/>
    <w:rsid w:val="009F6865"/>
    <w:rsid w:val="009F6DCC"/>
    <w:rsid w:val="009F75C5"/>
    <w:rsid w:val="009F7898"/>
    <w:rsid w:val="009F7D44"/>
    <w:rsid w:val="00A002F9"/>
    <w:rsid w:val="00A00FCA"/>
    <w:rsid w:val="00A017BE"/>
    <w:rsid w:val="00A01BAD"/>
    <w:rsid w:val="00A01D03"/>
    <w:rsid w:val="00A02BD5"/>
    <w:rsid w:val="00A02C3F"/>
    <w:rsid w:val="00A02CDC"/>
    <w:rsid w:val="00A02F2F"/>
    <w:rsid w:val="00A03084"/>
    <w:rsid w:val="00A0356E"/>
    <w:rsid w:val="00A03C81"/>
    <w:rsid w:val="00A0402A"/>
    <w:rsid w:val="00A04158"/>
    <w:rsid w:val="00A04588"/>
    <w:rsid w:val="00A04683"/>
    <w:rsid w:val="00A05020"/>
    <w:rsid w:val="00A052B9"/>
    <w:rsid w:val="00A055BA"/>
    <w:rsid w:val="00A05687"/>
    <w:rsid w:val="00A058C8"/>
    <w:rsid w:val="00A06261"/>
    <w:rsid w:val="00A0641E"/>
    <w:rsid w:val="00A065DA"/>
    <w:rsid w:val="00A06768"/>
    <w:rsid w:val="00A06E82"/>
    <w:rsid w:val="00A06F06"/>
    <w:rsid w:val="00A07177"/>
    <w:rsid w:val="00A075F9"/>
    <w:rsid w:val="00A07859"/>
    <w:rsid w:val="00A07902"/>
    <w:rsid w:val="00A07AC6"/>
    <w:rsid w:val="00A07D54"/>
    <w:rsid w:val="00A1005E"/>
    <w:rsid w:val="00A106A9"/>
    <w:rsid w:val="00A10BB9"/>
    <w:rsid w:val="00A10DBE"/>
    <w:rsid w:val="00A10F5B"/>
    <w:rsid w:val="00A1115B"/>
    <w:rsid w:val="00A113A4"/>
    <w:rsid w:val="00A116BC"/>
    <w:rsid w:val="00A1171F"/>
    <w:rsid w:val="00A1181D"/>
    <w:rsid w:val="00A11909"/>
    <w:rsid w:val="00A11B3C"/>
    <w:rsid w:val="00A12211"/>
    <w:rsid w:val="00A12313"/>
    <w:rsid w:val="00A12DB6"/>
    <w:rsid w:val="00A12DF5"/>
    <w:rsid w:val="00A13063"/>
    <w:rsid w:val="00A1363A"/>
    <w:rsid w:val="00A13A85"/>
    <w:rsid w:val="00A140D7"/>
    <w:rsid w:val="00A1421D"/>
    <w:rsid w:val="00A145A6"/>
    <w:rsid w:val="00A14882"/>
    <w:rsid w:val="00A14971"/>
    <w:rsid w:val="00A14A30"/>
    <w:rsid w:val="00A15121"/>
    <w:rsid w:val="00A15191"/>
    <w:rsid w:val="00A15CDE"/>
    <w:rsid w:val="00A15E01"/>
    <w:rsid w:val="00A15EB4"/>
    <w:rsid w:val="00A1629A"/>
    <w:rsid w:val="00A16877"/>
    <w:rsid w:val="00A16C9E"/>
    <w:rsid w:val="00A16F2A"/>
    <w:rsid w:val="00A1713E"/>
    <w:rsid w:val="00A179C2"/>
    <w:rsid w:val="00A2047E"/>
    <w:rsid w:val="00A20518"/>
    <w:rsid w:val="00A20639"/>
    <w:rsid w:val="00A2067E"/>
    <w:rsid w:val="00A206F5"/>
    <w:rsid w:val="00A20700"/>
    <w:rsid w:val="00A20D57"/>
    <w:rsid w:val="00A212E2"/>
    <w:rsid w:val="00A21383"/>
    <w:rsid w:val="00A21F4A"/>
    <w:rsid w:val="00A22675"/>
    <w:rsid w:val="00A2287A"/>
    <w:rsid w:val="00A2294C"/>
    <w:rsid w:val="00A22B92"/>
    <w:rsid w:val="00A23051"/>
    <w:rsid w:val="00A232B6"/>
    <w:rsid w:val="00A23563"/>
    <w:rsid w:val="00A23B86"/>
    <w:rsid w:val="00A23C54"/>
    <w:rsid w:val="00A245F5"/>
    <w:rsid w:val="00A24A9E"/>
    <w:rsid w:val="00A250C7"/>
    <w:rsid w:val="00A252C9"/>
    <w:rsid w:val="00A25CD3"/>
    <w:rsid w:val="00A25F5B"/>
    <w:rsid w:val="00A260A7"/>
    <w:rsid w:val="00A262CB"/>
    <w:rsid w:val="00A26964"/>
    <w:rsid w:val="00A270B4"/>
    <w:rsid w:val="00A27B4C"/>
    <w:rsid w:val="00A27BEE"/>
    <w:rsid w:val="00A27E18"/>
    <w:rsid w:val="00A30053"/>
    <w:rsid w:val="00A30194"/>
    <w:rsid w:val="00A30448"/>
    <w:rsid w:val="00A3080E"/>
    <w:rsid w:val="00A308ED"/>
    <w:rsid w:val="00A30AC4"/>
    <w:rsid w:val="00A315F6"/>
    <w:rsid w:val="00A31734"/>
    <w:rsid w:val="00A31759"/>
    <w:rsid w:val="00A319E7"/>
    <w:rsid w:val="00A320EF"/>
    <w:rsid w:val="00A3243E"/>
    <w:rsid w:val="00A32863"/>
    <w:rsid w:val="00A32DF3"/>
    <w:rsid w:val="00A33465"/>
    <w:rsid w:val="00A33D9A"/>
    <w:rsid w:val="00A33F55"/>
    <w:rsid w:val="00A347A2"/>
    <w:rsid w:val="00A34C29"/>
    <w:rsid w:val="00A34E6B"/>
    <w:rsid w:val="00A35577"/>
    <w:rsid w:val="00A35716"/>
    <w:rsid w:val="00A3577D"/>
    <w:rsid w:val="00A35E98"/>
    <w:rsid w:val="00A360A2"/>
    <w:rsid w:val="00A3657E"/>
    <w:rsid w:val="00A365B7"/>
    <w:rsid w:val="00A3695B"/>
    <w:rsid w:val="00A36A73"/>
    <w:rsid w:val="00A36C46"/>
    <w:rsid w:val="00A36F0A"/>
    <w:rsid w:val="00A371F5"/>
    <w:rsid w:val="00A37AD2"/>
    <w:rsid w:val="00A37D94"/>
    <w:rsid w:val="00A37E02"/>
    <w:rsid w:val="00A405BA"/>
    <w:rsid w:val="00A41189"/>
    <w:rsid w:val="00A411C6"/>
    <w:rsid w:val="00A42016"/>
    <w:rsid w:val="00A4211E"/>
    <w:rsid w:val="00A42314"/>
    <w:rsid w:val="00A42EC6"/>
    <w:rsid w:val="00A42FE6"/>
    <w:rsid w:val="00A4311C"/>
    <w:rsid w:val="00A433C0"/>
    <w:rsid w:val="00A43853"/>
    <w:rsid w:val="00A4457D"/>
    <w:rsid w:val="00A446D1"/>
    <w:rsid w:val="00A44C17"/>
    <w:rsid w:val="00A44DDC"/>
    <w:rsid w:val="00A45554"/>
    <w:rsid w:val="00A45FCF"/>
    <w:rsid w:val="00A4610C"/>
    <w:rsid w:val="00A461C8"/>
    <w:rsid w:val="00A4623A"/>
    <w:rsid w:val="00A465E3"/>
    <w:rsid w:val="00A46624"/>
    <w:rsid w:val="00A46752"/>
    <w:rsid w:val="00A46AB3"/>
    <w:rsid w:val="00A46CFA"/>
    <w:rsid w:val="00A46EC1"/>
    <w:rsid w:val="00A46FB7"/>
    <w:rsid w:val="00A473E4"/>
    <w:rsid w:val="00A476F7"/>
    <w:rsid w:val="00A47798"/>
    <w:rsid w:val="00A477CC"/>
    <w:rsid w:val="00A47A6F"/>
    <w:rsid w:val="00A47FC7"/>
    <w:rsid w:val="00A511A0"/>
    <w:rsid w:val="00A515C9"/>
    <w:rsid w:val="00A5165C"/>
    <w:rsid w:val="00A51809"/>
    <w:rsid w:val="00A527C0"/>
    <w:rsid w:val="00A528A7"/>
    <w:rsid w:val="00A5295C"/>
    <w:rsid w:val="00A52B2E"/>
    <w:rsid w:val="00A52D81"/>
    <w:rsid w:val="00A52F09"/>
    <w:rsid w:val="00A5307C"/>
    <w:rsid w:val="00A534E6"/>
    <w:rsid w:val="00A54107"/>
    <w:rsid w:val="00A54575"/>
    <w:rsid w:val="00A5482E"/>
    <w:rsid w:val="00A54C13"/>
    <w:rsid w:val="00A54E88"/>
    <w:rsid w:val="00A54EA2"/>
    <w:rsid w:val="00A54F94"/>
    <w:rsid w:val="00A550E5"/>
    <w:rsid w:val="00A550F2"/>
    <w:rsid w:val="00A55241"/>
    <w:rsid w:val="00A5536D"/>
    <w:rsid w:val="00A5565B"/>
    <w:rsid w:val="00A55BF0"/>
    <w:rsid w:val="00A55F36"/>
    <w:rsid w:val="00A56509"/>
    <w:rsid w:val="00A57025"/>
    <w:rsid w:val="00A570A2"/>
    <w:rsid w:val="00A5719C"/>
    <w:rsid w:val="00A571A7"/>
    <w:rsid w:val="00A57225"/>
    <w:rsid w:val="00A572AA"/>
    <w:rsid w:val="00A57446"/>
    <w:rsid w:val="00A576F4"/>
    <w:rsid w:val="00A57EE1"/>
    <w:rsid w:val="00A57F2C"/>
    <w:rsid w:val="00A57FAC"/>
    <w:rsid w:val="00A60003"/>
    <w:rsid w:val="00A6075D"/>
    <w:rsid w:val="00A60BDB"/>
    <w:rsid w:val="00A60D5F"/>
    <w:rsid w:val="00A6103E"/>
    <w:rsid w:val="00A614BF"/>
    <w:rsid w:val="00A6158F"/>
    <w:rsid w:val="00A61680"/>
    <w:rsid w:val="00A619A5"/>
    <w:rsid w:val="00A61B54"/>
    <w:rsid w:val="00A62533"/>
    <w:rsid w:val="00A627AA"/>
    <w:rsid w:val="00A62896"/>
    <w:rsid w:val="00A629CB"/>
    <w:rsid w:val="00A62A5E"/>
    <w:rsid w:val="00A62CE1"/>
    <w:rsid w:val="00A62E5C"/>
    <w:rsid w:val="00A63624"/>
    <w:rsid w:val="00A638A6"/>
    <w:rsid w:val="00A63CA9"/>
    <w:rsid w:val="00A63E03"/>
    <w:rsid w:val="00A64033"/>
    <w:rsid w:val="00A6432D"/>
    <w:rsid w:val="00A64627"/>
    <w:rsid w:val="00A64B10"/>
    <w:rsid w:val="00A64CFA"/>
    <w:rsid w:val="00A64DDA"/>
    <w:rsid w:val="00A6506B"/>
    <w:rsid w:val="00A659BF"/>
    <w:rsid w:val="00A65BEB"/>
    <w:rsid w:val="00A65C1B"/>
    <w:rsid w:val="00A65EAD"/>
    <w:rsid w:val="00A66617"/>
    <w:rsid w:val="00A6676E"/>
    <w:rsid w:val="00A66EB9"/>
    <w:rsid w:val="00A67080"/>
    <w:rsid w:val="00A671F5"/>
    <w:rsid w:val="00A674F1"/>
    <w:rsid w:val="00A70020"/>
    <w:rsid w:val="00A7062D"/>
    <w:rsid w:val="00A70B19"/>
    <w:rsid w:val="00A70D56"/>
    <w:rsid w:val="00A70F2F"/>
    <w:rsid w:val="00A7161E"/>
    <w:rsid w:val="00A71EB7"/>
    <w:rsid w:val="00A72214"/>
    <w:rsid w:val="00A722AA"/>
    <w:rsid w:val="00A728DC"/>
    <w:rsid w:val="00A72C05"/>
    <w:rsid w:val="00A72F81"/>
    <w:rsid w:val="00A73013"/>
    <w:rsid w:val="00A73028"/>
    <w:rsid w:val="00A735CA"/>
    <w:rsid w:val="00A73D92"/>
    <w:rsid w:val="00A73E12"/>
    <w:rsid w:val="00A73F60"/>
    <w:rsid w:val="00A74104"/>
    <w:rsid w:val="00A744B1"/>
    <w:rsid w:val="00A747B4"/>
    <w:rsid w:val="00A74E89"/>
    <w:rsid w:val="00A75366"/>
    <w:rsid w:val="00A75415"/>
    <w:rsid w:val="00A75644"/>
    <w:rsid w:val="00A75719"/>
    <w:rsid w:val="00A75884"/>
    <w:rsid w:val="00A75B22"/>
    <w:rsid w:val="00A766C7"/>
    <w:rsid w:val="00A76E75"/>
    <w:rsid w:val="00A7706A"/>
    <w:rsid w:val="00A779B5"/>
    <w:rsid w:val="00A77B52"/>
    <w:rsid w:val="00A77C52"/>
    <w:rsid w:val="00A77D27"/>
    <w:rsid w:val="00A80757"/>
    <w:rsid w:val="00A80AC1"/>
    <w:rsid w:val="00A80C19"/>
    <w:rsid w:val="00A80EBC"/>
    <w:rsid w:val="00A81585"/>
    <w:rsid w:val="00A81C4E"/>
    <w:rsid w:val="00A82523"/>
    <w:rsid w:val="00A82EB2"/>
    <w:rsid w:val="00A831D5"/>
    <w:rsid w:val="00A83369"/>
    <w:rsid w:val="00A83F0F"/>
    <w:rsid w:val="00A83F85"/>
    <w:rsid w:val="00A84635"/>
    <w:rsid w:val="00A84639"/>
    <w:rsid w:val="00A846D3"/>
    <w:rsid w:val="00A84E64"/>
    <w:rsid w:val="00A84EA1"/>
    <w:rsid w:val="00A854B9"/>
    <w:rsid w:val="00A864E0"/>
    <w:rsid w:val="00A86609"/>
    <w:rsid w:val="00A86883"/>
    <w:rsid w:val="00A872FC"/>
    <w:rsid w:val="00A8797C"/>
    <w:rsid w:val="00A87A96"/>
    <w:rsid w:val="00A90346"/>
    <w:rsid w:val="00A904E8"/>
    <w:rsid w:val="00A90532"/>
    <w:rsid w:val="00A90A06"/>
    <w:rsid w:val="00A91276"/>
    <w:rsid w:val="00A919CE"/>
    <w:rsid w:val="00A91A17"/>
    <w:rsid w:val="00A921F7"/>
    <w:rsid w:val="00A92449"/>
    <w:rsid w:val="00A92507"/>
    <w:rsid w:val="00A92B84"/>
    <w:rsid w:val="00A92FE1"/>
    <w:rsid w:val="00A935CB"/>
    <w:rsid w:val="00A93785"/>
    <w:rsid w:val="00A9386B"/>
    <w:rsid w:val="00A93D24"/>
    <w:rsid w:val="00A94322"/>
    <w:rsid w:val="00A94350"/>
    <w:rsid w:val="00A9436F"/>
    <w:rsid w:val="00A9445C"/>
    <w:rsid w:val="00A9450C"/>
    <w:rsid w:val="00A94812"/>
    <w:rsid w:val="00A94898"/>
    <w:rsid w:val="00A950AC"/>
    <w:rsid w:val="00A950BB"/>
    <w:rsid w:val="00A95E36"/>
    <w:rsid w:val="00A96011"/>
    <w:rsid w:val="00A9653D"/>
    <w:rsid w:val="00A9692C"/>
    <w:rsid w:val="00A96A58"/>
    <w:rsid w:val="00A972FD"/>
    <w:rsid w:val="00AA019F"/>
    <w:rsid w:val="00AA0385"/>
    <w:rsid w:val="00AA0461"/>
    <w:rsid w:val="00AA0EBF"/>
    <w:rsid w:val="00AA105C"/>
    <w:rsid w:val="00AA10F5"/>
    <w:rsid w:val="00AA26D0"/>
    <w:rsid w:val="00AA40DF"/>
    <w:rsid w:val="00AA4178"/>
    <w:rsid w:val="00AA423E"/>
    <w:rsid w:val="00AA4956"/>
    <w:rsid w:val="00AA4BD7"/>
    <w:rsid w:val="00AA4E08"/>
    <w:rsid w:val="00AA59F6"/>
    <w:rsid w:val="00AA5C8A"/>
    <w:rsid w:val="00AA5EAF"/>
    <w:rsid w:val="00AA615F"/>
    <w:rsid w:val="00AA6BB5"/>
    <w:rsid w:val="00AA731C"/>
    <w:rsid w:val="00AA798A"/>
    <w:rsid w:val="00AA7A73"/>
    <w:rsid w:val="00AB011E"/>
    <w:rsid w:val="00AB0197"/>
    <w:rsid w:val="00AB0ABF"/>
    <w:rsid w:val="00AB172A"/>
    <w:rsid w:val="00AB1A9F"/>
    <w:rsid w:val="00AB1B0E"/>
    <w:rsid w:val="00AB1E7A"/>
    <w:rsid w:val="00AB221D"/>
    <w:rsid w:val="00AB2E29"/>
    <w:rsid w:val="00AB30D3"/>
    <w:rsid w:val="00AB317F"/>
    <w:rsid w:val="00AB33C8"/>
    <w:rsid w:val="00AB3427"/>
    <w:rsid w:val="00AB36D6"/>
    <w:rsid w:val="00AB3BA0"/>
    <w:rsid w:val="00AB3C62"/>
    <w:rsid w:val="00AB3CB7"/>
    <w:rsid w:val="00AB4C02"/>
    <w:rsid w:val="00AB4E23"/>
    <w:rsid w:val="00AB4F3D"/>
    <w:rsid w:val="00AB520E"/>
    <w:rsid w:val="00AB5B17"/>
    <w:rsid w:val="00AB682E"/>
    <w:rsid w:val="00AB687D"/>
    <w:rsid w:val="00AB78DB"/>
    <w:rsid w:val="00AB7923"/>
    <w:rsid w:val="00AB7DE2"/>
    <w:rsid w:val="00AB7EA5"/>
    <w:rsid w:val="00AC0000"/>
    <w:rsid w:val="00AC0003"/>
    <w:rsid w:val="00AC0F3D"/>
    <w:rsid w:val="00AC11EF"/>
    <w:rsid w:val="00AC12C9"/>
    <w:rsid w:val="00AC12F1"/>
    <w:rsid w:val="00AC13DC"/>
    <w:rsid w:val="00AC1B3F"/>
    <w:rsid w:val="00AC1E17"/>
    <w:rsid w:val="00AC224B"/>
    <w:rsid w:val="00AC24F7"/>
    <w:rsid w:val="00AC29F5"/>
    <w:rsid w:val="00AC2BBE"/>
    <w:rsid w:val="00AC2E8F"/>
    <w:rsid w:val="00AC3013"/>
    <w:rsid w:val="00AC311E"/>
    <w:rsid w:val="00AC38AC"/>
    <w:rsid w:val="00AC38F7"/>
    <w:rsid w:val="00AC39B1"/>
    <w:rsid w:val="00AC3D09"/>
    <w:rsid w:val="00AC46F5"/>
    <w:rsid w:val="00AC4F34"/>
    <w:rsid w:val="00AC577D"/>
    <w:rsid w:val="00AC59FF"/>
    <w:rsid w:val="00AC5A4A"/>
    <w:rsid w:val="00AC6245"/>
    <w:rsid w:val="00AC6B3B"/>
    <w:rsid w:val="00AC6CEF"/>
    <w:rsid w:val="00AC6E16"/>
    <w:rsid w:val="00AC6F19"/>
    <w:rsid w:val="00AC7451"/>
    <w:rsid w:val="00AC7905"/>
    <w:rsid w:val="00AC7D31"/>
    <w:rsid w:val="00AD0263"/>
    <w:rsid w:val="00AD048F"/>
    <w:rsid w:val="00AD05D4"/>
    <w:rsid w:val="00AD0C8A"/>
    <w:rsid w:val="00AD0CDC"/>
    <w:rsid w:val="00AD0EC5"/>
    <w:rsid w:val="00AD0F6B"/>
    <w:rsid w:val="00AD18F5"/>
    <w:rsid w:val="00AD2224"/>
    <w:rsid w:val="00AD25C1"/>
    <w:rsid w:val="00AD2764"/>
    <w:rsid w:val="00AD27E6"/>
    <w:rsid w:val="00AD2D44"/>
    <w:rsid w:val="00AD3DB0"/>
    <w:rsid w:val="00AD3FAE"/>
    <w:rsid w:val="00AD4069"/>
    <w:rsid w:val="00AD452A"/>
    <w:rsid w:val="00AD4869"/>
    <w:rsid w:val="00AD4D83"/>
    <w:rsid w:val="00AD4EB6"/>
    <w:rsid w:val="00AD522D"/>
    <w:rsid w:val="00AD52F2"/>
    <w:rsid w:val="00AD5571"/>
    <w:rsid w:val="00AD567D"/>
    <w:rsid w:val="00AD5A8E"/>
    <w:rsid w:val="00AD5C55"/>
    <w:rsid w:val="00AD5EC5"/>
    <w:rsid w:val="00AD5F37"/>
    <w:rsid w:val="00AD6433"/>
    <w:rsid w:val="00AD6624"/>
    <w:rsid w:val="00AD66A1"/>
    <w:rsid w:val="00AD6727"/>
    <w:rsid w:val="00AD730C"/>
    <w:rsid w:val="00AD77BD"/>
    <w:rsid w:val="00AD7A50"/>
    <w:rsid w:val="00AD7B2A"/>
    <w:rsid w:val="00AE0060"/>
    <w:rsid w:val="00AE01AD"/>
    <w:rsid w:val="00AE0291"/>
    <w:rsid w:val="00AE0331"/>
    <w:rsid w:val="00AE07F0"/>
    <w:rsid w:val="00AE0A9B"/>
    <w:rsid w:val="00AE102A"/>
    <w:rsid w:val="00AE1A04"/>
    <w:rsid w:val="00AE1F7E"/>
    <w:rsid w:val="00AE2257"/>
    <w:rsid w:val="00AE2882"/>
    <w:rsid w:val="00AE29ED"/>
    <w:rsid w:val="00AE2B4D"/>
    <w:rsid w:val="00AE2D29"/>
    <w:rsid w:val="00AE3200"/>
    <w:rsid w:val="00AE37DE"/>
    <w:rsid w:val="00AE3F5C"/>
    <w:rsid w:val="00AE42F3"/>
    <w:rsid w:val="00AE4657"/>
    <w:rsid w:val="00AE472E"/>
    <w:rsid w:val="00AE47B6"/>
    <w:rsid w:val="00AE5D7F"/>
    <w:rsid w:val="00AE5D87"/>
    <w:rsid w:val="00AE5EE6"/>
    <w:rsid w:val="00AE7265"/>
    <w:rsid w:val="00AE7A84"/>
    <w:rsid w:val="00AE7BE9"/>
    <w:rsid w:val="00AF007F"/>
    <w:rsid w:val="00AF0885"/>
    <w:rsid w:val="00AF0910"/>
    <w:rsid w:val="00AF09E5"/>
    <w:rsid w:val="00AF0AB3"/>
    <w:rsid w:val="00AF0D9C"/>
    <w:rsid w:val="00AF1415"/>
    <w:rsid w:val="00AF1935"/>
    <w:rsid w:val="00AF1AC5"/>
    <w:rsid w:val="00AF2C6D"/>
    <w:rsid w:val="00AF3225"/>
    <w:rsid w:val="00AF323A"/>
    <w:rsid w:val="00AF37DB"/>
    <w:rsid w:val="00AF4473"/>
    <w:rsid w:val="00AF4A91"/>
    <w:rsid w:val="00AF4AEC"/>
    <w:rsid w:val="00AF4E4E"/>
    <w:rsid w:val="00AF50BA"/>
    <w:rsid w:val="00AF58C0"/>
    <w:rsid w:val="00AF5EC0"/>
    <w:rsid w:val="00AF5FDC"/>
    <w:rsid w:val="00AF653C"/>
    <w:rsid w:val="00AF67B7"/>
    <w:rsid w:val="00AF6D9C"/>
    <w:rsid w:val="00AF6F0F"/>
    <w:rsid w:val="00AF7200"/>
    <w:rsid w:val="00AF73A6"/>
    <w:rsid w:val="00AF7C65"/>
    <w:rsid w:val="00AF7D17"/>
    <w:rsid w:val="00B00372"/>
    <w:rsid w:val="00B00D23"/>
    <w:rsid w:val="00B01205"/>
    <w:rsid w:val="00B01310"/>
    <w:rsid w:val="00B014B3"/>
    <w:rsid w:val="00B02064"/>
    <w:rsid w:val="00B02236"/>
    <w:rsid w:val="00B0227F"/>
    <w:rsid w:val="00B024A0"/>
    <w:rsid w:val="00B02889"/>
    <w:rsid w:val="00B0298F"/>
    <w:rsid w:val="00B03212"/>
    <w:rsid w:val="00B036C0"/>
    <w:rsid w:val="00B03CCB"/>
    <w:rsid w:val="00B03CE9"/>
    <w:rsid w:val="00B03EE6"/>
    <w:rsid w:val="00B04073"/>
    <w:rsid w:val="00B04275"/>
    <w:rsid w:val="00B0442B"/>
    <w:rsid w:val="00B04B93"/>
    <w:rsid w:val="00B05104"/>
    <w:rsid w:val="00B05382"/>
    <w:rsid w:val="00B0551E"/>
    <w:rsid w:val="00B05B30"/>
    <w:rsid w:val="00B05D6F"/>
    <w:rsid w:val="00B05E9D"/>
    <w:rsid w:val="00B0619A"/>
    <w:rsid w:val="00B064D8"/>
    <w:rsid w:val="00B06B05"/>
    <w:rsid w:val="00B06BD9"/>
    <w:rsid w:val="00B06CB1"/>
    <w:rsid w:val="00B06D4F"/>
    <w:rsid w:val="00B073EE"/>
    <w:rsid w:val="00B074A2"/>
    <w:rsid w:val="00B076AC"/>
    <w:rsid w:val="00B10097"/>
    <w:rsid w:val="00B102A6"/>
    <w:rsid w:val="00B10DBD"/>
    <w:rsid w:val="00B10E82"/>
    <w:rsid w:val="00B1122D"/>
    <w:rsid w:val="00B119F8"/>
    <w:rsid w:val="00B11ED2"/>
    <w:rsid w:val="00B11EFC"/>
    <w:rsid w:val="00B1205D"/>
    <w:rsid w:val="00B12060"/>
    <w:rsid w:val="00B120E6"/>
    <w:rsid w:val="00B1263D"/>
    <w:rsid w:val="00B126ED"/>
    <w:rsid w:val="00B12AB4"/>
    <w:rsid w:val="00B12ADA"/>
    <w:rsid w:val="00B12BCD"/>
    <w:rsid w:val="00B137F8"/>
    <w:rsid w:val="00B13A15"/>
    <w:rsid w:val="00B13A2F"/>
    <w:rsid w:val="00B13C39"/>
    <w:rsid w:val="00B13D92"/>
    <w:rsid w:val="00B146C9"/>
    <w:rsid w:val="00B14D49"/>
    <w:rsid w:val="00B14DA2"/>
    <w:rsid w:val="00B14F65"/>
    <w:rsid w:val="00B1567D"/>
    <w:rsid w:val="00B158E5"/>
    <w:rsid w:val="00B159CA"/>
    <w:rsid w:val="00B15CAE"/>
    <w:rsid w:val="00B1630D"/>
    <w:rsid w:val="00B165DA"/>
    <w:rsid w:val="00B165E1"/>
    <w:rsid w:val="00B16BD5"/>
    <w:rsid w:val="00B16C9E"/>
    <w:rsid w:val="00B16EA4"/>
    <w:rsid w:val="00B1729A"/>
    <w:rsid w:val="00B17D76"/>
    <w:rsid w:val="00B20737"/>
    <w:rsid w:val="00B208FB"/>
    <w:rsid w:val="00B20C8C"/>
    <w:rsid w:val="00B20FD7"/>
    <w:rsid w:val="00B21551"/>
    <w:rsid w:val="00B215A2"/>
    <w:rsid w:val="00B21837"/>
    <w:rsid w:val="00B21ADB"/>
    <w:rsid w:val="00B222BF"/>
    <w:rsid w:val="00B22304"/>
    <w:rsid w:val="00B22401"/>
    <w:rsid w:val="00B22826"/>
    <w:rsid w:val="00B22ADB"/>
    <w:rsid w:val="00B232E1"/>
    <w:rsid w:val="00B23873"/>
    <w:rsid w:val="00B23961"/>
    <w:rsid w:val="00B23CD0"/>
    <w:rsid w:val="00B23CEC"/>
    <w:rsid w:val="00B23DDC"/>
    <w:rsid w:val="00B24585"/>
    <w:rsid w:val="00B250E7"/>
    <w:rsid w:val="00B25634"/>
    <w:rsid w:val="00B2580F"/>
    <w:rsid w:val="00B2582C"/>
    <w:rsid w:val="00B25D3F"/>
    <w:rsid w:val="00B26AEB"/>
    <w:rsid w:val="00B26AF4"/>
    <w:rsid w:val="00B27547"/>
    <w:rsid w:val="00B277C3"/>
    <w:rsid w:val="00B302F2"/>
    <w:rsid w:val="00B3039F"/>
    <w:rsid w:val="00B307C0"/>
    <w:rsid w:val="00B30904"/>
    <w:rsid w:val="00B30C1A"/>
    <w:rsid w:val="00B30C27"/>
    <w:rsid w:val="00B312FA"/>
    <w:rsid w:val="00B315C3"/>
    <w:rsid w:val="00B31EE6"/>
    <w:rsid w:val="00B31F6B"/>
    <w:rsid w:val="00B32102"/>
    <w:rsid w:val="00B3243D"/>
    <w:rsid w:val="00B327FD"/>
    <w:rsid w:val="00B32A85"/>
    <w:rsid w:val="00B32E86"/>
    <w:rsid w:val="00B32ECE"/>
    <w:rsid w:val="00B32EF1"/>
    <w:rsid w:val="00B32F62"/>
    <w:rsid w:val="00B33DE9"/>
    <w:rsid w:val="00B3406B"/>
    <w:rsid w:val="00B342EC"/>
    <w:rsid w:val="00B348EF"/>
    <w:rsid w:val="00B34EA5"/>
    <w:rsid w:val="00B34FA0"/>
    <w:rsid w:val="00B35132"/>
    <w:rsid w:val="00B35185"/>
    <w:rsid w:val="00B351BE"/>
    <w:rsid w:val="00B35264"/>
    <w:rsid w:val="00B354E0"/>
    <w:rsid w:val="00B35577"/>
    <w:rsid w:val="00B35FCB"/>
    <w:rsid w:val="00B3650B"/>
    <w:rsid w:val="00B366BD"/>
    <w:rsid w:val="00B366F3"/>
    <w:rsid w:val="00B369D3"/>
    <w:rsid w:val="00B36A12"/>
    <w:rsid w:val="00B36E83"/>
    <w:rsid w:val="00B36EBB"/>
    <w:rsid w:val="00B37103"/>
    <w:rsid w:val="00B403A4"/>
    <w:rsid w:val="00B414B8"/>
    <w:rsid w:val="00B415EC"/>
    <w:rsid w:val="00B41929"/>
    <w:rsid w:val="00B41C37"/>
    <w:rsid w:val="00B42684"/>
    <w:rsid w:val="00B42D19"/>
    <w:rsid w:val="00B42D97"/>
    <w:rsid w:val="00B43507"/>
    <w:rsid w:val="00B43784"/>
    <w:rsid w:val="00B43C1C"/>
    <w:rsid w:val="00B4412F"/>
    <w:rsid w:val="00B44132"/>
    <w:rsid w:val="00B44968"/>
    <w:rsid w:val="00B44AE7"/>
    <w:rsid w:val="00B44FB3"/>
    <w:rsid w:val="00B454E1"/>
    <w:rsid w:val="00B456E5"/>
    <w:rsid w:val="00B45A41"/>
    <w:rsid w:val="00B45A5C"/>
    <w:rsid w:val="00B45C3B"/>
    <w:rsid w:val="00B46067"/>
    <w:rsid w:val="00B4608A"/>
    <w:rsid w:val="00B46B3A"/>
    <w:rsid w:val="00B470C9"/>
    <w:rsid w:val="00B47680"/>
    <w:rsid w:val="00B47806"/>
    <w:rsid w:val="00B47A24"/>
    <w:rsid w:val="00B47EB4"/>
    <w:rsid w:val="00B504C2"/>
    <w:rsid w:val="00B504DD"/>
    <w:rsid w:val="00B507CA"/>
    <w:rsid w:val="00B507D6"/>
    <w:rsid w:val="00B50B25"/>
    <w:rsid w:val="00B50E7A"/>
    <w:rsid w:val="00B51A4D"/>
    <w:rsid w:val="00B51C86"/>
    <w:rsid w:val="00B5226F"/>
    <w:rsid w:val="00B52432"/>
    <w:rsid w:val="00B52586"/>
    <w:rsid w:val="00B5258F"/>
    <w:rsid w:val="00B52D55"/>
    <w:rsid w:val="00B531DA"/>
    <w:rsid w:val="00B537A1"/>
    <w:rsid w:val="00B53B9F"/>
    <w:rsid w:val="00B54336"/>
    <w:rsid w:val="00B545AE"/>
    <w:rsid w:val="00B550E7"/>
    <w:rsid w:val="00B553AF"/>
    <w:rsid w:val="00B55AB3"/>
    <w:rsid w:val="00B56279"/>
    <w:rsid w:val="00B563F5"/>
    <w:rsid w:val="00B572BE"/>
    <w:rsid w:val="00B60858"/>
    <w:rsid w:val="00B60C4A"/>
    <w:rsid w:val="00B60DBF"/>
    <w:rsid w:val="00B61529"/>
    <w:rsid w:val="00B617DF"/>
    <w:rsid w:val="00B618B3"/>
    <w:rsid w:val="00B61A31"/>
    <w:rsid w:val="00B61F7E"/>
    <w:rsid w:val="00B61F89"/>
    <w:rsid w:val="00B626B0"/>
    <w:rsid w:val="00B62975"/>
    <w:rsid w:val="00B62F51"/>
    <w:rsid w:val="00B62F98"/>
    <w:rsid w:val="00B6397A"/>
    <w:rsid w:val="00B63E5F"/>
    <w:rsid w:val="00B63F94"/>
    <w:rsid w:val="00B64E3C"/>
    <w:rsid w:val="00B652CB"/>
    <w:rsid w:val="00B6576D"/>
    <w:rsid w:val="00B6581F"/>
    <w:rsid w:val="00B65F23"/>
    <w:rsid w:val="00B664D2"/>
    <w:rsid w:val="00B66CEC"/>
    <w:rsid w:val="00B6725E"/>
    <w:rsid w:val="00B67262"/>
    <w:rsid w:val="00B674B5"/>
    <w:rsid w:val="00B677C2"/>
    <w:rsid w:val="00B67CF9"/>
    <w:rsid w:val="00B67E3E"/>
    <w:rsid w:val="00B70050"/>
    <w:rsid w:val="00B70055"/>
    <w:rsid w:val="00B7047A"/>
    <w:rsid w:val="00B706D8"/>
    <w:rsid w:val="00B70934"/>
    <w:rsid w:val="00B709B6"/>
    <w:rsid w:val="00B70B2B"/>
    <w:rsid w:val="00B70C36"/>
    <w:rsid w:val="00B70C89"/>
    <w:rsid w:val="00B70CEF"/>
    <w:rsid w:val="00B70EBC"/>
    <w:rsid w:val="00B71483"/>
    <w:rsid w:val="00B7184D"/>
    <w:rsid w:val="00B71C2B"/>
    <w:rsid w:val="00B72893"/>
    <w:rsid w:val="00B72898"/>
    <w:rsid w:val="00B72A1B"/>
    <w:rsid w:val="00B72C68"/>
    <w:rsid w:val="00B73B8A"/>
    <w:rsid w:val="00B73FBF"/>
    <w:rsid w:val="00B74758"/>
    <w:rsid w:val="00B74F1F"/>
    <w:rsid w:val="00B74FE1"/>
    <w:rsid w:val="00B75173"/>
    <w:rsid w:val="00B75406"/>
    <w:rsid w:val="00B75692"/>
    <w:rsid w:val="00B75833"/>
    <w:rsid w:val="00B76333"/>
    <w:rsid w:val="00B76447"/>
    <w:rsid w:val="00B76781"/>
    <w:rsid w:val="00B769B4"/>
    <w:rsid w:val="00B76B9F"/>
    <w:rsid w:val="00B76EC7"/>
    <w:rsid w:val="00B76F96"/>
    <w:rsid w:val="00B76FF0"/>
    <w:rsid w:val="00B7737F"/>
    <w:rsid w:val="00B774DF"/>
    <w:rsid w:val="00B77762"/>
    <w:rsid w:val="00B77A68"/>
    <w:rsid w:val="00B77B88"/>
    <w:rsid w:val="00B80062"/>
    <w:rsid w:val="00B80691"/>
    <w:rsid w:val="00B8079C"/>
    <w:rsid w:val="00B808BF"/>
    <w:rsid w:val="00B80940"/>
    <w:rsid w:val="00B809A0"/>
    <w:rsid w:val="00B80E2C"/>
    <w:rsid w:val="00B81AB2"/>
    <w:rsid w:val="00B81EAD"/>
    <w:rsid w:val="00B81F86"/>
    <w:rsid w:val="00B82479"/>
    <w:rsid w:val="00B82725"/>
    <w:rsid w:val="00B839DC"/>
    <w:rsid w:val="00B8436E"/>
    <w:rsid w:val="00B844DE"/>
    <w:rsid w:val="00B84931"/>
    <w:rsid w:val="00B8639C"/>
    <w:rsid w:val="00B86709"/>
    <w:rsid w:val="00B868A5"/>
    <w:rsid w:val="00B86DC7"/>
    <w:rsid w:val="00B87352"/>
    <w:rsid w:val="00B879F3"/>
    <w:rsid w:val="00B900CB"/>
    <w:rsid w:val="00B901AE"/>
    <w:rsid w:val="00B90674"/>
    <w:rsid w:val="00B90A2F"/>
    <w:rsid w:val="00B90D91"/>
    <w:rsid w:val="00B91230"/>
    <w:rsid w:val="00B91F22"/>
    <w:rsid w:val="00B92289"/>
    <w:rsid w:val="00B92452"/>
    <w:rsid w:val="00B9279C"/>
    <w:rsid w:val="00B928CA"/>
    <w:rsid w:val="00B92FCA"/>
    <w:rsid w:val="00B93084"/>
    <w:rsid w:val="00B936E5"/>
    <w:rsid w:val="00B93A61"/>
    <w:rsid w:val="00B93DE5"/>
    <w:rsid w:val="00B941DD"/>
    <w:rsid w:val="00B94A02"/>
    <w:rsid w:val="00B94B6D"/>
    <w:rsid w:val="00B955CC"/>
    <w:rsid w:val="00B95D4C"/>
    <w:rsid w:val="00B95E93"/>
    <w:rsid w:val="00B96413"/>
    <w:rsid w:val="00B96776"/>
    <w:rsid w:val="00B96D47"/>
    <w:rsid w:val="00B96E00"/>
    <w:rsid w:val="00B97065"/>
    <w:rsid w:val="00B970B6"/>
    <w:rsid w:val="00B971F1"/>
    <w:rsid w:val="00B97949"/>
    <w:rsid w:val="00BA0359"/>
    <w:rsid w:val="00BA0471"/>
    <w:rsid w:val="00BA087C"/>
    <w:rsid w:val="00BA0C51"/>
    <w:rsid w:val="00BA1063"/>
    <w:rsid w:val="00BA124A"/>
    <w:rsid w:val="00BA1254"/>
    <w:rsid w:val="00BA12E7"/>
    <w:rsid w:val="00BA146D"/>
    <w:rsid w:val="00BA1855"/>
    <w:rsid w:val="00BA19C9"/>
    <w:rsid w:val="00BA19F8"/>
    <w:rsid w:val="00BA1AC0"/>
    <w:rsid w:val="00BA1EEB"/>
    <w:rsid w:val="00BA2425"/>
    <w:rsid w:val="00BA2772"/>
    <w:rsid w:val="00BA279B"/>
    <w:rsid w:val="00BA29AF"/>
    <w:rsid w:val="00BA2C2E"/>
    <w:rsid w:val="00BA2F23"/>
    <w:rsid w:val="00BA2FE3"/>
    <w:rsid w:val="00BA3773"/>
    <w:rsid w:val="00BA3968"/>
    <w:rsid w:val="00BA3F47"/>
    <w:rsid w:val="00BA3F74"/>
    <w:rsid w:val="00BA47E4"/>
    <w:rsid w:val="00BA4AD8"/>
    <w:rsid w:val="00BA522D"/>
    <w:rsid w:val="00BA5EA6"/>
    <w:rsid w:val="00BA5F73"/>
    <w:rsid w:val="00BA6017"/>
    <w:rsid w:val="00BA6834"/>
    <w:rsid w:val="00BA75C5"/>
    <w:rsid w:val="00BA7858"/>
    <w:rsid w:val="00BA7A1A"/>
    <w:rsid w:val="00BA7EC6"/>
    <w:rsid w:val="00BB0A44"/>
    <w:rsid w:val="00BB0D39"/>
    <w:rsid w:val="00BB112F"/>
    <w:rsid w:val="00BB144C"/>
    <w:rsid w:val="00BB15DC"/>
    <w:rsid w:val="00BB1A74"/>
    <w:rsid w:val="00BB1A90"/>
    <w:rsid w:val="00BB1DC5"/>
    <w:rsid w:val="00BB22C4"/>
    <w:rsid w:val="00BB2B78"/>
    <w:rsid w:val="00BB2BEA"/>
    <w:rsid w:val="00BB2C6E"/>
    <w:rsid w:val="00BB2C99"/>
    <w:rsid w:val="00BB2CC7"/>
    <w:rsid w:val="00BB335D"/>
    <w:rsid w:val="00BB36B6"/>
    <w:rsid w:val="00BB3ACD"/>
    <w:rsid w:val="00BB3D08"/>
    <w:rsid w:val="00BB3DD7"/>
    <w:rsid w:val="00BB3FCA"/>
    <w:rsid w:val="00BB458E"/>
    <w:rsid w:val="00BB4625"/>
    <w:rsid w:val="00BB4B0D"/>
    <w:rsid w:val="00BB4F3E"/>
    <w:rsid w:val="00BB505C"/>
    <w:rsid w:val="00BB537D"/>
    <w:rsid w:val="00BB57F8"/>
    <w:rsid w:val="00BB5C31"/>
    <w:rsid w:val="00BB5DAC"/>
    <w:rsid w:val="00BB5DCE"/>
    <w:rsid w:val="00BB612A"/>
    <w:rsid w:val="00BB6336"/>
    <w:rsid w:val="00BB655D"/>
    <w:rsid w:val="00BB6839"/>
    <w:rsid w:val="00BB6C03"/>
    <w:rsid w:val="00BB7265"/>
    <w:rsid w:val="00BC0060"/>
    <w:rsid w:val="00BC077B"/>
    <w:rsid w:val="00BC089C"/>
    <w:rsid w:val="00BC08C6"/>
    <w:rsid w:val="00BC09CD"/>
    <w:rsid w:val="00BC1025"/>
    <w:rsid w:val="00BC1211"/>
    <w:rsid w:val="00BC13A2"/>
    <w:rsid w:val="00BC1739"/>
    <w:rsid w:val="00BC190A"/>
    <w:rsid w:val="00BC1CA2"/>
    <w:rsid w:val="00BC1FC8"/>
    <w:rsid w:val="00BC20B5"/>
    <w:rsid w:val="00BC2129"/>
    <w:rsid w:val="00BC29F4"/>
    <w:rsid w:val="00BC2A79"/>
    <w:rsid w:val="00BC369B"/>
    <w:rsid w:val="00BC4296"/>
    <w:rsid w:val="00BC5031"/>
    <w:rsid w:val="00BC5A3F"/>
    <w:rsid w:val="00BC5D58"/>
    <w:rsid w:val="00BC60AB"/>
    <w:rsid w:val="00BC63C9"/>
    <w:rsid w:val="00BC7347"/>
    <w:rsid w:val="00BC7566"/>
    <w:rsid w:val="00BD03FB"/>
    <w:rsid w:val="00BD060B"/>
    <w:rsid w:val="00BD091D"/>
    <w:rsid w:val="00BD092C"/>
    <w:rsid w:val="00BD0C8C"/>
    <w:rsid w:val="00BD0D36"/>
    <w:rsid w:val="00BD0F7D"/>
    <w:rsid w:val="00BD1126"/>
    <w:rsid w:val="00BD11BA"/>
    <w:rsid w:val="00BD12E1"/>
    <w:rsid w:val="00BD16C2"/>
    <w:rsid w:val="00BD16D1"/>
    <w:rsid w:val="00BD1BAB"/>
    <w:rsid w:val="00BD1CC3"/>
    <w:rsid w:val="00BD2D81"/>
    <w:rsid w:val="00BD2EC7"/>
    <w:rsid w:val="00BD331D"/>
    <w:rsid w:val="00BD3E49"/>
    <w:rsid w:val="00BD4262"/>
    <w:rsid w:val="00BD43D2"/>
    <w:rsid w:val="00BD47B4"/>
    <w:rsid w:val="00BD4894"/>
    <w:rsid w:val="00BD4BB7"/>
    <w:rsid w:val="00BD4FC9"/>
    <w:rsid w:val="00BD51B8"/>
    <w:rsid w:val="00BD55FC"/>
    <w:rsid w:val="00BD5728"/>
    <w:rsid w:val="00BD577F"/>
    <w:rsid w:val="00BD5791"/>
    <w:rsid w:val="00BD59ED"/>
    <w:rsid w:val="00BD5AA1"/>
    <w:rsid w:val="00BD5D72"/>
    <w:rsid w:val="00BD5F94"/>
    <w:rsid w:val="00BD6354"/>
    <w:rsid w:val="00BD6A4A"/>
    <w:rsid w:val="00BD6C12"/>
    <w:rsid w:val="00BD6D24"/>
    <w:rsid w:val="00BD6D6D"/>
    <w:rsid w:val="00BD70CE"/>
    <w:rsid w:val="00BD745B"/>
    <w:rsid w:val="00BD758A"/>
    <w:rsid w:val="00BD795F"/>
    <w:rsid w:val="00BD7993"/>
    <w:rsid w:val="00BD79EE"/>
    <w:rsid w:val="00BD7C2C"/>
    <w:rsid w:val="00BD7C54"/>
    <w:rsid w:val="00BD7F1E"/>
    <w:rsid w:val="00BE0B88"/>
    <w:rsid w:val="00BE0D9C"/>
    <w:rsid w:val="00BE0F71"/>
    <w:rsid w:val="00BE0FD2"/>
    <w:rsid w:val="00BE10C8"/>
    <w:rsid w:val="00BE1367"/>
    <w:rsid w:val="00BE1927"/>
    <w:rsid w:val="00BE1CAD"/>
    <w:rsid w:val="00BE2476"/>
    <w:rsid w:val="00BE24AF"/>
    <w:rsid w:val="00BE26B8"/>
    <w:rsid w:val="00BE2FBE"/>
    <w:rsid w:val="00BE3171"/>
    <w:rsid w:val="00BE31E6"/>
    <w:rsid w:val="00BE3C35"/>
    <w:rsid w:val="00BE3C7D"/>
    <w:rsid w:val="00BE3E07"/>
    <w:rsid w:val="00BE4733"/>
    <w:rsid w:val="00BE4838"/>
    <w:rsid w:val="00BE499F"/>
    <w:rsid w:val="00BE49D1"/>
    <w:rsid w:val="00BE4ACC"/>
    <w:rsid w:val="00BE4D58"/>
    <w:rsid w:val="00BE4F20"/>
    <w:rsid w:val="00BE5050"/>
    <w:rsid w:val="00BE5064"/>
    <w:rsid w:val="00BE5351"/>
    <w:rsid w:val="00BE54FE"/>
    <w:rsid w:val="00BE5FC6"/>
    <w:rsid w:val="00BE64D2"/>
    <w:rsid w:val="00BE650F"/>
    <w:rsid w:val="00BE65B2"/>
    <w:rsid w:val="00BE75D0"/>
    <w:rsid w:val="00BE76A0"/>
    <w:rsid w:val="00BE7760"/>
    <w:rsid w:val="00BF020C"/>
    <w:rsid w:val="00BF0434"/>
    <w:rsid w:val="00BF0B9B"/>
    <w:rsid w:val="00BF0FF0"/>
    <w:rsid w:val="00BF12E9"/>
    <w:rsid w:val="00BF1B87"/>
    <w:rsid w:val="00BF1CB6"/>
    <w:rsid w:val="00BF2479"/>
    <w:rsid w:val="00BF2879"/>
    <w:rsid w:val="00BF2A39"/>
    <w:rsid w:val="00BF32D9"/>
    <w:rsid w:val="00BF33D3"/>
    <w:rsid w:val="00BF3492"/>
    <w:rsid w:val="00BF3987"/>
    <w:rsid w:val="00BF3C06"/>
    <w:rsid w:val="00BF3CD9"/>
    <w:rsid w:val="00BF3DE4"/>
    <w:rsid w:val="00BF4091"/>
    <w:rsid w:val="00BF43D1"/>
    <w:rsid w:val="00BF48FE"/>
    <w:rsid w:val="00BF4996"/>
    <w:rsid w:val="00BF4C02"/>
    <w:rsid w:val="00BF4CDE"/>
    <w:rsid w:val="00BF5345"/>
    <w:rsid w:val="00BF5D31"/>
    <w:rsid w:val="00BF5EA7"/>
    <w:rsid w:val="00BF6312"/>
    <w:rsid w:val="00BF6E7E"/>
    <w:rsid w:val="00BF6ED1"/>
    <w:rsid w:val="00BF76EE"/>
    <w:rsid w:val="00BF7AE0"/>
    <w:rsid w:val="00BF7E3B"/>
    <w:rsid w:val="00BF7E6D"/>
    <w:rsid w:val="00C0005D"/>
    <w:rsid w:val="00C000EE"/>
    <w:rsid w:val="00C0058E"/>
    <w:rsid w:val="00C005CE"/>
    <w:rsid w:val="00C00F48"/>
    <w:rsid w:val="00C0113A"/>
    <w:rsid w:val="00C012E2"/>
    <w:rsid w:val="00C01336"/>
    <w:rsid w:val="00C01446"/>
    <w:rsid w:val="00C018B6"/>
    <w:rsid w:val="00C01C2D"/>
    <w:rsid w:val="00C01D6B"/>
    <w:rsid w:val="00C01DA0"/>
    <w:rsid w:val="00C01FAB"/>
    <w:rsid w:val="00C020B9"/>
    <w:rsid w:val="00C021DF"/>
    <w:rsid w:val="00C022C5"/>
    <w:rsid w:val="00C02488"/>
    <w:rsid w:val="00C025B7"/>
    <w:rsid w:val="00C02B5E"/>
    <w:rsid w:val="00C02E1F"/>
    <w:rsid w:val="00C030C9"/>
    <w:rsid w:val="00C0313C"/>
    <w:rsid w:val="00C03354"/>
    <w:rsid w:val="00C03367"/>
    <w:rsid w:val="00C036D2"/>
    <w:rsid w:val="00C03B22"/>
    <w:rsid w:val="00C03BBA"/>
    <w:rsid w:val="00C03D65"/>
    <w:rsid w:val="00C03F78"/>
    <w:rsid w:val="00C04379"/>
    <w:rsid w:val="00C04BC6"/>
    <w:rsid w:val="00C05135"/>
    <w:rsid w:val="00C051A0"/>
    <w:rsid w:val="00C05292"/>
    <w:rsid w:val="00C056DA"/>
    <w:rsid w:val="00C05945"/>
    <w:rsid w:val="00C05A59"/>
    <w:rsid w:val="00C05AB9"/>
    <w:rsid w:val="00C05C7F"/>
    <w:rsid w:val="00C05E0C"/>
    <w:rsid w:val="00C06467"/>
    <w:rsid w:val="00C065D6"/>
    <w:rsid w:val="00C06E25"/>
    <w:rsid w:val="00C07B44"/>
    <w:rsid w:val="00C07EE4"/>
    <w:rsid w:val="00C07F87"/>
    <w:rsid w:val="00C10178"/>
    <w:rsid w:val="00C1071E"/>
    <w:rsid w:val="00C107FD"/>
    <w:rsid w:val="00C108F2"/>
    <w:rsid w:val="00C11080"/>
    <w:rsid w:val="00C1176B"/>
    <w:rsid w:val="00C11A40"/>
    <w:rsid w:val="00C11BAD"/>
    <w:rsid w:val="00C11CE3"/>
    <w:rsid w:val="00C11D2C"/>
    <w:rsid w:val="00C11E0A"/>
    <w:rsid w:val="00C11E46"/>
    <w:rsid w:val="00C11FA5"/>
    <w:rsid w:val="00C126C8"/>
    <w:rsid w:val="00C12CC0"/>
    <w:rsid w:val="00C12DC4"/>
    <w:rsid w:val="00C13548"/>
    <w:rsid w:val="00C1374E"/>
    <w:rsid w:val="00C141E1"/>
    <w:rsid w:val="00C141FC"/>
    <w:rsid w:val="00C14C84"/>
    <w:rsid w:val="00C14F14"/>
    <w:rsid w:val="00C14F35"/>
    <w:rsid w:val="00C15095"/>
    <w:rsid w:val="00C151BB"/>
    <w:rsid w:val="00C152D2"/>
    <w:rsid w:val="00C1573B"/>
    <w:rsid w:val="00C15875"/>
    <w:rsid w:val="00C15B9A"/>
    <w:rsid w:val="00C1601D"/>
    <w:rsid w:val="00C164BA"/>
    <w:rsid w:val="00C16621"/>
    <w:rsid w:val="00C16682"/>
    <w:rsid w:val="00C17344"/>
    <w:rsid w:val="00C17721"/>
    <w:rsid w:val="00C1780C"/>
    <w:rsid w:val="00C1791D"/>
    <w:rsid w:val="00C17C22"/>
    <w:rsid w:val="00C17E43"/>
    <w:rsid w:val="00C208FC"/>
    <w:rsid w:val="00C20D40"/>
    <w:rsid w:val="00C20EEA"/>
    <w:rsid w:val="00C21720"/>
    <w:rsid w:val="00C21AF9"/>
    <w:rsid w:val="00C21F2B"/>
    <w:rsid w:val="00C2200D"/>
    <w:rsid w:val="00C222AE"/>
    <w:rsid w:val="00C2255E"/>
    <w:rsid w:val="00C22973"/>
    <w:rsid w:val="00C22AAA"/>
    <w:rsid w:val="00C22B6C"/>
    <w:rsid w:val="00C231B1"/>
    <w:rsid w:val="00C23683"/>
    <w:rsid w:val="00C23B82"/>
    <w:rsid w:val="00C23CDC"/>
    <w:rsid w:val="00C23DDE"/>
    <w:rsid w:val="00C241CF"/>
    <w:rsid w:val="00C24225"/>
    <w:rsid w:val="00C243A0"/>
    <w:rsid w:val="00C24761"/>
    <w:rsid w:val="00C25239"/>
    <w:rsid w:val="00C25E48"/>
    <w:rsid w:val="00C25F8D"/>
    <w:rsid w:val="00C25F9A"/>
    <w:rsid w:val="00C25FDB"/>
    <w:rsid w:val="00C25FEC"/>
    <w:rsid w:val="00C2608A"/>
    <w:rsid w:val="00C26485"/>
    <w:rsid w:val="00C26626"/>
    <w:rsid w:val="00C2670B"/>
    <w:rsid w:val="00C271C3"/>
    <w:rsid w:val="00C275A8"/>
    <w:rsid w:val="00C2765F"/>
    <w:rsid w:val="00C277F0"/>
    <w:rsid w:val="00C27A36"/>
    <w:rsid w:val="00C3057E"/>
    <w:rsid w:val="00C3062D"/>
    <w:rsid w:val="00C3067D"/>
    <w:rsid w:val="00C30E29"/>
    <w:rsid w:val="00C31844"/>
    <w:rsid w:val="00C31990"/>
    <w:rsid w:val="00C319F2"/>
    <w:rsid w:val="00C31AC9"/>
    <w:rsid w:val="00C3219B"/>
    <w:rsid w:val="00C32278"/>
    <w:rsid w:val="00C32AA0"/>
    <w:rsid w:val="00C32FB7"/>
    <w:rsid w:val="00C33467"/>
    <w:rsid w:val="00C33552"/>
    <w:rsid w:val="00C340FA"/>
    <w:rsid w:val="00C35954"/>
    <w:rsid w:val="00C36001"/>
    <w:rsid w:val="00C36168"/>
    <w:rsid w:val="00C365C2"/>
    <w:rsid w:val="00C36A26"/>
    <w:rsid w:val="00C36BD4"/>
    <w:rsid w:val="00C36C9D"/>
    <w:rsid w:val="00C37404"/>
    <w:rsid w:val="00C3753F"/>
    <w:rsid w:val="00C37EB8"/>
    <w:rsid w:val="00C40406"/>
    <w:rsid w:val="00C4068D"/>
    <w:rsid w:val="00C40881"/>
    <w:rsid w:val="00C40E48"/>
    <w:rsid w:val="00C40FF8"/>
    <w:rsid w:val="00C414E6"/>
    <w:rsid w:val="00C4161B"/>
    <w:rsid w:val="00C41724"/>
    <w:rsid w:val="00C41A74"/>
    <w:rsid w:val="00C41E29"/>
    <w:rsid w:val="00C42129"/>
    <w:rsid w:val="00C42451"/>
    <w:rsid w:val="00C432B5"/>
    <w:rsid w:val="00C43736"/>
    <w:rsid w:val="00C439D4"/>
    <w:rsid w:val="00C43DC0"/>
    <w:rsid w:val="00C440F8"/>
    <w:rsid w:val="00C44AF3"/>
    <w:rsid w:val="00C44DD8"/>
    <w:rsid w:val="00C45652"/>
    <w:rsid w:val="00C45FE5"/>
    <w:rsid w:val="00C46856"/>
    <w:rsid w:val="00C46C77"/>
    <w:rsid w:val="00C46DD6"/>
    <w:rsid w:val="00C46E51"/>
    <w:rsid w:val="00C4737C"/>
    <w:rsid w:val="00C47481"/>
    <w:rsid w:val="00C47AEF"/>
    <w:rsid w:val="00C47C07"/>
    <w:rsid w:val="00C47DB2"/>
    <w:rsid w:val="00C501CC"/>
    <w:rsid w:val="00C5111A"/>
    <w:rsid w:val="00C5138B"/>
    <w:rsid w:val="00C51482"/>
    <w:rsid w:val="00C51574"/>
    <w:rsid w:val="00C5162F"/>
    <w:rsid w:val="00C51B4B"/>
    <w:rsid w:val="00C52037"/>
    <w:rsid w:val="00C5235D"/>
    <w:rsid w:val="00C523AB"/>
    <w:rsid w:val="00C52B54"/>
    <w:rsid w:val="00C52BAF"/>
    <w:rsid w:val="00C52F82"/>
    <w:rsid w:val="00C53CB4"/>
    <w:rsid w:val="00C53FA1"/>
    <w:rsid w:val="00C540DD"/>
    <w:rsid w:val="00C5491E"/>
    <w:rsid w:val="00C54E22"/>
    <w:rsid w:val="00C559E8"/>
    <w:rsid w:val="00C5637B"/>
    <w:rsid w:val="00C56676"/>
    <w:rsid w:val="00C56CCC"/>
    <w:rsid w:val="00C56E05"/>
    <w:rsid w:val="00C57459"/>
    <w:rsid w:val="00C57D00"/>
    <w:rsid w:val="00C57EE4"/>
    <w:rsid w:val="00C6019F"/>
    <w:rsid w:val="00C602FE"/>
    <w:rsid w:val="00C6055E"/>
    <w:rsid w:val="00C60E24"/>
    <w:rsid w:val="00C61C26"/>
    <w:rsid w:val="00C61CB7"/>
    <w:rsid w:val="00C6218E"/>
    <w:rsid w:val="00C62225"/>
    <w:rsid w:val="00C62688"/>
    <w:rsid w:val="00C626BD"/>
    <w:rsid w:val="00C627A0"/>
    <w:rsid w:val="00C6286C"/>
    <w:rsid w:val="00C628B0"/>
    <w:rsid w:val="00C632F5"/>
    <w:rsid w:val="00C6332F"/>
    <w:rsid w:val="00C63529"/>
    <w:rsid w:val="00C63AF8"/>
    <w:rsid w:val="00C63BB0"/>
    <w:rsid w:val="00C64057"/>
    <w:rsid w:val="00C6463E"/>
    <w:rsid w:val="00C64672"/>
    <w:rsid w:val="00C646A1"/>
    <w:rsid w:val="00C64773"/>
    <w:rsid w:val="00C647B1"/>
    <w:rsid w:val="00C64E4D"/>
    <w:rsid w:val="00C64E53"/>
    <w:rsid w:val="00C65010"/>
    <w:rsid w:val="00C65251"/>
    <w:rsid w:val="00C654B5"/>
    <w:rsid w:val="00C659EA"/>
    <w:rsid w:val="00C65BFA"/>
    <w:rsid w:val="00C6658C"/>
    <w:rsid w:val="00C66B90"/>
    <w:rsid w:val="00C66FD9"/>
    <w:rsid w:val="00C670FD"/>
    <w:rsid w:val="00C6710A"/>
    <w:rsid w:val="00C67284"/>
    <w:rsid w:val="00C6764F"/>
    <w:rsid w:val="00C677B1"/>
    <w:rsid w:val="00C67836"/>
    <w:rsid w:val="00C67DEB"/>
    <w:rsid w:val="00C7066B"/>
    <w:rsid w:val="00C70975"/>
    <w:rsid w:val="00C71529"/>
    <w:rsid w:val="00C71A30"/>
    <w:rsid w:val="00C71DA5"/>
    <w:rsid w:val="00C7236D"/>
    <w:rsid w:val="00C726E4"/>
    <w:rsid w:val="00C72B88"/>
    <w:rsid w:val="00C72E8C"/>
    <w:rsid w:val="00C72F76"/>
    <w:rsid w:val="00C73592"/>
    <w:rsid w:val="00C73685"/>
    <w:rsid w:val="00C736D6"/>
    <w:rsid w:val="00C737B4"/>
    <w:rsid w:val="00C73937"/>
    <w:rsid w:val="00C73AB6"/>
    <w:rsid w:val="00C73CE7"/>
    <w:rsid w:val="00C73D09"/>
    <w:rsid w:val="00C741A7"/>
    <w:rsid w:val="00C741C9"/>
    <w:rsid w:val="00C741EC"/>
    <w:rsid w:val="00C742C8"/>
    <w:rsid w:val="00C74421"/>
    <w:rsid w:val="00C74B77"/>
    <w:rsid w:val="00C75148"/>
    <w:rsid w:val="00C7591B"/>
    <w:rsid w:val="00C7593A"/>
    <w:rsid w:val="00C75B20"/>
    <w:rsid w:val="00C761A7"/>
    <w:rsid w:val="00C76450"/>
    <w:rsid w:val="00C764A5"/>
    <w:rsid w:val="00C767B2"/>
    <w:rsid w:val="00C76942"/>
    <w:rsid w:val="00C76D72"/>
    <w:rsid w:val="00C76F16"/>
    <w:rsid w:val="00C770B1"/>
    <w:rsid w:val="00C7711D"/>
    <w:rsid w:val="00C776E1"/>
    <w:rsid w:val="00C77740"/>
    <w:rsid w:val="00C77F42"/>
    <w:rsid w:val="00C800BE"/>
    <w:rsid w:val="00C80AFA"/>
    <w:rsid w:val="00C80D8D"/>
    <w:rsid w:val="00C810E1"/>
    <w:rsid w:val="00C81412"/>
    <w:rsid w:val="00C81841"/>
    <w:rsid w:val="00C81A42"/>
    <w:rsid w:val="00C81A56"/>
    <w:rsid w:val="00C82014"/>
    <w:rsid w:val="00C82106"/>
    <w:rsid w:val="00C82591"/>
    <w:rsid w:val="00C825C6"/>
    <w:rsid w:val="00C8297A"/>
    <w:rsid w:val="00C82F14"/>
    <w:rsid w:val="00C830D0"/>
    <w:rsid w:val="00C8312E"/>
    <w:rsid w:val="00C83532"/>
    <w:rsid w:val="00C8366A"/>
    <w:rsid w:val="00C836EA"/>
    <w:rsid w:val="00C836FF"/>
    <w:rsid w:val="00C847EE"/>
    <w:rsid w:val="00C84A96"/>
    <w:rsid w:val="00C84AD8"/>
    <w:rsid w:val="00C84B71"/>
    <w:rsid w:val="00C84E37"/>
    <w:rsid w:val="00C8576B"/>
    <w:rsid w:val="00C8624B"/>
    <w:rsid w:val="00C86262"/>
    <w:rsid w:val="00C865AA"/>
    <w:rsid w:val="00C86AD4"/>
    <w:rsid w:val="00C878E9"/>
    <w:rsid w:val="00C87F46"/>
    <w:rsid w:val="00C87FAC"/>
    <w:rsid w:val="00C902C1"/>
    <w:rsid w:val="00C90488"/>
    <w:rsid w:val="00C9064D"/>
    <w:rsid w:val="00C90CAB"/>
    <w:rsid w:val="00C90DC0"/>
    <w:rsid w:val="00C91089"/>
    <w:rsid w:val="00C926BC"/>
    <w:rsid w:val="00C92E0B"/>
    <w:rsid w:val="00C931DC"/>
    <w:rsid w:val="00C936EB"/>
    <w:rsid w:val="00C9398E"/>
    <w:rsid w:val="00C94AE9"/>
    <w:rsid w:val="00C95055"/>
    <w:rsid w:val="00C951B5"/>
    <w:rsid w:val="00C951E5"/>
    <w:rsid w:val="00C958A7"/>
    <w:rsid w:val="00C964BD"/>
    <w:rsid w:val="00C97120"/>
    <w:rsid w:val="00C97161"/>
    <w:rsid w:val="00C97601"/>
    <w:rsid w:val="00C976DF"/>
    <w:rsid w:val="00CA0149"/>
    <w:rsid w:val="00CA0309"/>
    <w:rsid w:val="00CA036F"/>
    <w:rsid w:val="00CA038A"/>
    <w:rsid w:val="00CA04BA"/>
    <w:rsid w:val="00CA0690"/>
    <w:rsid w:val="00CA06F7"/>
    <w:rsid w:val="00CA142D"/>
    <w:rsid w:val="00CA142E"/>
    <w:rsid w:val="00CA19E1"/>
    <w:rsid w:val="00CA1B12"/>
    <w:rsid w:val="00CA1C16"/>
    <w:rsid w:val="00CA1DE1"/>
    <w:rsid w:val="00CA2248"/>
    <w:rsid w:val="00CA2A90"/>
    <w:rsid w:val="00CA2E69"/>
    <w:rsid w:val="00CA3E27"/>
    <w:rsid w:val="00CA43F2"/>
    <w:rsid w:val="00CA440C"/>
    <w:rsid w:val="00CA45B0"/>
    <w:rsid w:val="00CA481E"/>
    <w:rsid w:val="00CA4EC0"/>
    <w:rsid w:val="00CA4F7D"/>
    <w:rsid w:val="00CA5183"/>
    <w:rsid w:val="00CA540D"/>
    <w:rsid w:val="00CA56E2"/>
    <w:rsid w:val="00CA58A9"/>
    <w:rsid w:val="00CA5A42"/>
    <w:rsid w:val="00CA5B7B"/>
    <w:rsid w:val="00CA5D62"/>
    <w:rsid w:val="00CA5F43"/>
    <w:rsid w:val="00CA606D"/>
    <w:rsid w:val="00CA6528"/>
    <w:rsid w:val="00CA670F"/>
    <w:rsid w:val="00CA67FA"/>
    <w:rsid w:val="00CA6B5B"/>
    <w:rsid w:val="00CA6C0C"/>
    <w:rsid w:val="00CA6D58"/>
    <w:rsid w:val="00CA6DC0"/>
    <w:rsid w:val="00CA6F8F"/>
    <w:rsid w:val="00CA6FE1"/>
    <w:rsid w:val="00CA7444"/>
    <w:rsid w:val="00CA7665"/>
    <w:rsid w:val="00CA79AE"/>
    <w:rsid w:val="00CA79D4"/>
    <w:rsid w:val="00CA7A05"/>
    <w:rsid w:val="00CA7C05"/>
    <w:rsid w:val="00CA7F27"/>
    <w:rsid w:val="00CB035A"/>
    <w:rsid w:val="00CB0367"/>
    <w:rsid w:val="00CB0DFA"/>
    <w:rsid w:val="00CB0E37"/>
    <w:rsid w:val="00CB1154"/>
    <w:rsid w:val="00CB124E"/>
    <w:rsid w:val="00CB1420"/>
    <w:rsid w:val="00CB1984"/>
    <w:rsid w:val="00CB24C3"/>
    <w:rsid w:val="00CB2876"/>
    <w:rsid w:val="00CB2879"/>
    <w:rsid w:val="00CB2A38"/>
    <w:rsid w:val="00CB2AA5"/>
    <w:rsid w:val="00CB2C14"/>
    <w:rsid w:val="00CB316A"/>
    <w:rsid w:val="00CB3325"/>
    <w:rsid w:val="00CB3B25"/>
    <w:rsid w:val="00CB4028"/>
    <w:rsid w:val="00CB4254"/>
    <w:rsid w:val="00CB497E"/>
    <w:rsid w:val="00CB4A0C"/>
    <w:rsid w:val="00CB4C1F"/>
    <w:rsid w:val="00CB4F4B"/>
    <w:rsid w:val="00CB5315"/>
    <w:rsid w:val="00CB59A3"/>
    <w:rsid w:val="00CB5A72"/>
    <w:rsid w:val="00CB5B37"/>
    <w:rsid w:val="00CB5F0B"/>
    <w:rsid w:val="00CB5FFA"/>
    <w:rsid w:val="00CB6160"/>
    <w:rsid w:val="00CB688D"/>
    <w:rsid w:val="00CB6C26"/>
    <w:rsid w:val="00CB6C9F"/>
    <w:rsid w:val="00CB6DC3"/>
    <w:rsid w:val="00CB72BE"/>
    <w:rsid w:val="00CB7C36"/>
    <w:rsid w:val="00CC0275"/>
    <w:rsid w:val="00CC0482"/>
    <w:rsid w:val="00CC0701"/>
    <w:rsid w:val="00CC0AD3"/>
    <w:rsid w:val="00CC0F7E"/>
    <w:rsid w:val="00CC1A39"/>
    <w:rsid w:val="00CC1A72"/>
    <w:rsid w:val="00CC1CC9"/>
    <w:rsid w:val="00CC1DD6"/>
    <w:rsid w:val="00CC1DDF"/>
    <w:rsid w:val="00CC281B"/>
    <w:rsid w:val="00CC2945"/>
    <w:rsid w:val="00CC2B27"/>
    <w:rsid w:val="00CC304A"/>
    <w:rsid w:val="00CC30F5"/>
    <w:rsid w:val="00CC3479"/>
    <w:rsid w:val="00CC3EF1"/>
    <w:rsid w:val="00CC4639"/>
    <w:rsid w:val="00CC4F34"/>
    <w:rsid w:val="00CC513C"/>
    <w:rsid w:val="00CC5E6B"/>
    <w:rsid w:val="00CC5EF9"/>
    <w:rsid w:val="00CC641A"/>
    <w:rsid w:val="00CC67B7"/>
    <w:rsid w:val="00CC69D5"/>
    <w:rsid w:val="00CC6B76"/>
    <w:rsid w:val="00CC6F0B"/>
    <w:rsid w:val="00CC754B"/>
    <w:rsid w:val="00CC77B1"/>
    <w:rsid w:val="00CC784F"/>
    <w:rsid w:val="00CC785E"/>
    <w:rsid w:val="00CC7B3A"/>
    <w:rsid w:val="00CC7B5D"/>
    <w:rsid w:val="00CC7DF1"/>
    <w:rsid w:val="00CD0117"/>
    <w:rsid w:val="00CD042C"/>
    <w:rsid w:val="00CD0578"/>
    <w:rsid w:val="00CD0B24"/>
    <w:rsid w:val="00CD0FE2"/>
    <w:rsid w:val="00CD10AA"/>
    <w:rsid w:val="00CD1DDA"/>
    <w:rsid w:val="00CD2101"/>
    <w:rsid w:val="00CD2306"/>
    <w:rsid w:val="00CD2593"/>
    <w:rsid w:val="00CD2946"/>
    <w:rsid w:val="00CD2C47"/>
    <w:rsid w:val="00CD315E"/>
    <w:rsid w:val="00CD3423"/>
    <w:rsid w:val="00CD3AE4"/>
    <w:rsid w:val="00CD3E75"/>
    <w:rsid w:val="00CD3EA1"/>
    <w:rsid w:val="00CD40CB"/>
    <w:rsid w:val="00CD427F"/>
    <w:rsid w:val="00CD42F2"/>
    <w:rsid w:val="00CD4686"/>
    <w:rsid w:val="00CD482C"/>
    <w:rsid w:val="00CD4F57"/>
    <w:rsid w:val="00CD5428"/>
    <w:rsid w:val="00CD57AA"/>
    <w:rsid w:val="00CD63C5"/>
    <w:rsid w:val="00CD650D"/>
    <w:rsid w:val="00CD6ED7"/>
    <w:rsid w:val="00CD72D0"/>
    <w:rsid w:val="00CD75D3"/>
    <w:rsid w:val="00CD7607"/>
    <w:rsid w:val="00CD760C"/>
    <w:rsid w:val="00CD7C12"/>
    <w:rsid w:val="00CD7C1E"/>
    <w:rsid w:val="00CD7C83"/>
    <w:rsid w:val="00CD7D7A"/>
    <w:rsid w:val="00CD7DBE"/>
    <w:rsid w:val="00CE01FA"/>
    <w:rsid w:val="00CE0719"/>
    <w:rsid w:val="00CE14FA"/>
    <w:rsid w:val="00CE1800"/>
    <w:rsid w:val="00CE1A4A"/>
    <w:rsid w:val="00CE1C24"/>
    <w:rsid w:val="00CE21E9"/>
    <w:rsid w:val="00CE23AC"/>
    <w:rsid w:val="00CE23B2"/>
    <w:rsid w:val="00CE246B"/>
    <w:rsid w:val="00CE250F"/>
    <w:rsid w:val="00CE2E0D"/>
    <w:rsid w:val="00CE2EA3"/>
    <w:rsid w:val="00CE3034"/>
    <w:rsid w:val="00CE3086"/>
    <w:rsid w:val="00CE3A38"/>
    <w:rsid w:val="00CE3CAE"/>
    <w:rsid w:val="00CE3E92"/>
    <w:rsid w:val="00CE4495"/>
    <w:rsid w:val="00CE4871"/>
    <w:rsid w:val="00CE489E"/>
    <w:rsid w:val="00CE48CE"/>
    <w:rsid w:val="00CE48F3"/>
    <w:rsid w:val="00CE4ABC"/>
    <w:rsid w:val="00CE4C2F"/>
    <w:rsid w:val="00CE5087"/>
    <w:rsid w:val="00CE581F"/>
    <w:rsid w:val="00CE5A39"/>
    <w:rsid w:val="00CE63BA"/>
    <w:rsid w:val="00CE669A"/>
    <w:rsid w:val="00CE6818"/>
    <w:rsid w:val="00CE6943"/>
    <w:rsid w:val="00CE698D"/>
    <w:rsid w:val="00CE6A82"/>
    <w:rsid w:val="00CE6C85"/>
    <w:rsid w:val="00CE6E04"/>
    <w:rsid w:val="00CE7395"/>
    <w:rsid w:val="00CE79B7"/>
    <w:rsid w:val="00CF0469"/>
    <w:rsid w:val="00CF06CA"/>
    <w:rsid w:val="00CF06D6"/>
    <w:rsid w:val="00CF079C"/>
    <w:rsid w:val="00CF0890"/>
    <w:rsid w:val="00CF0A1A"/>
    <w:rsid w:val="00CF0BBF"/>
    <w:rsid w:val="00CF0C2B"/>
    <w:rsid w:val="00CF1276"/>
    <w:rsid w:val="00CF13B5"/>
    <w:rsid w:val="00CF14B1"/>
    <w:rsid w:val="00CF1672"/>
    <w:rsid w:val="00CF1B4B"/>
    <w:rsid w:val="00CF1F56"/>
    <w:rsid w:val="00CF1F9B"/>
    <w:rsid w:val="00CF20CB"/>
    <w:rsid w:val="00CF22BD"/>
    <w:rsid w:val="00CF237B"/>
    <w:rsid w:val="00CF2C46"/>
    <w:rsid w:val="00CF3207"/>
    <w:rsid w:val="00CF32BF"/>
    <w:rsid w:val="00CF347E"/>
    <w:rsid w:val="00CF3600"/>
    <w:rsid w:val="00CF3B7B"/>
    <w:rsid w:val="00CF3E22"/>
    <w:rsid w:val="00CF4412"/>
    <w:rsid w:val="00CF488A"/>
    <w:rsid w:val="00CF4F93"/>
    <w:rsid w:val="00CF500F"/>
    <w:rsid w:val="00CF595B"/>
    <w:rsid w:val="00CF5E15"/>
    <w:rsid w:val="00CF5FD4"/>
    <w:rsid w:val="00CF6322"/>
    <w:rsid w:val="00CF6DF0"/>
    <w:rsid w:val="00CF6E53"/>
    <w:rsid w:val="00CF701B"/>
    <w:rsid w:val="00CF70B2"/>
    <w:rsid w:val="00CF72A1"/>
    <w:rsid w:val="00CF764E"/>
    <w:rsid w:val="00CF7738"/>
    <w:rsid w:val="00CF7A59"/>
    <w:rsid w:val="00CF7B81"/>
    <w:rsid w:val="00D000D9"/>
    <w:rsid w:val="00D00483"/>
    <w:rsid w:val="00D0103D"/>
    <w:rsid w:val="00D011E2"/>
    <w:rsid w:val="00D01610"/>
    <w:rsid w:val="00D0201F"/>
    <w:rsid w:val="00D02786"/>
    <w:rsid w:val="00D02AE7"/>
    <w:rsid w:val="00D02FDC"/>
    <w:rsid w:val="00D03726"/>
    <w:rsid w:val="00D03F4B"/>
    <w:rsid w:val="00D04570"/>
    <w:rsid w:val="00D04EBC"/>
    <w:rsid w:val="00D057B2"/>
    <w:rsid w:val="00D063B3"/>
    <w:rsid w:val="00D0655F"/>
    <w:rsid w:val="00D069E0"/>
    <w:rsid w:val="00D06A8A"/>
    <w:rsid w:val="00D0791A"/>
    <w:rsid w:val="00D07A8F"/>
    <w:rsid w:val="00D07EBF"/>
    <w:rsid w:val="00D07F0A"/>
    <w:rsid w:val="00D10311"/>
    <w:rsid w:val="00D10803"/>
    <w:rsid w:val="00D10956"/>
    <w:rsid w:val="00D10B72"/>
    <w:rsid w:val="00D10D93"/>
    <w:rsid w:val="00D11039"/>
    <w:rsid w:val="00D1108A"/>
    <w:rsid w:val="00D11209"/>
    <w:rsid w:val="00D1148A"/>
    <w:rsid w:val="00D121B8"/>
    <w:rsid w:val="00D124F8"/>
    <w:rsid w:val="00D126F5"/>
    <w:rsid w:val="00D13268"/>
    <w:rsid w:val="00D13316"/>
    <w:rsid w:val="00D1331B"/>
    <w:rsid w:val="00D136F9"/>
    <w:rsid w:val="00D13CFE"/>
    <w:rsid w:val="00D1406C"/>
    <w:rsid w:val="00D14A03"/>
    <w:rsid w:val="00D14B2A"/>
    <w:rsid w:val="00D14D4D"/>
    <w:rsid w:val="00D152E3"/>
    <w:rsid w:val="00D15510"/>
    <w:rsid w:val="00D15AF3"/>
    <w:rsid w:val="00D15CE5"/>
    <w:rsid w:val="00D15D25"/>
    <w:rsid w:val="00D15F85"/>
    <w:rsid w:val="00D15F8C"/>
    <w:rsid w:val="00D15FB4"/>
    <w:rsid w:val="00D1659E"/>
    <w:rsid w:val="00D16992"/>
    <w:rsid w:val="00D16DB6"/>
    <w:rsid w:val="00D17ADB"/>
    <w:rsid w:val="00D201C2"/>
    <w:rsid w:val="00D2095A"/>
    <w:rsid w:val="00D20ED9"/>
    <w:rsid w:val="00D21112"/>
    <w:rsid w:val="00D21200"/>
    <w:rsid w:val="00D21757"/>
    <w:rsid w:val="00D21AAD"/>
    <w:rsid w:val="00D21AAE"/>
    <w:rsid w:val="00D21FEC"/>
    <w:rsid w:val="00D222FA"/>
    <w:rsid w:val="00D22428"/>
    <w:rsid w:val="00D2266E"/>
    <w:rsid w:val="00D226B7"/>
    <w:rsid w:val="00D226EC"/>
    <w:rsid w:val="00D2296A"/>
    <w:rsid w:val="00D22AEB"/>
    <w:rsid w:val="00D22BC0"/>
    <w:rsid w:val="00D22CCB"/>
    <w:rsid w:val="00D23603"/>
    <w:rsid w:val="00D23711"/>
    <w:rsid w:val="00D237BF"/>
    <w:rsid w:val="00D238F9"/>
    <w:rsid w:val="00D241E1"/>
    <w:rsid w:val="00D24FC0"/>
    <w:rsid w:val="00D24FDC"/>
    <w:rsid w:val="00D2528D"/>
    <w:rsid w:val="00D255DE"/>
    <w:rsid w:val="00D25769"/>
    <w:rsid w:val="00D25895"/>
    <w:rsid w:val="00D264D0"/>
    <w:rsid w:val="00D267CC"/>
    <w:rsid w:val="00D27461"/>
    <w:rsid w:val="00D27942"/>
    <w:rsid w:val="00D27989"/>
    <w:rsid w:val="00D27AEA"/>
    <w:rsid w:val="00D307EA"/>
    <w:rsid w:val="00D30E51"/>
    <w:rsid w:val="00D30FCD"/>
    <w:rsid w:val="00D310C7"/>
    <w:rsid w:val="00D311C4"/>
    <w:rsid w:val="00D31292"/>
    <w:rsid w:val="00D313F1"/>
    <w:rsid w:val="00D3149D"/>
    <w:rsid w:val="00D316AE"/>
    <w:rsid w:val="00D3193E"/>
    <w:rsid w:val="00D3194A"/>
    <w:rsid w:val="00D31CAE"/>
    <w:rsid w:val="00D31E62"/>
    <w:rsid w:val="00D323C4"/>
    <w:rsid w:val="00D324E2"/>
    <w:rsid w:val="00D329E4"/>
    <w:rsid w:val="00D32CE2"/>
    <w:rsid w:val="00D33197"/>
    <w:rsid w:val="00D33A8C"/>
    <w:rsid w:val="00D34ACA"/>
    <w:rsid w:val="00D353D1"/>
    <w:rsid w:val="00D354AA"/>
    <w:rsid w:val="00D3580E"/>
    <w:rsid w:val="00D35939"/>
    <w:rsid w:val="00D35AD9"/>
    <w:rsid w:val="00D364CE"/>
    <w:rsid w:val="00D36581"/>
    <w:rsid w:val="00D367A8"/>
    <w:rsid w:val="00D36B48"/>
    <w:rsid w:val="00D36DA9"/>
    <w:rsid w:val="00D36FC4"/>
    <w:rsid w:val="00D3749B"/>
    <w:rsid w:val="00D37635"/>
    <w:rsid w:val="00D3792B"/>
    <w:rsid w:val="00D37B92"/>
    <w:rsid w:val="00D37C58"/>
    <w:rsid w:val="00D37E02"/>
    <w:rsid w:val="00D37E47"/>
    <w:rsid w:val="00D37E4E"/>
    <w:rsid w:val="00D40344"/>
    <w:rsid w:val="00D408EE"/>
    <w:rsid w:val="00D40DF8"/>
    <w:rsid w:val="00D411BE"/>
    <w:rsid w:val="00D41981"/>
    <w:rsid w:val="00D42065"/>
    <w:rsid w:val="00D4217D"/>
    <w:rsid w:val="00D4246D"/>
    <w:rsid w:val="00D42669"/>
    <w:rsid w:val="00D4300E"/>
    <w:rsid w:val="00D4350A"/>
    <w:rsid w:val="00D436B4"/>
    <w:rsid w:val="00D437F3"/>
    <w:rsid w:val="00D43B85"/>
    <w:rsid w:val="00D43FDB"/>
    <w:rsid w:val="00D44531"/>
    <w:rsid w:val="00D44FD6"/>
    <w:rsid w:val="00D451AB"/>
    <w:rsid w:val="00D45355"/>
    <w:rsid w:val="00D45AC4"/>
    <w:rsid w:val="00D4673A"/>
    <w:rsid w:val="00D46886"/>
    <w:rsid w:val="00D46CA5"/>
    <w:rsid w:val="00D47007"/>
    <w:rsid w:val="00D47961"/>
    <w:rsid w:val="00D47A36"/>
    <w:rsid w:val="00D47C45"/>
    <w:rsid w:val="00D500CC"/>
    <w:rsid w:val="00D50F10"/>
    <w:rsid w:val="00D510E7"/>
    <w:rsid w:val="00D513E1"/>
    <w:rsid w:val="00D517F5"/>
    <w:rsid w:val="00D51998"/>
    <w:rsid w:val="00D51D1F"/>
    <w:rsid w:val="00D51E96"/>
    <w:rsid w:val="00D51F3A"/>
    <w:rsid w:val="00D52048"/>
    <w:rsid w:val="00D521F9"/>
    <w:rsid w:val="00D5226C"/>
    <w:rsid w:val="00D52A91"/>
    <w:rsid w:val="00D52B78"/>
    <w:rsid w:val="00D52E73"/>
    <w:rsid w:val="00D52E84"/>
    <w:rsid w:val="00D530F5"/>
    <w:rsid w:val="00D531D7"/>
    <w:rsid w:val="00D5343C"/>
    <w:rsid w:val="00D53495"/>
    <w:rsid w:val="00D53DA8"/>
    <w:rsid w:val="00D53E5C"/>
    <w:rsid w:val="00D53EE1"/>
    <w:rsid w:val="00D5444F"/>
    <w:rsid w:val="00D544C0"/>
    <w:rsid w:val="00D54641"/>
    <w:rsid w:val="00D54C5F"/>
    <w:rsid w:val="00D54FA2"/>
    <w:rsid w:val="00D55068"/>
    <w:rsid w:val="00D552AD"/>
    <w:rsid w:val="00D553F8"/>
    <w:rsid w:val="00D556AB"/>
    <w:rsid w:val="00D556EA"/>
    <w:rsid w:val="00D56734"/>
    <w:rsid w:val="00D56A29"/>
    <w:rsid w:val="00D56F3C"/>
    <w:rsid w:val="00D57AE2"/>
    <w:rsid w:val="00D57B41"/>
    <w:rsid w:val="00D601EA"/>
    <w:rsid w:val="00D60740"/>
    <w:rsid w:val="00D60766"/>
    <w:rsid w:val="00D608F2"/>
    <w:rsid w:val="00D60D90"/>
    <w:rsid w:val="00D61CE7"/>
    <w:rsid w:val="00D61D13"/>
    <w:rsid w:val="00D61D8F"/>
    <w:rsid w:val="00D62263"/>
    <w:rsid w:val="00D6240A"/>
    <w:rsid w:val="00D62A81"/>
    <w:rsid w:val="00D62F08"/>
    <w:rsid w:val="00D62FED"/>
    <w:rsid w:val="00D638C3"/>
    <w:rsid w:val="00D64015"/>
    <w:rsid w:val="00D6444F"/>
    <w:rsid w:val="00D64472"/>
    <w:rsid w:val="00D64CB2"/>
    <w:rsid w:val="00D64E79"/>
    <w:rsid w:val="00D64F66"/>
    <w:rsid w:val="00D65111"/>
    <w:rsid w:val="00D655E4"/>
    <w:rsid w:val="00D659CF"/>
    <w:rsid w:val="00D65FE3"/>
    <w:rsid w:val="00D66AA4"/>
    <w:rsid w:val="00D670A1"/>
    <w:rsid w:val="00D6728D"/>
    <w:rsid w:val="00D672F9"/>
    <w:rsid w:val="00D673DF"/>
    <w:rsid w:val="00D67927"/>
    <w:rsid w:val="00D67A00"/>
    <w:rsid w:val="00D7006E"/>
    <w:rsid w:val="00D70CC6"/>
    <w:rsid w:val="00D70D00"/>
    <w:rsid w:val="00D70DAB"/>
    <w:rsid w:val="00D70F03"/>
    <w:rsid w:val="00D70F16"/>
    <w:rsid w:val="00D70F61"/>
    <w:rsid w:val="00D711C7"/>
    <w:rsid w:val="00D720DF"/>
    <w:rsid w:val="00D723D4"/>
    <w:rsid w:val="00D726B2"/>
    <w:rsid w:val="00D7295F"/>
    <w:rsid w:val="00D72B65"/>
    <w:rsid w:val="00D72F00"/>
    <w:rsid w:val="00D747BD"/>
    <w:rsid w:val="00D748B6"/>
    <w:rsid w:val="00D753FE"/>
    <w:rsid w:val="00D7565C"/>
    <w:rsid w:val="00D757F9"/>
    <w:rsid w:val="00D758DD"/>
    <w:rsid w:val="00D75AF1"/>
    <w:rsid w:val="00D76C2A"/>
    <w:rsid w:val="00D772F2"/>
    <w:rsid w:val="00D773C3"/>
    <w:rsid w:val="00D77973"/>
    <w:rsid w:val="00D800E4"/>
    <w:rsid w:val="00D8084A"/>
    <w:rsid w:val="00D80CAE"/>
    <w:rsid w:val="00D80ECB"/>
    <w:rsid w:val="00D816B6"/>
    <w:rsid w:val="00D81B09"/>
    <w:rsid w:val="00D820FB"/>
    <w:rsid w:val="00D82BD1"/>
    <w:rsid w:val="00D82C3F"/>
    <w:rsid w:val="00D835F0"/>
    <w:rsid w:val="00D83728"/>
    <w:rsid w:val="00D83957"/>
    <w:rsid w:val="00D83C53"/>
    <w:rsid w:val="00D84949"/>
    <w:rsid w:val="00D85079"/>
    <w:rsid w:val="00D85186"/>
    <w:rsid w:val="00D8554C"/>
    <w:rsid w:val="00D855C2"/>
    <w:rsid w:val="00D858EE"/>
    <w:rsid w:val="00D8591A"/>
    <w:rsid w:val="00D85933"/>
    <w:rsid w:val="00D8595B"/>
    <w:rsid w:val="00D85BA5"/>
    <w:rsid w:val="00D85D53"/>
    <w:rsid w:val="00D8604C"/>
    <w:rsid w:val="00D86246"/>
    <w:rsid w:val="00D86382"/>
    <w:rsid w:val="00D8664F"/>
    <w:rsid w:val="00D869A4"/>
    <w:rsid w:val="00D86AFC"/>
    <w:rsid w:val="00D87B6F"/>
    <w:rsid w:val="00D9032D"/>
    <w:rsid w:val="00D903BC"/>
    <w:rsid w:val="00D90BFC"/>
    <w:rsid w:val="00D90E63"/>
    <w:rsid w:val="00D91405"/>
    <w:rsid w:val="00D916C4"/>
    <w:rsid w:val="00D91788"/>
    <w:rsid w:val="00D91B0C"/>
    <w:rsid w:val="00D922D6"/>
    <w:rsid w:val="00D924B9"/>
    <w:rsid w:val="00D92E81"/>
    <w:rsid w:val="00D932A9"/>
    <w:rsid w:val="00D93583"/>
    <w:rsid w:val="00D93585"/>
    <w:rsid w:val="00D937BC"/>
    <w:rsid w:val="00D93CA5"/>
    <w:rsid w:val="00D93D91"/>
    <w:rsid w:val="00D94759"/>
    <w:rsid w:val="00D94D0B"/>
    <w:rsid w:val="00D94DDB"/>
    <w:rsid w:val="00D9605A"/>
    <w:rsid w:val="00D96623"/>
    <w:rsid w:val="00D96868"/>
    <w:rsid w:val="00D96E40"/>
    <w:rsid w:val="00D96F0F"/>
    <w:rsid w:val="00D9703C"/>
    <w:rsid w:val="00D970F9"/>
    <w:rsid w:val="00D9734D"/>
    <w:rsid w:val="00D9742C"/>
    <w:rsid w:val="00D97662"/>
    <w:rsid w:val="00D978B8"/>
    <w:rsid w:val="00D979E7"/>
    <w:rsid w:val="00D97A63"/>
    <w:rsid w:val="00D97C14"/>
    <w:rsid w:val="00DA013F"/>
    <w:rsid w:val="00DA13E2"/>
    <w:rsid w:val="00DA1530"/>
    <w:rsid w:val="00DA1CB7"/>
    <w:rsid w:val="00DA1F77"/>
    <w:rsid w:val="00DA23ED"/>
    <w:rsid w:val="00DA2EFE"/>
    <w:rsid w:val="00DA32D6"/>
    <w:rsid w:val="00DA3341"/>
    <w:rsid w:val="00DA34CA"/>
    <w:rsid w:val="00DA37D0"/>
    <w:rsid w:val="00DA3B5C"/>
    <w:rsid w:val="00DA3B6D"/>
    <w:rsid w:val="00DA43BA"/>
    <w:rsid w:val="00DA4B66"/>
    <w:rsid w:val="00DA4B9E"/>
    <w:rsid w:val="00DA586A"/>
    <w:rsid w:val="00DA5EC7"/>
    <w:rsid w:val="00DA6003"/>
    <w:rsid w:val="00DA62A2"/>
    <w:rsid w:val="00DA6451"/>
    <w:rsid w:val="00DA6478"/>
    <w:rsid w:val="00DA6745"/>
    <w:rsid w:val="00DA6D33"/>
    <w:rsid w:val="00DA6D81"/>
    <w:rsid w:val="00DA7286"/>
    <w:rsid w:val="00DA7E48"/>
    <w:rsid w:val="00DB0524"/>
    <w:rsid w:val="00DB0738"/>
    <w:rsid w:val="00DB07CC"/>
    <w:rsid w:val="00DB0808"/>
    <w:rsid w:val="00DB0874"/>
    <w:rsid w:val="00DB0D2C"/>
    <w:rsid w:val="00DB16EB"/>
    <w:rsid w:val="00DB1839"/>
    <w:rsid w:val="00DB1CA0"/>
    <w:rsid w:val="00DB2442"/>
    <w:rsid w:val="00DB273B"/>
    <w:rsid w:val="00DB29C8"/>
    <w:rsid w:val="00DB2C95"/>
    <w:rsid w:val="00DB3267"/>
    <w:rsid w:val="00DB3C01"/>
    <w:rsid w:val="00DB3D50"/>
    <w:rsid w:val="00DB4655"/>
    <w:rsid w:val="00DB4998"/>
    <w:rsid w:val="00DB4A15"/>
    <w:rsid w:val="00DB4F79"/>
    <w:rsid w:val="00DB515F"/>
    <w:rsid w:val="00DB52F0"/>
    <w:rsid w:val="00DB53B0"/>
    <w:rsid w:val="00DB56D5"/>
    <w:rsid w:val="00DB598B"/>
    <w:rsid w:val="00DB598E"/>
    <w:rsid w:val="00DB59A0"/>
    <w:rsid w:val="00DB5A3E"/>
    <w:rsid w:val="00DB5B98"/>
    <w:rsid w:val="00DB5D91"/>
    <w:rsid w:val="00DB5E7D"/>
    <w:rsid w:val="00DB6290"/>
    <w:rsid w:val="00DB67A9"/>
    <w:rsid w:val="00DB6C0F"/>
    <w:rsid w:val="00DB7678"/>
    <w:rsid w:val="00DB775E"/>
    <w:rsid w:val="00DC07AA"/>
    <w:rsid w:val="00DC146D"/>
    <w:rsid w:val="00DC14AF"/>
    <w:rsid w:val="00DC184B"/>
    <w:rsid w:val="00DC21C3"/>
    <w:rsid w:val="00DC25F5"/>
    <w:rsid w:val="00DC2F2F"/>
    <w:rsid w:val="00DC36BC"/>
    <w:rsid w:val="00DC3ACF"/>
    <w:rsid w:val="00DC444B"/>
    <w:rsid w:val="00DC4EBF"/>
    <w:rsid w:val="00DC5C09"/>
    <w:rsid w:val="00DC5E7B"/>
    <w:rsid w:val="00DC64A0"/>
    <w:rsid w:val="00DC65A7"/>
    <w:rsid w:val="00DC666F"/>
    <w:rsid w:val="00DC6A67"/>
    <w:rsid w:val="00DC73D5"/>
    <w:rsid w:val="00DC7693"/>
    <w:rsid w:val="00DD007E"/>
    <w:rsid w:val="00DD0867"/>
    <w:rsid w:val="00DD0900"/>
    <w:rsid w:val="00DD0AED"/>
    <w:rsid w:val="00DD0B5D"/>
    <w:rsid w:val="00DD1561"/>
    <w:rsid w:val="00DD15D9"/>
    <w:rsid w:val="00DD1851"/>
    <w:rsid w:val="00DD20D7"/>
    <w:rsid w:val="00DD22CA"/>
    <w:rsid w:val="00DD29FA"/>
    <w:rsid w:val="00DD2B35"/>
    <w:rsid w:val="00DD2EEF"/>
    <w:rsid w:val="00DD303A"/>
    <w:rsid w:val="00DD3564"/>
    <w:rsid w:val="00DD3DCC"/>
    <w:rsid w:val="00DD4223"/>
    <w:rsid w:val="00DD4232"/>
    <w:rsid w:val="00DD4452"/>
    <w:rsid w:val="00DD45ED"/>
    <w:rsid w:val="00DD468B"/>
    <w:rsid w:val="00DD46B3"/>
    <w:rsid w:val="00DD4918"/>
    <w:rsid w:val="00DD4F6A"/>
    <w:rsid w:val="00DD4F78"/>
    <w:rsid w:val="00DD5462"/>
    <w:rsid w:val="00DD5854"/>
    <w:rsid w:val="00DD5B45"/>
    <w:rsid w:val="00DD5C52"/>
    <w:rsid w:val="00DD5E95"/>
    <w:rsid w:val="00DD647B"/>
    <w:rsid w:val="00DD64FE"/>
    <w:rsid w:val="00DD699E"/>
    <w:rsid w:val="00DD6E36"/>
    <w:rsid w:val="00DD6FB4"/>
    <w:rsid w:val="00DE0011"/>
    <w:rsid w:val="00DE0203"/>
    <w:rsid w:val="00DE0515"/>
    <w:rsid w:val="00DE102D"/>
    <w:rsid w:val="00DE1705"/>
    <w:rsid w:val="00DE1BB0"/>
    <w:rsid w:val="00DE1C75"/>
    <w:rsid w:val="00DE1E44"/>
    <w:rsid w:val="00DE1FAA"/>
    <w:rsid w:val="00DE206E"/>
    <w:rsid w:val="00DE2464"/>
    <w:rsid w:val="00DE260A"/>
    <w:rsid w:val="00DE283D"/>
    <w:rsid w:val="00DE2B87"/>
    <w:rsid w:val="00DE34D1"/>
    <w:rsid w:val="00DE359F"/>
    <w:rsid w:val="00DE35BA"/>
    <w:rsid w:val="00DE3621"/>
    <w:rsid w:val="00DE3B2F"/>
    <w:rsid w:val="00DE3BD3"/>
    <w:rsid w:val="00DE3F22"/>
    <w:rsid w:val="00DE3F2D"/>
    <w:rsid w:val="00DE455A"/>
    <w:rsid w:val="00DE484F"/>
    <w:rsid w:val="00DE5765"/>
    <w:rsid w:val="00DE5A0C"/>
    <w:rsid w:val="00DE5D8F"/>
    <w:rsid w:val="00DE5E18"/>
    <w:rsid w:val="00DE636E"/>
    <w:rsid w:val="00DE64B1"/>
    <w:rsid w:val="00DE6668"/>
    <w:rsid w:val="00DE7641"/>
    <w:rsid w:val="00DE77D0"/>
    <w:rsid w:val="00DE7923"/>
    <w:rsid w:val="00DE7EEC"/>
    <w:rsid w:val="00DE7FAC"/>
    <w:rsid w:val="00DF0283"/>
    <w:rsid w:val="00DF04A7"/>
    <w:rsid w:val="00DF090E"/>
    <w:rsid w:val="00DF1325"/>
    <w:rsid w:val="00DF17FB"/>
    <w:rsid w:val="00DF1846"/>
    <w:rsid w:val="00DF1D30"/>
    <w:rsid w:val="00DF2150"/>
    <w:rsid w:val="00DF2300"/>
    <w:rsid w:val="00DF25FA"/>
    <w:rsid w:val="00DF262C"/>
    <w:rsid w:val="00DF3362"/>
    <w:rsid w:val="00DF3368"/>
    <w:rsid w:val="00DF362E"/>
    <w:rsid w:val="00DF3CDC"/>
    <w:rsid w:val="00DF3D8E"/>
    <w:rsid w:val="00DF3E7A"/>
    <w:rsid w:val="00DF45E7"/>
    <w:rsid w:val="00DF4FCF"/>
    <w:rsid w:val="00DF52F4"/>
    <w:rsid w:val="00DF53D5"/>
    <w:rsid w:val="00DF58BB"/>
    <w:rsid w:val="00DF595F"/>
    <w:rsid w:val="00DF596A"/>
    <w:rsid w:val="00DF59B1"/>
    <w:rsid w:val="00DF5E8B"/>
    <w:rsid w:val="00DF6100"/>
    <w:rsid w:val="00DF65F9"/>
    <w:rsid w:val="00DF68C4"/>
    <w:rsid w:val="00DF691B"/>
    <w:rsid w:val="00DF6976"/>
    <w:rsid w:val="00DF6AE3"/>
    <w:rsid w:val="00DF705C"/>
    <w:rsid w:val="00DF70D2"/>
    <w:rsid w:val="00DF75A9"/>
    <w:rsid w:val="00E00002"/>
    <w:rsid w:val="00E004BD"/>
    <w:rsid w:val="00E0059D"/>
    <w:rsid w:val="00E01238"/>
    <w:rsid w:val="00E013DA"/>
    <w:rsid w:val="00E01765"/>
    <w:rsid w:val="00E01CDC"/>
    <w:rsid w:val="00E01D71"/>
    <w:rsid w:val="00E01E3A"/>
    <w:rsid w:val="00E01E6A"/>
    <w:rsid w:val="00E023A4"/>
    <w:rsid w:val="00E02459"/>
    <w:rsid w:val="00E02747"/>
    <w:rsid w:val="00E027DE"/>
    <w:rsid w:val="00E02994"/>
    <w:rsid w:val="00E02D5C"/>
    <w:rsid w:val="00E03034"/>
    <w:rsid w:val="00E034D2"/>
    <w:rsid w:val="00E036E3"/>
    <w:rsid w:val="00E042B0"/>
    <w:rsid w:val="00E0482D"/>
    <w:rsid w:val="00E04865"/>
    <w:rsid w:val="00E049DA"/>
    <w:rsid w:val="00E04B59"/>
    <w:rsid w:val="00E04F78"/>
    <w:rsid w:val="00E05223"/>
    <w:rsid w:val="00E0596B"/>
    <w:rsid w:val="00E059B4"/>
    <w:rsid w:val="00E05A60"/>
    <w:rsid w:val="00E05D9B"/>
    <w:rsid w:val="00E0600F"/>
    <w:rsid w:val="00E0689D"/>
    <w:rsid w:val="00E069C6"/>
    <w:rsid w:val="00E06D01"/>
    <w:rsid w:val="00E07241"/>
    <w:rsid w:val="00E0755C"/>
    <w:rsid w:val="00E077B2"/>
    <w:rsid w:val="00E10012"/>
    <w:rsid w:val="00E10FD3"/>
    <w:rsid w:val="00E1162B"/>
    <w:rsid w:val="00E11942"/>
    <w:rsid w:val="00E11C6E"/>
    <w:rsid w:val="00E11F81"/>
    <w:rsid w:val="00E1204C"/>
    <w:rsid w:val="00E1295B"/>
    <w:rsid w:val="00E12EF1"/>
    <w:rsid w:val="00E1342B"/>
    <w:rsid w:val="00E13942"/>
    <w:rsid w:val="00E143AD"/>
    <w:rsid w:val="00E14489"/>
    <w:rsid w:val="00E146BB"/>
    <w:rsid w:val="00E14FC5"/>
    <w:rsid w:val="00E1512D"/>
    <w:rsid w:val="00E15225"/>
    <w:rsid w:val="00E1588D"/>
    <w:rsid w:val="00E15A2A"/>
    <w:rsid w:val="00E15BCF"/>
    <w:rsid w:val="00E15D2B"/>
    <w:rsid w:val="00E15F57"/>
    <w:rsid w:val="00E16338"/>
    <w:rsid w:val="00E165CC"/>
    <w:rsid w:val="00E16672"/>
    <w:rsid w:val="00E16E60"/>
    <w:rsid w:val="00E1705A"/>
    <w:rsid w:val="00E17570"/>
    <w:rsid w:val="00E17694"/>
    <w:rsid w:val="00E17804"/>
    <w:rsid w:val="00E17902"/>
    <w:rsid w:val="00E204D0"/>
    <w:rsid w:val="00E208DD"/>
    <w:rsid w:val="00E20AA7"/>
    <w:rsid w:val="00E20AFB"/>
    <w:rsid w:val="00E20BD8"/>
    <w:rsid w:val="00E215C7"/>
    <w:rsid w:val="00E2188B"/>
    <w:rsid w:val="00E21A48"/>
    <w:rsid w:val="00E21E8A"/>
    <w:rsid w:val="00E220BE"/>
    <w:rsid w:val="00E2223F"/>
    <w:rsid w:val="00E22721"/>
    <w:rsid w:val="00E22E99"/>
    <w:rsid w:val="00E23045"/>
    <w:rsid w:val="00E234BC"/>
    <w:rsid w:val="00E2355B"/>
    <w:rsid w:val="00E23905"/>
    <w:rsid w:val="00E23ADD"/>
    <w:rsid w:val="00E23BB2"/>
    <w:rsid w:val="00E2401E"/>
    <w:rsid w:val="00E24439"/>
    <w:rsid w:val="00E2450E"/>
    <w:rsid w:val="00E24526"/>
    <w:rsid w:val="00E2455C"/>
    <w:rsid w:val="00E2474B"/>
    <w:rsid w:val="00E24C46"/>
    <w:rsid w:val="00E24FA2"/>
    <w:rsid w:val="00E25B25"/>
    <w:rsid w:val="00E261A4"/>
    <w:rsid w:val="00E263A8"/>
    <w:rsid w:val="00E264D1"/>
    <w:rsid w:val="00E265E7"/>
    <w:rsid w:val="00E26761"/>
    <w:rsid w:val="00E26776"/>
    <w:rsid w:val="00E303D0"/>
    <w:rsid w:val="00E309B7"/>
    <w:rsid w:val="00E309D6"/>
    <w:rsid w:val="00E3124C"/>
    <w:rsid w:val="00E316F7"/>
    <w:rsid w:val="00E31749"/>
    <w:rsid w:val="00E31D62"/>
    <w:rsid w:val="00E31DC5"/>
    <w:rsid w:val="00E32109"/>
    <w:rsid w:val="00E3231D"/>
    <w:rsid w:val="00E323A2"/>
    <w:rsid w:val="00E3272B"/>
    <w:rsid w:val="00E33EDD"/>
    <w:rsid w:val="00E34174"/>
    <w:rsid w:val="00E342E5"/>
    <w:rsid w:val="00E3440E"/>
    <w:rsid w:val="00E34662"/>
    <w:rsid w:val="00E350FE"/>
    <w:rsid w:val="00E35586"/>
    <w:rsid w:val="00E35623"/>
    <w:rsid w:val="00E35624"/>
    <w:rsid w:val="00E35702"/>
    <w:rsid w:val="00E359B1"/>
    <w:rsid w:val="00E35A7E"/>
    <w:rsid w:val="00E35B17"/>
    <w:rsid w:val="00E35BBB"/>
    <w:rsid w:val="00E35EF1"/>
    <w:rsid w:val="00E360A3"/>
    <w:rsid w:val="00E360F4"/>
    <w:rsid w:val="00E36256"/>
    <w:rsid w:val="00E3686D"/>
    <w:rsid w:val="00E36996"/>
    <w:rsid w:val="00E36A9B"/>
    <w:rsid w:val="00E36C38"/>
    <w:rsid w:val="00E36E5C"/>
    <w:rsid w:val="00E3700B"/>
    <w:rsid w:val="00E372BB"/>
    <w:rsid w:val="00E37339"/>
    <w:rsid w:val="00E37D28"/>
    <w:rsid w:val="00E37D36"/>
    <w:rsid w:val="00E40243"/>
    <w:rsid w:val="00E402C8"/>
    <w:rsid w:val="00E404C4"/>
    <w:rsid w:val="00E40986"/>
    <w:rsid w:val="00E40E02"/>
    <w:rsid w:val="00E40FEE"/>
    <w:rsid w:val="00E41088"/>
    <w:rsid w:val="00E411C0"/>
    <w:rsid w:val="00E4167B"/>
    <w:rsid w:val="00E4185A"/>
    <w:rsid w:val="00E41C21"/>
    <w:rsid w:val="00E42151"/>
    <w:rsid w:val="00E422E5"/>
    <w:rsid w:val="00E426EF"/>
    <w:rsid w:val="00E42901"/>
    <w:rsid w:val="00E42DD2"/>
    <w:rsid w:val="00E42F1D"/>
    <w:rsid w:val="00E431CB"/>
    <w:rsid w:val="00E432EA"/>
    <w:rsid w:val="00E43682"/>
    <w:rsid w:val="00E43CCE"/>
    <w:rsid w:val="00E43D11"/>
    <w:rsid w:val="00E43FFE"/>
    <w:rsid w:val="00E44281"/>
    <w:rsid w:val="00E44314"/>
    <w:rsid w:val="00E4435F"/>
    <w:rsid w:val="00E446C8"/>
    <w:rsid w:val="00E4526A"/>
    <w:rsid w:val="00E4590A"/>
    <w:rsid w:val="00E45C95"/>
    <w:rsid w:val="00E45F84"/>
    <w:rsid w:val="00E461FA"/>
    <w:rsid w:val="00E46204"/>
    <w:rsid w:val="00E466ED"/>
    <w:rsid w:val="00E46E2F"/>
    <w:rsid w:val="00E46F58"/>
    <w:rsid w:val="00E4738C"/>
    <w:rsid w:val="00E47A4A"/>
    <w:rsid w:val="00E47F6A"/>
    <w:rsid w:val="00E5064E"/>
    <w:rsid w:val="00E509D2"/>
    <w:rsid w:val="00E50A37"/>
    <w:rsid w:val="00E50BF8"/>
    <w:rsid w:val="00E51855"/>
    <w:rsid w:val="00E518F8"/>
    <w:rsid w:val="00E527B5"/>
    <w:rsid w:val="00E528AB"/>
    <w:rsid w:val="00E5326E"/>
    <w:rsid w:val="00E537F4"/>
    <w:rsid w:val="00E53871"/>
    <w:rsid w:val="00E54207"/>
    <w:rsid w:val="00E544E0"/>
    <w:rsid w:val="00E54648"/>
    <w:rsid w:val="00E54C08"/>
    <w:rsid w:val="00E54EAA"/>
    <w:rsid w:val="00E56297"/>
    <w:rsid w:val="00E566CC"/>
    <w:rsid w:val="00E5699F"/>
    <w:rsid w:val="00E569B9"/>
    <w:rsid w:val="00E56F98"/>
    <w:rsid w:val="00E572C6"/>
    <w:rsid w:val="00E57591"/>
    <w:rsid w:val="00E57AAD"/>
    <w:rsid w:val="00E57B45"/>
    <w:rsid w:val="00E57C60"/>
    <w:rsid w:val="00E57C82"/>
    <w:rsid w:val="00E57CB7"/>
    <w:rsid w:val="00E60055"/>
    <w:rsid w:val="00E60131"/>
    <w:rsid w:val="00E609BC"/>
    <w:rsid w:val="00E60F4D"/>
    <w:rsid w:val="00E6102D"/>
    <w:rsid w:val="00E61E48"/>
    <w:rsid w:val="00E61E79"/>
    <w:rsid w:val="00E61F21"/>
    <w:rsid w:val="00E61F61"/>
    <w:rsid w:val="00E62041"/>
    <w:rsid w:val="00E622F5"/>
    <w:rsid w:val="00E6242E"/>
    <w:rsid w:val="00E62632"/>
    <w:rsid w:val="00E6265B"/>
    <w:rsid w:val="00E62C6B"/>
    <w:rsid w:val="00E62D5D"/>
    <w:rsid w:val="00E63027"/>
    <w:rsid w:val="00E63220"/>
    <w:rsid w:val="00E6327A"/>
    <w:rsid w:val="00E63B5F"/>
    <w:rsid w:val="00E63B88"/>
    <w:rsid w:val="00E63B8C"/>
    <w:rsid w:val="00E63F70"/>
    <w:rsid w:val="00E646A7"/>
    <w:rsid w:val="00E6474F"/>
    <w:rsid w:val="00E64797"/>
    <w:rsid w:val="00E64FCD"/>
    <w:rsid w:val="00E65153"/>
    <w:rsid w:val="00E656B6"/>
    <w:rsid w:val="00E6616E"/>
    <w:rsid w:val="00E6641F"/>
    <w:rsid w:val="00E66484"/>
    <w:rsid w:val="00E66A31"/>
    <w:rsid w:val="00E66A52"/>
    <w:rsid w:val="00E67C81"/>
    <w:rsid w:val="00E7004D"/>
    <w:rsid w:val="00E710A8"/>
    <w:rsid w:val="00E715D9"/>
    <w:rsid w:val="00E71723"/>
    <w:rsid w:val="00E727F4"/>
    <w:rsid w:val="00E728C4"/>
    <w:rsid w:val="00E729B5"/>
    <w:rsid w:val="00E73214"/>
    <w:rsid w:val="00E7347E"/>
    <w:rsid w:val="00E7358D"/>
    <w:rsid w:val="00E73CFD"/>
    <w:rsid w:val="00E73F77"/>
    <w:rsid w:val="00E7427C"/>
    <w:rsid w:val="00E74349"/>
    <w:rsid w:val="00E74782"/>
    <w:rsid w:val="00E74A19"/>
    <w:rsid w:val="00E74A76"/>
    <w:rsid w:val="00E74C14"/>
    <w:rsid w:val="00E74D81"/>
    <w:rsid w:val="00E74DAF"/>
    <w:rsid w:val="00E750C6"/>
    <w:rsid w:val="00E75655"/>
    <w:rsid w:val="00E75662"/>
    <w:rsid w:val="00E75B61"/>
    <w:rsid w:val="00E75BF6"/>
    <w:rsid w:val="00E75C1D"/>
    <w:rsid w:val="00E75F8D"/>
    <w:rsid w:val="00E762E8"/>
    <w:rsid w:val="00E766DA"/>
    <w:rsid w:val="00E768F9"/>
    <w:rsid w:val="00E76D74"/>
    <w:rsid w:val="00E77CD4"/>
    <w:rsid w:val="00E80352"/>
    <w:rsid w:val="00E80A29"/>
    <w:rsid w:val="00E80EB0"/>
    <w:rsid w:val="00E8115F"/>
    <w:rsid w:val="00E81337"/>
    <w:rsid w:val="00E813DD"/>
    <w:rsid w:val="00E819E9"/>
    <w:rsid w:val="00E81BE4"/>
    <w:rsid w:val="00E82045"/>
    <w:rsid w:val="00E828D2"/>
    <w:rsid w:val="00E82D85"/>
    <w:rsid w:val="00E82E6B"/>
    <w:rsid w:val="00E83325"/>
    <w:rsid w:val="00E83C34"/>
    <w:rsid w:val="00E8497C"/>
    <w:rsid w:val="00E84A97"/>
    <w:rsid w:val="00E851B8"/>
    <w:rsid w:val="00E852FA"/>
    <w:rsid w:val="00E856B8"/>
    <w:rsid w:val="00E85D2E"/>
    <w:rsid w:val="00E85D66"/>
    <w:rsid w:val="00E862D2"/>
    <w:rsid w:val="00E8654F"/>
    <w:rsid w:val="00E86C70"/>
    <w:rsid w:val="00E86EDE"/>
    <w:rsid w:val="00E873B9"/>
    <w:rsid w:val="00E873F9"/>
    <w:rsid w:val="00E87447"/>
    <w:rsid w:val="00E87755"/>
    <w:rsid w:val="00E879CD"/>
    <w:rsid w:val="00E87C37"/>
    <w:rsid w:val="00E90174"/>
    <w:rsid w:val="00E902F3"/>
    <w:rsid w:val="00E90636"/>
    <w:rsid w:val="00E90855"/>
    <w:rsid w:val="00E90C44"/>
    <w:rsid w:val="00E90E61"/>
    <w:rsid w:val="00E90F77"/>
    <w:rsid w:val="00E91053"/>
    <w:rsid w:val="00E91270"/>
    <w:rsid w:val="00E91538"/>
    <w:rsid w:val="00E91632"/>
    <w:rsid w:val="00E9177A"/>
    <w:rsid w:val="00E91E31"/>
    <w:rsid w:val="00E92985"/>
    <w:rsid w:val="00E92C7E"/>
    <w:rsid w:val="00E92CC1"/>
    <w:rsid w:val="00E92D84"/>
    <w:rsid w:val="00E92E3C"/>
    <w:rsid w:val="00E92F8E"/>
    <w:rsid w:val="00E92FFF"/>
    <w:rsid w:val="00E93156"/>
    <w:rsid w:val="00E932C5"/>
    <w:rsid w:val="00E932D1"/>
    <w:rsid w:val="00E939E6"/>
    <w:rsid w:val="00E93B43"/>
    <w:rsid w:val="00E94E1E"/>
    <w:rsid w:val="00E95268"/>
    <w:rsid w:val="00E9543E"/>
    <w:rsid w:val="00E95672"/>
    <w:rsid w:val="00E95BE6"/>
    <w:rsid w:val="00E95CF2"/>
    <w:rsid w:val="00E95FD0"/>
    <w:rsid w:val="00E96783"/>
    <w:rsid w:val="00E96E49"/>
    <w:rsid w:val="00E96FAA"/>
    <w:rsid w:val="00E976DD"/>
    <w:rsid w:val="00E97F4E"/>
    <w:rsid w:val="00E97FCF"/>
    <w:rsid w:val="00EA01CD"/>
    <w:rsid w:val="00EA02D7"/>
    <w:rsid w:val="00EA0E2D"/>
    <w:rsid w:val="00EA0FF3"/>
    <w:rsid w:val="00EA1414"/>
    <w:rsid w:val="00EA1682"/>
    <w:rsid w:val="00EA17AE"/>
    <w:rsid w:val="00EA1873"/>
    <w:rsid w:val="00EA1C9B"/>
    <w:rsid w:val="00EA23F9"/>
    <w:rsid w:val="00EA2C4C"/>
    <w:rsid w:val="00EA2D4E"/>
    <w:rsid w:val="00EA3033"/>
    <w:rsid w:val="00EA313C"/>
    <w:rsid w:val="00EA3456"/>
    <w:rsid w:val="00EA3573"/>
    <w:rsid w:val="00EA36F0"/>
    <w:rsid w:val="00EA383B"/>
    <w:rsid w:val="00EA39A8"/>
    <w:rsid w:val="00EA3A93"/>
    <w:rsid w:val="00EA46E7"/>
    <w:rsid w:val="00EA4A66"/>
    <w:rsid w:val="00EA4B3F"/>
    <w:rsid w:val="00EA4D9C"/>
    <w:rsid w:val="00EA4DDB"/>
    <w:rsid w:val="00EA5528"/>
    <w:rsid w:val="00EA590B"/>
    <w:rsid w:val="00EA6835"/>
    <w:rsid w:val="00EA7252"/>
    <w:rsid w:val="00EA7270"/>
    <w:rsid w:val="00EA76F6"/>
    <w:rsid w:val="00EA7A92"/>
    <w:rsid w:val="00EA7AEC"/>
    <w:rsid w:val="00EA7E8F"/>
    <w:rsid w:val="00EB0484"/>
    <w:rsid w:val="00EB09A9"/>
    <w:rsid w:val="00EB0B00"/>
    <w:rsid w:val="00EB13FC"/>
    <w:rsid w:val="00EB1439"/>
    <w:rsid w:val="00EB192A"/>
    <w:rsid w:val="00EB1982"/>
    <w:rsid w:val="00EB1DB7"/>
    <w:rsid w:val="00EB1DEB"/>
    <w:rsid w:val="00EB1DEF"/>
    <w:rsid w:val="00EB1EB3"/>
    <w:rsid w:val="00EB26BE"/>
    <w:rsid w:val="00EB2BFD"/>
    <w:rsid w:val="00EB37FD"/>
    <w:rsid w:val="00EB38E2"/>
    <w:rsid w:val="00EB3B36"/>
    <w:rsid w:val="00EB3F34"/>
    <w:rsid w:val="00EB4164"/>
    <w:rsid w:val="00EB454B"/>
    <w:rsid w:val="00EB4658"/>
    <w:rsid w:val="00EB4B86"/>
    <w:rsid w:val="00EB4E20"/>
    <w:rsid w:val="00EB4FA2"/>
    <w:rsid w:val="00EB5784"/>
    <w:rsid w:val="00EB58FC"/>
    <w:rsid w:val="00EB5B83"/>
    <w:rsid w:val="00EB6866"/>
    <w:rsid w:val="00EB68D5"/>
    <w:rsid w:val="00EB73B8"/>
    <w:rsid w:val="00EB7751"/>
    <w:rsid w:val="00EB78B1"/>
    <w:rsid w:val="00EC070C"/>
    <w:rsid w:val="00EC0BBD"/>
    <w:rsid w:val="00EC0DE1"/>
    <w:rsid w:val="00EC0E72"/>
    <w:rsid w:val="00EC108B"/>
    <w:rsid w:val="00EC1670"/>
    <w:rsid w:val="00EC1D92"/>
    <w:rsid w:val="00EC23BF"/>
    <w:rsid w:val="00EC24E3"/>
    <w:rsid w:val="00EC27D7"/>
    <w:rsid w:val="00EC2864"/>
    <w:rsid w:val="00EC2C1E"/>
    <w:rsid w:val="00EC34F0"/>
    <w:rsid w:val="00EC3BFD"/>
    <w:rsid w:val="00EC3C40"/>
    <w:rsid w:val="00EC3F48"/>
    <w:rsid w:val="00EC404E"/>
    <w:rsid w:val="00EC407E"/>
    <w:rsid w:val="00EC4373"/>
    <w:rsid w:val="00EC4745"/>
    <w:rsid w:val="00EC4A70"/>
    <w:rsid w:val="00EC4D8B"/>
    <w:rsid w:val="00EC51B4"/>
    <w:rsid w:val="00EC5E06"/>
    <w:rsid w:val="00EC608C"/>
    <w:rsid w:val="00EC623D"/>
    <w:rsid w:val="00EC62CC"/>
    <w:rsid w:val="00EC68B9"/>
    <w:rsid w:val="00EC6910"/>
    <w:rsid w:val="00EC6DC6"/>
    <w:rsid w:val="00EC7027"/>
    <w:rsid w:val="00EC71CF"/>
    <w:rsid w:val="00EC7968"/>
    <w:rsid w:val="00EC7AEC"/>
    <w:rsid w:val="00EC7CA5"/>
    <w:rsid w:val="00ED0214"/>
    <w:rsid w:val="00ED0261"/>
    <w:rsid w:val="00ED0448"/>
    <w:rsid w:val="00ED058A"/>
    <w:rsid w:val="00ED0725"/>
    <w:rsid w:val="00ED07F6"/>
    <w:rsid w:val="00ED0D48"/>
    <w:rsid w:val="00ED1CA1"/>
    <w:rsid w:val="00ED1EC4"/>
    <w:rsid w:val="00ED1FD4"/>
    <w:rsid w:val="00ED21A1"/>
    <w:rsid w:val="00ED2456"/>
    <w:rsid w:val="00ED27CA"/>
    <w:rsid w:val="00ED29AD"/>
    <w:rsid w:val="00ED2AE4"/>
    <w:rsid w:val="00ED2B7F"/>
    <w:rsid w:val="00ED2C4F"/>
    <w:rsid w:val="00ED3196"/>
    <w:rsid w:val="00ED35E8"/>
    <w:rsid w:val="00ED3C83"/>
    <w:rsid w:val="00ED3E1F"/>
    <w:rsid w:val="00ED3F6B"/>
    <w:rsid w:val="00ED41AA"/>
    <w:rsid w:val="00ED464B"/>
    <w:rsid w:val="00ED46C0"/>
    <w:rsid w:val="00ED4980"/>
    <w:rsid w:val="00ED4D22"/>
    <w:rsid w:val="00ED4EAF"/>
    <w:rsid w:val="00ED564F"/>
    <w:rsid w:val="00ED5C05"/>
    <w:rsid w:val="00ED5D82"/>
    <w:rsid w:val="00ED5E20"/>
    <w:rsid w:val="00ED5EC4"/>
    <w:rsid w:val="00ED5FF7"/>
    <w:rsid w:val="00ED6369"/>
    <w:rsid w:val="00ED6537"/>
    <w:rsid w:val="00ED6583"/>
    <w:rsid w:val="00ED6E5C"/>
    <w:rsid w:val="00ED6E62"/>
    <w:rsid w:val="00ED6EEA"/>
    <w:rsid w:val="00ED7021"/>
    <w:rsid w:val="00ED75F5"/>
    <w:rsid w:val="00ED7730"/>
    <w:rsid w:val="00ED79ED"/>
    <w:rsid w:val="00ED7DDA"/>
    <w:rsid w:val="00EE059C"/>
    <w:rsid w:val="00EE05CB"/>
    <w:rsid w:val="00EE09E7"/>
    <w:rsid w:val="00EE11CA"/>
    <w:rsid w:val="00EE1979"/>
    <w:rsid w:val="00EE1BE9"/>
    <w:rsid w:val="00EE1E88"/>
    <w:rsid w:val="00EE23D0"/>
    <w:rsid w:val="00EE2D55"/>
    <w:rsid w:val="00EE2D99"/>
    <w:rsid w:val="00EE31E3"/>
    <w:rsid w:val="00EE3214"/>
    <w:rsid w:val="00EE3285"/>
    <w:rsid w:val="00EE3307"/>
    <w:rsid w:val="00EE3350"/>
    <w:rsid w:val="00EE380D"/>
    <w:rsid w:val="00EE4669"/>
    <w:rsid w:val="00EE4E6E"/>
    <w:rsid w:val="00EE5010"/>
    <w:rsid w:val="00EE5067"/>
    <w:rsid w:val="00EE5C3D"/>
    <w:rsid w:val="00EE5F3D"/>
    <w:rsid w:val="00EE6224"/>
    <w:rsid w:val="00EE62ED"/>
    <w:rsid w:val="00EE65FF"/>
    <w:rsid w:val="00EE6B5B"/>
    <w:rsid w:val="00EE6C61"/>
    <w:rsid w:val="00EE705A"/>
    <w:rsid w:val="00EE787E"/>
    <w:rsid w:val="00EE79DA"/>
    <w:rsid w:val="00EF03EF"/>
    <w:rsid w:val="00EF06BF"/>
    <w:rsid w:val="00EF093D"/>
    <w:rsid w:val="00EF0C54"/>
    <w:rsid w:val="00EF117E"/>
    <w:rsid w:val="00EF126A"/>
    <w:rsid w:val="00EF126B"/>
    <w:rsid w:val="00EF1A32"/>
    <w:rsid w:val="00EF1F99"/>
    <w:rsid w:val="00EF2014"/>
    <w:rsid w:val="00EF2441"/>
    <w:rsid w:val="00EF27C9"/>
    <w:rsid w:val="00EF2A59"/>
    <w:rsid w:val="00EF2B10"/>
    <w:rsid w:val="00EF2C35"/>
    <w:rsid w:val="00EF3051"/>
    <w:rsid w:val="00EF3303"/>
    <w:rsid w:val="00EF35B5"/>
    <w:rsid w:val="00EF3C19"/>
    <w:rsid w:val="00EF3CBB"/>
    <w:rsid w:val="00EF3DEC"/>
    <w:rsid w:val="00EF419F"/>
    <w:rsid w:val="00EF4302"/>
    <w:rsid w:val="00EF46C1"/>
    <w:rsid w:val="00EF48C5"/>
    <w:rsid w:val="00EF4B07"/>
    <w:rsid w:val="00EF4C47"/>
    <w:rsid w:val="00EF4FDA"/>
    <w:rsid w:val="00EF53A0"/>
    <w:rsid w:val="00EF53FF"/>
    <w:rsid w:val="00EF55D7"/>
    <w:rsid w:val="00EF57E8"/>
    <w:rsid w:val="00EF5E4C"/>
    <w:rsid w:val="00EF5E96"/>
    <w:rsid w:val="00EF5F61"/>
    <w:rsid w:val="00EF65A0"/>
    <w:rsid w:val="00EF666C"/>
    <w:rsid w:val="00EF6B3F"/>
    <w:rsid w:val="00EF71BD"/>
    <w:rsid w:val="00EF730F"/>
    <w:rsid w:val="00EF73DF"/>
    <w:rsid w:val="00EF7C9C"/>
    <w:rsid w:val="00EF7D36"/>
    <w:rsid w:val="00EF7DFF"/>
    <w:rsid w:val="00F00087"/>
    <w:rsid w:val="00F00497"/>
    <w:rsid w:val="00F00B18"/>
    <w:rsid w:val="00F014ED"/>
    <w:rsid w:val="00F016AD"/>
    <w:rsid w:val="00F020F3"/>
    <w:rsid w:val="00F02319"/>
    <w:rsid w:val="00F028AD"/>
    <w:rsid w:val="00F02F1A"/>
    <w:rsid w:val="00F0340B"/>
    <w:rsid w:val="00F037BD"/>
    <w:rsid w:val="00F03CE3"/>
    <w:rsid w:val="00F03E94"/>
    <w:rsid w:val="00F046A5"/>
    <w:rsid w:val="00F04927"/>
    <w:rsid w:val="00F04B6B"/>
    <w:rsid w:val="00F05518"/>
    <w:rsid w:val="00F056DB"/>
    <w:rsid w:val="00F057AC"/>
    <w:rsid w:val="00F05F55"/>
    <w:rsid w:val="00F0644B"/>
    <w:rsid w:val="00F067A9"/>
    <w:rsid w:val="00F06A98"/>
    <w:rsid w:val="00F06F95"/>
    <w:rsid w:val="00F0708B"/>
    <w:rsid w:val="00F07098"/>
    <w:rsid w:val="00F07228"/>
    <w:rsid w:val="00F07276"/>
    <w:rsid w:val="00F076BE"/>
    <w:rsid w:val="00F079E7"/>
    <w:rsid w:val="00F07DA1"/>
    <w:rsid w:val="00F07E6F"/>
    <w:rsid w:val="00F1018A"/>
    <w:rsid w:val="00F104BD"/>
    <w:rsid w:val="00F10B48"/>
    <w:rsid w:val="00F10C8C"/>
    <w:rsid w:val="00F11230"/>
    <w:rsid w:val="00F115D0"/>
    <w:rsid w:val="00F11A89"/>
    <w:rsid w:val="00F11CD4"/>
    <w:rsid w:val="00F11F56"/>
    <w:rsid w:val="00F12637"/>
    <w:rsid w:val="00F12F1A"/>
    <w:rsid w:val="00F134AC"/>
    <w:rsid w:val="00F13DE7"/>
    <w:rsid w:val="00F140E4"/>
    <w:rsid w:val="00F147D8"/>
    <w:rsid w:val="00F1482A"/>
    <w:rsid w:val="00F14BC5"/>
    <w:rsid w:val="00F14E79"/>
    <w:rsid w:val="00F152F9"/>
    <w:rsid w:val="00F1557E"/>
    <w:rsid w:val="00F15E22"/>
    <w:rsid w:val="00F15FE9"/>
    <w:rsid w:val="00F1616C"/>
    <w:rsid w:val="00F161C6"/>
    <w:rsid w:val="00F164B7"/>
    <w:rsid w:val="00F1668C"/>
    <w:rsid w:val="00F16754"/>
    <w:rsid w:val="00F1677F"/>
    <w:rsid w:val="00F168DE"/>
    <w:rsid w:val="00F16971"/>
    <w:rsid w:val="00F17792"/>
    <w:rsid w:val="00F204FF"/>
    <w:rsid w:val="00F20DAA"/>
    <w:rsid w:val="00F210C7"/>
    <w:rsid w:val="00F2111E"/>
    <w:rsid w:val="00F21130"/>
    <w:rsid w:val="00F218E4"/>
    <w:rsid w:val="00F21DA3"/>
    <w:rsid w:val="00F21E44"/>
    <w:rsid w:val="00F220FF"/>
    <w:rsid w:val="00F22262"/>
    <w:rsid w:val="00F22646"/>
    <w:rsid w:val="00F23072"/>
    <w:rsid w:val="00F2311E"/>
    <w:rsid w:val="00F231BC"/>
    <w:rsid w:val="00F23429"/>
    <w:rsid w:val="00F23C92"/>
    <w:rsid w:val="00F24037"/>
    <w:rsid w:val="00F249A2"/>
    <w:rsid w:val="00F24BD9"/>
    <w:rsid w:val="00F24C20"/>
    <w:rsid w:val="00F24CDA"/>
    <w:rsid w:val="00F25344"/>
    <w:rsid w:val="00F2573B"/>
    <w:rsid w:val="00F25BA7"/>
    <w:rsid w:val="00F25E4C"/>
    <w:rsid w:val="00F264C1"/>
    <w:rsid w:val="00F26667"/>
    <w:rsid w:val="00F26A51"/>
    <w:rsid w:val="00F26AA4"/>
    <w:rsid w:val="00F27039"/>
    <w:rsid w:val="00F275E8"/>
    <w:rsid w:val="00F27A2C"/>
    <w:rsid w:val="00F27B9B"/>
    <w:rsid w:val="00F27CF8"/>
    <w:rsid w:val="00F3065B"/>
    <w:rsid w:val="00F30773"/>
    <w:rsid w:val="00F30820"/>
    <w:rsid w:val="00F30C7E"/>
    <w:rsid w:val="00F30E88"/>
    <w:rsid w:val="00F30EC5"/>
    <w:rsid w:val="00F30F7D"/>
    <w:rsid w:val="00F30FE1"/>
    <w:rsid w:val="00F312AB"/>
    <w:rsid w:val="00F314C9"/>
    <w:rsid w:val="00F3177B"/>
    <w:rsid w:val="00F318E2"/>
    <w:rsid w:val="00F31BC3"/>
    <w:rsid w:val="00F31C02"/>
    <w:rsid w:val="00F31EEF"/>
    <w:rsid w:val="00F320CA"/>
    <w:rsid w:val="00F32365"/>
    <w:rsid w:val="00F323A6"/>
    <w:rsid w:val="00F32E54"/>
    <w:rsid w:val="00F3311F"/>
    <w:rsid w:val="00F335A1"/>
    <w:rsid w:val="00F33893"/>
    <w:rsid w:val="00F3429D"/>
    <w:rsid w:val="00F34B73"/>
    <w:rsid w:val="00F34D0E"/>
    <w:rsid w:val="00F3518C"/>
    <w:rsid w:val="00F35509"/>
    <w:rsid w:val="00F355EA"/>
    <w:rsid w:val="00F35660"/>
    <w:rsid w:val="00F35745"/>
    <w:rsid w:val="00F358DD"/>
    <w:rsid w:val="00F3594D"/>
    <w:rsid w:val="00F35DFF"/>
    <w:rsid w:val="00F366F8"/>
    <w:rsid w:val="00F36A03"/>
    <w:rsid w:val="00F374A6"/>
    <w:rsid w:val="00F375E9"/>
    <w:rsid w:val="00F375EE"/>
    <w:rsid w:val="00F37771"/>
    <w:rsid w:val="00F37B6E"/>
    <w:rsid w:val="00F37EBC"/>
    <w:rsid w:val="00F37F6C"/>
    <w:rsid w:val="00F404B2"/>
    <w:rsid w:val="00F4068A"/>
    <w:rsid w:val="00F40C95"/>
    <w:rsid w:val="00F40F69"/>
    <w:rsid w:val="00F4102C"/>
    <w:rsid w:val="00F4166F"/>
    <w:rsid w:val="00F41B59"/>
    <w:rsid w:val="00F41CB1"/>
    <w:rsid w:val="00F41F51"/>
    <w:rsid w:val="00F422B9"/>
    <w:rsid w:val="00F42E78"/>
    <w:rsid w:val="00F42EC2"/>
    <w:rsid w:val="00F438D4"/>
    <w:rsid w:val="00F43AD0"/>
    <w:rsid w:val="00F443BD"/>
    <w:rsid w:val="00F44607"/>
    <w:rsid w:val="00F44AA4"/>
    <w:rsid w:val="00F44B4F"/>
    <w:rsid w:val="00F44DA5"/>
    <w:rsid w:val="00F451C3"/>
    <w:rsid w:val="00F452AB"/>
    <w:rsid w:val="00F4536C"/>
    <w:rsid w:val="00F45ADA"/>
    <w:rsid w:val="00F46109"/>
    <w:rsid w:val="00F465C9"/>
    <w:rsid w:val="00F46612"/>
    <w:rsid w:val="00F4742B"/>
    <w:rsid w:val="00F47445"/>
    <w:rsid w:val="00F4791D"/>
    <w:rsid w:val="00F47C77"/>
    <w:rsid w:val="00F50442"/>
    <w:rsid w:val="00F50562"/>
    <w:rsid w:val="00F505AB"/>
    <w:rsid w:val="00F507BA"/>
    <w:rsid w:val="00F50A1F"/>
    <w:rsid w:val="00F50A67"/>
    <w:rsid w:val="00F50ED6"/>
    <w:rsid w:val="00F50F47"/>
    <w:rsid w:val="00F51110"/>
    <w:rsid w:val="00F51290"/>
    <w:rsid w:val="00F517C0"/>
    <w:rsid w:val="00F519CB"/>
    <w:rsid w:val="00F51A32"/>
    <w:rsid w:val="00F51B51"/>
    <w:rsid w:val="00F5210F"/>
    <w:rsid w:val="00F525BE"/>
    <w:rsid w:val="00F52649"/>
    <w:rsid w:val="00F52B7B"/>
    <w:rsid w:val="00F52E3A"/>
    <w:rsid w:val="00F52F8A"/>
    <w:rsid w:val="00F52FA6"/>
    <w:rsid w:val="00F53233"/>
    <w:rsid w:val="00F532DD"/>
    <w:rsid w:val="00F5341B"/>
    <w:rsid w:val="00F53BAE"/>
    <w:rsid w:val="00F540FC"/>
    <w:rsid w:val="00F54487"/>
    <w:rsid w:val="00F54981"/>
    <w:rsid w:val="00F54A3D"/>
    <w:rsid w:val="00F54D4A"/>
    <w:rsid w:val="00F54E20"/>
    <w:rsid w:val="00F54F5A"/>
    <w:rsid w:val="00F55006"/>
    <w:rsid w:val="00F55184"/>
    <w:rsid w:val="00F56106"/>
    <w:rsid w:val="00F56696"/>
    <w:rsid w:val="00F5672D"/>
    <w:rsid w:val="00F56E92"/>
    <w:rsid w:val="00F56EEA"/>
    <w:rsid w:val="00F571F2"/>
    <w:rsid w:val="00F573C0"/>
    <w:rsid w:val="00F57616"/>
    <w:rsid w:val="00F5769A"/>
    <w:rsid w:val="00F5784E"/>
    <w:rsid w:val="00F578B5"/>
    <w:rsid w:val="00F57D5F"/>
    <w:rsid w:val="00F57F7D"/>
    <w:rsid w:val="00F60054"/>
    <w:rsid w:val="00F60154"/>
    <w:rsid w:val="00F60633"/>
    <w:rsid w:val="00F60EDA"/>
    <w:rsid w:val="00F613C9"/>
    <w:rsid w:val="00F61755"/>
    <w:rsid w:val="00F61D08"/>
    <w:rsid w:val="00F61FA9"/>
    <w:rsid w:val="00F62146"/>
    <w:rsid w:val="00F62648"/>
    <w:rsid w:val="00F6283E"/>
    <w:rsid w:val="00F62D23"/>
    <w:rsid w:val="00F634A0"/>
    <w:rsid w:val="00F6380B"/>
    <w:rsid w:val="00F64351"/>
    <w:rsid w:val="00F64522"/>
    <w:rsid w:val="00F646B7"/>
    <w:rsid w:val="00F64A48"/>
    <w:rsid w:val="00F64BF5"/>
    <w:rsid w:val="00F64CAE"/>
    <w:rsid w:val="00F64E27"/>
    <w:rsid w:val="00F650C9"/>
    <w:rsid w:val="00F65D0A"/>
    <w:rsid w:val="00F65E17"/>
    <w:rsid w:val="00F65EB3"/>
    <w:rsid w:val="00F65FD4"/>
    <w:rsid w:val="00F66051"/>
    <w:rsid w:val="00F662D9"/>
    <w:rsid w:val="00F66739"/>
    <w:rsid w:val="00F66830"/>
    <w:rsid w:val="00F670A1"/>
    <w:rsid w:val="00F6729A"/>
    <w:rsid w:val="00F67503"/>
    <w:rsid w:val="00F676D6"/>
    <w:rsid w:val="00F7012F"/>
    <w:rsid w:val="00F704F8"/>
    <w:rsid w:val="00F708A1"/>
    <w:rsid w:val="00F70CEC"/>
    <w:rsid w:val="00F70E69"/>
    <w:rsid w:val="00F7103F"/>
    <w:rsid w:val="00F71414"/>
    <w:rsid w:val="00F71A8E"/>
    <w:rsid w:val="00F722FD"/>
    <w:rsid w:val="00F72464"/>
    <w:rsid w:val="00F72889"/>
    <w:rsid w:val="00F72B52"/>
    <w:rsid w:val="00F72F53"/>
    <w:rsid w:val="00F72FC3"/>
    <w:rsid w:val="00F73404"/>
    <w:rsid w:val="00F73438"/>
    <w:rsid w:val="00F7352F"/>
    <w:rsid w:val="00F736A9"/>
    <w:rsid w:val="00F73FF5"/>
    <w:rsid w:val="00F74046"/>
    <w:rsid w:val="00F740AC"/>
    <w:rsid w:val="00F74123"/>
    <w:rsid w:val="00F74143"/>
    <w:rsid w:val="00F74352"/>
    <w:rsid w:val="00F7444B"/>
    <w:rsid w:val="00F7464C"/>
    <w:rsid w:val="00F74C2E"/>
    <w:rsid w:val="00F75CAA"/>
    <w:rsid w:val="00F75E30"/>
    <w:rsid w:val="00F76276"/>
    <w:rsid w:val="00F76AC0"/>
    <w:rsid w:val="00F76E4E"/>
    <w:rsid w:val="00F8003C"/>
    <w:rsid w:val="00F8031A"/>
    <w:rsid w:val="00F80357"/>
    <w:rsid w:val="00F80379"/>
    <w:rsid w:val="00F80CE9"/>
    <w:rsid w:val="00F80D9E"/>
    <w:rsid w:val="00F81220"/>
    <w:rsid w:val="00F81500"/>
    <w:rsid w:val="00F816B8"/>
    <w:rsid w:val="00F827A1"/>
    <w:rsid w:val="00F829F5"/>
    <w:rsid w:val="00F8345B"/>
    <w:rsid w:val="00F83A40"/>
    <w:rsid w:val="00F83BA0"/>
    <w:rsid w:val="00F83C27"/>
    <w:rsid w:val="00F83D87"/>
    <w:rsid w:val="00F83ECF"/>
    <w:rsid w:val="00F841B6"/>
    <w:rsid w:val="00F84A4F"/>
    <w:rsid w:val="00F84D5B"/>
    <w:rsid w:val="00F8547F"/>
    <w:rsid w:val="00F85B09"/>
    <w:rsid w:val="00F85F0C"/>
    <w:rsid w:val="00F86AAB"/>
    <w:rsid w:val="00F86F75"/>
    <w:rsid w:val="00F86FAD"/>
    <w:rsid w:val="00F872C0"/>
    <w:rsid w:val="00F87600"/>
    <w:rsid w:val="00F87A3B"/>
    <w:rsid w:val="00F87C6F"/>
    <w:rsid w:val="00F909CA"/>
    <w:rsid w:val="00F90AF4"/>
    <w:rsid w:val="00F90D7C"/>
    <w:rsid w:val="00F91064"/>
    <w:rsid w:val="00F91267"/>
    <w:rsid w:val="00F91451"/>
    <w:rsid w:val="00F91B12"/>
    <w:rsid w:val="00F91EE1"/>
    <w:rsid w:val="00F9243D"/>
    <w:rsid w:val="00F92E14"/>
    <w:rsid w:val="00F9302D"/>
    <w:rsid w:val="00F935BB"/>
    <w:rsid w:val="00F93B55"/>
    <w:rsid w:val="00F9404B"/>
    <w:rsid w:val="00F941BF"/>
    <w:rsid w:val="00F94552"/>
    <w:rsid w:val="00F9471F"/>
    <w:rsid w:val="00F94A58"/>
    <w:rsid w:val="00F94E4F"/>
    <w:rsid w:val="00F95449"/>
    <w:rsid w:val="00F95F5C"/>
    <w:rsid w:val="00F965E1"/>
    <w:rsid w:val="00F96B5C"/>
    <w:rsid w:val="00F971E8"/>
    <w:rsid w:val="00F97307"/>
    <w:rsid w:val="00F973E0"/>
    <w:rsid w:val="00F97E6F"/>
    <w:rsid w:val="00F97EEE"/>
    <w:rsid w:val="00FA04E7"/>
    <w:rsid w:val="00FA09EF"/>
    <w:rsid w:val="00FA0BFD"/>
    <w:rsid w:val="00FA0C65"/>
    <w:rsid w:val="00FA1434"/>
    <w:rsid w:val="00FA175A"/>
    <w:rsid w:val="00FA1B7B"/>
    <w:rsid w:val="00FA2454"/>
    <w:rsid w:val="00FA24AF"/>
    <w:rsid w:val="00FA25F3"/>
    <w:rsid w:val="00FA2805"/>
    <w:rsid w:val="00FA295C"/>
    <w:rsid w:val="00FA2CD2"/>
    <w:rsid w:val="00FA2CF2"/>
    <w:rsid w:val="00FA2EF2"/>
    <w:rsid w:val="00FA34B7"/>
    <w:rsid w:val="00FA3B57"/>
    <w:rsid w:val="00FA3E24"/>
    <w:rsid w:val="00FA42E0"/>
    <w:rsid w:val="00FA4512"/>
    <w:rsid w:val="00FA4780"/>
    <w:rsid w:val="00FA47B1"/>
    <w:rsid w:val="00FA48DE"/>
    <w:rsid w:val="00FA49C6"/>
    <w:rsid w:val="00FA4E4A"/>
    <w:rsid w:val="00FA50AA"/>
    <w:rsid w:val="00FA5ADD"/>
    <w:rsid w:val="00FA5D73"/>
    <w:rsid w:val="00FA6A42"/>
    <w:rsid w:val="00FA6B30"/>
    <w:rsid w:val="00FA6FAC"/>
    <w:rsid w:val="00FA708F"/>
    <w:rsid w:val="00FA763F"/>
    <w:rsid w:val="00FA7D19"/>
    <w:rsid w:val="00FB03CD"/>
    <w:rsid w:val="00FB06F7"/>
    <w:rsid w:val="00FB09F2"/>
    <w:rsid w:val="00FB0D64"/>
    <w:rsid w:val="00FB0E54"/>
    <w:rsid w:val="00FB17B3"/>
    <w:rsid w:val="00FB17FD"/>
    <w:rsid w:val="00FB1A0D"/>
    <w:rsid w:val="00FB1AEA"/>
    <w:rsid w:val="00FB1E1E"/>
    <w:rsid w:val="00FB1E7F"/>
    <w:rsid w:val="00FB2D0D"/>
    <w:rsid w:val="00FB2FF3"/>
    <w:rsid w:val="00FB33D6"/>
    <w:rsid w:val="00FB3444"/>
    <w:rsid w:val="00FB39D9"/>
    <w:rsid w:val="00FB4721"/>
    <w:rsid w:val="00FB4D6F"/>
    <w:rsid w:val="00FB4F23"/>
    <w:rsid w:val="00FB53F1"/>
    <w:rsid w:val="00FB5499"/>
    <w:rsid w:val="00FB5698"/>
    <w:rsid w:val="00FB7546"/>
    <w:rsid w:val="00FB7620"/>
    <w:rsid w:val="00FC0027"/>
    <w:rsid w:val="00FC0E2A"/>
    <w:rsid w:val="00FC11A1"/>
    <w:rsid w:val="00FC12CF"/>
    <w:rsid w:val="00FC154C"/>
    <w:rsid w:val="00FC1BEF"/>
    <w:rsid w:val="00FC1C1D"/>
    <w:rsid w:val="00FC1CD6"/>
    <w:rsid w:val="00FC1F4D"/>
    <w:rsid w:val="00FC22B9"/>
    <w:rsid w:val="00FC22BB"/>
    <w:rsid w:val="00FC24A8"/>
    <w:rsid w:val="00FC26CB"/>
    <w:rsid w:val="00FC292A"/>
    <w:rsid w:val="00FC2AE9"/>
    <w:rsid w:val="00FC2F6B"/>
    <w:rsid w:val="00FC3BD6"/>
    <w:rsid w:val="00FC4016"/>
    <w:rsid w:val="00FC41A8"/>
    <w:rsid w:val="00FC43C0"/>
    <w:rsid w:val="00FC45A4"/>
    <w:rsid w:val="00FC46D9"/>
    <w:rsid w:val="00FC497B"/>
    <w:rsid w:val="00FC4DEB"/>
    <w:rsid w:val="00FC5065"/>
    <w:rsid w:val="00FC5296"/>
    <w:rsid w:val="00FC5B6E"/>
    <w:rsid w:val="00FC5BD8"/>
    <w:rsid w:val="00FC60E3"/>
    <w:rsid w:val="00FC613F"/>
    <w:rsid w:val="00FC6575"/>
    <w:rsid w:val="00FC6AF3"/>
    <w:rsid w:val="00FC7015"/>
    <w:rsid w:val="00FC7252"/>
    <w:rsid w:val="00FC7A41"/>
    <w:rsid w:val="00FC7C3F"/>
    <w:rsid w:val="00FC7FB0"/>
    <w:rsid w:val="00FD086C"/>
    <w:rsid w:val="00FD13E1"/>
    <w:rsid w:val="00FD14AC"/>
    <w:rsid w:val="00FD15DA"/>
    <w:rsid w:val="00FD1DB7"/>
    <w:rsid w:val="00FD1E3B"/>
    <w:rsid w:val="00FD1F2C"/>
    <w:rsid w:val="00FD2895"/>
    <w:rsid w:val="00FD2DBB"/>
    <w:rsid w:val="00FD3114"/>
    <w:rsid w:val="00FD355F"/>
    <w:rsid w:val="00FD3660"/>
    <w:rsid w:val="00FD3697"/>
    <w:rsid w:val="00FD36F2"/>
    <w:rsid w:val="00FD3A44"/>
    <w:rsid w:val="00FD3AD2"/>
    <w:rsid w:val="00FD3BEE"/>
    <w:rsid w:val="00FD3F95"/>
    <w:rsid w:val="00FD41E7"/>
    <w:rsid w:val="00FD4831"/>
    <w:rsid w:val="00FD4851"/>
    <w:rsid w:val="00FD49CD"/>
    <w:rsid w:val="00FD4A1E"/>
    <w:rsid w:val="00FD50B4"/>
    <w:rsid w:val="00FD52DF"/>
    <w:rsid w:val="00FD5B62"/>
    <w:rsid w:val="00FD5D2B"/>
    <w:rsid w:val="00FD5EA7"/>
    <w:rsid w:val="00FD62E8"/>
    <w:rsid w:val="00FD6444"/>
    <w:rsid w:val="00FD65B5"/>
    <w:rsid w:val="00FD6AB5"/>
    <w:rsid w:val="00FD6C79"/>
    <w:rsid w:val="00FE004F"/>
    <w:rsid w:val="00FE050C"/>
    <w:rsid w:val="00FE06E1"/>
    <w:rsid w:val="00FE0CEE"/>
    <w:rsid w:val="00FE0CF1"/>
    <w:rsid w:val="00FE0DC1"/>
    <w:rsid w:val="00FE0DEC"/>
    <w:rsid w:val="00FE1045"/>
    <w:rsid w:val="00FE151B"/>
    <w:rsid w:val="00FE15A0"/>
    <w:rsid w:val="00FE1726"/>
    <w:rsid w:val="00FE17FF"/>
    <w:rsid w:val="00FE180D"/>
    <w:rsid w:val="00FE1E89"/>
    <w:rsid w:val="00FE2060"/>
    <w:rsid w:val="00FE25B1"/>
    <w:rsid w:val="00FE2715"/>
    <w:rsid w:val="00FE3436"/>
    <w:rsid w:val="00FE3450"/>
    <w:rsid w:val="00FE3495"/>
    <w:rsid w:val="00FE34EF"/>
    <w:rsid w:val="00FE3517"/>
    <w:rsid w:val="00FE35CA"/>
    <w:rsid w:val="00FE364A"/>
    <w:rsid w:val="00FE3A4D"/>
    <w:rsid w:val="00FE3CF8"/>
    <w:rsid w:val="00FE4217"/>
    <w:rsid w:val="00FE43DF"/>
    <w:rsid w:val="00FE4D36"/>
    <w:rsid w:val="00FE580F"/>
    <w:rsid w:val="00FE59B9"/>
    <w:rsid w:val="00FE5CE1"/>
    <w:rsid w:val="00FE6006"/>
    <w:rsid w:val="00FE6125"/>
    <w:rsid w:val="00FE6316"/>
    <w:rsid w:val="00FE6621"/>
    <w:rsid w:val="00FE6AE7"/>
    <w:rsid w:val="00FE6F30"/>
    <w:rsid w:val="00FE725A"/>
    <w:rsid w:val="00FE791B"/>
    <w:rsid w:val="00FF00DD"/>
    <w:rsid w:val="00FF0811"/>
    <w:rsid w:val="00FF0BE6"/>
    <w:rsid w:val="00FF0E68"/>
    <w:rsid w:val="00FF0FFA"/>
    <w:rsid w:val="00FF13BE"/>
    <w:rsid w:val="00FF1717"/>
    <w:rsid w:val="00FF1751"/>
    <w:rsid w:val="00FF186F"/>
    <w:rsid w:val="00FF1885"/>
    <w:rsid w:val="00FF19D0"/>
    <w:rsid w:val="00FF19EE"/>
    <w:rsid w:val="00FF1C4D"/>
    <w:rsid w:val="00FF1E80"/>
    <w:rsid w:val="00FF2E8A"/>
    <w:rsid w:val="00FF332E"/>
    <w:rsid w:val="00FF343D"/>
    <w:rsid w:val="00FF379F"/>
    <w:rsid w:val="00FF3950"/>
    <w:rsid w:val="00FF3E80"/>
    <w:rsid w:val="00FF419F"/>
    <w:rsid w:val="00FF429A"/>
    <w:rsid w:val="00FF4627"/>
    <w:rsid w:val="00FF4753"/>
    <w:rsid w:val="00FF5206"/>
    <w:rsid w:val="00FF5812"/>
    <w:rsid w:val="00FF5993"/>
    <w:rsid w:val="00FF5B7C"/>
    <w:rsid w:val="00FF5D5A"/>
    <w:rsid w:val="00FF624A"/>
    <w:rsid w:val="00FF6452"/>
    <w:rsid w:val="00FF6598"/>
    <w:rsid w:val="00FF6E3E"/>
    <w:rsid w:val="00FF7501"/>
    <w:rsid w:val="00FF750A"/>
    <w:rsid w:val="00FF7D87"/>
    <w:rsid w:val="00FF7E01"/>
    <w:rsid w:val="0788D64E"/>
    <w:rsid w:val="0D9A83D1"/>
    <w:rsid w:val="11A64E08"/>
    <w:rsid w:val="5CD80EC3"/>
    <w:rsid w:val="6F1E41B2"/>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181F0E2"/>
  <w15:docId w15:val="{094A7158-5A0C-4411-AE6D-E517CB324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DE34D1"/>
    <w:pPr>
      <w:spacing w:line="280" w:lineRule="exact"/>
    </w:pPr>
    <w:rPr>
      <w:rFonts w:ascii="Verdana" w:hAnsi="Verdana"/>
      <w:sz w:val="18"/>
      <w:szCs w:val="24"/>
    </w:rPr>
  </w:style>
  <w:style w:type="paragraph" w:styleId="Kop1">
    <w:name w:val="heading 1"/>
    <w:basedOn w:val="Standaard"/>
    <w:next w:val="Standaard"/>
    <w:qFormat/>
    <w:rsid w:val="00DE34D1"/>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DE34D1"/>
    <w:pPr>
      <w:keepNext/>
      <w:pageBreakBefore/>
      <w:numPr>
        <w:ilvl w:val="1"/>
        <w:numId w:val="2"/>
      </w:numPr>
      <w:spacing w:before="560" w:after="280"/>
      <w:outlineLvl w:val="1"/>
    </w:pPr>
    <w:rPr>
      <w:b/>
      <w:bCs/>
      <w:iCs/>
      <w:sz w:val="22"/>
      <w:szCs w:val="28"/>
    </w:rPr>
  </w:style>
  <w:style w:type="paragraph" w:styleId="Kop3">
    <w:name w:val="heading 3"/>
    <w:basedOn w:val="Standaard"/>
    <w:next w:val="Standaard"/>
    <w:link w:val="Kop3Char"/>
    <w:uiPriority w:val="9"/>
    <w:qFormat/>
    <w:rsid w:val="00DE34D1"/>
    <w:pPr>
      <w:keepNext/>
      <w:numPr>
        <w:ilvl w:val="2"/>
        <w:numId w:val="2"/>
      </w:numPr>
      <w:spacing w:before="560" w:after="280"/>
      <w:outlineLvl w:val="2"/>
    </w:pPr>
    <w:rPr>
      <w:b/>
      <w:bCs/>
      <w:szCs w:val="26"/>
    </w:rPr>
  </w:style>
  <w:style w:type="paragraph" w:styleId="Kop4">
    <w:name w:val="heading 4"/>
    <w:basedOn w:val="Standaard"/>
    <w:next w:val="Standaard"/>
    <w:link w:val="Kop4Char"/>
    <w:qFormat/>
    <w:rsid w:val="00DE34D1"/>
    <w:pPr>
      <w:keepNext/>
      <w:numPr>
        <w:ilvl w:val="3"/>
        <w:numId w:val="2"/>
      </w:numPr>
      <w:spacing w:before="280"/>
      <w:outlineLvl w:val="3"/>
    </w:pPr>
    <w:rPr>
      <w:b/>
      <w:bCs/>
      <w:szCs w:val="28"/>
    </w:rPr>
  </w:style>
  <w:style w:type="paragraph" w:styleId="Kop5">
    <w:name w:val="heading 5"/>
    <w:basedOn w:val="Standaard"/>
    <w:next w:val="Standaard"/>
    <w:link w:val="Kop5Char"/>
    <w:rsid w:val="00DE34D1"/>
    <w:pPr>
      <w:keepNext/>
      <w:numPr>
        <w:ilvl w:val="4"/>
        <w:numId w:val="2"/>
      </w:numPr>
      <w:spacing w:before="280"/>
      <w:outlineLvl w:val="4"/>
    </w:pPr>
    <w:rPr>
      <w:bCs/>
      <w:i/>
      <w:iCs/>
      <w:szCs w:val="26"/>
    </w:rPr>
  </w:style>
  <w:style w:type="paragraph" w:styleId="Kop6">
    <w:name w:val="heading 6"/>
    <w:basedOn w:val="Standaard"/>
    <w:next w:val="Standaard"/>
    <w:rsid w:val="00DE34D1"/>
    <w:pPr>
      <w:keepNext/>
      <w:numPr>
        <w:ilvl w:val="5"/>
        <w:numId w:val="2"/>
      </w:numPr>
      <w:spacing w:before="280"/>
      <w:outlineLvl w:val="5"/>
    </w:pPr>
    <w:rPr>
      <w:bCs/>
      <w:i/>
      <w:szCs w:val="22"/>
    </w:rPr>
  </w:style>
  <w:style w:type="paragraph" w:styleId="Kop7">
    <w:name w:val="heading 7"/>
    <w:basedOn w:val="Standaard"/>
    <w:next w:val="Standaard"/>
    <w:rsid w:val="00DE34D1"/>
    <w:pPr>
      <w:keepNext/>
      <w:spacing w:before="280"/>
      <w:outlineLvl w:val="6"/>
    </w:pPr>
  </w:style>
  <w:style w:type="paragraph" w:styleId="Kop8">
    <w:name w:val="heading 8"/>
    <w:basedOn w:val="Standaard"/>
    <w:next w:val="Standaard"/>
    <w:rsid w:val="00DE34D1"/>
    <w:pPr>
      <w:keepNext/>
      <w:spacing w:before="280"/>
      <w:outlineLvl w:val="7"/>
    </w:pPr>
    <w:rPr>
      <w:iCs/>
    </w:rPr>
  </w:style>
  <w:style w:type="paragraph" w:styleId="Kop9">
    <w:name w:val="heading 9"/>
    <w:basedOn w:val="Standaard"/>
    <w:next w:val="Standaard"/>
    <w:rsid w:val="00DE34D1"/>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voorwerk">
    <w:name w:val="Kop 1 voorwerk"/>
    <w:basedOn w:val="Standaard"/>
    <w:rsid w:val="00DE34D1"/>
    <w:pPr>
      <w:keepNext/>
      <w:pageBreakBefore/>
      <w:spacing w:after="700"/>
      <w:contextualSpacing/>
      <w:outlineLvl w:val="0"/>
    </w:pPr>
    <w:rPr>
      <w:sz w:val="24"/>
    </w:rPr>
  </w:style>
  <w:style w:type="numbering" w:customStyle="1" w:styleId="Nummering">
    <w:name w:val="Nummering"/>
    <w:basedOn w:val="Geenlijst"/>
    <w:uiPriority w:val="99"/>
    <w:rsid w:val="00DE34D1"/>
    <w:pPr>
      <w:numPr>
        <w:numId w:val="1"/>
      </w:numPr>
    </w:pPr>
  </w:style>
  <w:style w:type="paragraph" w:styleId="Inhopg1">
    <w:name w:val="toc 1"/>
    <w:basedOn w:val="Standaard"/>
    <w:next w:val="Standaard"/>
    <w:uiPriority w:val="39"/>
    <w:rsid w:val="00DE34D1"/>
    <w:pPr>
      <w:keepNext/>
      <w:tabs>
        <w:tab w:val="right" w:leader="dot" w:pos="8505"/>
      </w:tabs>
      <w:spacing w:before="280"/>
      <w:ind w:hanging="1134"/>
    </w:pPr>
    <w:rPr>
      <w:b/>
    </w:rPr>
  </w:style>
  <w:style w:type="paragraph" w:styleId="Koptekst">
    <w:name w:val="header"/>
    <w:basedOn w:val="Standaard"/>
    <w:rsid w:val="00DE34D1"/>
    <w:pPr>
      <w:spacing w:line="200" w:lineRule="exact"/>
    </w:pPr>
    <w:rPr>
      <w:rFonts w:cs="Verdana-Bold"/>
      <w:bCs/>
      <w:smallCaps/>
      <w:sz w:val="14"/>
      <w:szCs w:val="13"/>
    </w:rPr>
  </w:style>
  <w:style w:type="paragraph" w:styleId="Voettekst">
    <w:name w:val="footer"/>
    <w:basedOn w:val="Standaard"/>
    <w:rsid w:val="00DE34D1"/>
    <w:pPr>
      <w:tabs>
        <w:tab w:val="center" w:pos="4536"/>
        <w:tab w:val="right" w:pos="9072"/>
      </w:tabs>
    </w:pPr>
  </w:style>
  <w:style w:type="paragraph" w:styleId="Titel">
    <w:name w:val="Title"/>
    <w:basedOn w:val="Standaard"/>
    <w:uiPriority w:val="10"/>
    <w:rsid w:val="00DE34D1"/>
    <w:pPr>
      <w:spacing w:line="320" w:lineRule="atLeast"/>
    </w:pPr>
    <w:rPr>
      <w:rFonts w:cs="Arial"/>
      <w:b/>
      <w:bCs/>
      <w:kern w:val="28"/>
      <w:sz w:val="24"/>
      <w:szCs w:val="32"/>
    </w:rPr>
  </w:style>
  <w:style w:type="paragraph" w:styleId="Inhopg2">
    <w:name w:val="toc 2"/>
    <w:basedOn w:val="Standaard"/>
    <w:next w:val="Standaard"/>
    <w:uiPriority w:val="39"/>
    <w:rsid w:val="00DE34D1"/>
    <w:pPr>
      <w:keepNext/>
      <w:tabs>
        <w:tab w:val="right" w:leader="dot" w:pos="8505"/>
      </w:tabs>
      <w:spacing w:before="280"/>
      <w:ind w:hanging="1134"/>
    </w:pPr>
    <w:rPr>
      <w:b/>
    </w:rPr>
  </w:style>
  <w:style w:type="paragraph" w:styleId="Inhopg3">
    <w:name w:val="toc 3"/>
    <w:basedOn w:val="Standaard"/>
    <w:next w:val="Standaard"/>
    <w:uiPriority w:val="39"/>
    <w:rsid w:val="00DE34D1"/>
    <w:pPr>
      <w:tabs>
        <w:tab w:val="right" w:leader="dot" w:pos="8505"/>
      </w:tabs>
      <w:ind w:hanging="1134"/>
    </w:pPr>
  </w:style>
  <w:style w:type="table" w:customStyle="1" w:styleId="Tabel">
    <w:name w:val="Tabel"/>
    <w:basedOn w:val="Standaardtabel"/>
    <w:uiPriority w:val="99"/>
    <w:rsid w:val="00DE34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DE34D1"/>
    <w:pPr>
      <w:tabs>
        <w:tab w:val="right" w:leader="dot" w:pos="8505"/>
      </w:tabs>
      <w:ind w:hanging="1134"/>
    </w:pPr>
  </w:style>
  <w:style w:type="paragraph" w:styleId="Inhopg5">
    <w:name w:val="toc 5"/>
    <w:basedOn w:val="Standaard"/>
    <w:next w:val="Standaard"/>
    <w:uiPriority w:val="39"/>
    <w:rsid w:val="00DE34D1"/>
    <w:pPr>
      <w:tabs>
        <w:tab w:val="right" w:leader="dot" w:pos="8505"/>
      </w:tabs>
      <w:ind w:hanging="1134"/>
    </w:pPr>
  </w:style>
  <w:style w:type="paragraph" w:styleId="Voetnoottekst">
    <w:name w:val="footnote text"/>
    <w:basedOn w:val="Standaard"/>
    <w:link w:val="VoetnoottekstChar"/>
    <w:uiPriority w:val="99"/>
    <w:rsid w:val="00DE34D1"/>
    <w:pPr>
      <w:tabs>
        <w:tab w:val="left" w:pos="600"/>
      </w:tabs>
      <w:spacing w:line="200" w:lineRule="exact"/>
      <w:ind w:left="284" w:hanging="284"/>
    </w:pPr>
    <w:rPr>
      <w:sz w:val="14"/>
      <w:szCs w:val="20"/>
    </w:rPr>
  </w:style>
  <w:style w:type="paragraph" w:styleId="Eindnoottekst">
    <w:name w:val="endnote text"/>
    <w:basedOn w:val="Standaard"/>
    <w:semiHidden/>
    <w:rsid w:val="00DE34D1"/>
    <w:rPr>
      <w:szCs w:val="20"/>
    </w:rPr>
  </w:style>
  <w:style w:type="table" w:customStyle="1" w:styleId="Versiehistorie">
    <w:name w:val="Versiehistorie"/>
    <w:basedOn w:val="Standaardtabel"/>
    <w:uiPriority w:val="99"/>
    <w:rsid w:val="00DE34D1"/>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Revisie">
    <w:name w:val="Revision"/>
    <w:hidden/>
    <w:uiPriority w:val="71"/>
    <w:rsid w:val="00DE34D1"/>
    <w:rPr>
      <w:rFonts w:ascii="Verdana" w:hAnsi="Verdana"/>
      <w:sz w:val="18"/>
      <w:szCs w:val="24"/>
    </w:rPr>
  </w:style>
  <w:style w:type="table" w:styleId="Tabelraster">
    <w:name w:val="Table Grid"/>
    <w:basedOn w:val="Standaardtabel"/>
    <w:rsid w:val="00DE34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nderwerpvanopmerking">
    <w:name w:val="annotation subject"/>
    <w:basedOn w:val="Standaard"/>
    <w:semiHidden/>
    <w:unhideWhenUsed/>
    <w:rsid w:val="00DE34D1"/>
    <w:pPr>
      <w:spacing w:line="240" w:lineRule="auto"/>
    </w:pPr>
    <w:rPr>
      <w:b/>
      <w:bCs/>
      <w:sz w:val="20"/>
      <w:szCs w:val="20"/>
    </w:rPr>
  </w:style>
  <w:style w:type="paragraph" w:customStyle="1" w:styleId="Colofon">
    <w:name w:val="Colofon"/>
    <w:basedOn w:val="Standaard"/>
    <w:rsid w:val="00DE34D1"/>
    <w:pPr>
      <w:ind w:left="2268" w:hanging="2268"/>
    </w:pPr>
  </w:style>
  <w:style w:type="paragraph" w:customStyle="1" w:styleId="Kop2bijlage">
    <w:name w:val="Kop 2 bijlage"/>
    <w:basedOn w:val="Standaard"/>
    <w:next w:val="Standaard"/>
    <w:rsid w:val="00DE34D1"/>
    <w:pPr>
      <w:keepNext/>
      <w:pageBreakBefore/>
      <w:numPr>
        <w:ilvl w:val="6"/>
        <w:numId w:val="2"/>
      </w:numPr>
      <w:spacing w:after="700"/>
    </w:pPr>
    <w:rPr>
      <w:sz w:val="24"/>
    </w:rPr>
  </w:style>
  <w:style w:type="paragraph" w:customStyle="1" w:styleId="Kop3bijlage">
    <w:name w:val="Kop 3 bijlage"/>
    <w:basedOn w:val="Standaard"/>
    <w:next w:val="Standaard"/>
    <w:rsid w:val="00DE34D1"/>
    <w:pPr>
      <w:keepNext/>
      <w:tabs>
        <w:tab w:val="num" w:pos="1276"/>
      </w:tabs>
      <w:spacing w:before="280"/>
      <w:outlineLvl w:val="2"/>
    </w:pPr>
    <w:rPr>
      <w:b/>
    </w:rPr>
  </w:style>
  <w:style w:type="paragraph" w:customStyle="1" w:styleId="Opsommingnummers1">
    <w:name w:val="Opsomming nummers 1"/>
    <w:basedOn w:val="Standaard"/>
    <w:qFormat/>
    <w:rsid w:val="00DE34D1"/>
    <w:pPr>
      <w:numPr>
        <w:numId w:val="1"/>
      </w:numPr>
    </w:pPr>
  </w:style>
  <w:style w:type="paragraph" w:customStyle="1" w:styleId="Opsommingnummers2">
    <w:name w:val="Opsomming nummers 2"/>
    <w:basedOn w:val="Standaard"/>
    <w:qFormat/>
    <w:rsid w:val="00DE34D1"/>
    <w:pPr>
      <w:numPr>
        <w:ilvl w:val="2"/>
        <w:numId w:val="1"/>
      </w:numPr>
    </w:pPr>
  </w:style>
  <w:style w:type="paragraph" w:customStyle="1" w:styleId="Opsommingnummers3">
    <w:name w:val="Opsomming nummers 3"/>
    <w:basedOn w:val="Standaard"/>
    <w:qFormat/>
    <w:rsid w:val="00DE34D1"/>
    <w:pPr>
      <w:numPr>
        <w:ilvl w:val="4"/>
        <w:numId w:val="1"/>
      </w:numPr>
    </w:pPr>
  </w:style>
  <w:style w:type="paragraph" w:styleId="Inhopg6">
    <w:name w:val="toc 6"/>
    <w:basedOn w:val="Standaard"/>
    <w:next w:val="Standaard"/>
    <w:uiPriority w:val="39"/>
    <w:unhideWhenUsed/>
    <w:rsid w:val="00DE34D1"/>
    <w:pPr>
      <w:tabs>
        <w:tab w:val="right" w:leader="dot" w:pos="8505"/>
      </w:tabs>
      <w:ind w:hanging="1134"/>
    </w:pPr>
  </w:style>
  <w:style w:type="paragraph" w:styleId="Inhopg7">
    <w:name w:val="toc 7"/>
    <w:basedOn w:val="Standaard"/>
    <w:next w:val="Standaard"/>
    <w:uiPriority w:val="39"/>
    <w:rsid w:val="00DE34D1"/>
    <w:pPr>
      <w:tabs>
        <w:tab w:val="right" w:leader="dot" w:pos="8505"/>
      </w:tabs>
    </w:pPr>
  </w:style>
  <w:style w:type="paragraph" w:customStyle="1" w:styleId="Opsommingtekens1">
    <w:name w:val="Opsomming tekens 1"/>
    <w:basedOn w:val="Standaard"/>
    <w:qFormat/>
    <w:rsid w:val="00DE34D1"/>
    <w:pPr>
      <w:numPr>
        <w:ilvl w:val="1"/>
        <w:numId w:val="1"/>
      </w:numPr>
    </w:pPr>
  </w:style>
  <w:style w:type="paragraph" w:customStyle="1" w:styleId="Opsommingtekens2">
    <w:name w:val="Opsomming tekens 2"/>
    <w:basedOn w:val="Standaard"/>
    <w:qFormat/>
    <w:rsid w:val="00DE34D1"/>
    <w:pPr>
      <w:numPr>
        <w:ilvl w:val="3"/>
        <w:numId w:val="1"/>
      </w:numPr>
    </w:pPr>
  </w:style>
  <w:style w:type="paragraph" w:customStyle="1" w:styleId="Opsommingtekens3">
    <w:name w:val="Opsomming tekens 3"/>
    <w:basedOn w:val="Standaard"/>
    <w:qFormat/>
    <w:rsid w:val="00DE34D1"/>
    <w:pPr>
      <w:numPr>
        <w:ilvl w:val="5"/>
        <w:numId w:val="1"/>
      </w:numPr>
    </w:pPr>
  </w:style>
  <w:style w:type="paragraph" w:customStyle="1" w:styleId="Opsommingtekens4">
    <w:name w:val="Opsomming tekens 4"/>
    <w:basedOn w:val="Standaard"/>
    <w:qFormat/>
    <w:rsid w:val="00DE34D1"/>
    <w:pPr>
      <w:numPr>
        <w:ilvl w:val="6"/>
        <w:numId w:val="1"/>
      </w:numPr>
    </w:pPr>
  </w:style>
  <w:style w:type="paragraph" w:customStyle="1" w:styleId="Tabeltitel">
    <w:name w:val="Tabeltitel"/>
    <w:basedOn w:val="Standaard"/>
    <w:next w:val="Standaard"/>
    <w:qFormat/>
    <w:rsid w:val="00DE34D1"/>
    <w:pPr>
      <w:keepNext/>
      <w:numPr>
        <w:numId w:val="6"/>
      </w:numPr>
      <w:spacing w:before="280" w:after="140"/>
    </w:pPr>
    <w:rPr>
      <w:b/>
    </w:rPr>
  </w:style>
  <w:style w:type="numbering" w:styleId="111111">
    <w:name w:val="Outline List 2"/>
    <w:basedOn w:val="Geenlijst"/>
    <w:semiHidden/>
    <w:unhideWhenUsed/>
    <w:rsid w:val="00DE34D1"/>
  </w:style>
  <w:style w:type="numbering" w:styleId="1ai">
    <w:name w:val="Outline List 1"/>
    <w:basedOn w:val="Geenlijst"/>
    <w:semiHidden/>
    <w:unhideWhenUsed/>
    <w:rsid w:val="00DE34D1"/>
  </w:style>
  <w:style w:type="table" w:styleId="3D-effectenvoortabel1">
    <w:name w:val="Table 3D effects 1"/>
    <w:basedOn w:val="Standaardtabel"/>
    <w:semiHidden/>
    <w:unhideWhenUsed/>
    <w:rsid w:val="00DE34D1"/>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DE34D1"/>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DE34D1"/>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Versiehistorietekst">
    <w:name w:val="Versiehistorie tekst"/>
    <w:basedOn w:val="Standaard"/>
    <w:rsid w:val="00DE34D1"/>
    <w:pPr>
      <w:spacing w:line="240" w:lineRule="auto"/>
    </w:pPr>
    <w:rPr>
      <w:sz w:val="14"/>
    </w:rPr>
  </w:style>
  <w:style w:type="character" w:styleId="Verwijzingopmerking">
    <w:name w:val="annotation reference"/>
    <w:basedOn w:val="Standaardalinea-lettertype"/>
    <w:semiHidden/>
    <w:unhideWhenUsed/>
    <w:rsid w:val="00DE34D1"/>
    <w:rPr>
      <w:sz w:val="16"/>
      <w:szCs w:val="16"/>
    </w:rPr>
  </w:style>
  <w:style w:type="paragraph" w:styleId="Documentstructuur">
    <w:name w:val="Document Map"/>
    <w:basedOn w:val="Standaard"/>
    <w:semiHidden/>
    <w:unhideWhenUsed/>
    <w:rsid w:val="00DE34D1"/>
    <w:pPr>
      <w:spacing w:line="240" w:lineRule="auto"/>
    </w:pPr>
    <w:rPr>
      <w:rFonts w:ascii="Tahoma" w:hAnsi="Tahoma" w:cs="Tahoma"/>
      <w:sz w:val="16"/>
      <w:szCs w:val="16"/>
    </w:rPr>
  </w:style>
  <w:style w:type="table" w:styleId="Donkerelijst">
    <w:name w:val="Dark List"/>
    <w:basedOn w:val="Standaardtabel"/>
    <w:uiPriority w:val="61"/>
    <w:rsid w:val="00DE34D1"/>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DE34D1"/>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DE34D1"/>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DE34D1"/>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DE34D1"/>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DE34D1"/>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DE34D1"/>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DE34D1"/>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DE34D1"/>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DE34D1"/>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DE34D1"/>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DE34D1"/>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emiddeldraster1">
    <w:name w:val="Medium Grid 1"/>
    <w:basedOn w:val="Standaardtabel"/>
    <w:uiPriority w:val="99"/>
    <w:rsid w:val="00DE34D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DE34D1"/>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DE34D1"/>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DE34D1"/>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DE34D1"/>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DE34D1"/>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DE34D1"/>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DE34D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DE34D1"/>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DE34D1"/>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DE34D1"/>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DE34D1"/>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DE34D1"/>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DE34D1"/>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DE34D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DE34D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DE34D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DE34D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DE34D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DE34D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DE34D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DE34D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DE34D1"/>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DE34D1"/>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DE34D1"/>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DE34D1"/>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DE34D1"/>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DE34D1"/>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DE34D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DE34D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DE34D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DE34D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DE34D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DE34D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DE34D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DE34D1"/>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DE34D1"/>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DE34D1"/>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DE34D1"/>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DE34D1"/>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DE34D1"/>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DE34D1"/>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DE34D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DE34D1"/>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DE34D1"/>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DE34D1"/>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DE34D1"/>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DE34D1"/>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DE34D1"/>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paragraph" w:styleId="Index1">
    <w:name w:val="index 1"/>
    <w:basedOn w:val="Standaard"/>
    <w:next w:val="Standaard"/>
    <w:semiHidden/>
    <w:unhideWhenUsed/>
    <w:rsid w:val="00DE34D1"/>
    <w:pPr>
      <w:spacing w:line="240" w:lineRule="auto"/>
      <w:ind w:left="180" w:hanging="180"/>
    </w:pPr>
  </w:style>
  <w:style w:type="paragraph" w:styleId="Index2">
    <w:name w:val="index 2"/>
    <w:basedOn w:val="Standaard"/>
    <w:next w:val="Standaard"/>
    <w:semiHidden/>
    <w:unhideWhenUsed/>
    <w:rsid w:val="00DE34D1"/>
    <w:pPr>
      <w:spacing w:line="240" w:lineRule="auto"/>
      <w:ind w:left="360" w:hanging="180"/>
    </w:pPr>
  </w:style>
  <w:style w:type="paragraph" w:styleId="Index3">
    <w:name w:val="index 3"/>
    <w:basedOn w:val="Standaard"/>
    <w:next w:val="Standaard"/>
    <w:semiHidden/>
    <w:unhideWhenUsed/>
    <w:rsid w:val="00DE34D1"/>
    <w:pPr>
      <w:spacing w:line="240" w:lineRule="auto"/>
      <w:ind w:left="540" w:hanging="180"/>
    </w:pPr>
  </w:style>
  <w:style w:type="paragraph" w:styleId="Index4">
    <w:name w:val="index 4"/>
    <w:basedOn w:val="Standaard"/>
    <w:next w:val="Standaard"/>
    <w:semiHidden/>
    <w:unhideWhenUsed/>
    <w:rsid w:val="00DE34D1"/>
    <w:pPr>
      <w:spacing w:line="240" w:lineRule="auto"/>
      <w:ind w:left="720" w:hanging="180"/>
    </w:pPr>
  </w:style>
  <w:style w:type="paragraph" w:styleId="Index5">
    <w:name w:val="index 5"/>
    <w:basedOn w:val="Standaard"/>
    <w:next w:val="Standaard"/>
    <w:semiHidden/>
    <w:unhideWhenUsed/>
    <w:rsid w:val="00DE34D1"/>
    <w:pPr>
      <w:spacing w:line="240" w:lineRule="auto"/>
      <w:ind w:left="900" w:hanging="180"/>
    </w:pPr>
  </w:style>
  <w:style w:type="paragraph" w:styleId="Index6">
    <w:name w:val="index 6"/>
    <w:basedOn w:val="Standaard"/>
    <w:next w:val="Standaard"/>
    <w:semiHidden/>
    <w:unhideWhenUsed/>
    <w:rsid w:val="00DE34D1"/>
    <w:pPr>
      <w:spacing w:line="240" w:lineRule="auto"/>
      <w:ind w:left="1080" w:hanging="180"/>
    </w:pPr>
  </w:style>
  <w:style w:type="paragraph" w:styleId="Index7">
    <w:name w:val="index 7"/>
    <w:basedOn w:val="Standaard"/>
    <w:next w:val="Standaard"/>
    <w:semiHidden/>
    <w:unhideWhenUsed/>
    <w:rsid w:val="00DE34D1"/>
    <w:pPr>
      <w:spacing w:line="240" w:lineRule="auto"/>
      <w:ind w:left="1260" w:hanging="180"/>
    </w:pPr>
  </w:style>
  <w:style w:type="paragraph" w:styleId="Index8">
    <w:name w:val="index 8"/>
    <w:basedOn w:val="Standaard"/>
    <w:next w:val="Standaard"/>
    <w:semiHidden/>
    <w:unhideWhenUsed/>
    <w:rsid w:val="00DE34D1"/>
    <w:pPr>
      <w:spacing w:line="240" w:lineRule="auto"/>
      <w:ind w:left="1440" w:hanging="180"/>
    </w:pPr>
  </w:style>
  <w:style w:type="paragraph" w:styleId="Index9">
    <w:name w:val="index 9"/>
    <w:basedOn w:val="Standaard"/>
    <w:next w:val="Standaard"/>
    <w:semiHidden/>
    <w:unhideWhenUsed/>
    <w:rsid w:val="00DE34D1"/>
    <w:pPr>
      <w:spacing w:line="240" w:lineRule="auto"/>
      <w:ind w:left="1620" w:hanging="180"/>
    </w:pPr>
  </w:style>
  <w:style w:type="paragraph" w:styleId="Inhopg8">
    <w:name w:val="toc 8"/>
    <w:basedOn w:val="Standaard"/>
    <w:next w:val="Standaard"/>
    <w:uiPriority w:val="39"/>
    <w:unhideWhenUsed/>
    <w:rsid w:val="00DE34D1"/>
    <w:pPr>
      <w:tabs>
        <w:tab w:val="right" w:leader="dot" w:pos="8505"/>
      </w:tabs>
    </w:pPr>
  </w:style>
  <w:style w:type="paragraph" w:styleId="Inhopg9">
    <w:name w:val="toc 9"/>
    <w:basedOn w:val="Standaard"/>
    <w:next w:val="Standaard"/>
    <w:uiPriority w:val="39"/>
    <w:unhideWhenUsed/>
    <w:rsid w:val="00DE34D1"/>
    <w:pPr>
      <w:spacing w:after="100"/>
      <w:ind w:left="1260"/>
    </w:pPr>
  </w:style>
  <w:style w:type="table" w:styleId="Klassieketabel1">
    <w:name w:val="Table Classic 1"/>
    <w:basedOn w:val="Standaardtabel"/>
    <w:semiHidden/>
    <w:unhideWhenUsed/>
    <w:rsid w:val="00DE34D1"/>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DE34D1"/>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DE34D1"/>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DE34D1"/>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DE34D1"/>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DE34D1"/>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DE34D1"/>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DE34D1"/>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DE34D1"/>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DE34D1"/>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DE34D1"/>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DE34D1"/>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DE34D1"/>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DE34D1"/>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DE34D1"/>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DE34D1"/>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DE34D1"/>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DE34D1"/>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DE34D1"/>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DE34D1"/>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DE34D1"/>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DE34D1"/>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DE34D1"/>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DE34D1"/>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DE34D1"/>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DE34D1"/>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DE34D1"/>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DE34D1"/>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Lichtraster">
    <w:name w:val="Light Grid"/>
    <w:basedOn w:val="Standaardtabel"/>
    <w:rsid w:val="00DE34D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DE34D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DE34D1"/>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DE34D1"/>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DE34D1"/>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DE34D1"/>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DE34D1"/>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DE34D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DE34D1"/>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DE34D1"/>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DE34D1"/>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DE34D1"/>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DE34D1"/>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DE34D1"/>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DE34D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DE34D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DE34D1"/>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DE34D1"/>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DE34D1"/>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DE34D1"/>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DE34D1"/>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Macrotekst">
    <w:name w:val="macro"/>
    <w:semiHidden/>
    <w:unhideWhenUsed/>
    <w:rsid w:val="00DE34D1"/>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character" w:styleId="Paginanummer">
    <w:name w:val="page number"/>
    <w:basedOn w:val="Standaardalinea-lettertype"/>
    <w:semiHidden/>
    <w:unhideWhenUsed/>
    <w:rsid w:val="00DE34D1"/>
  </w:style>
  <w:style w:type="table" w:styleId="Professioneletabel">
    <w:name w:val="Table Professional"/>
    <w:basedOn w:val="Standaardtabel"/>
    <w:semiHidden/>
    <w:unhideWhenUsed/>
    <w:rsid w:val="00DE34D1"/>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DE34D1"/>
  </w:style>
  <w:style w:type="table" w:styleId="Tabelkolommen1">
    <w:name w:val="Table Columns 1"/>
    <w:basedOn w:val="Standaardtabel"/>
    <w:semiHidden/>
    <w:unhideWhenUsed/>
    <w:rsid w:val="00DE34D1"/>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DE34D1"/>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DE34D1"/>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DE34D1"/>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DE34D1"/>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DE34D1"/>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DE34D1"/>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DE34D1"/>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DE34D1"/>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DE34D1"/>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DE34D1"/>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DE34D1"/>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DE34D1"/>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DE34D1"/>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DE34D1"/>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DE34D1"/>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DE34D1"/>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DE34D1"/>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DE34D1"/>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DE34D1"/>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DE34D1"/>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DE34D1"/>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erfijndetabel1">
    <w:name w:val="Table Subtle 1"/>
    <w:basedOn w:val="Standaardtabel"/>
    <w:semiHidden/>
    <w:unhideWhenUsed/>
    <w:rsid w:val="00DE34D1"/>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DE34D1"/>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DE34D1"/>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DE34D1"/>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DE34D1"/>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guur">
    <w:name w:val="Figuur"/>
    <w:basedOn w:val="Standaard"/>
    <w:next w:val="Standaard"/>
    <w:qFormat/>
    <w:rsid w:val="00DE34D1"/>
    <w:pPr>
      <w:keepNext/>
      <w:spacing w:before="280" w:after="280" w:line="240" w:lineRule="auto"/>
    </w:pPr>
    <w:rPr>
      <w:color w:val="FF0000"/>
    </w:rPr>
  </w:style>
  <w:style w:type="paragraph" w:customStyle="1" w:styleId="Figuurbijschrift">
    <w:name w:val="Figuurbijschrift"/>
    <w:basedOn w:val="Standaard"/>
    <w:next w:val="Standaard"/>
    <w:qFormat/>
    <w:rsid w:val="00DE34D1"/>
    <w:pPr>
      <w:numPr>
        <w:numId w:val="5"/>
      </w:numPr>
      <w:tabs>
        <w:tab w:val="left" w:pos="1134"/>
      </w:tabs>
      <w:spacing w:before="280" w:after="280"/>
    </w:pPr>
    <w:rPr>
      <w:b/>
    </w:rPr>
  </w:style>
  <w:style w:type="character" w:styleId="Eindnootmarkering">
    <w:name w:val="endnote reference"/>
    <w:basedOn w:val="Standaardalinea-lettertype"/>
    <w:semiHidden/>
    <w:unhideWhenUsed/>
    <w:rsid w:val="00DE34D1"/>
    <w:rPr>
      <w:vanish/>
      <w:vertAlign w:val="superscript"/>
    </w:rPr>
  </w:style>
  <w:style w:type="character" w:styleId="Voetnootmarkering">
    <w:name w:val="footnote reference"/>
    <w:basedOn w:val="Standaardalinea-lettertype"/>
    <w:uiPriority w:val="99"/>
    <w:rsid w:val="00E33EDD"/>
    <w:rPr>
      <w:vertAlign w:val="superscript"/>
    </w:rPr>
  </w:style>
  <w:style w:type="character" w:styleId="Titelvanboek">
    <w:name w:val="Book Title"/>
    <w:basedOn w:val="Standaardalinea-lettertype"/>
    <w:uiPriority w:val="69"/>
    <w:rsid w:val="00E33EDD"/>
    <w:rPr>
      <w:b/>
      <w:bCs/>
      <w:smallCaps/>
      <w:spacing w:val="5"/>
    </w:rPr>
  </w:style>
  <w:style w:type="paragraph" w:customStyle="1" w:styleId="Table">
    <w:name w:val="Table"/>
    <w:basedOn w:val="Standaard"/>
    <w:rsid w:val="00E33EDD"/>
    <w:pPr>
      <w:spacing w:before="80" w:after="40" w:line="240" w:lineRule="atLeast"/>
      <w:jc w:val="both"/>
    </w:pPr>
    <w:rPr>
      <w:rFonts w:ascii="Arial" w:hAnsi="Arial"/>
      <w:snapToGrid w:val="0"/>
      <w:sz w:val="20"/>
    </w:rPr>
  </w:style>
  <w:style w:type="paragraph" w:customStyle="1" w:styleId="TOCLevel2">
    <w:name w:val="TOCLevel2"/>
    <w:basedOn w:val="Standaard"/>
    <w:uiPriority w:val="99"/>
    <w:rsid w:val="00E33EDD"/>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33EDD"/>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33EDD"/>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paragraph" w:styleId="Tekstopmerking">
    <w:name w:val="annotation text"/>
    <w:basedOn w:val="Standaard"/>
    <w:link w:val="TekstopmerkingChar"/>
    <w:uiPriority w:val="99"/>
    <w:unhideWhenUsed/>
    <w:rsid w:val="00DE34D1"/>
    <w:pPr>
      <w:spacing w:line="240" w:lineRule="auto"/>
    </w:pPr>
    <w:rPr>
      <w:sz w:val="20"/>
      <w:szCs w:val="20"/>
    </w:rPr>
  </w:style>
  <w:style w:type="character" w:customStyle="1" w:styleId="TekstopmerkingChar">
    <w:name w:val="Tekst opmerking Char"/>
    <w:basedOn w:val="Standaardalinea-lettertype"/>
    <w:link w:val="Tekstopmerking"/>
    <w:uiPriority w:val="99"/>
    <w:rPr>
      <w:rFonts w:ascii="Verdana" w:hAnsi="Verdana"/>
    </w:rPr>
  </w:style>
  <w:style w:type="paragraph" w:styleId="Ballontekst">
    <w:name w:val="Balloon Text"/>
    <w:basedOn w:val="Standaard"/>
    <w:link w:val="BallontekstChar"/>
    <w:uiPriority w:val="99"/>
    <w:semiHidden/>
    <w:unhideWhenUsed/>
    <w:rsid w:val="00DE34D1"/>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90CAB"/>
    <w:rPr>
      <w:rFonts w:ascii="Tahoma" w:hAnsi="Tahoma" w:cs="Tahoma"/>
      <w:sz w:val="16"/>
      <w:szCs w:val="16"/>
    </w:rPr>
  </w:style>
  <w:style w:type="character" w:customStyle="1" w:styleId="Colofonversie">
    <w:name w:val="Colofon versie"/>
    <w:basedOn w:val="Standaardalinea-lettertype"/>
    <w:uiPriority w:val="1"/>
    <w:rsid w:val="00DE34D1"/>
  </w:style>
  <w:style w:type="paragraph" w:styleId="Kopvaninhoudsopgave">
    <w:name w:val="TOC Heading"/>
    <w:basedOn w:val="Kop1"/>
    <w:next w:val="Standaard"/>
    <w:uiPriority w:val="39"/>
    <w:semiHidden/>
    <w:unhideWhenUsed/>
    <w:qFormat/>
    <w:rsid w:val="00DE34D1"/>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customStyle="1" w:styleId="Aandachtspunt">
    <w:name w:val="Aandachtspunt"/>
    <w:basedOn w:val="Standaard"/>
    <w:rsid w:val="00DE34D1"/>
    <w:pPr>
      <w:shd w:val="clear" w:color="auto" w:fill="FFFF00"/>
      <w:spacing w:before="280" w:after="280"/>
      <w:contextualSpacing/>
    </w:pPr>
  </w:style>
  <w:style w:type="paragraph" w:customStyle="1" w:styleId="Code">
    <w:name w:val="Code"/>
    <w:basedOn w:val="Standaard"/>
    <w:rsid w:val="00DE34D1"/>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DE34D1"/>
    <w:rPr>
      <w:color w:val="808080"/>
    </w:rPr>
  </w:style>
  <w:style w:type="character" w:customStyle="1" w:styleId="Colofonomgevingswetbesluit">
    <w:name w:val="Colofon omgevingswetbesluit"/>
    <w:basedOn w:val="Standaardalinea-lettertype"/>
    <w:uiPriority w:val="1"/>
    <w:rsid w:val="00DE34D1"/>
  </w:style>
  <w:style w:type="character" w:customStyle="1" w:styleId="Colofonprojectnaam">
    <w:name w:val="Colofon projectnaam"/>
    <w:basedOn w:val="Standaardalinea-lettertype"/>
    <w:uiPriority w:val="1"/>
    <w:rsid w:val="00DE34D1"/>
  </w:style>
  <w:style w:type="character" w:customStyle="1" w:styleId="Colofonprojectnummer">
    <w:name w:val="Colofon projectnummer"/>
    <w:basedOn w:val="Standaardalinea-lettertype"/>
    <w:uiPriority w:val="1"/>
    <w:rsid w:val="00DE34D1"/>
  </w:style>
  <w:style w:type="character" w:customStyle="1" w:styleId="Colofoncontactpersoon">
    <w:name w:val="Colofon contactpersoon"/>
    <w:basedOn w:val="Standaardalinea-lettertype"/>
    <w:uiPriority w:val="1"/>
    <w:rsid w:val="00DE34D1"/>
  </w:style>
  <w:style w:type="character" w:customStyle="1" w:styleId="Colofonauteur">
    <w:name w:val="Colofon auteur"/>
    <w:basedOn w:val="Standaardalinea-lettertype"/>
    <w:uiPriority w:val="1"/>
    <w:rsid w:val="00DE34D1"/>
  </w:style>
  <w:style w:type="table" w:customStyle="1" w:styleId="Implementatie">
    <w:name w:val="Implementatie"/>
    <w:basedOn w:val="Standaardtabel"/>
    <w:uiPriority w:val="99"/>
    <w:rsid w:val="00DE34D1"/>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paragraph" w:styleId="Aanhef">
    <w:name w:val="Salutation"/>
    <w:basedOn w:val="Standaard"/>
    <w:next w:val="Standaard"/>
    <w:link w:val="AanhefChar"/>
    <w:semiHidden/>
    <w:unhideWhenUsed/>
    <w:rsid w:val="00DE34D1"/>
  </w:style>
  <w:style w:type="character" w:customStyle="1" w:styleId="AanhefChar">
    <w:name w:val="Aanhef Char"/>
    <w:basedOn w:val="Standaardalinea-lettertype"/>
    <w:link w:val="Aanhef"/>
    <w:semiHidden/>
    <w:rsid w:val="00E93156"/>
    <w:rPr>
      <w:rFonts w:ascii="Verdana" w:hAnsi="Verdana"/>
      <w:sz w:val="18"/>
      <w:szCs w:val="24"/>
    </w:rPr>
  </w:style>
  <w:style w:type="paragraph" w:styleId="Adresenvelop">
    <w:name w:val="envelope address"/>
    <w:basedOn w:val="Standaard"/>
    <w:semiHidden/>
    <w:unhideWhenUsed/>
    <w:rsid w:val="00DE34D1"/>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link w:val="AfsluitingChar"/>
    <w:semiHidden/>
    <w:unhideWhenUsed/>
    <w:rsid w:val="00DE34D1"/>
    <w:pPr>
      <w:spacing w:line="240" w:lineRule="auto"/>
      <w:ind w:left="4252"/>
    </w:pPr>
  </w:style>
  <w:style w:type="character" w:customStyle="1" w:styleId="AfsluitingChar">
    <w:name w:val="Afsluiting Char"/>
    <w:basedOn w:val="Standaardalinea-lettertype"/>
    <w:link w:val="Afsluiting"/>
    <w:semiHidden/>
    <w:rsid w:val="00E93156"/>
    <w:rPr>
      <w:rFonts w:ascii="Verdana" w:hAnsi="Verdana"/>
      <w:sz w:val="18"/>
      <w:szCs w:val="24"/>
    </w:rPr>
  </w:style>
  <w:style w:type="paragraph" w:styleId="Afzender">
    <w:name w:val="envelope return"/>
    <w:basedOn w:val="Standaard"/>
    <w:semiHidden/>
    <w:unhideWhenUsed/>
    <w:rsid w:val="00DE34D1"/>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DE34D1"/>
  </w:style>
  <w:style w:type="paragraph" w:styleId="Berichtkop">
    <w:name w:val="Message Header"/>
    <w:basedOn w:val="Standaard"/>
    <w:link w:val="BerichtkopChar"/>
    <w:semiHidden/>
    <w:unhideWhenUsed/>
    <w:rsid w:val="00DE34D1"/>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BerichtkopChar">
    <w:name w:val="Berichtkop Char"/>
    <w:basedOn w:val="Standaardalinea-lettertype"/>
    <w:link w:val="Berichtkop"/>
    <w:semiHidden/>
    <w:rsid w:val="00E93156"/>
    <w:rPr>
      <w:rFonts w:asciiTheme="majorHAnsi" w:eastAsiaTheme="majorEastAsia" w:hAnsiTheme="majorHAnsi" w:cstheme="majorBidi"/>
      <w:sz w:val="24"/>
      <w:szCs w:val="24"/>
      <w:shd w:val="pct20" w:color="auto" w:fill="auto"/>
    </w:rPr>
  </w:style>
  <w:style w:type="paragraph" w:styleId="Bibliografie">
    <w:name w:val="Bibliography"/>
    <w:basedOn w:val="Standaard"/>
    <w:next w:val="Standaard"/>
    <w:uiPriority w:val="70"/>
    <w:semiHidden/>
    <w:unhideWhenUsed/>
    <w:rsid w:val="00DE34D1"/>
  </w:style>
  <w:style w:type="paragraph" w:styleId="Bloktekst">
    <w:name w:val="Block Text"/>
    <w:basedOn w:val="Standaard"/>
    <w:semiHidden/>
    <w:unhideWhenUsed/>
    <w:rsid w:val="00DE34D1"/>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DE34D1"/>
    <w:pPr>
      <w:ind w:left="180" w:hanging="180"/>
    </w:pPr>
  </w:style>
  <w:style w:type="paragraph" w:styleId="Datum">
    <w:name w:val="Date"/>
    <w:basedOn w:val="Standaard"/>
    <w:next w:val="Standaard"/>
    <w:link w:val="DatumChar"/>
    <w:semiHidden/>
    <w:unhideWhenUsed/>
    <w:rsid w:val="00DE34D1"/>
  </w:style>
  <w:style w:type="character" w:customStyle="1" w:styleId="DatumChar">
    <w:name w:val="Datum Char"/>
    <w:basedOn w:val="Standaardalinea-lettertype"/>
    <w:link w:val="Datum"/>
    <w:semiHidden/>
    <w:rsid w:val="00E93156"/>
    <w:rPr>
      <w:rFonts w:ascii="Verdana" w:hAnsi="Verdana"/>
      <w:sz w:val="18"/>
      <w:szCs w:val="24"/>
    </w:rPr>
  </w:style>
  <w:style w:type="paragraph" w:styleId="E-mailhandtekening">
    <w:name w:val="E-mail Signature"/>
    <w:basedOn w:val="Standaard"/>
    <w:link w:val="E-mailhandtekeningChar"/>
    <w:semiHidden/>
    <w:unhideWhenUsed/>
    <w:rsid w:val="00DE34D1"/>
    <w:pPr>
      <w:spacing w:line="240" w:lineRule="auto"/>
    </w:pPr>
  </w:style>
  <w:style w:type="character" w:customStyle="1" w:styleId="E-mailhandtekeningChar">
    <w:name w:val="E-mailhandtekening Char"/>
    <w:basedOn w:val="Standaardalinea-lettertype"/>
    <w:link w:val="E-mailhandtekening"/>
    <w:semiHidden/>
    <w:rsid w:val="00E93156"/>
    <w:rPr>
      <w:rFonts w:ascii="Verdana" w:hAnsi="Verdana"/>
      <w:sz w:val="18"/>
      <w:szCs w:val="24"/>
    </w:rPr>
  </w:style>
  <w:style w:type="character" w:styleId="GevolgdeHyperlink">
    <w:name w:val="FollowedHyperlink"/>
    <w:basedOn w:val="Standaardalinea-lettertype"/>
    <w:semiHidden/>
    <w:unhideWhenUsed/>
    <w:rsid w:val="00DE34D1"/>
    <w:rPr>
      <w:color w:val="800080" w:themeColor="followedHyperlink"/>
      <w:u w:val="single"/>
    </w:rPr>
  </w:style>
  <w:style w:type="paragraph" w:styleId="Handtekening">
    <w:name w:val="Signature"/>
    <w:basedOn w:val="Standaard"/>
    <w:link w:val="HandtekeningChar"/>
    <w:semiHidden/>
    <w:unhideWhenUsed/>
    <w:rsid w:val="00DE34D1"/>
    <w:pPr>
      <w:spacing w:line="240" w:lineRule="auto"/>
      <w:ind w:left="4252"/>
    </w:pPr>
  </w:style>
  <w:style w:type="character" w:customStyle="1" w:styleId="HandtekeningChar">
    <w:name w:val="Handtekening Char"/>
    <w:basedOn w:val="Standaardalinea-lettertype"/>
    <w:link w:val="Handtekening"/>
    <w:semiHidden/>
    <w:rsid w:val="00E93156"/>
    <w:rPr>
      <w:rFonts w:ascii="Verdana" w:hAnsi="Verdana"/>
      <w:sz w:val="18"/>
      <w:szCs w:val="24"/>
    </w:rPr>
  </w:style>
  <w:style w:type="paragraph" w:styleId="HTML-voorafopgemaakt">
    <w:name w:val="HTML Preformatted"/>
    <w:basedOn w:val="Standaard"/>
    <w:link w:val="HTML-voorafopgemaaktChar"/>
    <w:uiPriority w:val="99"/>
    <w:semiHidden/>
    <w:unhideWhenUsed/>
    <w:rsid w:val="00DE34D1"/>
    <w:pPr>
      <w:spacing w:line="240" w:lineRule="auto"/>
    </w:pPr>
    <w:rPr>
      <w:rFonts w:ascii="Consolas" w:hAnsi="Consolas"/>
      <w:sz w:val="20"/>
      <w:szCs w:val="20"/>
    </w:rPr>
  </w:style>
  <w:style w:type="character" w:customStyle="1" w:styleId="HTML-voorafopgemaaktChar">
    <w:name w:val="HTML - vooraf opgemaakt Char"/>
    <w:basedOn w:val="Standaardalinea-lettertype"/>
    <w:link w:val="HTML-voorafopgemaakt"/>
    <w:uiPriority w:val="99"/>
    <w:semiHidden/>
    <w:rsid w:val="00E93156"/>
    <w:rPr>
      <w:rFonts w:ascii="Consolas" w:hAnsi="Consolas"/>
    </w:rPr>
  </w:style>
  <w:style w:type="character" w:styleId="HTMLCode">
    <w:name w:val="HTML Code"/>
    <w:basedOn w:val="Standaardalinea-lettertype"/>
    <w:semiHidden/>
    <w:unhideWhenUsed/>
    <w:rsid w:val="00DE34D1"/>
    <w:rPr>
      <w:rFonts w:ascii="Consolas" w:hAnsi="Consolas"/>
      <w:sz w:val="20"/>
      <w:szCs w:val="20"/>
    </w:rPr>
  </w:style>
  <w:style w:type="character" w:styleId="HTMLDefinition">
    <w:name w:val="HTML Definition"/>
    <w:basedOn w:val="Standaardalinea-lettertype"/>
    <w:semiHidden/>
    <w:unhideWhenUsed/>
    <w:rsid w:val="00DE34D1"/>
    <w:rPr>
      <w:i/>
      <w:iCs/>
    </w:rPr>
  </w:style>
  <w:style w:type="character" w:styleId="HTMLVariable">
    <w:name w:val="HTML Variable"/>
    <w:basedOn w:val="Standaardalinea-lettertype"/>
    <w:semiHidden/>
    <w:unhideWhenUsed/>
    <w:rsid w:val="00DE34D1"/>
    <w:rPr>
      <w:i/>
      <w:iCs/>
    </w:rPr>
  </w:style>
  <w:style w:type="character" w:styleId="HTML-acroniem">
    <w:name w:val="HTML Acronym"/>
    <w:basedOn w:val="Standaardalinea-lettertype"/>
    <w:semiHidden/>
    <w:unhideWhenUsed/>
    <w:rsid w:val="00DE34D1"/>
  </w:style>
  <w:style w:type="paragraph" w:styleId="HTML-adres">
    <w:name w:val="HTML Address"/>
    <w:basedOn w:val="Standaard"/>
    <w:link w:val="HTML-adresChar"/>
    <w:semiHidden/>
    <w:unhideWhenUsed/>
    <w:rsid w:val="00DE34D1"/>
    <w:pPr>
      <w:spacing w:line="240" w:lineRule="auto"/>
    </w:pPr>
    <w:rPr>
      <w:i/>
      <w:iCs/>
    </w:rPr>
  </w:style>
  <w:style w:type="character" w:customStyle="1" w:styleId="HTML-adresChar">
    <w:name w:val="HTML-adres Char"/>
    <w:basedOn w:val="Standaardalinea-lettertype"/>
    <w:link w:val="HTML-adres"/>
    <w:semiHidden/>
    <w:rsid w:val="00E93156"/>
    <w:rPr>
      <w:rFonts w:ascii="Verdana" w:hAnsi="Verdana"/>
      <w:i/>
      <w:iCs/>
      <w:sz w:val="18"/>
      <w:szCs w:val="24"/>
    </w:rPr>
  </w:style>
  <w:style w:type="character" w:styleId="HTML-citaat">
    <w:name w:val="HTML Cite"/>
    <w:basedOn w:val="Standaardalinea-lettertype"/>
    <w:semiHidden/>
    <w:unhideWhenUsed/>
    <w:rsid w:val="00DE34D1"/>
    <w:rPr>
      <w:i/>
      <w:iCs/>
    </w:rPr>
  </w:style>
  <w:style w:type="character" w:styleId="HTML-schrijfmachine">
    <w:name w:val="HTML Typewriter"/>
    <w:basedOn w:val="Standaardalinea-lettertype"/>
    <w:semiHidden/>
    <w:unhideWhenUsed/>
    <w:rsid w:val="00DE34D1"/>
    <w:rPr>
      <w:rFonts w:ascii="Consolas" w:hAnsi="Consolas"/>
      <w:sz w:val="20"/>
      <w:szCs w:val="20"/>
    </w:rPr>
  </w:style>
  <w:style w:type="character" w:styleId="HTML-toetsenbord">
    <w:name w:val="HTML Keyboard"/>
    <w:basedOn w:val="Standaardalinea-lettertype"/>
    <w:semiHidden/>
    <w:unhideWhenUsed/>
    <w:rsid w:val="00DE34D1"/>
    <w:rPr>
      <w:rFonts w:ascii="Consolas" w:hAnsi="Consolas"/>
      <w:sz w:val="20"/>
      <w:szCs w:val="20"/>
    </w:rPr>
  </w:style>
  <w:style w:type="character" w:styleId="HTML-voorbeeld">
    <w:name w:val="HTML Sample"/>
    <w:basedOn w:val="Standaardalinea-lettertype"/>
    <w:semiHidden/>
    <w:unhideWhenUsed/>
    <w:rsid w:val="00DE34D1"/>
    <w:rPr>
      <w:rFonts w:ascii="Consolas" w:hAnsi="Consolas"/>
      <w:sz w:val="24"/>
      <w:szCs w:val="24"/>
    </w:rPr>
  </w:style>
  <w:style w:type="paragraph" w:styleId="Indexkop">
    <w:name w:val="index heading"/>
    <w:basedOn w:val="Standaard"/>
    <w:next w:val="Index1"/>
    <w:semiHidden/>
    <w:unhideWhenUsed/>
    <w:rsid w:val="00DE34D1"/>
    <w:rPr>
      <w:rFonts w:asciiTheme="majorHAnsi" w:eastAsiaTheme="majorEastAsia" w:hAnsiTheme="majorHAnsi" w:cstheme="majorBidi"/>
      <w:b/>
      <w:bCs/>
    </w:rPr>
  </w:style>
  <w:style w:type="paragraph" w:styleId="Kopbronvermelding">
    <w:name w:val="toa heading"/>
    <w:basedOn w:val="Standaard"/>
    <w:next w:val="Standaard"/>
    <w:semiHidden/>
    <w:unhideWhenUsed/>
    <w:rsid w:val="00DE34D1"/>
    <w:pPr>
      <w:spacing w:before="120"/>
    </w:pPr>
    <w:rPr>
      <w:rFonts w:asciiTheme="majorHAnsi" w:eastAsiaTheme="majorEastAsia" w:hAnsiTheme="majorHAnsi" w:cstheme="majorBidi"/>
      <w:b/>
      <w:bCs/>
      <w:sz w:val="24"/>
    </w:rPr>
  </w:style>
  <w:style w:type="paragraph" w:styleId="Lijst">
    <w:name w:val="List"/>
    <w:basedOn w:val="Standaard"/>
    <w:semiHidden/>
    <w:unhideWhenUsed/>
    <w:rsid w:val="00DE34D1"/>
    <w:pPr>
      <w:ind w:left="283" w:hanging="283"/>
      <w:contextualSpacing/>
    </w:pPr>
  </w:style>
  <w:style w:type="paragraph" w:styleId="Lijst2">
    <w:name w:val="List 2"/>
    <w:basedOn w:val="Standaard"/>
    <w:semiHidden/>
    <w:unhideWhenUsed/>
    <w:rsid w:val="00DE34D1"/>
    <w:pPr>
      <w:ind w:left="566" w:hanging="283"/>
      <w:contextualSpacing/>
    </w:pPr>
  </w:style>
  <w:style w:type="paragraph" w:styleId="Lijst3">
    <w:name w:val="List 3"/>
    <w:basedOn w:val="Standaard"/>
    <w:semiHidden/>
    <w:unhideWhenUsed/>
    <w:rsid w:val="00DE34D1"/>
    <w:pPr>
      <w:ind w:left="849" w:hanging="283"/>
      <w:contextualSpacing/>
    </w:pPr>
  </w:style>
  <w:style w:type="paragraph" w:styleId="Lijst4">
    <w:name w:val="List 4"/>
    <w:basedOn w:val="Standaard"/>
    <w:semiHidden/>
    <w:unhideWhenUsed/>
    <w:rsid w:val="00DE34D1"/>
    <w:pPr>
      <w:ind w:left="1132" w:hanging="283"/>
      <w:contextualSpacing/>
    </w:pPr>
  </w:style>
  <w:style w:type="paragraph" w:styleId="Lijst5">
    <w:name w:val="List 5"/>
    <w:basedOn w:val="Standaard"/>
    <w:semiHidden/>
    <w:unhideWhenUsed/>
    <w:rsid w:val="00DE34D1"/>
    <w:pPr>
      <w:ind w:left="1415" w:hanging="283"/>
      <w:contextualSpacing/>
    </w:pPr>
  </w:style>
  <w:style w:type="paragraph" w:styleId="Lijstmetafbeeldingen">
    <w:name w:val="table of figures"/>
    <w:basedOn w:val="Standaard"/>
    <w:next w:val="Standaard"/>
    <w:semiHidden/>
    <w:unhideWhenUsed/>
    <w:rsid w:val="00DE34D1"/>
  </w:style>
  <w:style w:type="paragraph" w:styleId="Lijstopsomteken">
    <w:name w:val="List Bullet"/>
    <w:basedOn w:val="Standaard"/>
    <w:semiHidden/>
    <w:unhideWhenUsed/>
    <w:rsid w:val="00DE34D1"/>
    <w:pPr>
      <w:numPr>
        <w:numId w:val="3"/>
      </w:numPr>
      <w:contextualSpacing/>
    </w:pPr>
  </w:style>
  <w:style w:type="paragraph" w:styleId="Lijstopsomteken2">
    <w:name w:val="List Bullet 2"/>
    <w:basedOn w:val="Standaard"/>
    <w:semiHidden/>
    <w:unhideWhenUsed/>
    <w:rsid w:val="00DE34D1"/>
    <w:pPr>
      <w:tabs>
        <w:tab w:val="num" w:pos="720"/>
      </w:tabs>
      <w:ind w:left="720" w:hanging="720"/>
      <w:contextualSpacing/>
    </w:pPr>
  </w:style>
  <w:style w:type="paragraph" w:styleId="Lijstopsomteken3">
    <w:name w:val="List Bullet 3"/>
    <w:basedOn w:val="Standaard"/>
    <w:semiHidden/>
    <w:unhideWhenUsed/>
    <w:rsid w:val="00DE34D1"/>
    <w:pPr>
      <w:tabs>
        <w:tab w:val="num" w:pos="720"/>
      </w:tabs>
      <w:ind w:left="720" w:hanging="720"/>
      <w:contextualSpacing/>
    </w:pPr>
  </w:style>
  <w:style w:type="paragraph" w:styleId="Lijstopsomteken4">
    <w:name w:val="List Bullet 4"/>
    <w:basedOn w:val="Standaard"/>
    <w:semiHidden/>
    <w:unhideWhenUsed/>
    <w:rsid w:val="00DE34D1"/>
    <w:pPr>
      <w:tabs>
        <w:tab w:val="num" w:pos="720"/>
      </w:tabs>
      <w:ind w:left="720" w:hanging="720"/>
      <w:contextualSpacing/>
    </w:pPr>
  </w:style>
  <w:style w:type="paragraph" w:styleId="Lijstopsomteken5">
    <w:name w:val="List Bullet 5"/>
    <w:basedOn w:val="Standaard"/>
    <w:semiHidden/>
    <w:unhideWhenUsed/>
    <w:rsid w:val="00DE34D1"/>
    <w:pPr>
      <w:tabs>
        <w:tab w:val="num" w:pos="720"/>
      </w:tabs>
      <w:ind w:left="720" w:hanging="720"/>
      <w:contextualSpacing/>
    </w:pPr>
  </w:style>
  <w:style w:type="paragraph" w:styleId="Lijstnummering2">
    <w:name w:val="List Number 2"/>
    <w:basedOn w:val="Standaard"/>
    <w:semiHidden/>
    <w:unhideWhenUsed/>
    <w:rsid w:val="00DE34D1"/>
    <w:pPr>
      <w:tabs>
        <w:tab w:val="num" w:pos="720"/>
      </w:tabs>
      <w:ind w:left="720" w:hanging="720"/>
      <w:contextualSpacing/>
    </w:pPr>
  </w:style>
  <w:style w:type="paragraph" w:styleId="Lijstnummering3">
    <w:name w:val="List Number 3"/>
    <w:basedOn w:val="Standaard"/>
    <w:semiHidden/>
    <w:unhideWhenUsed/>
    <w:rsid w:val="00DE34D1"/>
    <w:pPr>
      <w:tabs>
        <w:tab w:val="num" w:pos="720"/>
      </w:tabs>
      <w:ind w:left="720" w:hanging="720"/>
      <w:contextualSpacing/>
    </w:pPr>
  </w:style>
  <w:style w:type="paragraph" w:styleId="Lijstnummering4">
    <w:name w:val="List Number 4"/>
    <w:basedOn w:val="Standaard"/>
    <w:semiHidden/>
    <w:unhideWhenUsed/>
    <w:rsid w:val="00DE34D1"/>
    <w:pPr>
      <w:tabs>
        <w:tab w:val="num" w:pos="720"/>
      </w:tabs>
      <w:ind w:left="720" w:hanging="720"/>
      <w:contextualSpacing/>
    </w:pPr>
  </w:style>
  <w:style w:type="paragraph" w:styleId="Lijstnummering5">
    <w:name w:val="List Number 5"/>
    <w:basedOn w:val="Standaard"/>
    <w:semiHidden/>
    <w:unhideWhenUsed/>
    <w:rsid w:val="00DE34D1"/>
    <w:pPr>
      <w:tabs>
        <w:tab w:val="num" w:pos="720"/>
      </w:tabs>
      <w:ind w:left="720" w:hanging="720"/>
      <w:contextualSpacing/>
    </w:pPr>
  </w:style>
  <w:style w:type="paragraph" w:styleId="Lijstvoortzetting">
    <w:name w:val="List Continue"/>
    <w:basedOn w:val="Standaard"/>
    <w:semiHidden/>
    <w:unhideWhenUsed/>
    <w:rsid w:val="00DE34D1"/>
    <w:pPr>
      <w:spacing w:after="120"/>
      <w:ind w:left="283"/>
      <w:contextualSpacing/>
    </w:pPr>
  </w:style>
  <w:style w:type="paragraph" w:styleId="Lijstvoortzetting2">
    <w:name w:val="List Continue 2"/>
    <w:basedOn w:val="Standaard"/>
    <w:semiHidden/>
    <w:unhideWhenUsed/>
    <w:rsid w:val="00DE34D1"/>
    <w:pPr>
      <w:spacing w:after="120"/>
      <w:ind w:left="566"/>
      <w:contextualSpacing/>
    </w:pPr>
  </w:style>
  <w:style w:type="paragraph" w:styleId="Lijstvoortzetting3">
    <w:name w:val="List Continue 3"/>
    <w:basedOn w:val="Standaard"/>
    <w:semiHidden/>
    <w:unhideWhenUsed/>
    <w:rsid w:val="00DE34D1"/>
    <w:pPr>
      <w:spacing w:after="120"/>
      <w:ind w:left="849"/>
      <w:contextualSpacing/>
    </w:pPr>
  </w:style>
  <w:style w:type="paragraph" w:styleId="Lijstvoortzetting4">
    <w:name w:val="List Continue 4"/>
    <w:basedOn w:val="Standaard"/>
    <w:semiHidden/>
    <w:unhideWhenUsed/>
    <w:rsid w:val="00DE34D1"/>
    <w:pPr>
      <w:spacing w:after="120"/>
      <w:ind w:left="1132"/>
      <w:contextualSpacing/>
    </w:pPr>
  </w:style>
  <w:style w:type="paragraph" w:styleId="Lijstvoortzetting5">
    <w:name w:val="List Continue 5"/>
    <w:basedOn w:val="Standaard"/>
    <w:semiHidden/>
    <w:unhideWhenUsed/>
    <w:rsid w:val="00DE34D1"/>
    <w:pPr>
      <w:spacing w:after="120"/>
      <w:ind w:left="1415"/>
      <w:contextualSpacing/>
    </w:pPr>
  </w:style>
  <w:style w:type="paragraph" w:styleId="Normaalweb">
    <w:name w:val="Normal (Web)"/>
    <w:basedOn w:val="Standaard"/>
    <w:semiHidden/>
    <w:unhideWhenUsed/>
    <w:rsid w:val="00DE34D1"/>
    <w:rPr>
      <w:rFonts w:ascii="Times New Roman" w:hAnsi="Times New Roman"/>
      <w:sz w:val="24"/>
    </w:rPr>
  </w:style>
  <w:style w:type="paragraph" w:styleId="Notitiekop">
    <w:name w:val="Note Heading"/>
    <w:basedOn w:val="Standaard"/>
    <w:next w:val="Standaard"/>
    <w:link w:val="NotitiekopChar"/>
    <w:semiHidden/>
    <w:unhideWhenUsed/>
    <w:rsid w:val="00DE34D1"/>
    <w:pPr>
      <w:spacing w:line="240" w:lineRule="auto"/>
    </w:pPr>
  </w:style>
  <w:style w:type="character" w:customStyle="1" w:styleId="NotitiekopChar">
    <w:name w:val="Notitiekop Char"/>
    <w:basedOn w:val="Standaardalinea-lettertype"/>
    <w:link w:val="Notitiekop"/>
    <w:semiHidden/>
    <w:rsid w:val="00E93156"/>
    <w:rPr>
      <w:rFonts w:ascii="Verdana" w:hAnsi="Verdana"/>
      <w:sz w:val="18"/>
      <w:szCs w:val="24"/>
    </w:rPr>
  </w:style>
  <w:style w:type="paragraph" w:styleId="Plattetekst">
    <w:name w:val="Body Text"/>
    <w:basedOn w:val="Standaard"/>
    <w:link w:val="PlattetekstChar"/>
    <w:semiHidden/>
    <w:unhideWhenUsed/>
    <w:rsid w:val="00DE34D1"/>
    <w:pPr>
      <w:spacing w:after="120"/>
    </w:pPr>
  </w:style>
  <w:style w:type="character" w:customStyle="1" w:styleId="PlattetekstChar">
    <w:name w:val="Platte tekst Char"/>
    <w:basedOn w:val="Standaardalinea-lettertype"/>
    <w:link w:val="Plattetekst"/>
    <w:semiHidden/>
    <w:rsid w:val="00E93156"/>
    <w:rPr>
      <w:rFonts w:ascii="Verdana" w:hAnsi="Verdana"/>
      <w:sz w:val="18"/>
      <w:szCs w:val="24"/>
    </w:rPr>
  </w:style>
  <w:style w:type="paragraph" w:styleId="Plattetekst2">
    <w:name w:val="Body Text 2"/>
    <w:basedOn w:val="Standaard"/>
    <w:link w:val="Plattetekst2Char"/>
    <w:semiHidden/>
    <w:unhideWhenUsed/>
    <w:rsid w:val="00DE34D1"/>
    <w:pPr>
      <w:spacing w:after="120" w:line="480" w:lineRule="auto"/>
    </w:pPr>
  </w:style>
  <w:style w:type="character" w:customStyle="1" w:styleId="Plattetekst2Char">
    <w:name w:val="Platte tekst 2 Char"/>
    <w:basedOn w:val="Standaardalinea-lettertype"/>
    <w:link w:val="Plattetekst2"/>
    <w:semiHidden/>
    <w:rsid w:val="00E93156"/>
    <w:rPr>
      <w:rFonts w:ascii="Verdana" w:hAnsi="Verdana"/>
      <w:sz w:val="18"/>
      <w:szCs w:val="24"/>
    </w:rPr>
  </w:style>
  <w:style w:type="paragraph" w:styleId="Plattetekst3">
    <w:name w:val="Body Text 3"/>
    <w:basedOn w:val="Standaard"/>
    <w:link w:val="Plattetekst3Char"/>
    <w:semiHidden/>
    <w:unhideWhenUsed/>
    <w:rsid w:val="00DE34D1"/>
    <w:pPr>
      <w:spacing w:after="120"/>
    </w:pPr>
    <w:rPr>
      <w:sz w:val="16"/>
      <w:szCs w:val="16"/>
    </w:rPr>
  </w:style>
  <w:style w:type="character" w:customStyle="1" w:styleId="Plattetekst3Char">
    <w:name w:val="Platte tekst 3 Char"/>
    <w:basedOn w:val="Standaardalinea-lettertype"/>
    <w:link w:val="Plattetekst3"/>
    <w:semiHidden/>
    <w:rsid w:val="00E93156"/>
    <w:rPr>
      <w:rFonts w:ascii="Verdana" w:hAnsi="Verdana"/>
      <w:sz w:val="16"/>
      <w:szCs w:val="16"/>
    </w:rPr>
  </w:style>
  <w:style w:type="paragraph" w:styleId="Platteteksteersteinspringing">
    <w:name w:val="Body Text First Indent"/>
    <w:basedOn w:val="Plattetekst"/>
    <w:link w:val="PlatteteksteersteinspringingChar"/>
    <w:semiHidden/>
    <w:unhideWhenUsed/>
    <w:rsid w:val="00DE34D1"/>
    <w:pPr>
      <w:spacing w:after="0"/>
      <w:ind w:firstLine="360"/>
    </w:pPr>
  </w:style>
  <w:style w:type="character" w:customStyle="1" w:styleId="PlatteteksteersteinspringingChar">
    <w:name w:val="Platte tekst eerste inspringing Char"/>
    <w:basedOn w:val="PlattetekstChar"/>
    <w:link w:val="Platteteksteersteinspringing"/>
    <w:semiHidden/>
    <w:rsid w:val="00E93156"/>
    <w:rPr>
      <w:rFonts w:ascii="Verdana" w:hAnsi="Verdana"/>
      <w:sz w:val="18"/>
      <w:szCs w:val="24"/>
    </w:rPr>
  </w:style>
  <w:style w:type="paragraph" w:styleId="Plattetekstinspringen">
    <w:name w:val="Body Text Indent"/>
    <w:basedOn w:val="Standaard"/>
    <w:link w:val="PlattetekstinspringenChar"/>
    <w:semiHidden/>
    <w:unhideWhenUsed/>
    <w:rsid w:val="00DE34D1"/>
    <w:pPr>
      <w:spacing w:after="120"/>
      <w:ind w:left="283"/>
    </w:pPr>
  </w:style>
  <w:style w:type="character" w:customStyle="1" w:styleId="PlattetekstinspringenChar">
    <w:name w:val="Platte tekst inspringen Char"/>
    <w:basedOn w:val="Standaardalinea-lettertype"/>
    <w:link w:val="Plattetekstinspringen"/>
    <w:semiHidden/>
    <w:rsid w:val="00E93156"/>
    <w:rPr>
      <w:rFonts w:ascii="Verdana" w:hAnsi="Verdana"/>
      <w:sz w:val="18"/>
      <w:szCs w:val="24"/>
    </w:rPr>
  </w:style>
  <w:style w:type="paragraph" w:styleId="Platteteksteersteinspringing2">
    <w:name w:val="Body Text First Indent 2"/>
    <w:basedOn w:val="Plattetekstinspringen"/>
    <w:link w:val="Platteteksteersteinspringing2Char"/>
    <w:semiHidden/>
    <w:unhideWhenUsed/>
    <w:rsid w:val="00DE34D1"/>
    <w:pPr>
      <w:spacing w:after="0"/>
      <w:ind w:left="360" w:firstLine="360"/>
    </w:pPr>
  </w:style>
  <w:style w:type="character" w:customStyle="1" w:styleId="Platteteksteersteinspringing2Char">
    <w:name w:val="Platte tekst eerste inspringing 2 Char"/>
    <w:basedOn w:val="PlattetekstinspringenChar"/>
    <w:link w:val="Platteteksteersteinspringing2"/>
    <w:semiHidden/>
    <w:rsid w:val="00E93156"/>
    <w:rPr>
      <w:rFonts w:ascii="Verdana" w:hAnsi="Verdana"/>
      <w:sz w:val="18"/>
      <w:szCs w:val="24"/>
    </w:rPr>
  </w:style>
  <w:style w:type="paragraph" w:styleId="Plattetekstinspringen2">
    <w:name w:val="Body Text Indent 2"/>
    <w:basedOn w:val="Standaard"/>
    <w:link w:val="Plattetekstinspringen2Char"/>
    <w:semiHidden/>
    <w:unhideWhenUsed/>
    <w:rsid w:val="00DE34D1"/>
    <w:pPr>
      <w:spacing w:after="120" w:line="480" w:lineRule="auto"/>
      <w:ind w:left="283"/>
    </w:pPr>
  </w:style>
  <w:style w:type="character" w:customStyle="1" w:styleId="Plattetekstinspringen2Char">
    <w:name w:val="Platte tekst inspringen 2 Char"/>
    <w:basedOn w:val="Standaardalinea-lettertype"/>
    <w:link w:val="Plattetekstinspringen2"/>
    <w:semiHidden/>
    <w:rsid w:val="00E93156"/>
    <w:rPr>
      <w:rFonts w:ascii="Verdana" w:hAnsi="Verdana"/>
      <w:sz w:val="18"/>
      <w:szCs w:val="24"/>
    </w:rPr>
  </w:style>
  <w:style w:type="paragraph" w:styleId="Plattetekstinspringen3">
    <w:name w:val="Body Text Indent 3"/>
    <w:basedOn w:val="Standaard"/>
    <w:link w:val="Plattetekstinspringen3Char"/>
    <w:semiHidden/>
    <w:unhideWhenUsed/>
    <w:rsid w:val="00DE34D1"/>
    <w:pPr>
      <w:spacing w:after="120"/>
      <w:ind w:left="283"/>
    </w:pPr>
    <w:rPr>
      <w:sz w:val="16"/>
      <w:szCs w:val="16"/>
    </w:rPr>
  </w:style>
  <w:style w:type="character" w:customStyle="1" w:styleId="Plattetekstinspringen3Char">
    <w:name w:val="Platte tekst inspringen 3 Char"/>
    <w:basedOn w:val="Standaardalinea-lettertype"/>
    <w:link w:val="Plattetekstinspringen3"/>
    <w:semiHidden/>
    <w:rsid w:val="00E93156"/>
    <w:rPr>
      <w:rFonts w:ascii="Verdana" w:hAnsi="Verdana"/>
      <w:sz w:val="16"/>
      <w:szCs w:val="16"/>
    </w:rPr>
  </w:style>
  <w:style w:type="paragraph" w:styleId="Standaardinspringing">
    <w:name w:val="Normal Indent"/>
    <w:basedOn w:val="Standaard"/>
    <w:semiHidden/>
    <w:unhideWhenUsed/>
    <w:rsid w:val="00DE34D1"/>
    <w:pPr>
      <w:ind w:left="708"/>
    </w:pPr>
  </w:style>
  <w:style w:type="paragraph" w:styleId="Tekstzonderopmaak">
    <w:name w:val="Plain Text"/>
    <w:basedOn w:val="Standaard"/>
    <w:link w:val="TekstzonderopmaakChar"/>
    <w:semiHidden/>
    <w:unhideWhenUsed/>
    <w:rsid w:val="00DE34D1"/>
    <w:pPr>
      <w:spacing w:line="240" w:lineRule="auto"/>
    </w:pPr>
    <w:rPr>
      <w:rFonts w:ascii="Consolas" w:hAnsi="Consolas"/>
      <w:sz w:val="21"/>
      <w:szCs w:val="21"/>
    </w:rPr>
  </w:style>
  <w:style w:type="character" w:customStyle="1" w:styleId="TekstzonderopmaakChar">
    <w:name w:val="Tekst zonder opmaak Char"/>
    <w:basedOn w:val="Standaardalinea-lettertype"/>
    <w:link w:val="Tekstzonderopmaak"/>
    <w:semiHidden/>
    <w:rsid w:val="00E93156"/>
    <w:rPr>
      <w:rFonts w:ascii="Consolas" w:hAnsi="Consolas"/>
      <w:sz w:val="21"/>
      <w:szCs w:val="21"/>
    </w:rPr>
  </w:style>
  <w:style w:type="character" w:customStyle="1" w:styleId="Colofonidentificatie">
    <w:name w:val="Colofon identificatie"/>
    <w:basedOn w:val="Standaardalinea-lettertype"/>
    <w:uiPriority w:val="1"/>
    <w:qFormat/>
    <w:rsid w:val="00DE34D1"/>
  </w:style>
  <w:style w:type="character" w:styleId="Onopgelostemelding">
    <w:name w:val="Unresolved Mention"/>
    <w:basedOn w:val="Standaardalinea-lettertype"/>
    <w:uiPriority w:val="99"/>
    <w:unhideWhenUsed/>
    <w:rsid w:val="00606DB5"/>
    <w:rPr>
      <w:color w:val="605E5C"/>
      <w:shd w:val="clear" w:color="auto" w:fill="E1DFDD"/>
    </w:rPr>
  </w:style>
  <w:style w:type="character" w:styleId="Vermelding">
    <w:name w:val="Mention"/>
    <w:basedOn w:val="Standaardalinea-lettertype"/>
    <w:uiPriority w:val="99"/>
    <w:unhideWhenUsed/>
    <w:rsid w:val="00606DB5"/>
    <w:rPr>
      <w:color w:val="2B579A"/>
      <w:shd w:val="clear" w:color="auto" w:fill="E1DFDD"/>
    </w:rPr>
  </w:style>
  <w:style w:type="character" w:customStyle="1" w:styleId="VoetnoottekstChar">
    <w:name w:val="Voetnoottekst Char"/>
    <w:basedOn w:val="Standaardalinea-lettertype"/>
    <w:link w:val="Voetnoottekst"/>
    <w:uiPriority w:val="99"/>
    <w:rsid w:val="00F51110"/>
    <w:rPr>
      <w:rFonts w:ascii="Verdana" w:hAnsi="Verdana"/>
      <w:sz w:val="14"/>
    </w:rPr>
  </w:style>
  <w:style w:type="numbering" w:customStyle="1" w:styleId="Koppenstructuur">
    <w:name w:val="Koppenstructuur"/>
    <w:basedOn w:val="Geenlijst"/>
    <w:uiPriority w:val="99"/>
    <w:rsid w:val="00FD3114"/>
    <w:pPr>
      <w:numPr>
        <w:numId w:val="4"/>
      </w:numPr>
    </w:pPr>
  </w:style>
  <w:style w:type="paragraph" w:styleId="Lijstalinea">
    <w:name w:val="List Paragraph"/>
    <w:basedOn w:val="Standaard"/>
    <w:uiPriority w:val="34"/>
    <w:qFormat/>
    <w:rsid w:val="00FB2FF3"/>
    <w:pPr>
      <w:ind w:left="720"/>
      <w:contextualSpacing/>
    </w:pPr>
  </w:style>
  <w:style w:type="character" w:styleId="Hyperlink">
    <w:name w:val="Hyperlink"/>
    <w:basedOn w:val="Standaardalinea-lettertype"/>
    <w:uiPriority w:val="99"/>
    <w:unhideWhenUsed/>
    <w:rsid w:val="00BB144C"/>
    <w:rPr>
      <w:color w:val="0000FF" w:themeColor="hyperlink"/>
      <w:u w:val="single"/>
    </w:rPr>
  </w:style>
  <w:style w:type="character" w:customStyle="1" w:styleId="Kop3Char">
    <w:name w:val="Kop 3 Char"/>
    <w:basedOn w:val="Standaardalinea-lettertype"/>
    <w:link w:val="Kop3"/>
    <w:uiPriority w:val="9"/>
    <w:rsid w:val="000437B9"/>
    <w:rPr>
      <w:rFonts w:ascii="Verdana" w:hAnsi="Verdana"/>
      <w:b/>
      <w:bCs/>
      <w:sz w:val="18"/>
      <w:szCs w:val="26"/>
    </w:rPr>
  </w:style>
  <w:style w:type="character" w:customStyle="1" w:styleId="Kop4Char">
    <w:name w:val="Kop 4 Char"/>
    <w:basedOn w:val="Standaardalinea-lettertype"/>
    <w:link w:val="Kop4"/>
    <w:rsid w:val="000437B9"/>
    <w:rPr>
      <w:rFonts w:ascii="Verdana" w:hAnsi="Verdana"/>
      <w:b/>
      <w:bCs/>
      <w:sz w:val="18"/>
      <w:szCs w:val="28"/>
    </w:rPr>
  </w:style>
  <w:style w:type="numbering" w:customStyle="1" w:styleId="Nummering1">
    <w:name w:val="Nummering1"/>
    <w:basedOn w:val="Geenlijst"/>
    <w:uiPriority w:val="99"/>
    <w:rsid w:val="00B52432"/>
  </w:style>
  <w:style w:type="numbering" w:customStyle="1" w:styleId="Nummering2">
    <w:name w:val="Nummering2"/>
    <w:basedOn w:val="Geenlijst"/>
    <w:rsid w:val="002F216C"/>
  </w:style>
  <w:style w:type="character" w:customStyle="1" w:styleId="Kop5Char">
    <w:name w:val="Kop 5 Char"/>
    <w:basedOn w:val="Standaardalinea-lettertype"/>
    <w:link w:val="Kop5"/>
    <w:locked/>
    <w:rsid w:val="00E63B88"/>
    <w:rPr>
      <w:rFonts w:ascii="Verdana" w:hAnsi="Verdana"/>
      <w:bCs/>
      <w:i/>
      <w:iCs/>
      <w:sz w:val="18"/>
      <w:szCs w:val="26"/>
    </w:rPr>
  </w:style>
  <w:style w:type="paragraph" w:customStyle="1" w:styleId="Opsommingtekens5">
    <w:name w:val="Opsomming tekens 5"/>
    <w:basedOn w:val="Standaard"/>
    <w:qFormat/>
    <w:rsid w:val="00DE34D1"/>
    <w:pPr>
      <w:numPr>
        <w:ilvl w:val="7"/>
        <w:numId w:val="1"/>
      </w:numPr>
    </w:pPr>
  </w:style>
  <w:style w:type="paragraph" w:customStyle="1" w:styleId="Opsommingtekens6">
    <w:name w:val="Opsomming tekens 6"/>
    <w:basedOn w:val="Standaard"/>
    <w:qFormat/>
    <w:rsid w:val="00DE34D1"/>
    <w:pPr>
      <w:numPr>
        <w:ilvl w:val="8"/>
        <w:numId w:val="1"/>
      </w:numPr>
    </w:pPr>
  </w:style>
  <w:style w:type="character" w:customStyle="1" w:styleId="Verwijzing">
    <w:name w:val="Verwijzing"/>
    <w:basedOn w:val="Standaardalinea-lettertype"/>
    <w:uiPriority w:val="1"/>
    <w:rsid w:val="00DE34D1"/>
    <w:rPr>
      <w:u w:val="single"/>
    </w:rPr>
  </w:style>
  <w:style w:type="paragraph" w:customStyle="1" w:styleId="Kader">
    <w:name w:val="Kader"/>
    <w:basedOn w:val="Standaard"/>
    <w:next w:val="Standaard"/>
    <w:qFormat/>
    <w:rsid w:val="00DE34D1"/>
    <w:pPr>
      <w:spacing w:before="280" w:after="280" w:line="280" w:lineRule="atLeast"/>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61169">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280503736">
      <w:bodyDiv w:val="1"/>
      <w:marLeft w:val="0"/>
      <w:marRight w:val="0"/>
      <w:marTop w:val="0"/>
      <w:marBottom w:val="0"/>
      <w:divBdr>
        <w:top w:val="none" w:sz="0" w:space="0" w:color="auto"/>
        <w:left w:val="none" w:sz="0" w:space="0" w:color="auto"/>
        <w:bottom w:val="none" w:sz="0" w:space="0" w:color="auto"/>
        <w:right w:val="none" w:sz="0" w:space="0" w:color="auto"/>
      </w:divBdr>
    </w:div>
    <w:div w:id="383606088">
      <w:bodyDiv w:val="1"/>
      <w:marLeft w:val="0"/>
      <w:marRight w:val="0"/>
      <w:marTop w:val="0"/>
      <w:marBottom w:val="0"/>
      <w:divBdr>
        <w:top w:val="none" w:sz="0" w:space="0" w:color="auto"/>
        <w:left w:val="none" w:sz="0" w:space="0" w:color="auto"/>
        <w:bottom w:val="none" w:sz="0" w:space="0" w:color="auto"/>
        <w:right w:val="none" w:sz="0" w:space="0" w:color="auto"/>
      </w:divBdr>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sv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sv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svg"/><Relationship Id="rId66"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svg"/><Relationship Id="rId64" Type="http://schemas.openxmlformats.org/officeDocument/2006/relationships/image" Target="media/image45.sv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www.geonovum.nl/geo-standaarden/omgevingswet/meldingen"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svg"/><Relationship Id="rId46" Type="http://schemas.openxmlformats.org/officeDocument/2006/relationships/image" Target="media/image27.sv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5.svg"/><Relationship Id="rId62" Type="http://schemas.openxmlformats.org/officeDocument/2006/relationships/image" Target="media/image43.sv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svg"/><Relationship Id="rId52" Type="http://schemas.openxmlformats.org/officeDocument/2006/relationships/image" Target="media/image33.svg"/><Relationship Id="rId60" Type="http://schemas.openxmlformats.org/officeDocument/2006/relationships/image" Target="media/image41.svg"/><Relationship Id="rId65" Type="http://schemas.openxmlformats.org/officeDocument/2006/relationships/image" Target="media/image4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gitlab.com/koop/STOP/standaard/-/issues"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jansen\Geonovum%20(201200458)\DSO%20PR04%20Standaarden%20-%20Documenten\TPOD%20werkversies\TPOD%20sjabloon.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SharedWithUsers>
  </documentManagement>
</p:properties>
</file>

<file path=customXml/itemProps1.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2.xml><?xml version="1.0" encoding="utf-8"?>
<ds:datastoreItem xmlns:ds="http://schemas.openxmlformats.org/officeDocument/2006/customXml" ds:itemID="{7B16F654-94D7-428B-8DCF-DBA65B93603E}">
  <ds:schemaRefs>
    <ds:schemaRef ds:uri="http://schemas.openxmlformats.org/officeDocument/2006/bibliography"/>
  </ds:schemaRefs>
</ds:datastoreItem>
</file>

<file path=customXml/itemProps3.xml><?xml version="1.0" encoding="utf-8"?>
<ds:datastoreItem xmlns:ds="http://schemas.openxmlformats.org/officeDocument/2006/customXml" ds:itemID="{2FE52BAF-4C0F-4A8B-B92F-30A995809C3F}"/>
</file>

<file path=customXml/itemProps4.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docProps/app.xml><?xml version="1.0" encoding="utf-8"?>
<Properties xmlns="http://schemas.openxmlformats.org/officeDocument/2006/extended-properties" xmlns:vt="http://schemas.openxmlformats.org/officeDocument/2006/docPropsVTypes">
  <Template>TPOD sjabloon.dotm</Template>
  <TotalTime>13</TotalTime>
  <Pages>71</Pages>
  <Words>44435</Words>
  <Characters>244393</Characters>
  <Application>Microsoft Office Word</Application>
  <DocSecurity>0</DocSecurity>
  <Lines>2036</Lines>
  <Paragraphs>576</Paragraphs>
  <ScaleCrop>false</ScaleCrop>
  <HeadingPairs>
    <vt:vector size="2" baseType="variant">
      <vt:variant>
        <vt:lpstr>Titel</vt:lpstr>
      </vt:variant>
      <vt:variant>
        <vt:i4>1</vt:i4>
      </vt:variant>
    </vt:vector>
  </HeadingPairs>
  <TitlesOfParts>
    <vt:vector size="1" baseType="lpstr">
      <vt:lpstr>TPOD Projectbesluit_werkversie</vt:lpstr>
    </vt:vector>
  </TitlesOfParts>
  <Company/>
  <LinksUpToDate>false</LinksUpToDate>
  <CharactersWithSpaces>288252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TPOD Projectbesluit_versie 2.0.0</dc:title>
  <dc:subject/>
  <dc:creator>PR33</dc:creator>
  <cp:keywords/>
  <dc:description/>
  <cp:lastModifiedBy>Nienke Jansen</cp:lastModifiedBy>
  <cp:revision>4</cp:revision>
  <cp:lastPrinted>2021-06-28T04:54:00Z</cp:lastPrinted>
  <dcterms:created xsi:type="dcterms:W3CDTF">2021-06-28T04:42:00Z</dcterms:created>
  <dcterms:modified xsi:type="dcterms:W3CDTF">2021-06-28T04:54:00Z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ies>
</file>